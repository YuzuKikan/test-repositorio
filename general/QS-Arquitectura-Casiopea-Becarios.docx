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header6.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bookmarkStart w:name="_Toc329085404" w:id="0"/>
    <w:bookmarkStart w:name="_Toc318906726" w:id="1"/>
    <w:bookmarkStart w:name="_Ref511120435" w:id="2"/>
    <w:bookmarkStart w:name="_Toc378838233" w:id="3"/>
    <w:p w:rsidRPr="00DA69BD" w:rsidR="00DA69BD" w:rsidP="0094564E" w:rsidRDefault="00DA69BD" w14:paraId="44C2FA30" w14:textId="77777777">
      <w:pPr>
        <w:rPr>
          <w:rFonts w:eastAsiaTheme="minorHAnsi"/>
        </w:rPr>
      </w:pPr>
      <w:r w:rsidRPr="00DA69BD">
        <w:rPr>
          <w:noProof/>
        </w:rPr>
        <mc:AlternateContent>
          <mc:Choice Requires="wps">
            <w:drawing>
              <wp:anchor distT="0" distB="0" distL="114300" distR="114300" simplePos="0" relativeHeight="251907072" behindDoc="1" locked="1" layoutInCell="1" allowOverlap="1" wp14:anchorId="6DF72F01" wp14:editId="3ED32FE6">
                <wp:simplePos x="0" y="0"/>
                <wp:positionH relativeFrom="page">
                  <wp:posOffset>0</wp:posOffset>
                </wp:positionH>
                <wp:positionV relativeFrom="paragraph">
                  <wp:posOffset>-1710055</wp:posOffset>
                </wp:positionV>
                <wp:extent cx="7559675" cy="10691495"/>
                <wp:effectExtent l="0" t="0" r="3175" b="0"/>
                <wp:wrapNone/>
                <wp:docPr id="68" name="Rectángulo 68"/>
                <wp:cNvGraphicFramePr/>
                <a:graphic xmlns:a="http://schemas.openxmlformats.org/drawingml/2006/main">
                  <a:graphicData uri="http://schemas.microsoft.com/office/word/2010/wordprocessingShape">
                    <wps:wsp>
                      <wps:cNvSpPr/>
                      <wps:spPr>
                        <a:xfrm>
                          <a:off x="0" y="0"/>
                          <a:ext cx="7559675" cy="10691495"/>
                        </a:xfrm>
                        <a:prstGeom prst="rect">
                          <a:avLst/>
                        </a:prstGeom>
                        <a:solidFill>
                          <a:srgbClr val="4B4F54"/>
                        </a:solidFill>
                        <a:ln w="12700" cap="flat" cmpd="sng" algn="ctr">
                          <a:noFill/>
                          <a:prstDash val="solid"/>
                          <a:miter lim="800000"/>
                        </a:ln>
                        <a:effectLst/>
                      </wps:spPr>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47665A3">
              <v:rect id="Rectángulo 68" style="position:absolute;margin-left:0;margin-top:-134.65pt;width:595.25pt;height:841.85pt;z-index:-251409408;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4b4f54" stroked="f" strokeweight="1pt" w14:anchorId="5E2A3F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">
                <v:textbox inset="0,0,0,0"/>
                <w10:wrap anchorx="page"/>
                <w10:anchorlock/>
              </v:rect>
            </w:pict>
          </mc:Fallback>
        </mc:AlternateContent>
      </w:r>
      <w:r w:rsidRPr="00DA69BD">
        <w:rPr>
          <w:noProof/>
        </w:rPr>
        <w:drawing>
          <wp:anchor distT="0" distB="0" distL="114300" distR="114300" simplePos="0" relativeHeight="251908096" behindDoc="1" locked="1" layoutInCell="1" allowOverlap="1" wp14:anchorId="46E1722E" wp14:editId="51E63091">
            <wp:simplePos x="0" y="0"/>
            <wp:positionH relativeFrom="column">
              <wp:posOffset>453390</wp:posOffset>
            </wp:positionH>
            <wp:positionV relativeFrom="topMargin">
              <wp:posOffset>1015365</wp:posOffset>
            </wp:positionV>
            <wp:extent cx="2541600" cy="694800"/>
            <wp:effectExtent l="0" t="0" r="0" b="0"/>
            <wp:wrapTight wrapText="bothSides">
              <wp:wrapPolygon edited="0">
                <wp:start x="162" y="0"/>
                <wp:lineTo x="0" y="2369"/>
                <wp:lineTo x="0" y="10069"/>
                <wp:lineTo x="3886" y="18954"/>
                <wp:lineTo x="4048" y="20731"/>
                <wp:lineTo x="9391" y="20731"/>
                <wp:lineTo x="16516" y="20731"/>
                <wp:lineTo x="20564" y="20731"/>
                <wp:lineTo x="21373" y="20139"/>
                <wp:lineTo x="21373" y="2369"/>
                <wp:lineTo x="1295" y="0"/>
                <wp:lineTo x="162" y="0"/>
              </wp:wrapPolygon>
            </wp:wrapTight>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blanc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41600" cy="694800"/>
                    </a:xfrm>
                    <a:prstGeom prst="rect">
                      <a:avLst/>
                    </a:prstGeom>
                  </pic:spPr>
                </pic:pic>
              </a:graphicData>
            </a:graphic>
            <wp14:sizeRelH relativeFrom="margin">
              <wp14:pctWidth>0</wp14:pctWidth>
            </wp14:sizeRelH>
            <wp14:sizeRelV relativeFrom="margin">
              <wp14:pctHeight>0</wp14:pctHeight>
            </wp14:sizeRelV>
          </wp:anchor>
        </w:drawing>
      </w:r>
      <w:r w:rsidRPr="00DA69BD">
        <w:rPr>
          <w:rFonts w:eastAsiaTheme="minorHAnsi"/>
        </w:rPr>
        <w:tab/>
      </w:r>
    </w:p>
    <w:p w:rsidRPr="00DA69BD" w:rsidR="00DA69BD" w:rsidP="0094564E" w:rsidRDefault="00DA69BD" w14:paraId="672A6659" w14:textId="77777777"/>
    <w:p w:rsidRPr="00DA69BD" w:rsidR="00DA69BD" w:rsidP="0094564E" w:rsidRDefault="00DA69BD" w14:paraId="0A37501D" w14:textId="77777777">
      <w:r w:rsidRPr="00DA69BD">
        <w:tab/>
      </w:r>
    </w:p>
    <w:p w:rsidRPr="00DA69BD" w:rsidR="00DA69BD" w:rsidP="0094564E" w:rsidRDefault="00DA69BD" w14:paraId="5DAB6C7B" w14:textId="77777777"/>
    <w:p w:rsidRPr="0030632C" w:rsidR="00DA69BD" w:rsidP="0094564E" w:rsidRDefault="00EC7420" w14:paraId="174255CD" w14:textId="77777777">
      <w:pPr>
        <w:sectPr w:rsidRPr="0030632C" w:rsidR="00DA69BD" w:rsidSect="00EB3122">
          <w:headerReference w:type="even" r:id="rId12"/>
          <w:headerReference w:type="default" r:id="rId13"/>
          <w:footerReference w:type="default" r:id="rId14"/>
          <w:footerReference w:type="first" r:id="rId15"/>
          <w:pgSz w:w="11906" w:h="16838" w:orient="portrait" w:code="9"/>
          <w:pgMar w:top="2693" w:right="680" w:bottom="992" w:left="1418" w:header="709" w:footer="0" w:gutter="0"/>
          <w:cols w:space="708"/>
          <w:titlePg/>
          <w:docGrid w:linePitch="360"/>
          <w:headerReference w:type="first" r:id="Re7c8370645bc4a60"/>
        </w:sectPr>
      </w:pPr>
      <w:r w:rsidRPr="00DA69BD">
        <w:rPr>
          <w:noProof/>
        </w:rPr>
        <mc:AlternateContent>
          <mc:Choice Requires="wps">
            <w:drawing>
              <wp:anchor distT="0" distB="0" distL="114300" distR="114300" simplePos="0" relativeHeight="251910144" behindDoc="0" locked="0" layoutInCell="1" allowOverlap="1" wp14:anchorId="54CB0287" wp14:editId="0B2CDE9F">
                <wp:simplePos x="0" y="0"/>
                <wp:positionH relativeFrom="column">
                  <wp:posOffset>833120</wp:posOffset>
                </wp:positionH>
                <wp:positionV relativeFrom="paragraph">
                  <wp:posOffset>2233930</wp:posOffset>
                </wp:positionV>
                <wp:extent cx="2905125" cy="692150"/>
                <wp:effectExtent l="0" t="0" r="9525" b="12700"/>
                <wp:wrapNone/>
                <wp:docPr id="72" name="Cuadro de texto 72"/>
                <wp:cNvGraphicFramePr/>
                <a:graphic xmlns:a="http://schemas.openxmlformats.org/drawingml/2006/main">
                  <a:graphicData uri="http://schemas.microsoft.com/office/word/2010/wordprocessingShape">
                    <wps:wsp>
                      <wps:cNvSpPr txBox="1"/>
                      <wps:spPr>
                        <a:xfrm>
                          <a:off x="0" y="0"/>
                          <a:ext cx="2905125" cy="692150"/>
                        </a:xfrm>
                        <a:prstGeom prst="rect">
                          <a:avLst/>
                        </a:prstGeom>
                        <a:noFill/>
                        <a:ln w="6350">
                          <a:noFill/>
                        </a:ln>
                        <a:effectLst/>
                      </wps:spPr>
                      <wps:txbx>
                        <w:txbxContent>
                          <w:p w:rsidR="00BD065E" w:rsidP="0094564E" w:rsidRDefault="00BD065E" w14:paraId="6F0EDDD8" w14:textId="77777777">
                            <w:pPr>
                              <w:pStyle w:val="TtuloGeneral"/>
                            </w:pPr>
                            <w:r w:rsidRPr="00EB4A0B">
                              <w:t>Casiopea</w:t>
                            </w:r>
                          </w:p>
                          <w:p w:rsidRPr="00EB4A0B" w:rsidR="00BD065E" w:rsidP="0094564E" w:rsidRDefault="00BD065E" w14:paraId="02EB378F" w14:textId="77777777">
                            <w:pPr>
                              <w:pStyle w:val="TtuloGeneralII"/>
                            </w:pPr>
                          </w:p>
                        </w:txbxContent>
                      </wps:txbx>
                      <wps:bodyPr rot="0" spcFirstLastPara="0" vertOverflow="overflow" horzOverflow="overflow" vert="horz" wrap="non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6142109A">
              <v:shapetype id="_x0000_t202" coordsize="21600,21600" o:spt="202" path="m,l,21600r21600,l21600,xe" w14:anchorId="54CB0287">
                <v:stroke joinstyle="miter"/>
                <v:path gradientshapeok="t" o:connecttype="rect"/>
              </v:shapetype>
              <v:shape id="Cuadro de texto 72" style="position:absolute;left:0;text-align:left;margin-left:65.6pt;margin-top:175.9pt;width:228.75pt;height:54.5pt;z-index:251910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">
                <v:textbox inset="0,0,0,0">
                  <w:txbxContent>
                    <w:p w:rsidR="00BD065E" w:rsidP="0094564E" w:rsidRDefault="00BD065E" w14:paraId="73B085D3" wp14:textId="77777777">
                      <w:pPr>
                        <w:pStyle w:val="TtuloGeneral"/>
                      </w:pPr>
                      <w:r w:rsidRPr="00EB4A0B">
                        <w:t>Casiopea</w:t>
                      </w:r>
                    </w:p>
                    <w:p w:rsidRPr="00EB4A0B" w:rsidR="00BD065E" w:rsidP="0094564E" w:rsidRDefault="00BD065E" w14:paraId="6A05A809" wp14:textId="77777777">
                      <w:pPr>
                        <w:pStyle w:val="TtuloGeneralII"/>
                      </w:pPr>
                    </w:p>
                  </w:txbxContent>
                </v:textbox>
              </v:shape>
            </w:pict>
          </mc:Fallback>
        </mc:AlternateContent>
      </w:r>
      <w:r w:rsidRPr="00DA69BD" w:rsidR="00DA69BD">
        <w:rPr>
          <w:noProof/>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912192" behindDoc="0" locked="0" layoutInCell="1" allowOverlap="1" wp14:anchorId="06E20D0F" wp14:editId="291BBEE2">
                <wp:simplePos xmlns:wp="http://schemas.openxmlformats.org/drawingml/2006/wordprocessingDrawing" x="0" y="0"/>
                <wp:positionH xmlns:wp="http://schemas.openxmlformats.org/drawingml/2006/wordprocessingDrawing" relativeFrom="column">
                  <wp:posOffset>458825</wp:posOffset>
                </wp:positionH>
                <wp:positionV xmlns:wp="http://schemas.openxmlformats.org/drawingml/2006/wordprocessingDrawing" relativeFrom="paragraph">
                  <wp:posOffset>6666519</wp:posOffset>
                </wp:positionV>
                <wp:extent cx="676275" cy="305397"/>
                <wp:effectExtent l="0" t="0" r="28575" b="17145"/>
                <wp:wrapNone xmlns:wp="http://schemas.openxmlformats.org/drawingml/2006/wordprocessingDrawing"/>
                <wp:docPr xmlns:wp="http://schemas.openxmlformats.org/drawingml/2006/wordprocessingDrawing" id="69" name="Cuadro de texto 69"/>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676275" cy="305397"/>
                        </a:xfrm>
                        <a:prstGeom prst="snipRoundRect">
                          <a:avLst/>
                        </a:prstGeom>
                        <a:solidFill>
                          <a:schemeClr val="accent1">
                            <a:lumMod val="60000"/>
                            <a:lumOff val="40000"/>
                          </a:schemeClr>
                        </a:solidFill>
                        <a:ln w="6350">
                          <a:solidFill>
                            <a:srgbClr val="4472C4"/>
                          </a:solidFill>
                        </a:ln>
                      </wps:spPr>
                      <wps:txbx>
                        <w:txbxContent>
                          <w:p w:rsidR="00472886" w:rsidP="00472886" w:rsidRDefault="00472886">
                            <w:pPr>
                              <w:spacing w:line="256" w:lineRule="auto"/>
                              <w:rPr>
                                <w:rFonts w:ascii="Calibri Light" w:hAnsi="Calibri Light" w:cs="Calibri Light"/>
                                <w:kern w:val="0"/>
                                <w:lang w:val="en-US"/>
                                <w14:ligatures xmlns:w14="http://schemas.microsoft.com/office/word/2010/wordml" w14:val="none"/>
                              </w:rPr>
                            </w:pPr>
                            <w:r>
                              <w:rPr>
                                <w:rFonts w:ascii="Calibri Light" w:hAnsi="Calibri Light" w:cs="Calibri Light"/>
                                <w:lang w:val="en-US"/>
                              </w:rPr>
                              <w:t>202</w:t>
                            </w:r>
                            <w:r>
                              <w:rPr>
                                <w:rFonts w:ascii="Calibri Light" w:hAnsi="Calibri Light" w:cs="Calibri Light"/>
                                <w:color w:val="000000"/>
                                <w:lang w:val="en-US"/>
                              </w:rPr>
                              <w:t>4</w:t>
                            </w:r>
                          </w:p>
                        </w:txbxContent>
                      </wps:txbx>
                      <wps:bodyPr spcFirstLastPara="0" wrap="square" lIns="0" tIns="0" rIns="0" bIns="0" anchor="b">
                        <a:spAutoFit/>
                      </wps:bodyPr>
                    </wps:wsp>
                  </a:graphicData>
                </a:graphic>
                <wp14:sizeRelH xmlns:wp14="http://schemas.microsoft.com/office/word/2010/wordprocessingDrawing" relativeFrom="margin">
                  <wp14:pctWidth>0</wp14:pctWidth>
                </wp14:sizeRelH>
              </wp:anchor>
            </w:drawing>
          </mc:Choice>
          <mc:Fallback/>
        </mc:AlternateContent>
      </w:r>
      <w:r w:rsidRPr="00DA69BD" w:rsidR="00DA69BD">
        <w:rPr>
          <w:noProof/>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911168" behindDoc="0" locked="0" layoutInCell="1" allowOverlap="1" wp14:anchorId="2876B40D" wp14:editId="6CE6294B">
                <wp:simplePos xmlns:wp="http://schemas.openxmlformats.org/drawingml/2006/wordprocessingDrawing" x="0" y="0"/>
                <wp:positionH xmlns:wp="http://schemas.openxmlformats.org/drawingml/2006/wordprocessingDrawing" relativeFrom="column">
                  <wp:posOffset>829310</wp:posOffset>
                </wp:positionH>
                <wp:positionV xmlns:wp="http://schemas.openxmlformats.org/drawingml/2006/wordprocessingDrawing" relativeFrom="paragraph">
                  <wp:posOffset>2989580</wp:posOffset>
                </wp:positionV>
                <wp:extent cx="1434275" cy="801147"/>
                <wp:effectExtent l="0" t="0" r="0" b="0"/>
                <wp:wrapNone xmlns:wp="http://schemas.openxmlformats.org/drawingml/2006/wordprocessingDrawing"/>
                <wp:docPr xmlns:wp="http://schemas.openxmlformats.org/drawingml/2006/wordprocessingDrawing" id="70" name="Cuadro de texto 70"/>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434275" cy="801147"/>
                        </a:xfrm>
                        <a:prstGeom prst="rect">
                          <a:avLst/>
                        </a:prstGeom>
                        <a:noFill/>
                        <a:ln w="6350">
                          <a:noFill/>
                        </a:ln>
                      </wps:spPr>
                      <wps:txbx>
                        <w:txbxContent>
                          <w:p w:rsidR="008B7B4D" w:rsidP="008B7B4D" w:rsidRDefault="008B7B4D">
                            <w:pPr>
                              <w:spacing w:line="256" w:lineRule="auto"/>
                              <w:rPr>
                                <w:rFonts w:ascii="Calibri Light" w:hAnsi="Calibri Light" w:cs="Calibri Light"/>
                                <w:kern w:val="0"/>
                                <w:lang w:val="en-US"/>
                                <w14:ligatures xmlns:w14="http://schemas.microsoft.com/office/word/2010/wordml" w14:val="none"/>
                              </w:rPr>
                            </w:pPr>
                            <w:r>
                              <w:rPr>
                                <w:rFonts w:ascii="Calibri Light" w:hAnsi="Calibri Light" w:cs="Calibri Light"/>
                                <w:lang w:val="en-US"/>
                              </w:rPr>
                              <w:t>Arquitectura</w:t>
                            </w:r>
                          </w:p>
                          <w:p w:rsidR="008B7B4D" w:rsidP="008B7B4D" w:rsidRDefault="008B7B4D">
                            <w:pPr>
                              <w:spacing w:line="256" w:lineRule="auto"/>
                              <w:rPr>
                                <w:rFonts w:ascii="Calibri Light" w:hAnsi="Calibri Light" w:cs="Calibri Light"/>
                                <w:color w:val="000000"/>
                                <w:lang w:val="en-US"/>
                              </w:rPr>
                            </w:pPr>
                            <w:r>
                              <w:rPr>
                                <w:rFonts w:ascii="Calibri Light" w:hAnsi="Calibri Light" w:cs="Calibri Light"/>
                                <w:color w:val="000000"/>
                                <w:lang w:val="en-US"/>
                              </w:rPr>
                              <w:t>GUÍA CONFIGURACIONES</w:t>
                            </w:r>
                          </w:p>
                        </w:txbxContent>
                      </wps:txbx>
                      <wps:bodyPr spcFirstLastPara="0" wrap="none" lIns="0" tIns="0" rIns="0" bIns="0" anchor="b">
                        <a:spAutoFit/>
                      </wps:bodyPr>
                    </wps:wsp>
                  </a:graphicData>
                </a:graphic>
              </wp:anchor>
            </w:drawing>
          </mc:Choice>
          <mc:Fallback/>
        </mc:AlternateContent>
      </w:r>
      <w:r w:rsidRPr="00DA69BD" w:rsidR="00DA69BD">
        <w:rPr>
          <w:noProof/>
        </w:rPr>
        <mc:AlternateContent>
          <mc:Choice Requires="wps">
            <w:drawing>
              <wp:anchor distT="0" distB="0" distL="114300" distR="114300" simplePos="0" relativeHeight="251909120" behindDoc="0" locked="0" layoutInCell="1" allowOverlap="1" wp14:anchorId="53652A9D" wp14:editId="6B20B35B">
                <wp:simplePos x="0" y="0"/>
                <wp:positionH relativeFrom="column">
                  <wp:posOffset>819785</wp:posOffset>
                </wp:positionH>
                <wp:positionV relativeFrom="paragraph">
                  <wp:posOffset>2957830</wp:posOffset>
                </wp:positionV>
                <wp:extent cx="5751095" cy="0"/>
                <wp:effectExtent l="0" t="19050" r="21590" b="19050"/>
                <wp:wrapNone/>
                <wp:docPr id="73" name="Conector recto 73"/>
                <wp:cNvGraphicFramePr/>
                <a:graphic xmlns:a="http://schemas.openxmlformats.org/drawingml/2006/main">
                  <a:graphicData uri="http://schemas.microsoft.com/office/word/2010/wordprocessingShape">
                    <wps:wsp>
                      <wps:cNvCnPr/>
                      <wps:spPr>
                        <a:xfrm>
                          <a:off x="0" y="0"/>
                          <a:ext cx="5751095" cy="0"/>
                        </a:xfrm>
                        <a:prstGeom prst="line">
                          <a:avLst/>
                        </a:prstGeom>
                        <a:noFill/>
                        <a:ln w="28575" cap="flat" cmpd="sng" algn="ctr">
                          <a:solidFill>
                            <a:srgbClr val="00B2A9"/>
                          </a:solidFill>
                          <a:prstDash val="solid"/>
                          <a:miter lim="800000"/>
                        </a:ln>
                        <a:effectLst/>
                      </wps:spPr>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62A8E078">
              <v:line id="Conector recto 73" style="position:absolute;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00b2a9" strokeweight="2.25pt" from="64.55pt,232.9pt" to="517.4pt,232.9pt" w14:anchorId="254FE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">
                <v:stroke joinstyle="miter"/>
              </v:line>
            </w:pict>
          </mc:Fallback>
        </mc:AlternateContent>
      </w:r>
      <w:r w:rsidRPr="00DA69BD" w:rsidR="00DA69BD">
        <w:br w:type="page"/>
      </w:r>
    </w:p>
    <w:bookmarkEnd w:id="0"/>
    <w:bookmarkEnd w:id="1"/>
    <w:bookmarkEnd w:id="2"/>
    <w:p w:rsidRPr="00CE2B63" w:rsidR="00D1621F" w:rsidP="0094564E" w:rsidRDefault="00D1621F" w14:paraId="4A1D9452" w14:textId="77777777">
      <w:pPr>
        <w:pStyle w:val="HojadeControl"/>
        <w:rPr>
          <w:lang w:val="en-US"/>
        </w:rPr>
      </w:pPr>
      <w:r w:rsidRPr="0030632C">
        <w:t>Hoja</w:t>
      </w:r>
      <w:r w:rsidRPr="00CE2B63">
        <w:rPr>
          <w:lang w:val="en-US"/>
        </w:rPr>
        <w:t xml:space="preserve"> de Control</w:t>
      </w:r>
    </w:p>
    <w:p w:rsidRPr="00CE2B63" w:rsidR="00D1621F" w:rsidP="0094564E" w:rsidRDefault="00D1621F" w14:paraId="524D27C5" w14:textId="77777777">
      <w:pPr>
        <w:pStyle w:val="HojadeControl"/>
        <w:rPr>
          <w:lang w:val="en-US"/>
        </w:rPr>
      </w:pPr>
      <w:r w:rsidRPr="0030632C">
        <w:t>INFORMACIÓN</w:t>
      </w:r>
      <w:r w:rsidRPr="00CE2B63">
        <w:rPr>
          <w:lang w:val="en-US"/>
        </w:rPr>
        <w:t xml:space="preserve"> GENERAL</w:t>
      </w:r>
    </w:p>
    <w:p w:rsidRPr="00CE2B63" w:rsidR="00D1621F" w:rsidP="0094564E" w:rsidRDefault="00D1621F" w14:paraId="5A39BBE3" w14:textId="77777777"/>
    <w:tbl>
      <w:tblPr>
        <w:tblW w:w="0" w:type="auto"/>
        <w:jc w:val="right"/>
        <w:tblBorders>
          <w:top w:val="single" w:color="4B4F54" w:themeColor="text2" w:sz="6" w:space="0"/>
          <w:left w:val="single" w:color="4B4F54" w:themeColor="text2" w:sz="6" w:space="0"/>
          <w:bottom w:val="single" w:color="4B4F54" w:themeColor="text2" w:sz="6" w:space="0"/>
          <w:right w:val="single" w:color="4B4F54" w:themeColor="text2" w:sz="6" w:space="0"/>
        </w:tblBorders>
        <w:tblLayout w:type="fixed"/>
        <w:tblCellMar>
          <w:top w:w="57" w:type="dxa"/>
          <w:left w:w="70" w:type="dxa"/>
          <w:bottom w:w="57" w:type="dxa"/>
          <w:right w:w="70" w:type="dxa"/>
        </w:tblCellMar>
        <w:tblLook w:val="0080" w:firstRow="0" w:lastRow="0" w:firstColumn="1" w:lastColumn="0" w:noHBand="0" w:noVBand="0"/>
      </w:tblPr>
      <w:tblGrid>
        <w:gridCol w:w="2986"/>
        <w:gridCol w:w="4394"/>
      </w:tblGrid>
      <w:tr w:rsidRPr="00CE2B63" w:rsidR="00D1621F" w:rsidTr="2BB54830" w14:paraId="4C9B51F0" w14:textId="77777777">
        <w:trPr>
          <w:trHeight w:val="510"/>
          <w:jc w:val="right"/>
        </w:trPr>
        <w:tc>
          <w:tcPr>
            <w:tcW w:w="2986" w:type="dxa"/>
            <w:shd w:val="clear" w:color="auto" w:fill="4B4F54" w:themeFill="text2"/>
            <w:tcMar/>
            <w:hideMark/>
          </w:tcPr>
          <w:p w:rsidRPr="008D5C99" w:rsidR="00D1621F" w:rsidP="008D5C99" w:rsidRDefault="00D1621F" w14:paraId="75BF488F" w14:textId="77777777">
            <w:pPr>
              <w:spacing w:before="0" w:after="120"/>
              <w:ind w:left="709" w:right="221"/>
              <w:jc w:val="right"/>
              <w:rPr>
                <w:rFonts w:eastAsiaTheme="minorHAnsi"/>
                <w:b/>
                <w:color w:val="FFFFFF" w:themeColor="background1"/>
              </w:rPr>
            </w:pPr>
            <w:r w:rsidRPr="008D5C99">
              <w:rPr>
                <w:rFonts w:eastAsiaTheme="minorHAnsi"/>
                <w:b/>
                <w:color w:val="FFFFFF" w:themeColor="background1"/>
              </w:rPr>
              <w:t>ARCHIVO:</w:t>
            </w:r>
          </w:p>
        </w:tc>
        <w:tc>
          <w:tcPr>
            <w:tcW w:w="4394" w:type="dxa"/>
            <w:tcMar/>
            <w:hideMark/>
          </w:tcPr>
          <w:p w:rsidRPr="00CE2B63" w:rsidR="00D1621F" w:rsidP="2BB54830" w:rsidRDefault="00C16477" w14:paraId="36BB57FA" w14:textId="12578487">
            <w:pPr>
              <w:pStyle w:val="Normal"/>
              <w:suppressLineNumbers w:val="0"/>
              <w:bidi w:val="0"/>
              <w:spacing w:before="0" w:beforeAutospacing="off" w:after="120" w:afterAutospacing="off" w:line="240" w:lineRule="auto"/>
              <w:ind w:left="55" w:right="0"/>
              <w:jc w:val="both"/>
              <w:rPr>
                <w:noProof/>
              </w:rPr>
            </w:pPr>
            <w:r w:rsidRPr="2BB54830" w:rsidR="1934FA67">
              <w:rPr>
                <w:noProof/>
              </w:rPr>
              <w:t>QS-Arquitedctura-Casiopea-Becarios</w:t>
            </w:r>
          </w:p>
        </w:tc>
      </w:tr>
      <w:tr w:rsidRPr="00CE2B63" w:rsidR="00D1621F" w:rsidTr="2BB54830" w14:paraId="64B33253" w14:textId="77777777">
        <w:trPr>
          <w:trHeight w:val="510"/>
          <w:jc w:val="right"/>
        </w:trPr>
        <w:tc>
          <w:tcPr>
            <w:tcW w:w="2986" w:type="dxa"/>
            <w:shd w:val="clear" w:color="auto" w:fill="4B4F54" w:themeFill="text2"/>
            <w:tcMar/>
            <w:hideMark/>
          </w:tcPr>
          <w:p w:rsidRPr="008D5C99" w:rsidR="00D1621F" w:rsidP="008D5C99" w:rsidRDefault="00D1621F" w14:paraId="386CBE53" w14:textId="77777777">
            <w:pPr>
              <w:spacing w:before="0" w:after="120"/>
              <w:ind w:left="709" w:right="221"/>
              <w:jc w:val="right"/>
              <w:rPr>
                <w:rFonts w:eastAsiaTheme="minorHAnsi"/>
                <w:b/>
                <w:color w:val="FFFFFF" w:themeColor="background1"/>
              </w:rPr>
            </w:pPr>
            <w:r w:rsidRPr="008D5C99">
              <w:rPr>
                <w:rFonts w:eastAsiaTheme="minorHAnsi"/>
                <w:b/>
                <w:color w:val="FFFFFF" w:themeColor="background1"/>
              </w:rPr>
              <w:t>TÍTULO:</w:t>
            </w:r>
          </w:p>
        </w:tc>
        <w:tc>
          <w:tcPr>
            <w:tcW w:w="4394" w:type="dxa"/>
            <w:tcMar/>
            <w:hideMark/>
          </w:tcPr>
          <w:p w:rsidRPr="00CE2B63" w:rsidR="00D1621F" w:rsidP="2BB54830" w:rsidRDefault="00EC7420" w14:paraId="78136C2A" w14:textId="01147B95">
            <w:pPr>
              <w:spacing w:before="0" w:after="120"/>
              <w:ind w:left="55"/>
            </w:pPr>
            <w:r w:rsidR="0C7D3717">
              <w:rPr/>
              <w:t>Guía de Configuraciones</w:t>
            </w:r>
          </w:p>
        </w:tc>
      </w:tr>
      <w:tr w:rsidRPr="00CE2B63" w:rsidR="00D1621F" w:rsidTr="2BB54830" w14:paraId="319EA023" w14:textId="77777777">
        <w:trPr>
          <w:trHeight w:val="510"/>
          <w:jc w:val="right"/>
        </w:trPr>
        <w:tc>
          <w:tcPr>
            <w:tcW w:w="2986" w:type="dxa"/>
            <w:shd w:val="clear" w:color="auto" w:fill="4B4F54" w:themeFill="text2"/>
            <w:tcMar/>
            <w:hideMark/>
          </w:tcPr>
          <w:p w:rsidRPr="008D5C99" w:rsidR="00D1621F" w:rsidP="008D5C99" w:rsidRDefault="00D1621F" w14:paraId="1BD2100E" w14:textId="77777777">
            <w:pPr>
              <w:spacing w:before="0" w:after="120"/>
              <w:ind w:left="709" w:right="221"/>
              <w:jc w:val="right"/>
              <w:rPr>
                <w:rFonts w:eastAsiaTheme="minorHAnsi"/>
                <w:b/>
                <w:color w:val="FFFFFF" w:themeColor="background1"/>
              </w:rPr>
            </w:pPr>
            <w:r w:rsidRPr="008D5C99">
              <w:rPr>
                <w:rFonts w:eastAsiaTheme="minorHAnsi"/>
                <w:b/>
                <w:color w:val="FFFFFF" w:themeColor="background1"/>
              </w:rPr>
              <w:t>PROYECTO:</w:t>
            </w:r>
          </w:p>
        </w:tc>
        <w:tc>
          <w:tcPr>
            <w:tcW w:w="4394" w:type="dxa"/>
            <w:tcMar/>
            <w:hideMark/>
          </w:tcPr>
          <w:p w:rsidRPr="00CE2B63" w:rsidR="00D1621F" w:rsidP="008D5C99" w:rsidRDefault="00EC7420" w14:paraId="066172C5" w14:textId="77777777">
            <w:pPr>
              <w:spacing w:before="0" w:after="120"/>
              <w:ind w:left="55"/>
            </w:pPr>
            <w:r>
              <w:t>Casiopea-Arq</w:t>
            </w:r>
          </w:p>
        </w:tc>
      </w:tr>
      <w:tr w:rsidRPr="00CE2B63" w:rsidR="00D1621F" w:rsidTr="2BB54830" w14:paraId="1B5190B4" w14:textId="77777777">
        <w:trPr>
          <w:trHeight w:val="510"/>
          <w:jc w:val="right"/>
        </w:trPr>
        <w:tc>
          <w:tcPr>
            <w:tcW w:w="2986" w:type="dxa"/>
            <w:shd w:val="clear" w:color="auto" w:fill="4B4F54" w:themeFill="text2"/>
            <w:tcMar/>
            <w:hideMark/>
          </w:tcPr>
          <w:p w:rsidRPr="008D5C99" w:rsidR="00D1621F" w:rsidP="008D5C99" w:rsidRDefault="00D1621F" w14:paraId="1D13D277" w14:textId="77777777">
            <w:pPr>
              <w:spacing w:before="0" w:after="120"/>
              <w:ind w:left="709" w:right="221"/>
              <w:jc w:val="right"/>
              <w:rPr>
                <w:rFonts w:eastAsiaTheme="minorHAnsi"/>
                <w:b/>
                <w:color w:val="FFFFFF" w:themeColor="background1"/>
              </w:rPr>
            </w:pPr>
            <w:r w:rsidRPr="008D5C99">
              <w:rPr>
                <w:rFonts w:eastAsiaTheme="minorHAnsi"/>
                <w:b/>
                <w:color w:val="FFFFFF" w:themeColor="background1"/>
              </w:rPr>
              <w:t>VERSIÓN:</w:t>
            </w:r>
          </w:p>
        </w:tc>
        <w:tc>
          <w:tcPr>
            <w:tcW w:w="4394" w:type="dxa"/>
            <w:tcMar/>
            <w:hideMark/>
          </w:tcPr>
          <w:p w:rsidRPr="00CE2B63" w:rsidR="00D1621F" w:rsidP="00823395" w:rsidRDefault="004B7A93" w14:paraId="2E145423" w14:textId="77777777">
            <w:pPr>
              <w:spacing w:before="0" w:after="120"/>
              <w:ind w:left="55"/>
              <w:rPr>
                <w:rFonts w:ascii="Arial" w:hAnsi="Arial"/>
                <w:sz w:val="24"/>
                <w:szCs w:val="24"/>
              </w:rPr>
            </w:pPr>
            <w:r>
              <w:t>V</w:t>
            </w:r>
            <w:r w:rsidR="00823395">
              <w:t>.0</w:t>
            </w:r>
            <w:r w:rsidR="00EC7420">
              <w:t>.1</w:t>
            </w:r>
          </w:p>
        </w:tc>
      </w:tr>
      <w:tr w:rsidRPr="00CE2B63" w:rsidR="00D1621F" w:rsidTr="2BB54830" w14:paraId="25118E9E" w14:textId="77777777">
        <w:trPr>
          <w:trHeight w:val="510"/>
          <w:jc w:val="right"/>
        </w:trPr>
        <w:tc>
          <w:tcPr>
            <w:tcW w:w="2986" w:type="dxa"/>
            <w:shd w:val="clear" w:color="auto" w:fill="4B4F54" w:themeFill="text2"/>
            <w:tcMar/>
            <w:hideMark/>
          </w:tcPr>
          <w:p w:rsidRPr="008D5C99" w:rsidR="00D1621F" w:rsidP="008D5C99" w:rsidRDefault="00D1621F" w14:paraId="1F3AB858" w14:textId="77777777">
            <w:pPr>
              <w:spacing w:before="0" w:after="120"/>
              <w:ind w:left="709" w:right="221"/>
              <w:jc w:val="right"/>
              <w:rPr>
                <w:rFonts w:eastAsiaTheme="minorHAnsi"/>
                <w:b/>
                <w:color w:val="FFFFFF" w:themeColor="background1"/>
              </w:rPr>
            </w:pPr>
            <w:r w:rsidRPr="008D5C99">
              <w:rPr>
                <w:rFonts w:eastAsiaTheme="minorHAnsi"/>
                <w:b/>
                <w:color w:val="FFFFFF" w:themeColor="background1"/>
              </w:rPr>
              <w:t>CLIENTE:</w:t>
            </w:r>
          </w:p>
        </w:tc>
        <w:tc>
          <w:tcPr>
            <w:tcW w:w="4394" w:type="dxa"/>
            <w:tcMar/>
            <w:hideMark/>
          </w:tcPr>
          <w:p w:rsidRPr="00CE2B63" w:rsidR="00D1621F" w:rsidP="008D5C99" w:rsidRDefault="00D1621F" w14:paraId="298DA287" w14:textId="77777777">
            <w:pPr>
              <w:spacing w:before="0" w:after="120"/>
              <w:ind w:left="55"/>
              <w:rPr>
                <w:rFonts w:ascii="Arial" w:hAnsi="Arial" w:eastAsiaTheme="minorHAnsi"/>
                <w:color w:val="4B4F54" w:themeColor="text1"/>
                <w:sz w:val="24"/>
                <w:szCs w:val="24"/>
              </w:rPr>
            </w:pPr>
            <w:r w:rsidRPr="00CE2B63">
              <w:rPr>
                <w:rStyle w:val="QuirnCar"/>
              </w:rPr>
              <w:t>quirón</w:t>
            </w:r>
            <w:r w:rsidRPr="00CE2B63">
              <w:rPr>
                <w:rFonts w:eastAsiaTheme="minorHAnsi"/>
                <w:color w:val="4B4F54" w:themeColor="text1"/>
              </w:rPr>
              <w:t>salud</w:t>
            </w:r>
          </w:p>
        </w:tc>
      </w:tr>
      <w:tr w:rsidRPr="00CE2B63" w:rsidR="00D1621F" w:rsidTr="2BB54830" w14:paraId="36D94060" w14:textId="77777777">
        <w:trPr>
          <w:trHeight w:val="510"/>
          <w:jc w:val="right"/>
        </w:trPr>
        <w:tc>
          <w:tcPr>
            <w:tcW w:w="2986" w:type="dxa"/>
            <w:shd w:val="clear" w:color="auto" w:fill="4B4F54" w:themeFill="text2"/>
            <w:tcMar/>
            <w:hideMark/>
          </w:tcPr>
          <w:p w:rsidRPr="008D5C99" w:rsidR="00D1621F" w:rsidP="008D5C99" w:rsidRDefault="00D1621F" w14:paraId="36096443" w14:textId="77777777">
            <w:pPr>
              <w:spacing w:before="0" w:after="120"/>
              <w:ind w:left="709" w:right="221"/>
              <w:jc w:val="right"/>
              <w:rPr>
                <w:rFonts w:eastAsiaTheme="minorHAnsi"/>
                <w:b/>
                <w:color w:val="FFFFFF" w:themeColor="background1"/>
              </w:rPr>
            </w:pPr>
            <w:r w:rsidRPr="008D5C99">
              <w:rPr>
                <w:rFonts w:eastAsiaTheme="minorHAnsi"/>
                <w:b/>
                <w:color w:val="FFFFFF" w:themeColor="background1"/>
              </w:rPr>
              <w:t>CREADO POR:</w:t>
            </w:r>
          </w:p>
        </w:tc>
        <w:tc>
          <w:tcPr>
            <w:tcW w:w="4394" w:type="dxa"/>
            <w:tcMar/>
            <w:hideMark/>
          </w:tcPr>
          <w:p w:rsidRPr="00CE2B63" w:rsidR="00D1621F" w:rsidP="008D5C99" w:rsidRDefault="00EC7420" w14:paraId="7397A064" w14:textId="3D2DE4EF">
            <w:pPr>
              <w:spacing w:before="0" w:after="120"/>
              <w:ind w:left="55"/>
            </w:pPr>
            <w:r w:rsidR="33B3E08E">
              <w:rPr/>
              <w:t>Miguel García Fernández</w:t>
            </w:r>
          </w:p>
        </w:tc>
      </w:tr>
      <w:tr w:rsidRPr="00CE2B63" w:rsidR="00D1621F" w:rsidTr="2BB54830" w14:paraId="766CDE75" w14:textId="77777777">
        <w:trPr>
          <w:trHeight w:val="510"/>
          <w:jc w:val="right"/>
        </w:trPr>
        <w:tc>
          <w:tcPr>
            <w:tcW w:w="2986" w:type="dxa"/>
            <w:shd w:val="clear" w:color="auto" w:fill="4B4F54" w:themeFill="text2"/>
            <w:tcMar/>
            <w:hideMark/>
          </w:tcPr>
          <w:p w:rsidRPr="008D5C99" w:rsidR="00D1621F" w:rsidP="008D5C99" w:rsidRDefault="00D1621F" w14:paraId="66DBC707" w14:textId="77777777">
            <w:pPr>
              <w:spacing w:before="0" w:after="120"/>
              <w:ind w:left="709" w:right="221"/>
              <w:jc w:val="right"/>
              <w:rPr>
                <w:rFonts w:eastAsiaTheme="minorHAnsi"/>
                <w:b/>
                <w:color w:val="FFFFFF" w:themeColor="background1"/>
              </w:rPr>
            </w:pPr>
            <w:r w:rsidRPr="008D5C99">
              <w:rPr>
                <w:rFonts w:eastAsiaTheme="minorHAnsi"/>
                <w:b/>
                <w:color w:val="FFFFFF" w:themeColor="background1"/>
              </w:rPr>
              <w:t>REVISADO POR:</w:t>
            </w:r>
          </w:p>
        </w:tc>
        <w:tc>
          <w:tcPr>
            <w:tcW w:w="4394" w:type="dxa"/>
            <w:tcMar/>
          </w:tcPr>
          <w:p w:rsidRPr="00CE2B63" w:rsidR="00D1621F" w:rsidP="008D5C99" w:rsidRDefault="004B7A93" w14:paraId="680408FD" w14:textId="77777777">
            <w:pPr>
              <w:spacing w:before="0" w:after="120"/>
              <w:ind w:left="55"/>
            </w:pPr>
            <w:r>
              <w:t>--</w:t>
            </w:r>
          </w:p>
        </w:tc>
      </w:tr>
      <w:tr w:rsidRPr="00CE2B63" w:rsidR="00D1621F" w:rsidTr="2BB54830" w14:paraId="7371972B" w14:textId="77777777">
        <w:trPr>
          <w:trHeight w:val="510"/>
          <w:jc w:val="right"/>
        </w:trPr>
        <w:tc>
          <w:tcPr>
            <w:tcW w:w="2986" w:type="dxa"/>
            <w:shd w:val="clear" w:color="auto" w:fill="4B4F54" w:themeFill="text2"/>
            <w:tcMar/>
            <w:hideMark/>
          </w:tcPr>
          <w:p w:rsidRPr="008D5C99" w:rsidR="00D1621F" w:rsidP="008D5C99" w:rsidRDefault="00D1621F" w14:paraId="4C90578C" w14:textId="77777777">
            <w:pPr>
              <w:spacing w:before="0" w:after="120"/>
              <w:ind w:left="709" w:right="221"/>
              <w:jc w:val="right"/>
              <w:rPr>
                <w:rFonts w:eastAsiaTheme="minorHAnsi"/>
                <w:b/>
                <w:color w:val="FFFFFF" w:themeColor="background1"/>
              </w:rPr>
            </w:pPr>
            <w:r w:rsidRPr="008D5C99">
              <w:rPr>
                <w:rFonts w:eastAsiaTheme="minorHAnsi"/>
                <w:b/>
                <w:color w:val="FFFFFF" w:themeColor="background1"/>
              </w:rPr>
              <w:t>CREADO:</w:t>
            </w:r>
          </w:p>
        </w:tc>
        <w:tc>
          <w:tcPr>
            <w:tcW w:w="4394" w:type="dxa"/>
            <w:tcMar/>
            <w:hideMark/>
          </w:tcPr>
          <w:p w:rsidRPr="00CE2B63" w:rsidR="00D1621F" w:rsidP="00EC7420" w:rsidRDefault="00EC7420" w14:paraId="53744AA5" w14:textId="2156307B">
            <w:pPr>
              <w:spacing w:before="0" w:after="120"/>
              <w:ind w:left="55"/>
            </w:pPr>
            <w:r w:rsidR="125F9B59">
              <w:rPr/>
              <w:t>04</w:t>
            </w:r>
            <w:r w:rsidR="5E4D9B42">
              <w:rPr/>
              <w:t>/</w:t>
            </w:r>
            <w:r w:rsidR="578BDCDA">
              <w:rPr/>
              <w:t>0</w:t>
            </w:r>
            <w:r w:rsidR="0C2A4EB3">
              <w:rPr/>
              <w:t>3</w:t>
            </w:r>
            <w:r w:rsidR="5E4D9B42">
              <w:rPr/>
              <w:t>/</w:t>
            </w:r>
            <w:r w:rsidR="578BDCDA">
              <w:rPr/>
              <w:t>20</w:t>
            </w:r>
            <w:r w:rsidR="3D1552B6">
              <w:rPr/>
              <w:t>24</w:t>
            </w:r>
          </w:p>
        </w:tc>
      </w:tr>
      <w:tr w:rsidRPr="00CE2B63" w:rsidR="00D1621F" w:rsidTr="2BB54830" w14:paraId="1BE98350" w14:textId="77777777">
        <w:trPr>
          <w:trHeight w:val="510"/>
          <w:jc w:val="right"/>
        </w:trPr>
        <w:tc>
          <w:tcPr>
            <w:tcW w:w="2986" w:type="dxa"/>
            <w:shd w:val="clear" w:color="auto" w:fill="4B4F54" w:themeFill="text2"/>
            <w:tcMar/>
            <w:hideMark/>
          </w:tcPr>
          <w:p w:rsidRPr="008D5C99" w:rsidR="00D1621F" w:rsidP="008D5C99" w:rsidRDefault="00D1621F" w14:paraId="50E00A87" w14:textId="77777777">
            <w:pPr>
              <w:spacing w:before="0" w:after="120"/>
              <w:ind w:left="709" w:right="221"/>
              <w:jc w:val="right"/>
              <w:rPr>
                <w:rFonts w:eastAsiaTheme="minorHAnsi"/>
                <w:b/>
                <w:color w:val="FFFFFF" w:themeColor="background1"/>
              </w:rPr>
            </w:pPr>
            <w:r w:rsidRPr="008D5C99">
              <w:rPr>
                <w:rFonts w:eastAsiaTheme="minorHAnsi"/>
                <w:b/>
                <w:color w:val="FFFFFF" w:themeColor="background1"/>
              </w:rPr>
              <w:t>ACTUALIZADO:</w:t>
            </w:r>
          </w:p>
        </w:tc>
        <w:tc>
          <w:tcPr>
            <w:tcW w:w="4394" w:type="dxa"/>
            <w:tcMar/>
            <w:hideMark/>
          </w:tcPr>
          <w:p w:rsidRPr="00CE2B63" w:rsidR="00D1621F" w:rsidP="00EC7420" w:rsidRDefault="00EC7420" w14:paraId="01000116" w14:textId="358A1118">
            <w:pPr>
              <w:spacing w:before="0" w:after="120"/>
              <w:ind w:left="55"/>
            </w:pPr>
            <w:r w:rsidR="43C63076">
              <w:rPr/>
              <w:t>04</w:t>
            </w:r>
            <w:r w:rsidR="578BDCDA">
              <w:rPr/>
              <w:t>/</w:t>
            </w:r>
            <w:r w:rsidR="578BDCDA">
              <w:rPr/>
              <w:t>0</w:t>
            </w:r>
            <w:r w:rsidR="4C10AFB5">
              <w:rPr/>
              <w:t>3</w:t>
            </w:r>
            <w:r w:rsidR="578BDCDA">
              <w:rPr/>
              <w:t>/</w:t>
            </w:r>
            <w:r w:rsidR="578BDCDA">
              <w:rPr/>
              <w:t>20</w:t>
            </w:r>
            <w:r w:rsidR="0CC3E2C5">
              <w:rPr/>
              <w:t>24</w:t>
            </w:r>
          </w:p>
        </w:tc>
      </w:tr>
      <w:tr w:rsidRPr="00CE2B63" w:rsidR="00D1621F" w:rsidTr="2BB54830" w14:paraId="1049DE75" w14:textId="77777777">
        <w:trPr>
          <w:trHeight w:val="510"/>
          <w:jc w:val="right"/>
        </w:trPr>
        <w:tc>
          <w:tcPr>
            <w:tcW w:w="2986" w:type="dxa"/>
            <w:shd w:val="clear" w:color="auto" w:fill="4B4F54" w:themeFill="text2"/>
            <w:tcMar/>
            <w:hideMark/>
          </w:tcPr>
          <w:p w:rsidRPr="008D5C99" w:rsidR="00D1621F" w:rsidP="008D5C99" w:rsidRDefault="00D1621F" w14:paraId="52C5888E" w14:textId="77777777">
            <w:pPr>
              <w:spacing w:before="0" w:after="120"/>
              <w:ind w:left="709" w:right="221"/>
              <w:jc w:val="right"/>
              <w:rPr>
                <w:rFonts w:eastAsiaTheme="minorHAnsi"/>
                <w:b/>
                <w:color w:val="FFFFFF" w:themeColor="background1"/>
              </w:rPr>
            </w:pPr>
            <w:r w:rsidRPr="008D5C99">
              <w:rPr>
                <w:rFonts w:eastAsiaTheme="minorHAnsi"/>
                <w:b/>
                <w:color w:val="FFFFFF" w:themeColor="background1"/>
              </w:rPr>
              <w:t>TOTAL PÁGINAS:</w:t>
            </w:r>
          </w:p>
        </w:tc>
        <w:tc>
          <w:tcPr>
            <w:tcW w:w="4394" w:type="dxa"/>
            <w:tcMar/>
          </w:tcPr>
          <w:p w:rsidRPr="00CE2B63" w:rsidR="00D1621F" w:rsidP="008D5C99" w:rsidRDefault="00DA34AB" w14:paraId="39F18D26" w14:textId="002E9B10">
            <w:pPr>
              <w:spacing w:before="0" w:after="120"/>
              <w:ind w:left="55"/>
            </w:pPr>
          </w:p>
        </w:tc>
      </w:tr>
    </w:tbl>
    <w:p w:rsidR="00D1621F" w:rsidP="0094564E" w:rsidRDefault="00D1621F" w14:paraId="41C8F396" w14:textId="77777777">
      <w:pPr>
        <w:rPr>
          <w:highlight w:val="yellow"/>
        </w:rPr>
      </w:pPr>
    </w:p>
    <w:p w:rsidR="006349D8" w:rsidP="0094564E" w:rsidRDefault="006349D8" w14:paraId="72A3D3EC" w14:textId="77777777">
      <w:pPr>
        <w:rPr>
          <w:highlight w:val="yellow"/>
        </w:rPr>
      </w:pPr>
    </w:p>
    <w:p w:rsidRPr="00CE2B63" w:rsidR="006349D8" w:rsidP="0094564E" w:rsidRDefault="006349D8" w14:paraId="0D0B940D" w14:textId="77777777">
      <w:pPr>
        <w:rPr>
          <w:highlight w:val="yellow"/>
        </w:rPr>
        <w:sectPr w:rsidRPr="00CE2B63" w:rsidR="006349D8" w:rsidSect="00EB3122">
          <w:headerReference w:type="first" r:id="rId16"/>
          <w:footerReference w:type="first" r:id="rId17"/>
          <w:pgSz w:w="11906" w:h="16838" w:orient="portrait" w:code="9"/>
          <w:pgMar w:top="2693" w:right="680" w:bottom="992" w:left="1418" w:header="709" w:footer="0" w:gutter="0"/>
          <w:pgNumType w:start="1"/>
          <w:cols w:space="708"/>
          <w:vAlign w:val="center"/>
          <w:titlePg/>
          <w:docGrid w:linePitch="360"/>
        </w:sectPr>
      </w:pPr>
    </w:p>
    <w:p w:rsidRPr="00C75570" w:rsidR="000F281E" w:rsidP="0094564E" w:rsidRDefault="001A64A8" w14:paraId="018D1C8F" w14:textId="77777777">
      <w:pPr>
        <w:pStyle w:val="ndicedefigurasotablas"/>
      </w:pPr>
      <w:r w:rsidRPr="00C75570">
        <w:t>ÍNDICE</w:t>
      </w:r>
    </w:p>
    <w:p w:rsidR="00D1621F" w:rsidP="0094564E" w:rsidRDefault="00D1621F" w14:paraId="223A7F9D" w14:textId="77777777">
      <w:pPr>
        <w:pStyle w:val="ndiceSubttulo"/>
      </w:pPr>
      <w:r>
        <w:t>contenido</w:t>
      </w:r>
    </w:p>
    <w:p w:rsidR="00B45838" w:rsidP="55CCC6A9" w:rsidRDefault="00522CFE" w14:paraId="7BA9CB86" w14:textId="005731D8">
      <w:pPr>
        <w:pStyle w:val="TDC1"/>
        <w:tabs>
          <w:tab w:val="left" w:leader="none" w:pos="480"/>
          <w:tab w:val="right" w:leader="dot" w:pos="9795"/>
        </w:tabs>
        <w:rPr>
          <w:rFonts w:ascii="Calibri Light" w:hAnsi="Calibri Light" w:eastAsia="" w:cs="" w:asciiTheme="minorAscii" w:hAnsiTheme="minorAscii" w:eastAsiaTheme="minorEastAsia" w:cstheme="minorBidi"/>
          <w:b w:val="0"/>
          <w:bCs w:val="0"/>
          <w:caps w:val="0"/>
          <w:smallCaps w:val="0"/>
          <w:noProof/>
          <w:color w:val="auto"/>
          <w:sz w:val="22"/>
          <w:szCs w:val="22"/>
        </w:rPr>
      </w:pPr>
      <w:r>
        <w:fldChar w:fldCharType="begin"/>
      </w:r>
      <w:r>
        <w:instrText xml:space="preserve">TOC \o "1-3" \h \z \u</w:instrText>
      </w:r>
      <w:r>
        <w:fldChar w:fldCharType="separate"/>
      </w:r>
      <w:hyperlink w:anchor="_Toc1004261514">
        <w:r w:rsidRPr="55CCC6A9" w:rsidR="55CCC6A9">
          <w:rPr>
            <w:rStyle w:val="Hipervnculo"/>
          </w:rPr>
          <w:t>1</w:t>
        </w:r>
        <w:r>
          <w:tab/>
        </w:r>
        <w:r w:rsidRPr="55CCC6A9" w:rsidR="55CCC6A9">
          <w:rPr>
            <w:rStyle w:val="Hipervnculo"/>
          </w:rPr>
          <w:t>Objetivo</w:t>
        </w:r>
        <w:r>
          <w:tab/>
        </w:r>
        <w:r>
          <w:fldChar w:fldCharType="begin"/>
        </w:r>
        <w:r>
          <w:instrText xml:space="preserve">PAGEREF _Toc1004261514 \h</w:instrText>
        </w:r>
        <w:r>
          <w:fldChar w:fldCharType="separate"/>
        </w:r>
        <w:r w:rsidRPr="55CCC6A9" w:rsidR="55CCC6A9">
          <w:rPr>
            <w:rStyle w:val="Hipervnculo"/>
          </w:rPr>
          <w:t>2</w:t>
        </w:r>
        <w:r>
          <w:fldChar w:fldCharType="end"/>
        </w:r>
      </w:hyperlink>
    </w:p>
    <w:p w:rsidR="00B45838" w:rsidP="55CCC6A9" w:rsidRDefault="004861D4" w14:paraId="1753D3BC" w14:textId="0ACDC135">
      <w:pPr>
        <w:pStyle w:val="TDC2"/>
        <w:tabs>
          <w:tab w:val="left" w:leader="none" w:pos="660"/>
          <w:tab w:val="right" w:leader="dot" w:pos="9795"/>
        </w:tabs>
        <w:rPr>
          <w:rFonts w:ascii="Calibri Light" w:hAnsi="Calibri Light" w:eastAsia="" w:cs="" w:asciiTheme="minorAscii" w:hAnsiTheme="minorAscii" w:eastAsiaTheme="minorEastAsia" w:cstheme="minorBidi"/>
          <w:caps w:val="0"/>
          <w:smallCaps w:val="0"/>
          <w:noProof/>
          <w:color w:val="auto"/>
        </w:rPr>
      </w:pPr>
      <w:hyperlink w:anchor="_Toc1407849911">
        <w:r w:rsidRPr="55CCC6A9" w:rsidR="55CCC6A9">
          <w:rPr>
            <w:rStyle w:val="Hipervnculo"/>
          </w:rPr>
          <w:t>1.1</w:t>
        </w:r>
        <w:r>
          <w:tab/>
        </w:r>
        <w:r w:rsidRPr="55CCC6A9" w:rsidR="55CCC6A9">
          <w:rPr>
            <w:rStyle w:val="Hipervnculo"/>
          </w:rPr>
          <w:t>Tecnologías</w:t>
        </w:r>
        <w:r>
          <w:tab/>
        </w:r>
        <w:r>
          <w:fldChar w:fldCharType="begin"/>
        </w:r>
        <w:r>
          <w:instrText xml:space="preserve">PAGEREF _Toc1407849911 \h</w:instrText>
        </w:r>
        <w:r>
          <w:fldChar w:fldCharType="separate"/>
        </w:r>
        <w:r w:rsidRPr="55CCC6A9" w:rsidR="55CCC6A9">
          <w:rPr>
            <w:rStyle w:val="Hipervnculo"/>
          </w:rPr>
          <w:t>2</w:t>
        </w:r>
        <w:r>
          <w:fldChar w:fldCharType="end"/>
        </w:r>
      </w:hyperlink>
    </w:p>
    <w:p w:rsidR="00B45838" w:rsidP="55CCC6A9" w:rsidRDefault="004861D4" w14:paraId="0C976226" w14:textId="2C0202FC">
      <w:pPr>
        <w:pStyle w:val="TDC1"/>
        <w:tabs>
          <w:tab w:val="left" w:leader="none" w:pos="480"/>
          <w:tab w:val="right" w:leader="dot" w:pos="9795"/>
        </w:tabs>
        <w:rPr>
          <w:rFonts w:ascii="Calibri Light" w:hAnsi="Calibri Light" w:eastAsia="" w:cs="" w:asciiTheme="minorAscii" w:hAnsiTheme="minorAscii" w:eastAsiaTheme="minorEastAsia" w:cstheme="minorBidi"/>
          <w:b w:val="0"/>
          <w:bCs w:val="0"/>
          <w:caps w:val="0"/>
          <w:smallCaps w:val="0"/>
          <w:noProof/>
          <w:color w:val="auto"/>
          <w:sz w:val="22"/>
          <w:szCs w:val="22"/>
        </w:rPr>
      </w:pPr>
      <w:hyperlink w:anchor="_Toc1511573387">
        <w:r w:rsidRPr="55CCC6A9" w:rsidR="55CCC6A9">
          <w:rPr>
            <w:rStyle w:val="Hipervnculo"/>
          </w:rPr>
          <w:t>2</w:t>
        </w:r>
        <w:r>
          <w:tab/>
        </w:r>
        <w:r w:rsidRPr="55CCC6A9" w:rsidR="55CCC6A9">
          <w:rPr>
            <w:rStyle w:val="Hipervnculo"/>
          </w:rPr>
          <w:t>OPEN VPN</w:t>
        </w:r>
        <w:r>
          <w:tab/>
        </w:r>
        <w:r>
          <w:fldChar w:fldCharType="begin"/>
        </w:r>
        <w:r>
          <w:instrText xml:space="preserve">PAGEREF _Toc1511573387 \h</w:instrText>
        </w:r>
        <w:r>
          <w:fldChar w:fldCharType="separate"/>
        </w:r>
        <w:r w:rsidRPr="55CCC6A9" w:rsidR="55CCC6A9">
          <w:rPr>
            <w:rStyle w:val="Hipervnculo"/>
          </w:rPr>
          <w:t>2</w:t>
        </w:r>
        <w:r>
          <w:fldChar w:fldCharType="end"/>
        </w:r>
      </w:hyperlink>
    </w:p>
    <w:p w:rsidR="00B45838" w:rsidP="55CCC6A9" w:rsidRDefault="004861D4" w14:paraId="5D466223" w14:textId="2E737757">
      <w:pPr>
        <w:pStyle w:val="TDC1"/>
        <w:tabs>
          <w:tab w:val="left" w:leader="none" w:pos="480"/>
          <w:tab w:val="right" w:leader="dot" w:pos="9795"/>
        </w:tabs>
        <w:rPr>
          <w:rFonts w:ascii="Calibri Light" w:hAnsi="Calibri Light" w:eastAsia="" w:cs="" w:asciiTheme="minorAscii" w:hAnsiTheme="minorAscii" w:eastAsiaTheme="minorEastAsia" w:cstheme="minorBidi"/>
          <w:caps w:val="0"/>
          <w:smallCaps w:val="0"/>
          <w:noProof/>
          <w:color w:val="auto"/>
        </w:rPr>
      </w:pPr>
      <w:hyperlink w:anchor="_Toc1371861914">
        <w:r w:rsidRPr="55CCC6A9" w:rsidR="55CCC6A9">
          <w:rPr>
            <w:rStyle w:val="Hipervnculo"/>
          </w:rPr>
          <w:t>3</w:t>
        </w:r>
        <w:r>
          <w:tab/>
        </w:r>
        <w:r w:rsidRPr="55CCC6A9" w:rsidR="55CCC6A9">
          <w:rPr>
            <w:rStyle w:val="Hipervnculo"/>
          </w:rPr>
          <w:t>AZURE DEVOPS</w:t>
        </w:r>
        <w:r>
          <w:tab/>
        </w:r>
        <w:r>
          <w:fldChar w:fldCharType="begin"/>
        </w:r>
        <w:r>
          <w:instrText xml:space="preserve">PAGEREF _Toc1371861914 \h</w:instrText>
        </w:r>
        <w:r>
          <w:fldChar w:fldCharType="separate"/>
        </w:r>
        <w:r w:rsidRPr="55CCC6A9" w:rsidR="55CCC6A9">
          <w:rPr>
            <w:rStyle w:val="Hipervnculo"/>
          </w:rPr>
          <w:t>2</w:t>
        </w:r>
        <w:r>
          <w:fldChar w:fldCharType="end"/>
        </w:r>
      </w:hyperlink>
    </w:p>
    <w:p w:rsidR="00B45838" w:rsidP="55CCC6A9" w:rsidRDefault="004861D4" w14:paraId="207895AC" w14:textId="65669AA2">
      <w:pPr>
        <w:pStyle w:val="TDC2"/>
        <w:tabs>
          <w:tab w:val="left" w:leader="none" w:pos="660"/>
          <w:tab w:val="right" w:leader="dot" w:pos="9795"/>
        </w:tabs>
        <w:rPr>
          <w:rFonts w:ascii="Calibri Light" w:hAnsi="Calibri Light" w:eastAsia="" w:cs="" w:asciiTheme="minorAscii" w:hAnsiTheme="minorAscii" w:eastAsiaTheme="minorEastAsia" w:cstheme="minorBidi"/>
          <w:caps w:val="0"/>
          <w:smallCaps w:val="0"/>
          <w:noProof/>
          <w:color w:val="auto"/>
        </w:rPr>
      </w:pPr>
      <w:hyperlink w:anchor="_Toc1132522632">
        <w:r w:rsidRPr="55CCC6A9" w:rsidR="55CCC6A9">
          <w:rPr>
            <w:rStyle w:val="Hipervnculo"/>
          </w:rPr>
          <w:t>3.1</w:t>
        </w:r>
        <w:r>
          <w:tab/>
        </w:r>
        <w:r w:rsidRPr="55CCC6A9" w:rsidR="55CCC6A9">
          <w:rPr>
            <w:rStyle w:val="Hipervnculo"/>
          </w:rPr>
          <w:t>Requisitos previos</w:t>
        </w:r>
        <w:r>
          <w:tab/>
        </w:r>
        <w:r>
          <w:fldChar w:fldCharType="begin"/>
        </w:r>
        <w:r>
          <w:instrText xml:space="preserve">PAGEREF _Toc1132522632 \h</w:instrText>
        </w:r>
        <w:r>
          <w:fldChar w:fldCharType="separate"/>
        </w:r>
        <w:r w:rsidRPr="55CCC6A9" w:rsidR="55CCC6A9">
          <w:rPr>
            <w:rStyle w:val="Hipervnculo"/>
          </w:rPr>
          <w:t>2</w:t>
        </w:r>
        <w:r>
          <w:fldChar w:fldCharType="end"/>
        </w:r>
      </w:hyperlink>
    </w:p>
    <w:p w:rsidR="00B45838" w:rsidP="55CCC6A9" w:rsidRDefault="004861D4" w14:paraId="3649F1DB" w14:textId="063A4EE0">
      <w:pPr>
        <w:pStyle w:val="TDC2"/>
        <w:tabs>
          <w:tab w:val="left" w:leader="none" w:pos="660"/>
          <w:tab w:val="right" w:leader="dot" w:pos="9795"/>
        </w:tabs>
        <w:rPr>
          <w:rFonts w:ascii="Calibri Light" w:hAnsi="Calibri Light" w:eastAsia="" w:cs="" w:asciiTheme="minorAscii" w:hAnsiTheme="minorAscii" w:eastAsiaTheme="minorEastAsia" w:cstheme="minorBidi"/>
          <w:caps w:val="0"/>
          <w:smallCaps w:val="0"/>
          <w:noProof/>
          <w:color w:val="auto"/>
        </w:rPr>
      </w:pPr>
      <w:hyperlink w:anchor="_Toc118373463">
        <w:r w:rsidRPr="55CCC6A9" w:rsidR="55CCC6A9">
          <w:rPr>
            <w:rStyle w:val="Hipervnculo"/>
          </w:rPr>
          <w:t>3.2</w:t>
        </w:r>
        <w:r>
          <w:tab/>
        </w:r>
        <w:r w:rsidRPr="55CCC6A9" w:rsidR="55CCC6A9">
          <w:rPr>
            <w:rStyle w:val="Hipervnculo"/>
          </w:rPr>
          <w:t>Acceso y autenticación</w:t>
        </w:r>
        <w:r>
          <w:tab/>
        </w:r>
        <w:r>
          <w:fldChar w:fldCharType="begin"/>
        </w:r>
        <w:r>
          <w:instrText xml:space="preserve">PAGEREF _Toc118373463 \h</w:instrText>
        </w:r>
        <w:r>
          <w:fldChar w:fldCharType="separate"/>
        </w:r>
        <w:r w:rsidRPr="55CCC6A9" w:rsidR="55CCC6A9">
          <w:rPr>
            <w:rStyle w:val="Hipervnculo"/>
          </w:rPr>
          <w:t>2</w:t>
        </w:r>
        <w:r>
          <w:fldChar w:fldCharType="end"/>
        </w:r>
      </w:hyperlink>
    </w:p>
    <w:p w:rsidR="00B45838" w:rsidP="55CCC6A9" w:rsidRDefault="004861D4" w14:paraId="7ABB22C7" w14:textId="38A52F2F">
      <w:pPr>
        <w:pStyle w:val="TDC1"/>
        <w:tabs>
          <w:tab w:val="left" w:leader="none" w:pos="480"/>
          <w:tab w:val="right" w:leader="dot" w:pos="9795"/>
        </w:tabs>
        <w:rPr>
          <w:rFonts w:ascii="Calibri Light" w:hAnsi="Calibri Light" w:eastAsia="" w:cs="" w:asciiTheme="minorAscii" w:hAnsiTheme="minorAscii" w:eastAsiaTheme="minorEastAsia" w:cstheme="minorBidi"/>
          <w:caps w:val="0"/>
          <w:smallCaps w:val="0"/>
          <w:noProof/>
          <w:color w:val="auto"/>
        </w:rPr>
      </w:pPr>
      <w:hyperlink w:anchor="_Toc541008820">
        <w:r w:rsidRPr="55CCC6A9" w:rsidR="55CCC6A9">
          <w:rPr>
            <w:rStyle w:val="Hipervnculo"/>
          </w:rPr>
          <w:t>4</w:t>
        </w:r>
        <w:r>
          <w:tab/>
        </w:r>
        <w:r w:rsidRPr="55CCC6A9" w:rsidR="55CCC6A9">
          <w:rPr>
            <w:rStyle w:val="Hipervnculo"/>
          </w:rPr>
          <w:t>VISUAL STUDIO</w:t>
        </w:r>
        <w:r>
          <w:tab/>
        </w:r>
        <w:r>
          <w:fldChar w:fldCharType="begin"/>
        </w:r>
        <w:r>
          <w:instrText xml:space="preserve">PAGEREF _Toc541008820 \h</w:instrText>
        </w:r>
        <w:r>
          <w:fldChar w:fldCharType="separate"/>
        </w:r>
        <w:r w:rsidRPr="55CCC6A9" w:rsidR="55CCC6A9">
          <w:rPr>
            <w:rStyle w:val="Hipervnculo"/>
          </w:rPr>
          <w:t>2</w:t>
        </w:r>
        <w:r>
          <w:fldChar w:fldCharType="end"/>
        </w:r>
      </w:hyperlink>
    </w:p>
    <w:p w:rsidR="00B45838" w:rsidP="55CCC6A9" w:rsidRDefault="004861D4" w14:paraId="430FB48C" w14:textId="5927F3DA">
      <w:pPr>
        <w:pStyle w:val="TDC2"/>
        <w:tabs>
          <w:tab w:val="left" w:leader="none" w:pos="660"/>
          <w:tab w:val="right" w:leader="dot" w:pos="9795"/>
        </w:tabs>
        <w:rPr>
          <w:rFonts w:ascii="Calibri Light" w:hAnsi="Calibri Light" w:eastAsia="" w:cs="" w:asciiTheme="minorAscii" w:hAnsiTheme="minorAscii" w:eastAsiaTheme="minorEastAsia" w:cstheme="minorBidi"/>
          <w:caps w:val="0"/>
          <w:smallCaps w:val="0"/>
          <w:noProof/>
          <w:color w:val="auto"/>
        </w:rPr>
      </w:pPr>
      <w:hyperlink w:anchor="_Toc2084873419">
        <w:r w:rsidRPr="55CCC6A9" w:rsidR="55CCC6A9">
          <w:rPr>
            <w:rStyle w:val="Hipervnculo"/>
          </w:rPr>
          <w:t>4.1</w:t>
        </w:r>
        <w:r>
          <w:tab/>
        </w:r>
        <w:r w:rsidRPr="55CCC6A9" w:rsidR="55CCC6A9">
          <w:rPr>
            <w:rStyle w:val="Hipervnculo"/>
          </w:rPr>
          <w:t>INSTALACIÓN</w:t>
        </w:r>
        <w:r>
          <w:tab/>
        </w:r>
        <w:r>
          <w:fldChar w:fldCharType="begin"/>
        </w:r>
        <w:r>
          <w:instrText xml:space="preserve">PAGEREF _Toc2084873419 \h</w:instrText>
        </w:r>
        <w:r>
          <w:fldChar w:fldCharType="separate"/>
        </w:r>
        <w:r w:rsidRPr="55CCC6A9" w:rsidR="55CCC6A9">
          <w:rPr>
            <w:rStyle w:val="Hipervnculo"/>
          </w:rPr>
          <w:t>2</w:t>
        </w:r>
        <w:r>
          <w:fldChar w:fldCharType="end"/>
        </w:r>
      </w:hyperlink>
    </w:p>
    <w:p w:rsidR="00B45838" w:rsidP="55CCC6A9" w:rsidRDefault="004861D4" w14:paraId="34E57C81" w14:textId="54D2EA54">
      <w:pPr>
        <w:pStyle w:val="TDC2"/>
        <w:tabs>
          <w:tab w:val="left" w:leader="none" w:pos="660"/>
          <w:tab w:val="right" w:leader="dot" w:pos="9795"/>
        </w:tabs>
        <w:rPr>
          <w:rFonts w:ascii="Calibri Light" w:hAnsi="Calibri Light" w:eastAsia="" w:cs="" w:asciiTheme="minorAscii" w:hAnsiTheme="minorAscii" w:eastAsiaTheme="minorEastAsia" w:cstheme="minorBidi"/>
          <w:b w:val="0"/>
          <w:bCs w:val="0"/>
          <w:caps w:val="0"/>
          <w:smallCaps w:val="0"/>
          <w:noProof/>
          <w:color w:val="auto"/>
          <w:sz w:val="22"/>
          <w:szCs w:val="22"/>
        </w:rPr>
      </w:pPr>
      <w:hyperlink w:anchor="_Toc399550237">
        <w:r w:rsidRPr="55CCC6A9" w:rsidR="55CCC6A9">
          <w:rPr>
            <w:rStyle w:val="Hipervnculo"/>
          </w:rPr>
          <w:t>4.2</w:t>
        </w:r>
        <w:r>
          <w:tab/>
        </w:r>
        <w:r w:rsidRPr="55CCC6A9" w:rsidR="55CCC6A9">
          <w:rPr>
            <w:rStyle w:val="Hipervnculo"/>
          </w:rPr>
          <w:t>NUGETS. REPOSITORIOS</w:t>
        </w:r>
        <w:r>
          <w:tab/>
        </w:r>
        <w:r>
          <w:fldChar w:fldCharType="begin"/>
        </w:r>
        <w:r>
          <w:instrText xml:space="preserve">PAGEREF _Toc399550237 \h</w:instrText>
        </w:r>
        <w:r>
          <w:fldChar w:fldCharType="separate"/>
        </w:r>
        <w:r w:rsidRPr="55CCC6A9" w:rsidR="55CCC6A9">
          <w:rPr>
            <w:rStyle w:val="Hipervnculo"/>
          </w:rPr>
          <w:t>3</w:t>
        </w:r>
        <w:r>
          <w:fldChar w:fldCharType="end"/>
        </w:r>
      </w:hyperlink>
    </w:p>
    <w:p w:rsidR="00B45838" w:rsidP="55CCC6A9" w:rsidRDefault="004861D4" w14:paraId="5C146D64" w14:textId="51899E99">
      <w:pPr>
        <w:pStyle w:val="TDC2"/>
        <w:tabs>
          <w:tab w:val="left" w:leader="none" w:pos="660"/>
          <w:tab w:val="right" w:leader="dot" w:pos="9795"/>
        </w:tabs>
        <w:rPr>
          <w:rFonts w:ascii="Calibri Light" w:hAnsi="Calibri Light" w:eastAsia="" w:cs="" w:asciiTheme="minorAscii" w:hAnsiTheme="minorAscii" w:eastAsiaTheme="minorEastAsia" w:cstheme="minorBidi"/>
          <w:caps w:val="0"/>
          <w:smallCaps w:val="0"/>
          <w:noProof/>
          <w:color w:val="auto"/>
        </w:rPr>
      </w:pPr>
      <w:hyperlink w:anchor="_Toc1054736951">
        <w:r w:rsidRPr="55CCC6A9" w:rsidR="55CCC6A9">
          <w:rPr>
            <w:rStyle w:val="Hipervnculo"/>
          </w:rPr>
          <w:t>4.3</w:t>
        </w:r>
        <w:r>
          <w:tab/>
        </w:r>
        <w:r w:rsidRPr="55CCC6A9" w:rsidR="55CCC6A9">
          <w:rPr>
            <w:rStyle w:val="Hipervnculo"/>
          </w:rPr>
          <w:t>extensiones</w:t>
        </w:r>
        <w:r>
          <w:tab/>
        </w:r>
        <w:r>
          <w:fldChar w:fldCharType="begin"/>
        </w:r>
        <w:r>
          <w:instrText xml:space="preserve">PAGEREF _Toc1054736951 \h</w:instrText>
        </w:r>
        <w:r>
          <w:fldChar w:fldCharType="separate"/>
        </w:r>
        <w:r w:rsidRPr="55CCC6A9" w:rsidR="55CCC6A9">
          <w:rPr>
            <w:rStyle w:val="Hipervnculo"/>
          </w:rPr>
          <w:t>3</w:t>
        </w:r>
        <w:r>
          <w:fldChar w:fldCharType="end"/>
        </w:r>
      </w:hyperlink>
    </w:p>
    <w:p w:rsidR="00B45838" w:rsidP="55CCC6A9" w:rsidRDefault="004861D4" w14:paraId="5C5BC2CD" w14:textId="300E3DD1">
      <w:pPr>
        <w:pStyle w:val="TDC1"/>
        <w:tabs>
          <w:tab w:val="left" w:leader="none" w:pos="480"/>
          <w:tab w:val="right" w:leader="dot" w:pos="9795"/>
        </w:tabs>
        <w:rPr>
          <w:rFonts w:ascii="Calibri Light" w:hAnsi="Calibri Light" w:eastAsia="" w:cs="" w:asciiTheme="minorAscii" w:hAnsiTheme="minorAscii" w:eastAsiaTheme="minorEastAsia" w:cstheme="minorBidi"/>
          <w:caps w:val="0"/>
          <w:smallCaps w:val="0"/>
          <w:noProof/>
          <w:color w:val="auto"/>
        </w:rPr>
      </w:pPr>
      <w:hyperlink w:anchor="_Toc1044586732">
        <w:r w:rsidRPr="55CCC6A9" w:rsidR="55CCC6A9">
          <w:rPr>
            <w:rStyle w:val="Hipervnculo"/>
          </w:rPr>
          <w:t>5</w:t>
        </w:r>
        <w:r>
          <w:tab/>
        </w:r>
        <w:r w:rsidRPr="55CCC6A9" w:rsidR="55CCC6A9">
          <w:rPr>
            <w:rStyle w:val="Hipervnculo"/>
          </w:rPr>
          <w:t>TEAM FOUNDATION SERVER</w:t>
        </w:r>
        <w:r>
          <w:tab/>
        </w:r>
        <w:r>
          <w:fldChar w:fldCharType="begin"/>
        </w:r>
        <w:r>
          <w:instrText xml:space="preserve">PAGEREF _Toc1044586732 \h</w:instrText>
        </w:r>
        <w:r>
          <w:fldChar w:fldCharType="separate"/>
        </w:r>
        <w:r w:rsidRPr="55CCC6A9" w:rsidR="55CCC6A9">
          <w:rPr>
            <w:rStyle w:val="Hipervnculo"/>
          </w:rPr>
          <w:t>3</w:t>
        </w:r>
        <w:r>
          <w:fldChar w:fldCharType="end"/>
        </w:r>
      </w:hyperlink>
    </w:p>
    <w:p w:rsidR="00B45838" w:rsidP="55CCC6A9" w:rsidRDefault="004861D4" w14:paraId="6F2AC058" w14:textId="3C6ABC10">
      <w:pPr>
        <w:pStyle w:val="TDC2"/>
        <w:tabs>
          <w:tab w:val="left" w:leader="none" w:pos="660"/>
          <w:tab w:val="right" w:leader="dot" w:pos="9795"/>
        </w:tabs>
        <w:rPr>
          <w:rFonts w:ascii="Calibri Light" w:hAnsi="Calibri Light" w:eastAsia="" w:cs="" w:asciiTheme="minorAscii" w:hAnsiTheme="minorAscii" w:eastAsiaTheme="minorEastAsia" w:cstheme="minorBidi"/>
          <w:caps w:val="0"/>
          <w:smallCaps w:val="0"/>
          <w:noProof/>
          <w:color w:val="auto"/>
        </w:rPr>
      </w:pPr>
      <w:hyperlink w:anchor="_Toc2143136691">
        <w:r w:rsidRPr="55CCC6A9" w:rsidR="55CCC6A9">
          <w:rPr>
            <w:rStyle w:val="Hipervnculo"/>
          </w:rPr>
          <w:t>5.1</w:t>
        </w:r>
        <w:r>
          <w:tab/>
        </w:r>
        <w:r w:rsidRPr="55CCC6A9" w:rsidR="55CCC6A9">
          <w:rPr>
            <w:rStyle w:val="Hipervnculo"/>
          </w:rPr>
          <w:t>TEAM EXPLORER</w:t>
        </w:r>
        <w:r>
          <w:tab/>
        </w:r>
        <w:r>
          <w:fldChar w:fldCharType="begin"/>
        </w:r>
        <w:r>
          <w:instrText xml:space="preserve">PAGEREF _Toc2143136691 \h</w:instrText>
        </w:r>
        <w:r>
          <w:fldChar w:fldCharType="separate"/>
        </w:r>
        <w:r w:rsidRPr="55CCC6A9" w:rsidR="55CCC6A9">
          <w:rPr>
            <w:rStyle w:val="Hipervnculo"/>
          </w:rPr>
          <w:t>3</w:t>
        </w:r>
        <w:r>
          <w:fldChar w:fldCharType="end"/>
        </w:r>
      </w:hyperlink>
    </w:p>
    <w:p w:rsidR="00B45838" w:rsidP="55CCC6A9" w:rsidRDefault="004861D4" w14:paraId="2559A583" w14:textId="2504835F">
      <w:pPr>
        <w:pStyle w:val="TDC2"/>
        <w:tabs>
          <w:tab w:val="left" w:leader="none" w:pos="660"/>
          <w:tab w:val="right" w:leader="dot" w:pos="9795"/>
        </w:tabs>
        <w:rPr>
          <w:rFonts w:ascii="Calibri Light" w:hAnsi="Calibri Light" w:eastAsia="" w:cs="" w:asciiTheme="minorAscii" w:hAnsiTheme="minorAscii" w:eastAsiaTheme="minorEastAsia" w:cstheme="minorBidi"/>
          <w:caps w:val="0"/>
          <w:smallCaps w:val="0"/>
          <w:noProof/>
          <w:color w:val="auto"/>
        </w:rPr>
      </w:pPr>
      <w:hyperlink w:anchor="_Toc1135403910">
        <w:r w:rsidRPr="55CCC6A9" w:rsidR="55CCC6A9">
          <w:rPr>
            <w:rStyle w:val="Hipervnculo"/>
          </w:rPr>
          <w:t>5.2</w:t>
        </w:r>
        <w:r>
          <w:tab/>
        </w:r>
        <w:r w:rsidRPr="55CCC6A9" w:rsidR="55CCC6A9">
          <w:rPr>
            <w:rStyle w:val="Hipervnculo"/>
          </w:rPr>
          <w:t>RAMAS DE TRABAJO</w:t>
        </w:r>
        <w:r>
          <w:tab/>
        </w:r>
        <w:r>
          <w:fldChar w:fldCharType="begin"/>
        </w:r>
        <w:r>
          <w:instrText xml:space="preserve">PAGEREF _Toc1135403910 \h</w:instrText>
        </w:r>
        <w:r>
          <w:fldChar w:fldCharType="separate"/>
        </w:r>
        <w:r w:rsidRPr="55CCC6A9" w:rsidR="55CCC6A9">
          <w:rPr>
            <w:rStyle w:val="Hipervnculo"/>
          </w:rPr>
          <w:t>3</w:t>
        </w:r>
        <w:r>
          <w:fldChar w:fldCharType="end"/>
        </w:r>
      </w:hyperlink>
    </w:p>
    <w:p w:rsidR="00B45838" w:rsidP="55CCC6A9" w:rsidRDefault="004861D4" w14:paraId="67E750F1" w14:textId="124E6C24">
      <w:pPr>
        <w:pStyle w:val="TDC1"/>
        <w:tabs>
          <w:tab w:val="left" w:leader="none" w:pos="480"/>
          <w:tab w:val="right" w:leader="dot" w:pos="9795"/>
        </w:tabs>
        <w:rPr>
          <w:rFonts w:ascii="Calibri Light" w:hAnsi="Calibri Light" w:eastAsia="" w:cs="" w:asciiTheme="minorAscii" w:hAnsiTheme="minorAscii" w:eastAsiaTheme="minorEastAsia" w:cstheme="minorBidi"/>
          <w:caps w:val="0"/>
          <w:smallCaps w:val="0"/>
          <w:noProof/>
          <w:color w:val="auto"/>
        </w:rPr>
      </w:pPr>
      <w:hyperlink w:anchor="_Toc943514332">
        <w:r w:rsidRPr="55CCC6A9" w:rsidR="55CCC6A9">
          <w:rPr>
            <w:rStyle w:val="Hipervnculo"/>
          </w:rPr>
          <w:t>6</w:t>
        </w:r>
        <w:r>
          <w:tab/>
        </w:r>
        <w:r w:rsidRPr="55CCC6A9" w:rsidR="55CCC6A9">
          <w:rPr>
            <w:rStyle w:val="Hipervnculo"/>
          </w:rPr>
          <w:t>INTERNET INFORMATION SERVICES (IIS)</w:t>
        </w:r>
        <w:r>
          <w:tab/>
        </w:r>
        <w:r>
          <w:fldChar w:fldCharType="begin"/>
        </w:r>
        <w:r>
          <w:instrText xml:space="preserve">PAGEREF _Toc943514332 \h</w:instrText>
        </w:r>
        <w:r>
          <w:fldChar w:fldCharType="separate"/>
        </w:r>
        <w:r w:rsidRPr="55CCC6A9" w:rsidR="55CCC6A9">
          <w:rPr>
            <w:rStyle w:val="Hipervnculo"/>
          </w:rPr>
          <w:t>3</w:t>
        </w:r>
        <w:r>
          <w:fldChar w:fldCharType="end"/>
        </w:r>
      </w:hyperlink>
    </w:p>
    <w:p w:rsidR="00B45838" w:rsidP="55CCC6A9" w:rsidRDefault="004861D4" w14:paraId="3EDE65C0" w14:textId="30E32F77">
      <w:pPr>
        <w:pStyle w:val="TDC2"/>
        <w:tabs>
          <w:tab w:val="left" w:leader="none" w:pos="660"/>
          <w:tab w:val="right" w:leader="dot" w:pos="9795"/>
        </w:tabs>
        <w:rPr>
          <w:rFonts w:ascii="Calibri Light" w:hAnsi="Calibri Light" w:eastAsia="" w:cs="" w:asciiTheme="minorAscii" w:hAnsiTheme="minorAscii" w:eastAsiaTheme="minorEastAsia" w:cstheme="minorBidi"/>
          <w:caps w:val="0"/>
          <w:smallCaps w:val="0"/>
          <w:noProof/>
          <w:color w:val="auto"/>
        </w:rPr>
      </w:pPr>
      <w:hyperlink w:anchor="_Toc1107560324">
        <w:r w:rsidRPr="55CCC6A9" w:rsidR="55CCC6A9">
          <w:rPr>
            <w:rStyle w:val="Hipervnculo"/>
          </w:rPr>
          <w:t>6.1</w:t>
        </w:r>
        <w:r>
          <w:tab/>
        </w:r>
        <w:r w:rsidRPr="55CCC6A9" w:rsidR="55CCC6A9">
          <w:rPr>
            <w:rStyle w:val="Hipervnculo"/>
          </w:rPr>
          <w:t>INSTALACIÓN</w:t>
        </w:r>
        <w:r>
          <w:tab/>
        </w:r>
        <w:r>
          <w:fldChar w:fldCharType="begin"/>
        </w:r>
        <w:r>
          <w:instrText xml:space="preserve">PAGEREF _Toc1107560324 \h</w:instrText>
        </w:r>
        <w:r>
          <w:fldChar w:fldCharType="separate"/>
        </w:r>
        <w:r w:rsidRPr="55CCC6A9" w:rsidR="55CCC6A9">
          <w:rPr>
            <w:rStyle w:val="Hipervnculo"/>
          </w:rPr>
          <w:t>3</w:t>
        </w:r>
        <w:r>
          <w:fldChar w:fldCharType="end"/>
        </w:r>
      </w:hyperlink>
    </w:p>
    <w:p w:rsidR="42F122E1" w:rsidP="42F122E1" w:rsidRDefault="42F122E1" w14:paraId="26E446CE" w14:textId="0BCF85B3">
      <w:pPr>
        <w:pStyle w:val="TDC2"/>
        <w:tabs>
          <w:tab w:val="left" w:leader="none" w:pos="660"/>
          <w:tab w:val="right" w:leader="dot" w:pos="9795"/>
        </w:tabs>
      </w:pPr>
      <w:hyperlink w:anchor="_Toc21917873">
        <w:r w:rsidRPr="55CCC6A9" w:rsidR="55CCC6A9">
          <w:rPr>
            <w:rStyle w:val="Hipervnculo"/>
          </w:rPr>
          <w:t>6.2</w:t>
        </w:r>
        <w:r>
          <w:tab/>
        </w:r>
        <w:r w:rsidRPr="55CCC6A9" w:rsidR="55CCC6A9">
          <w:rPr>
            <w:rStyle w:val="Hipervnculo"/>
          </w:rPr>
          <w:t>HTTPS Y CERTIFICADO DE DESARROLLO</w:t>
        </w:r>
        <w:r>
          <w:tab/>
        </w:r>
        <w:r>
          <w:fldChar w:fldCharType="begin"/>
        </w:r>
        <w:r>
          <w:instrText xml:space="preserve">PAGEREF _Toc21917873 \h</w:instrText>
        </w:r>
        <w:r>
          <w:fldChar w:fldCharType="separate"/>
        </w:r>
        <w:r w:rsidRPr="55CCC6A9" w:rsidR="55CCC6A9">
          <w:rPr>
            <w:rStyle w:val="Hipervnculo"/>
          </w:rPr>
          <w:t>3</w:t>
        </w:r>
        <w:r>
          <w:fldChar w:fldCharType="end"/>
        </w:r>
      </w:hyperlink>
    </w:p>
    <w:p w:rsidR="42F122E1" w:rsidP="42F122E1" w:rsidRDefault="42F122E1" w14:paraId="5733B2A8" w14:textId="2F03507F">
      <w:pPr>
        <w:pStyle w:val="TDC3"/>
        <w:tabs>
          <w:tab w:val="left" w:leader="none" w:pos="990"/>
          <w:tab w:val="right" w:leader="dot" w:pos="9795"/>
        </w:tabs>
      </w:pPr>
      <w:hyperlink w:anchor="_Toc1793671468">
        <w:r w:rsidRPr="55CCC6A9" w:rsidR="55CCC6A9">
          <w:rPr>
            <w:rStyle w:val="Hipervnculo"/>
          </w:rPr>
          <w:t>6.2.1</w:t>
        </w:r>
        <w:r>
          <w:tab/>
        </w:r>
        <w:r w:rsidRPr="55CCC6A9" w:rsidR="55CCC6A9">
          <w:rPr>
            <w:rStyle w:val="Hipervnculo"/>
          </w:rPr>
          <w:t>Generar un certificado de desarrollo: (https://learn.microsoft.com/en-us/dotnet/core/tools/dotnet-dev-certs)</w:t>
        </w:r>
        <w:r>
          <w:tab/>
        </w:r>
        <w:r>
          <w:fldChar w:fldCharType="begin"/>
        </w:r>
        <w:r>
          <w:instrText xml:space="preserve">PAGEREF _Toc1793671468 \h</w:instrText>
        </w:r>
        <w:r>
          <w:fldChar w:fldCharType="separate"/>
        </w:r>
        <w:r w:rsidRPr="55CCC6A9" w:rsidR="55CCC6A9">
          <w:rPr>
            <w:rStyle w:val="Hipervnculo"/>
          </w:rPr>
          <w:t>3</w:t>
        </w:r>
        <w:r>
          <w:fldChar w:fldCharType="end"/>
        </w:r>
      </w:hyperlink>
    </w:p>
    <w:p w:rsidR="42F122E1" w:rsidP="42F122E1" w:rsidRDefault="42F122E1" w14:paraId="2E55A72E" w14:textId="76B6EDCF">
      <w:pPr>
        <w:pStyle w:val="TDC3"/>
        <w:tabs>
          <w:tab w:val="left" w:leader="none" w:pos="990"/>
          <w:tab w:val="right" w:leader="dot" w:pos="9795"/>
        </w:tabs>
      </w:pPr>
      <w:hyperlink w:anchor="_Toc912975414">
        <w:r w:rsidRPr="55CCC6A9" w:rsidR="55CCC6A9">
          <w:rPr>
            <w:rStyle w:val="Hipervnculo"/>
          </w:rPr>
          <w:t>6.2.2</w:t>
        </w:r>
        <w:r>
          <w:tab/>
        </w:r>
        <w:r w:rsidRPr="55CCC6A9" w:rsidR="55CCC6A9">
          <w:rPr>
            <w:rStyle w:val="Hipervnculo"/>
          </w:rPr>
          <w:t>configurar el certificado en el IIS:</w:t>
        </w:r>
        <w:r>
          <w:tab/>
        </w:r>
        <w:r>
          <w:fldChar w:fldCharType="begin"/>
        </w:r>
        <w:r>
          <w:instrText xml:space="preserve">PAGEREF _Toc912975414 \h</w:instrText>
        </w:r>
        <w:r>
          <w:fldChar w:fldCharType="separate"/>
        </w:r>
        <w:r w:rsidRPr="55CCC6A9" w:rsidR="55CCC6A9">
          <w:rPr>
            <w:rStyle w:val="Hipervnculo"/>
          </w:rPr>
          <w:t>3</w:t>
        </w:r>
        <w:r>
          <w:fldChar w:fldCharType="end"/>
        </w:r>
      </w:hyperlink>
    </w:p>
    <w:p w:rsidR="42F122E1" w:rsidP="42F122E1" w:rsidRDefault="42F122E1" w14:paraId="042F4F61" w14:textId="46149951">
      <w:pPr>
        <w:pStyle w:val="TDC1"/>
        <w:tabs>
          <w:tab w:val="left" w:leader="none" w:pos="480"/>
          <w:tab w:val="right" w:leader="dot" w:pos="9795"/>
        </w:tabs>
      </w:pPr>
      <w:hyperlink w:anchor="_Toc1459543692">
        <w:r w:rsidRPr="55CCC6A9" w:rsidR="55CCC6A9">
          <w:rPr>
            <w:rStyle w:val="Hipervnculo"/>
          </w:rPr>
          <w:t>7</w:t>
        </w:r>
        <w:r>
          <w:tab/>
        </w:r>
        <w:r w:rsidRPr="55CCC6A9" w:rsidR="55CCC6A9">
          <w:rPr>
            <w:rStyle w:val="Hipervnculo"/>
          </w:rPr>
          <w:t>NAVEGADORES WEB</w:t>
        </w:r>
        <w:r>
          <w:tab/>
        </w:r>
        <w:r>
          <w:fldChar w:fldCharType="begin"/>
        </w:r>
        <w:r>
          <w:instrText xml:space="preserve">PAGEREF _Toc1459543692 \h</w:instrText>
        </w:r>
        <w:r>
          <w:fldChar w:fldCharType="separate"/>
        </w:r>
        <w:r w:rsidRPr="55CCC6A9" w:rsidR="55CCC6A9">
          <w:rPr>
            <w:rStyle w:val="Hipervnculo"/>
          </w:rPr>
          <w:t>3</w:t>
        </w:r>
        <w:r>
          <w:fldChar w:fldCharType="end"/>
        </w:r>
      </w:hyperlink>
    </w:p>
    <w:p w:rsidR="42F122E1" w:rsidP="42F122E1" w:rsidRDefault="42F122E1" w14:paraId="3119C935" w14:textId="5C864E23">
      <w:pPr>
        <w:pStyle w:val="TDC2"/>
        <w:tabs>
          <w:tab w:val="left" w:leader="none" w:pos="660"/>
          <w:tab w:val="right" w:leader="dot" w:pos="9795"/>
        </w:tabs>
      </w:pPr>
      <w:hyperlink w:anchor="_Toc1817586036">
        <w:r w:rsidRPr="55CCC6A9" w:rsidR="55CCC6A9">
          <w:rPr>
            <w:rStyle w:val="Hipervnculo"/>
          </w:rPr>
          <w:t>7.1</w:t>
        </w:r>
        <w:r>
          <w:tab/>
        </w:r>
        <w:r w:rsidRPr="55CCC6A9" w:rsidR="55CCC6A9">
          <w:rPr>
            <w:rStyle w:val="Hipervnculo"/>
          </w:rPr>
          <w:t>Prerrequisitos</w:t>
        </w:r>
        <w:r>
          <w:tab/>
        </w:r>
        <w:r>
          <w:fldChar w:fldCharType="begin"/>
        </w:r>
        <w:r>
          <w:instrText xml:space="preserve">PAGEREF _Toc1817586036 \h</w:instrText>
        </w:r>
        <w:r>
          <w:fldChar w:fldCharType="separate"/>
        </w:r>
        <w:r w:rsidRPr="55CCC6A9" w:rsidR="55CCC6A9">
          <w:rPr>
            <w:rStyle w:val="Hipervnculo"/>
          </w:rPr>
          <w:t>3</w:t>
        </w:r>
        <w:r>
          <w:fldChar w:fldCharType="end"/>
        </w:r>
      </w:hyperlink>
    </w:p>
    <w:p w:rsidR="42F122E1" w:rsidP="42F122E1" w:rsidRDefault="42F122E1" w14:paraId="5880CFE3" w14:textId="23C5EAFA">
      <w:pPr>
        <w:pStyle w:val="TDC2"/>
        <w:tabs>
          <w:tab w:val="left" w:leader="none" w:pos="660"/>
          <w:tab w:val="right" w:leader="dot" w:pos="9795"/>
        </w:tabs>
      </w:pPr>
      <w:hyperlink w:anchor="_Toc924204100">
        <w:r w:rsidRPr="55CCC6A9" w:rsidR="55CCC6A9">
          <w:rPr>
            <w:rStyle w:val="Hipervnculo"/>
          </w:rPr>
          <w:t>7.2</w:t>
        </w:r>
        <w:r>
          <w:tab/>
        </w:r>
        <w:r w:rsidRPr="55CCC6A9" w:rsidR="55CCC6A9">
          <w:rPr>
            <w:rStyle w:val="Hipervnculo"/>
          </w:rPr>
          <w:t>CERTIFICADOS DE PREPRODUCCIÓN</w:t>
        </w:r>
        <w:r>
          <w:tab/>
        </w:r>
        <w:r>
          <w:fldChar w:fldCharType="begin"/>
        </w:r>
        <w:r>
          <w:instrText xml:space="preserve">PAGEREF _Toc924204100 \h</w:instrText>
        </w:r>
        <w:r>
          <w:fldChar w:fldCharType="separate"/>
        </w:r>
        <w:r w:rsidRPr="55CCC6A9" w:rsidR="55CCC6A9">
          <w:rPr>
            <w:rStyle w:val="Hipervnculo"/>
          </w:rPr>
          <w:t>3</w:t>
        </w:r>
        <w:r>
          <w:fldChar w:fldCharType="end"/>
        </w:r>
      </w:hyperlink>
    </w:p>
    <w:p w:rsidR="42F122E1" w:rsidP="42F122E1" w:rsidRDefault="42F122E1" w14:paraId="5EFDDCF3" w14:textId="34E5998D">
      <w:pPr>
        <w:pStyle w:val="TDC2"/>
        <w:tabs>
          <w:tab w:val="left" w:leader="none" w:pos="660"/>
          <w:tab w:val="right" w:leader="dot" w:pos="9795"/>
        </w:tabs>
      </w:pPr>
      <w:hyperlink w:anchor="_Toc163882218">
        <w:r w:rsidRPr="55CCC6A9" w:rsidR="55CCC6A9">
          <w:rPr>
            <w:rStyle w:val="Hipervnculo"/>
          </w:rPr>
          <w:t>7.3</w:t>
        </w:r>
        <w:r>
          <w:tab/>
        </w:r>
        <w:r w:rsidRPr="55CCC6A9" w:rsidR="55CCC6A9">
          <w:rPr>
            <w:rStyle w:val="Hipervnculo"/>
          </w:rPr>
          <w:t>ERRORES DE PROTOCOLO y de DISPONIBIlidad</w:t>
        </w:r>
        <w:r>
          <w:tab/>
        </w:r>
        <w:r>
          <w:fldChar w:fldCharType="begin"/>
        </w:r>
        <w:r>
          <w:instrText xml:space="preserve">PAGEREF _Toc163882218 \h</w:instrText>
        </w:r>
        <w:r>
          <w:fldChar w:fldCharType="separate"/>
        </w:r>
        <w:r w:rsidRPr="55CCC6A9" w:rsidR="55CCC6A9">
          <w:rPr>
            <w:rStyle w:val="Hipervnculo"/>
          </w:rPr>
          <w:t>3</w:t>
        </w:r>
        <w:r>
          <w:fldChar w:fldCharType="end"/>
        </w:r>
      </w:hyperlink>
    </w:p>
    <w:p w:rsidR="42F122E1" w:rsidP="42F122E1" w:rsidRDefault="42F122E1" w14:paraId="39AC6A85" w14:textId="174DB951">
      <w:pPr>
        <w:pStyle w:val="TDC3"/>
        <w:tabs>
          <w:tab w:val="left" w:leader="none" w:pos="990"/>
          <w:tab w:val="right" w:leader="dot" w:pos="9795"/>
        </w:tabs>
      </w:pPr>
      <w:hyperlink w:anchor="_Toc1703728363">
        <w:r w:rsidRPr="55CCC6A9" w:rsidR="55CCC6A9">
          <w:rPr>
            <w:rStyle w:val="Hipervnculo"/>
          </w:rPr>
          <w:t>7.3.1</w:t>
        </w:r>
        <w:r>
          <w:tab/>
        </w:r>
        <w:r w:rsidRPr="55CCC6A9" w:rsidR="55CCC6A9">
          <w:rPr>
            <w:rStyle w:val="Hipervnculo"/>
          </w:rPr>
          <w:t>Service UNAvailable (503)</w:t>
        </w:r>
        <w:r>
          <w:tab/>
        </w:r>
        <w:r>
          <w:fldChar w:fldCharType="begin"/>
        </w:r>
        <w:r>
          <w:instrText xml:space="preserve">PAGEREF _Toc1703728363 \h</w:instrText>
        </w:r>
        <w:r>
          <w:fldChar w:fldCharType="separate"/>
        </w:r>
        <w:r w:rsidRPr="55CCC6A9" w:rsidR="55CCC6A9">
          <w:rPr>
            <w:rStyle w:val="Hipervnculo"/>
          </w:rPr>
          <w:t>3</w:t>
        </w:r>
        <w:r>
          <w:fldChar w:fldCharType="end"/>
        </w:r>
      </w:hyperlink>
    </w:p>
    <w:p w:rsidR="42F122E1" w:rsidP="42F122E1" w:rsidRDefault="42F122E1" w14:paraId="60CFA945" w14:textId="48350F34">
      <w:pPr>
        <w:pStyle w:val="TDC3"/>
        <w:tabs>
          <w:tab w:val="left" w:leader="none" w:pos="990"/>
          <w:tab w:val="right" w:leader="dot" w:pos="9795"/>
        </w:tabs>
      </w:pPr>
      <w:hyperlink w:anchor="_Toc795826361">
        <w:r w:rsidRPr="55CCC6A9" w:rsidR="55CCC6A9">
          <w:rPr>
            <w:rStyle w:val="Hipervnculo"/>
          </w:rPr>
          <w:t>7.3.2</w:t>
        </w:r>
        <w:r>
          <w:tab/>
        </w:r>
        <w:r w:rsidRPr="55CCC6A9" w:rsidR="55CCC6A9">
          <w:rPr>
            <w:rStyle w:val="Hipervnculo"/>
          </w:rPr>
          <w:t>Avisos de revisión del firewall. Err_connection_refused</w:t>
        </w:r>
        <w:r>
          <w:tab/>
        </w:r>
        <w:r>
          <w:fldChar w:fldCharType="begin"/>
        </w:r>
        <w:r>
          <w:instrText xml:space="preserve">PAGEREF _Toc795826361 \h</w:instrText>
        </w:r>
        <w:r>
          <w:fldChar w:fldCharType="separate"/>
        </w:r>
        <w:r w:rsidRPr="55CCC6A9" w:rsidR="55CCC6A9">
          <w:rPr>
            <w:rStyle w:val="Hipervnculo"/>
          </w:rPr>
          <w:t>3</w:t>
        </w:r>
        <w:r>
          <w:fldChar w:fldCharType="end"/>
        </w:r>
      </w:hyperlink>
    </w:p>
    <w:p w:rsidR="42F122E1" w:rsidP="42F122E1" w:rsidRDefault="42F122E1" w14:paraId="660E4F01" w14:textId="2660F00D">
      <w:pPr>
        <w:pStyle w:val="TDC3"/>
        <w:tabs>
          <w:tab w:val="left" w:leader="none" w:pos="990"/>
          <w:tab w:val="right" w:leader="dot" w:pos="9795"/>
        </w:tabs>
      </w:pPr>
      <w:hyperlink w:anchor="_Toc1372970268">
        <w:r w:rsidRPr="55CCC6A9" w:rsidR="55CCC6A9">
          <w:rPr>
            <w:rStyle w:val="Hipervnculo"/>
          </w:rPr>
          <w:t>7.3.3</w:t>
        </w:r>
        <w:r>
          <w:tab/>
        </w:r>
        <w:r w:rsidRPr="55CCC6A9" w:rsidR="55CCC6A9">
          <w:rPr>
            <w:rStyle w:val="Hipervnculo"/>
          </w:rPr>
          <w:t>Hsts y err_ssl_protocol_error</w:t>
        </w:r>
        <w:r>
          <w:tab/>
        </w:r>
        <w:r>
          <w:fldChar w:fldCharType="begin"/>
        </w:r>
        <w:r>
          <w:instrText xml:space="preserve">PAGEREF _Toc1372970268 \h</w:instrText>
        </w:r>
        <w:r>
          <w:fldChar w:fldCharType="separate"/>
        </w:r>
        <w:r w:rsidRPr="55CCC6A9" w:rsidR="55CCC6A9">
          <w:rPr>
            <w:rStyle w:val="Hipervnculo"/>
          </w:rPr>
          <w:t>3</w:t>
        </w:r>
        <w:r>
          <w:fldChar w:fldCharType="end"/>
        </w:r>
      </w:hyperlink>
    </w:p>
    <w:p w:rsidR="42F122E1" w:rsidP="42F122E1" w:rsidRDefault="42F122E1" w14:paraId="73027320" w14:textId="67614FC3">
      <w:pPr>
        <w:pStyle w:val="TDC1"/>
        <w:tabs>
          <w:tab w:val="left" w:leader="none" w:pos="480"/>
          <w:tab w:val="right" w:leader="dot" w:pos="9795"/>
        </w:tabs>
      </w:pPr>
      <w:hyperlink w:anchor="_Toc1822524211">
        <w:r w:rsidRPr="55CCC6A9" w:rsidR="55CCC6A9">
          <w:rPr>
            <w:rStyle w:val="Hipervnculo"/>
          </w:rPr>
          <w:t>8</w:t>
        </w:r>
        <w:r>
          <w:tab/>
        </w:r>
        <w:r w:rsidRPr="55CCC6A9" w:rsidR="55CCC6A9">
          <w:rPr>
            <w:rStyle w:val="Hipervnculo"/>
          </w:rPr>
          <w:t>Instalación RabbitMQ</w:t>
        </w:r>
        <w:r>
          <w:tab/>
        </w:r>
        <w:r>
          <w:fldChar w:fldCharType="begin"/>
        </w:r>
        <w:r>
          <w:instrText xml:space="preserve">PAGEREF _Toc1822524211 \h</w:instrText>
        </w:r>
        <w:r>
          <w:fldChar w:fldCharType="separate"/>
        </w:r>
        <w:r w:rsidRPr="55CCC6A9" w:rsidR="55CCC6A9">
          <w:rPr>
            <w:rStyle w:val="Hipervnculo"/>
          </w:rPr>
          <w:t>3</w:t>
        </w:r>
        <w:r>
          <w:fldChar w:fldCharType="end"/>
        </w:r>
      </w:hyperlink>
    </w:p>
    <w:p w:rsidR="42F122E1" w:rsidP="42F122E1" w:rsidRDefault="42F122E1" w14:paraId="620B2C72" w14:textId="400FB641">
      <w:pPr>
        <w:pStyle w:val="TDC2"/>
        <w:tabs>
          <w:tab w:val="left" w:leader="none" w:pos="660"/>
          <w:tab w:val="right" w:leader="dot" w:pos="9795"/>
        </w:tabs>
      </w:pPr>
      <w:hyperlink w:anchor="_Toc430541498">
        <w:r w:rsidRPr="55CCC6A9" w:rsidR="55CCC6A9">
          <w:rPr>
            <w:rStyle w:val="Hipervnculo"/>
          </w:rPr>
          <w:t>8.1</w:t>
        </w:r>
        <w:r>
          <w:tab/>
        </w:r>
        <w:r w:rsidRPr="55CCC6A9" w:rsidR="55CCC6A9">
          <w:rPr>
            <w:rStyle w:val="Hipervnculo"/>
          </w:rPr>
          <w:t>Requisitos previos</w:t>
        </w:r>
        <w:r>
          <w:tab/>
        </w:r>
        <w:r>
          <w:fldChar w:fldCharType="begin"/>
        </w:r>
        <w:r>
          <w:instrText xml:space="preserve">PAGEREF _Toc430541498 \h</w:instrText>
        </w:r>
        <w:r>
          <w:fldChar w:fldCharType="separate"/>
        </w:r>
        <w:r w:rsidRPr="55CCC6A9" w:rsidR="55CCC6A9">
          <w:rPr>
            <w:rStyle w:val="Hipervnculo"/>
          </w:rPr>
          <w:t>3</w:t>
        </w:r>
        <w:r>
          <w:fldChar w:fldCharType="end"/>
        </w:r>
      </w:hyperlink>
    </w:p>
    <w:p w:rsidR="42F122E1" w:rsidP="42F122E1" w:rsidRDefault="42F122E1" w14:paraId="5014E727" w14:textId="59AA345C">
      <w:pPr>
        <w:pStyle w:val="TDC3"/>
        <w:tabs>
          <w:tab w:val="left" w:leader="none" w:pos="990"/>
          <w:tab w:val="right" w:leader="dot" w:pos="9795"/>
        </w:tabs>
      </w:pPr>
      <w:hyperlink w:anchor="_Toc676340516">
        <w:r w:rsidRPr="55CCC6A9" w:rsidR="55CCC6A9">
          <w:rPr>
            <w:rStyle w:val="Hipervnculo"/>
          </w:rPr>
          <w:t>8.1.1</w:t>
        </w:r>
        <w:r>
          <w:tab/>
        </w:r>
        <w:r w:rsidRPr="55CCC6A9" w:rsidR="55CCC6A9">
          <w:rPr>
            <w:rStyle w:val="Hipervnculo"/>
          </w:rPr>
          <w:t>DESINSTALACIÓN DE UNA versión anterior</w:t>
        </w:r>
        <w:r>
          <w:tab/>
        </w:r>
        <w:r>
          <w:fldChar w:fldCharType="begin"/>
        </w:r>
        <w:r>
          <w:instrText xml:space="preserve">PAGEREF _Toc676340516 \h</w:instrText>
        </w:r>
        <w:r>
          <w:fldChar w:fldCharType="separate"/>
        </w:r>
        <w:r w:rsidRPr="55CCC6A9" w:rsidR="55CCC6A9">
          <w:rPr>
            <w:rStyle w:val="Hipervnculo"/>
          </w:rPr>
          <w:t>3</w:t>
        </w:r>
        <w:r>
          <w:fldChar w:fldCharType="end"/>
        </w:r>
      </w:hyperlink>
    </w:p>
    <w:p w:rsidR="42F122E1" w:rsidP="42F122E1" w:rsidRDefault="42F122E1" w14:paraId="3A03EA37" w14:textId="2DDC863E">
      <w:pPr>
        <w:pStyle w:val="TDC3"/>
        <w:tabs>
          <w:tab w:val="left" w:leader="none" w:pos="990"/>
          <w:tab w:val="right" w:leader="dot" w:pos="9795"/>
        </w:tabs>
      </w:pPr>
      <w:hyperlink w:anchor="_Toc1831708771">
        <w:r w:rsidRPr="55CCC6A9" w:rsidR="55CCC6A9">
          <w:rPr>
            <w:rStyle w:val="Hipervnculo"/>
          </w:rPr>
          <w:t>8.1.2</w:t>
        </w:r>
        <w:r>
          <w:tab/>
        </w:r>
        <w:r w:rsidRPr="55CCC6A9" w:rsidR="55CCC6A9">
          <w:rPr>
            <w:rStyle w:val="Hipervnculo"/>
          </w:rPr>
          <w:t>INSTALACIÓN DE ERLANG</w:t>
        </w:r>
        <w:r>
          <w:tab/>
        </w:r>
        <w:r>
          <w:fldChar w:fldCharType="begin"/>
        </w:r>
        <w:r>
          <w:instrText xml:space="preserve">PAGEREF _Toc1831708771 \h</w:instrText>
        </w:r>
        <w:r>
          <w:fldChar w:fldCharType="separate"/>
        </w:r>
        <w:r w:rsidRPr="55CCC6A9" w:rsidR="55CCC6A9">
          <w:rPr>
            <w:rStyle w:val="Hipervnculo"/>
          </w:rPr>
          <w:t>3</w:t>
        </w:r>
        <w:r>
          <w:fldChar w:fldCharType="end"/>
        </w:r>
      </w:hyperlink>
    </w:p>
    <w:p w:rsidR="42F122E1" w:rsidP="42F122E1" w:rsidRDefault="42F122E1" w14:paraId="00EE57EB" w14:textId="28430EC0">
      <w:pPr>
        <w:pStyle w:val="TDC3"/>
        <w:tabs>
          <w:tab w:val="left" w:leader="none" w:pos="990"/>
          <w:tab w:val="right" w:leader="dot" w:pos="9795"/>
        </w:tabs>
      </w:pPr>
      <w:hyperlink w:anchor="_Toc1170056809">
        <w:r w:rsidRPr="55CCC6A9" w:rsidR="55CCC6A9">
          <w:rPr>
            <w:rStyle w:val="Hipervnculo"/>
          </w:rPr>
          <w:t>8.1.3</w:t>
        </w:r>
        <w:r>
          <w:tab/>
        </w:r>
        <w:r w:rsidRPr="55CCC6A9" w:rsidR="55CCC6A9">
          <w:rPr>
            <w:rStyle w:val="Hipervnculo"/>
          </w:rPr>
          <w:t>Variables de entorno</w:t>
        </w:r>
        <w:r>
          <w:tab/>
        </w:r>
        <w:r>
          <w:fldChar w:fldCharType="begin"/>
        </w:r>
        <w:r>
          <w:instrText xml:space="preserve">PAGEREF _Toc1170056809 \h</w:instrText>
        </w:r>
        <w:r>
          <w:fldChar w:fldCharType="separate"/>
        </w:r>
        <w:r w:rsidRPr="55CCC6A9" w:rsidR="55CCC6A9">
          <w:rPr>
            <w:rStyle w:val="Hipervnculo"/>
          </w:rPr>
          <w:t>3</w:t>
        </w:r>
        <w:r>
          <w:fldChar w:fldCharType="end"/>
        </w:r>
      </w:hyperlink>
    </w:p>
    <w:p w:rsidR="42F122E1" w:rsidP="42F122E1" w:rsidRDefault="42F122E1" w14:paraId="1735D753" w14:textId="5C546721">
      <w:pPr>
        <w:pStyle w:val="TDC2"/>
        <w:tabs>
          <w:tab w:val="left" w:leader="none" w:pos="660"/>
          <w:tab w:val="right" w:leader="dot" w:pos="9795"/>
        </w:tabs>
      </w:pPr>
      <w:hyperlink w:anchor="_Toc471862125">
        <w:r w:rsidRPr="55CCC6A9" w:rsidR="55CCC6A9">
          <w:rPr>
            <w:rStyle w:val="Hipervnculo"/>
          </w:rPr>
          <w:t>8.2</w:t>
        </w:r>
        <w:r>
          <w:tab/>
        </w:r>
        <w:r w:rsidRPr="55CCC6A9" w:rsidR="55CCC6A9">
          <w:rPr>
            <w:rStyle w:val="Hipervnculo"/>
          </w:rPr>
          <w:t>Instalación RabbitMQ</w:t>
        </w:r>
        <w:r>
          <w:tab/>
        </w:r>
        <w:r>
          <w:fldChar w:fldCharType="begin"/>
        </w:r>
        <w:r>
          <w:instrText xml:space="preserve">PAGEREF _Toc471862125 \h</w:instrText>
        </w:r>
        <w:r>
          <w:fldChar w:fldCharType="separate"/>
        </w:r>
        <w:r w:rsidRPr="55CCC6A9" w:rsidR="55CCC6A9">
          <w:rPr>
            <w:rStyle w:val="Hipervnculo"/>
          </w:rPr>
          <w:t>3</w:t>
        </w:r>
        <w:r>
          <w:fldChar w:fldCharType="end"/>
        </w:r>
      </w:hyperlink>
    </w:p>
    <w:p w:rsidR="42F122E1" w:rsidP="42F122E1" w:rsidRDefault="42F122E1" w14:paraId="04DFED1C" w14:textId="379846AA">
      <w:pPr>
        <w:pStyle w:val="TDC3"/>
        <w:tabs>
          <w:tab w:val="left" w:leader="none" w:pos="990"/>
          <w:tab w:val="right" w:leader="dot" w:pos="9795"/>
        </w:tabs>
      </w:pPr>
      <w:hyperlink w:anchor="_Toc1437830202">
        <w:r w:rsidRPr="55CCC6A9" w:rsidR="55CCC6A9">
          <w:rPr>
            <w:rStyle w:val="Hipervnculo"/>
          </w:rPr>
          <w:t>8.2.1</w:t>
        </w:r>
        <w:r>
          <w:tab/>
        </w:r>
        <w:r w:rsidRPr="55CCC6A9" w:rsidR="55CCC6A9">
          <w:rPr>
            <w:rStyle w:val="Hipervnculo"/>
          </w:rPr>
          <w:t>PLUGINS</w:t>
        </w:r>
        <w:r>
          <w:tab/>
        </w:r>
        <w:r>
          <w:fldChar w:fldCharType="begin"/>
        </w:r>
        <w:r>
          <w:instrText xml:space="preserve">PAGEREF _Toc1437830202 \h</w:instrText>
        </w:r>
        <w:r>
          <w:fldChar w:fldCharType="separate"/>
        </w:r>
        <w:r w:rsidRPr="55CCC6A9" w:rsidR="55CCC6A9">
          <w:rPr>
            <w:rStyle w:val="Hipervnculo"/>
          </w:rPr>
          <w:t>3</w:t>
        </w:r>
        <w:r>
          <w:fldChar w:fldCharType="end"/>
        </w:r>
      </w:hyperlink>
    </w:p>
    <w:p w:rsidR="42F122E1" w:rsidP="42F122E1" w:rsidRDefault="42F122E1" w14:paraId="077CB7F9" w14:textId="75D5EBDA">
      <w:pPr>
        <w:pStyle w:val="TDC2"/>
        <w:tabs>
          <w:tab w:val="left" w:leader="none" w:pos="660"/>
          <w:tab w:val="right" w:leader="dot" w:pos="9795"/>
        </w:tabs>
      </w:pPr>
      <w:hyperlink w:anchor="_Toc27357362">
        <w:r w:rsidRPr="55CCC6A9" w:rsidR="55CCC6A9">
          <w:rPr>
            <w:rStyle w:val="Hipervnculo"/>
          </w:rPr>
          <w:t>8.3</w:t>
        </w:r>
        <w:r>
          <w:tab/>
        </w:r>
        <w:r w:rsidRPr="55CCC6A9" w:rsidR="55CCC6A9">
          <w:rPr>
            <w:rStyle w:val="Hipervnculo"/>
          </w:rPr>
          <w:t>Configuración</w:t>
        </w:r>
        <w:r>
          <w:tab/>
        </w:r>
        <w:r>
          <w:fldChar w:fldCharType="begin"/>
        </w:r>
        <w:r>
          <w:instrText xml:space="preserve">PAGEREF _Toc27357362 \h</w:instrText>
        </w:r>
        <w:r>
          <w:fldChar w:fldCharType="separate"/>
        </w:r>
        <w:r w:rsidRPr="55CCC6A9" w:rsidR="55CCC6A9">
          <w:rPr>
            <w:rStyle w:val="Hipervnculo"/>
          </w:rPr>
          <w:t>3</w:t>
        </w:r>
        <w:r>
          <w:fldChar w:fldCharType="end"/>
        </w:r>
      </w:hyperlink>
    </w:p>
    <w:p w:rsidR="42F122E1" w:rsidP="42F122E1" w:rsidRDefault="42F122E1" w14:paraId="194B99CD" w14:textId="05FC8560">
      <w:pPr>
        <w:pStyle w:val="TDC3"/>
        <w:tabs>
          <w:tab w:val="left" w:leader="none" w:pos="990"/>
          <w:tab w:val="right" w:leader="dot" w:pos="9795"/>
        </w:tabs>
      </w:pPr>
      <w:hyperlink w:anchor="_Toc200239731">
        <w:r w:rsidRPr="55CCC6A9" w:rsidR="55CCC6A9">
          <w:rPr>
            <w:rStyle w:val="Hipervnculo"/>
          </w:rPr>
          <w:t>8.3.1</w:t>
        </w:r>
        <w:r>
          <w:tab/>
        </w:r>
        <w:r w:rsidRPr="55CCC6A9" w:rsidR="55CCC6A9">
          <w:rPr>
            <w:rStyle w:val="Hipervnculo"/>
          </w:rPr>
          <w:t>Rabbit Y PLUGINs</w:t>
        </w:r>
        <w:r>
          <w:tab/>
        </w:r>
        <w:r>
          <w:fldChar w:fldCharType="begin"/>
        </w:r>
        <w:r>
          <w:instrText xml:space="preserve">PAGEREF _Toc200239731 \h</w:instrText>
        </w:r>
        <w:r>
          <w:fldChar w:fldCharType="separate"/>
        </w:r>
        <w:r w:rsidRPr="55CCC6A9" w:rsidR="55CCC6A9">
          <w:rPr>
            <w:rStyle w:val="Hipervnculo"/>
          </w:rPr>
          <w:t>3</w:t>
        </w:r>
        <w:r>
          <w:fldChar w:fldCharType="end"/>
        </w:r>
      </w:hyperlink>
    </w:p>
    <w:p w:rsidR="42F122E1" w:rsidP="42F122E1" w:rsidRDefault="42F122E1" w14:paraId="1206E7F4" w14:textId="0C7EE477">
      <w:pPr>
        <w:pStyle w:val="TDC3"/>
        <w:tabs>
          <w:tab w:val="left" w:leader="none" w:pos="990"/>
          <w:tab w:val="right" w:leader="dot" w:pos="9795"/>
        </w:tabs>
      </w:pPr>
      <w:hyperlink w:anchor="_Toc473371566">
        <w:r w:rsidRPr="55CCC6A9" w:rsidR="55CCC6A9">
          <w:rPr>
            <w:rStyle w:val="Hipervnculo"/>
          </w:rPr>
          <w:t>8.3.2</w:t>
        </w:r>
        <w:r>
          <w:tab/>
        </w:r>
        <w:r w:rsidRPr="55CCC6A9" w:rsidR="55CCC6A9">
          <w:rPr>
            <w:rStyle w:val="Hipervnculo"/>
          </w:rPr>
          <w:t>Windows defender firewall</w:t>
        </w:r>
        <w:r>
          <w:tab/>
        </w:r>
        <w:r>
          <w:fldChar w:fldCharType="begin"/>
        </w:r>
        <w:r>
          <w:instrText xml:space="preserve">PAGEREF _Toc473371566 \h</w:instrText>
        </w:r>
        <w:r>
          <w:fldChar w:fldCharType="separate"/>
        </w:r>
        <w:r w:rsidRPr="55CCC6A9" w:rsidR="55CCC6A9">
          <w:rPr>
            <w:rStyle w:val="Hipervnculo"/>
          </w:rPr>
          <w:t>3</w:t>
        </w:r>
        <w:r>
          <w:fldChar w:fldCharType="end"/>
        </w:r>
      </w:hyperlink>
    </w:p>
    <w:p w:rsidR="42F122E1" w:rsidP="42F122E1" w:rsidRDefault="42F122E1" w14:paraId="76C4045A" w14:textId="5CBBF7B9">
      <w:pPr>
        <w:pStyle w:val="TDC3"/>
        <w:tabs>
          <w:tab w:val="left" w:leader="none" w:pos="990"/>
          <w:tab w:val="right" w:leader="dot" w:pos="9795"/>
        </w:tabs>
      </w:pPr>
      <w:hyperlink w:anchor="_Toc1967059659">
        <w:r w:rsidRPr="55CCC6A9" w:rsidR="55CCC6A9">
          <w:rPr>
            <w:rStyle w:val="Hipervnculo"/>
          </w:rPr>
          <w:t>8.3.3</w:t>
        </w:r>
        <w:r>
          <w:tab/>
        </w:r>
        <w:r w:rsidRPr="55CCC6A9" w:rsidR="55CCC6A9">
          <w:rPr>
            <w:rStyle w:val="Hipervnculo"/>
          </w:rPr>
          <w:t>Servicios de windows</w:t>
        </w:r>
        <w:r>
          <w:tab/>
        </w:r>
        <w:r>
          <w:fldChar w:fldCharType="begin"/>
        </w:r>
        <w:r>
          <w:instrText xml:space="preserve">PAGEREF _Toc1967059659 \h</w:instrText>
        </w:r>
        <w:r>
          <w:fldChar w:fldCharType="separate"/>
        </w:r>
        <w:r w:rsidRPr="55CCC6A9" w:rsidR="55CCC6A9">
          <w:rPr>
            <w:rStyle w:val="Hipervnculo"/>
          </w:rPr>
          <w:t>3</w:t>
        </w:r>
        <w:r>
          <w:fldChar w:fldCharType="end"/>
        </w:r>
      </w:hyperlink>
    </w:p>
    <w:p w:rsidR="42F122E1" w:rsidP="42F122E1" w:rsidRDefault="42F122E1" w14:paraId="42D32571" w14:textId="37471D4B">
      <w:pPr>
        <w:pStyle w:val="TDC2"/>
        <w:tabs>
          <w:tab w:val="left" w:leader="none" w:pos="660"/>
          <w:tab w:val="right" w:leader="dot" w:pos="9795"/>
        </w:tabs>
      </w:pPr>
      <w:hyperlink w:anchor="_Toc1513154092">
        <w:r w:rsidRPr="55CCC6A9" w:rsidR="55CCC6A9">
          <w:rPr>
            <w:rStyle w:val="Hipervnculo"/>
          </w:rPr>
          <w:t>8.4</w:t>
        </w:r>
        <w:r>
          <w:tab/>
        </w:r>
        <w:r w:rsidRPr="55CCC6A9" w:rsidR="55CCC6A9">
          <w:rPr>
            <w:rStyle w:val="Hipervnculo"/>
          </w:rPr>
          <w:t>Rabbitmq management</w:t>
        </w:r>
        <w:r>
          <w:tab/>
        </w:r>
        <w:r>
          <w:fldChar w:fldCharType="begin"/>
        </w:r>
        <w:r>
          <w:instrText xml:space="preserve">PAGEREF _Toc1513154092 \h</w:instrText>
        </w:r>
        <w:r>
          <w:fldChar w:fldCharType="separate"/>
        </w:r>
        <w:r w:rsidRPr="55CCC6A9" w:rsidR="55CCC6A9">
          <w:rPr>
            <w:rStyle w:val="Hipervnculo"/>
          </w:rPr>
          <w:t>3</w:t>
        </w:r>
        <w:r>
          <w:fldChar w:fldCharType="end"/>
        </w:r>
      </w:hyperlink>
    </w:p>
    <w:p w:rsidR="42F122E1" w:rsidP="42F122E1" w:rsidRDefault="42F122E1" w14:paraId="59E4DBA1" w14:textId="58119520">
      <w:pPr>
        <w:pStyle w:val="TDC2"/>
        <w:tabs>
          <w:tab w:val="left" w:leader="none" w:pos="660"/>
          <w:tab w:val="right" w:leader="dot" w:pos="9795"/>
        </w:tabs>
      </w:pPr>
      <w:hyperlink w:anchor="_Toc1978964696">
        <w:r w:rsidRPr="55CCC6A9" w:rsidR="55CCC6A9">
          <w:rPr>
            <w:rStyle w:val="Hipervnculo"/>
          </w:rPr>
          <w:t>8.5</w:t>
        </w:r>
        <w:r>
          <w:tab/>
        </w:r>
        <w:r w:rsidRPr="55CCC6A9" w:rsidR="55CCC6A9">
          <w:rPr>
            <w:rStyle w:val="Hipervnculo"/>
          </w:rPr>
          <w:t>Creación de usuario administrador</w:t>
        </w:r>
        <w:r>
          <w:tab/>
        </w:r>
        <w:r>
          <w:fldChar w:fldCharType="begin"/>
        </w:r>
        <w:r>
          <w:instrText xml:space="preserve">PAGEREF _Toc1978964696 \h</w:instrText>
        </w:r>
        <w:r>
          <w:fldChar w:fldCharType="separate"/>
        </w:r>
        <w:r w:rsidRPr="55CCC6A9" w:rsidR="55CCC6A9">
          <w:rPr>
            <w:rStyle w:val="Hipervnculo"/>
          </w:rPr>
          <w:t>3</w:t>
        </w:r>
        <w:r>
          <w:fldChar w:fldCharType="end"/>
        </w:r>
      </w:hyperlink>
    </w:p>
    <w:p w:rsidR="42F122E1" w:rsidP="42F122E1" w:rsidRDefault="42F122E1" w14:paraId="209B6E32" w14:textId="517C31DC">
      <w:pPr>
        <w:pStyle w:val="TDC1"/>
        <w:tabs>
          <w:tab w:val="left" w:leader="none" w:pos="480"/>
          <w:tab w:val="right" w:leader="dot" w:pos="9795"/>
        </w:tabs>
      </w:pPr>
      <w:hyperlink w:anchor="_Toc975648258">
        <w:r w:rsidRPr="55CCC6A9" w:rsidR="55CCC6A9">
          <w:rPr>
            <w:rStyle w:val="Hipervnculo"/>
          </w:rPr>
          <w:t>9</w:t>
        </w:r>
        <w:r>
          <w:tab/>
        </w:r>
        <w:r w:rsidRPr="55CCC6A9" w:rsidR="55CCC6A9">
          <w:rPr>
            <w:rStyle w:val="Hipervnculo"/>
          </w:rPr>
          <w:t>CASIOPEA. DEPURACIÓN</w:t>
        </w:r>
        <w:r>
          <w:tab/>
        </w:r>
        <w:r>
          <w:fldChar w:fldCharType="begin"/>
        </w:r>
        <w:r>
          <w:instrText xml:space="preserve">PAGEREF _Toc975648258 \h</w:instrText>
        </w:r>
        <w:r>
          <w:fldChar w:fldCharType="separate"/>
        </w:r>
        <w:r w:rsidRPr="55CCC6A9" w:rsidR="55CCC6A9">
          <w:rPr>
            <w:rStyle w:val="Hipervnculo"/>
          </w:rPr>
          <w:t>3</w:t>
        </w:r>
        <w:r>
          <w:fldChar w:fldCharType="end"/>
        </w:r>
      </w:hyperlink>
    </w:p>
    <w:p w:rsidR="42F122E1" w:rsidP="42F122E1" w:rsidRDefault="42F122E1" w14:paraId="0EA07F8D" w14:textId="6CAC59FA">
      <w:pPr>
        <w:pStyle w:val="TDC2"/>
        <w:tabs>
          <w:tab w:val="left" w:leader="none" w:pos="660"/>
          <w:tab w:val="right" w:leader="dot" w:pos="9795"/>
        </w:tabs>
      </w:pPr>
      <w:hyperlink w:anchor="_Toc1663788491">
        <w:r w:rsidRPr="55CCC6A9" w:rsidR="55CCC6A9">
          <w:rPr>
            <w:rStyle w:val="Hipervnculo"/>
          </w:rPr>
          <w:t>9.1</w:t>
        </w:r>
        <w:r>
          <w:tab/>
        </w:r>
        <w:r w:rsidRPr="55CCC6A9" w:rsidR="55CCC6A9">
          <w:rPr>
            <w:rStyle w:val="Hipervnculo"/>
          </w:rPr>
          <w:t>Requisitos previos</w:t>
        </w:r>
        <w:r>
          <w:tab/>
        </w:r>
        <w:r>
          <w:fldChar w:fldCharType="begin"/>
        </w:r>
        <w:r>
          <w:instrText xml:space="preserve">PAGEREF _Toc1663788491 \h</w:instrText>
        </w:r>
        <w:r>
          <w:fldChar w:fldCharType="separate"/>
        </w:r>
        <w:r w:rsidRPr="55CCC6A9" w:rsidR="55CCC6A9">
          <w:rPr>
            <w:rStyle w:val="Hipervnculo"/>
          </w:rPr>
          <w:t>3</w:t>
        </w:r>
        <w:r>
          <w:fldChar w:fldCharType="end"/>
        </w:r>
      </w:hyperlink>
    </w:p>
    <w:p w:rsidR="42F122E1" w:rsidP="42F122E1" w:rsidRDefault="42F122E1" w14:paraId="07536654" w14:textId="639FBCF9">
      <w:pPr>
        <w:pStyle w:val="TDC2"/>
        <w:tabs>
          <w:tab w:val="left" w:leader="none" w:pos="660"/>
          <w:tab w:val="right" w:leader="dot" w:pos="9795"/>
        </w:tabs>
      </w:pPr>
      <w:hyperlink w:anchor="_Toc1209048191">
        <w:r w:rsidRPr="55CCC6A9" w:rsidR="55CCC6A9">
          <w:rPr>
            <w:rStyle w:val="Hipervnculo"/>
          </w:rPr>
          <w:t>9.2</w:t>
        </w:r>
        <w:r>
          <w:tab/>
        </w:r>
        <w:r w:rsidRPr="55CCC6A9" w:rsidR="55CCC6A9">
          <w:rPr>
            <w:rStyle w:val="Hipervnculo"/>
          </w:rPr>
          <w:t>VISUAL STudio y presentation.hce</w:t>
        </w:r>
        <w:r>
          <w:tab/>
        </w:r>
        <w:r>
          <w:fldChar w:fldCharType="begin"/>
        </w:r>
        <w:r>
          <w:instrText xml:space="preserve">PAGEREF _Toc1209048191 \h</w:instrText>
        </w:r>
        <w:r>
          <w:fldChar w:fldCharType="separate"/>
        </w:r>
        <w:r w:rsidRPr="55CCC6A9" w:rsidR="55CCC6A9">
          <w:rPr>
            <w:rStyle w:val="Hipervnculo"/>
          </w:rPr>
          <w:t>3</w:t>
        </w:r>
        <w:r>
          <w:fldChar w:fldCharType="end"/>
        </w:r>
      </w:hyperlink>
    </w:p>
    <w:p w:rsidR="42F122E1" w:rsidP="42F122E1" w:rsidRDefault="42F122E1" w14:paraId="2BFD8E0B" w14:textId="768BF9A7">
      <w:pPr>
        <w:pStyle w:val="TDC2"/>
        <w:tabs>
          <w:tab w:val="left" w:leader="none" w:pos="660"/>
          <w:tab w:val="right" w:leader="dot" w:pos="9795"/>
        </w:tabs>
      </w:pPr>
      <w:hyperlink w:anchor="_Toc5034718">
        <w:r w:rsidRPr="55CCC6A9" w:rsidR="55CCC6A9">
          <w:rPr>
            <w:rStyle w:val="Hipervnculo"/>
          </w:rPr>
          <w:t>9.3</w:t>
        </w:r>
        <w:r>
          <w:tab/>
        </w:r>
        <w:r w:rsidRPr="55CCC6A9" w:rsidR="55CCC6A9">
          <w:rPr>
            <w:rStyle w:val="Hipervnculo"/>
          </w:rPr>
          <w:t>Adjuntarse al proceso a depurar</w:t>
        </w:r>
        <w:r>
          <w:tab/>
        </w:r>
        <w:r>
          <w:fldChar w:fldCharType="begin"/>
        </w:r>
        <w:r>
          <w:instrText xml:space="preserve">PAGEREF _Toc5034718 \h</w:instrText>
        </w:r>
        <w:r>
          <w:fldChar w:fldCharType="separate"/>
        </w:r>
        <w:r w:rsidRPr="55CCC6A9" w:rsidR="55CCC6A9">
          <w:rPr>
            <w:rStyle w:val="Hipervnculo"/>
          </w:rPr>
          <w:t>3</w:t>
        </w:r>
        <w:r>
          <w:fldChar w:fldCharType="end"/>
        </w:r>
      </w:hyperlink>
    </w:p>
    <w:p w:rsidR="42F122E1" w:rsidP="42F122E1" w:rsidRDefault="42F122E1" w14:paraId="5861BC36" w14:textId="7DE802C9">
      <w:pPr>
        <w:pStyle w:val="TDC2"/>
        <w:tabs>
          <w:tab w:val="left" w:leader="none" w:pos="660"/>
          <w:tab w:val="right" w:leader="dot" w:pos="9795"/>
        </w:tabs>
      </w:pPr>
      <w:hyperlink w:anchor="_Toc2100812319">
        <w:r w:rsidRPr="55CCC6A9" w:rsidR="55CCC6A9">
          <w:rPr>
            <w:rStyle w:val="Hipervnculo"/>
          </w:rPr>
          <w:t>9.4</w:t>
        </w:r>
        <w:r>
          <w:tab/>
        </w:r>
        <w:r w:rsidRPr="55CCC6A9" w:rsidR="55CCC6A9">
          <w:rPr>
            <w:rStyle w:val="Hipervnculo"/>
          </w:rPr>
          <w:t>EJECUCIÓN. Error 500</w:t>
        </w:r>
        <w:r>
          <w:tab/>
        </w:r>
        <w:r>
          <w:fldChar w:fldCharType="begin"/>
        </w:r>
        <w:r>
          <w:instrText xml:space="preserve">PAGEREF _Toc2100812319 \h</w:instrText>
        </w:r>
        <w:r>
          <w:fldChar w:fldCharType="separate"/>
        </w:r>
        <w:r w:rsidRPr="55CCC6A9" w:rsidR="55CCC6A9">
          <w:rPr>
            <w:rStyle w:val="Hipervnculo"/>
          </w:rPr>
          <w:t>3</w:t>
        </w:r>
        <w:r>
          <w:fldChar w:fldCharType="end"/>
        </w:r>
      </w:hyperlink>
    </w:p>
    <w:p w:rsidR="42F122E1" w:rsidP="42F122E1" w:rsidRDefault="42F122E1" w14:paraId="05D883D4" w14:textId="75A0C98D">
      <w:pPr>
        <w:pStyle w:val="TDC3"/>
        <w:tabs>
          <w:tab w:val="left" w:leader="none" w:pos="990"/>
          <w:tab w:val="right" w:leader="dot" w:pos="9795"/>
        </w:tabs>
      </w:pPr>
      <w:hyperlink w:anchor="_Toc1291610945">
        <w:r w:rsidRPr="55CCC6A9" w:rsidR="55CCC6A9">
          <w:rPr>
            <w:rStyle w:val="Hipervnculo"/>
          </w:rPr>
          <w:t>9.4.1</w:t>
        </w:r>
        <w:r>
          <w:tab/>
        </w:r>
        <w:r w:rsidRPr="55CCC6A9" w:rsidR="55CCC6A9">
          <w:rPr>
            <w:rStyle w:val="Hipervnculo"/>
          </w:rPr>
          <w:t>Roslyn. Error compilador</w:t>
        </w:r>
        <w:r>
          <w:tab/>
        </w:r>
        <w:r>
          <w:fldChar w:fldCharType="begin"/>
        </w:r>
        <w:r>
          <w:instrText xml:space="preserve">PAGEREF _Toc1291610945 \h</w:instrText>
        </w:r>
        <w:r>
          <w:fldChar w:fldCharType="separate"/>
        </w:r>
        <w:r w:rsidRPr="55CCC6A9" w:rsidR="55CCC6A9">
          <w:rPr>
            <w:rStyle w:val="Hipervnculo"/>
          </w:rPr>
          <w:t>3</w:t>
        </w:r>
        <w:r>
          <w:fldChar w:fldCharType="end"/>
        </w:r>
      </w:hyperlink>
    </w:p>
    <w:p w:rsidR="42F122E1" w:rsidP="42F122E1" w:rsidRDefault="42F122E1" w14:paraId="6565135B" w14:textId="02EF2693">
      <w:pPr>
        <w:pStyle w:val="TDC1"/>
        <w:tabs>
          <w:tab w:val="left" w:leader="none" w:pos="480"/>
          <w:tab w:val="right" w:leader="dot" w:pos="9795"/>
        </w:tabs>
      </w:pPr>
      <w:hyperlink w:anchor="_Toc1921905981">
        <w:r w:rsidRPr="55CCC6A9" w:rsidR="55CCC6A9">
          <w:rPr>
            <w:rStyle w:val="Hipervnculo"/>
          </w:rPr>
          <w:t>10</w:t>
        </w:r>
        <w:r>
          <w:tab/>
        </w:r>
        <w:r w:rsidRPr="55CCC6A9" w:rsidR="55CCC6A9">
          <w:rPr>
            <w:rStyle w:val="Hipervnculo"/>
          </w:rPr>
          <w:t>BASE DE DATOS</w:t>
        </w:r>
        <w:r>
          <w:tab/>
        </w:r>
        <w:r>
          <w:fldChar w:fldCharType="begin"/>
        </w:r>
        <w:r>
          <w:instrText xml:space="preserve">PAGEREF _Toc1921905981 \h</w:instrText>
        </w:r>
        <w:r>
          <w:fldChar w:fldCharType="separate"/>
        </w:r>
        <w:r w:rsidRPr="55CCC6A9" w:rsidR="55CCC6A9">
          <w:rPr>
            <w:rStyle w:val="Hipervnculo"/>
          </w:rPr>
          <w:t>3</w:t>
        </w:r>
        <w:r>
          <w:fldChar w:fldCharType="end"/>
        </w:r>
      </w:hyperlink>
    </w:p>
    <w:p w:rsidR="42F122E1" w:rsidP="42F122E1" w:rsidRDefault="42F122E1" w14:paraId="261A913A" w14:textId="09A1077F">
      <w:pPr>
        <w:pStyle w:val="TDC2"/>
        <w:tabs>
          <w:tab w:val="left" w:leader="none" w:pos="660"/>
          <w:tab w:val="right" w:leader="dot" w:pos="9795"/>
        </w:tabs>
      </w:pPr>
      <w:hyperlink w:anchor="_Toc1046225230">
        <w:r w:rsidRPr="55CCC6A9" w:rsidR="55CCC6A9">
          <w:rPr>
            <w:rStyle w:val="Hipervnculo"/>
          </w:rPr>
          <w:t>10.1</w:t>
        </w:r>
        <w:r>
          <w:tab/>
        </w:r>
        <w:r w:rsidRPr="55CCC6A9" w:rsidR="55CCC6A9">
          <w:rPr>
            <w:rStyle w:val="Hipervnculo"/>
          </w:rPr>
          <w:t>MICROSOfT SQL server developer 2022</w:t>
        </w:r>
        <w:r>
          <w:tab/>
        </w:r>
        <w:r>
          <w:fldChar w:fldCharType="begin"/>
        </w:r>
        <w:r>
          <w:instrText xml:space="preserve">PAGEREF _Toc1046225230 \h</w:instrText>
        </w:r>
        <w:r>
          <w:fldChar w:fldCharType="separate"/>
        </w:r>
        <w:r w:rsidRPr="55CCC6A9" w:rsidR="55CCC6A9">
          <w:rPr>
            <w:rStyle w:val="Hipervnculo"/>
          </w:rPr>
          <w:t>3</w:t>
        </w:r>
        <w:r>
          <w:fldChar w:fldCharType="end"/>
        </w:r>
      </w:hyperlink>
    </w:p>
    <w:p w:rsidR="42F122E1" w:rsidP="55CCC6A9" w:rsidRDefault="42F122E1" w14:paraId="12FB9AC4" w14:textId="33C0585E">
      <w:pPr>
        <w:pStyle w:val="TDC3"/>
        <w:tabs>
          <w:tab w:val="left" w:leader="none" w:pos="1200"/>
          <w:tab w:val="right" w:leader="dot" w:pos="9795"/>
        </w:tabs>
      </w:pPr>
      <w:hyperlink w:anchor="_Toc1851005559">
        <w:r w:rsidRPr="55CCC6A9" w:rsidR="55CCC6A9">
          <w:rPr>
            <w:rStyle w:val="Hipervnculo"/>
          </w:rPr>
          <w:t>10.1.1</w:t>
        </w:r>
        <w:r>
          <w:tab/>
        </w:r>
        <w:r w:rsidRPr="55CCC6A9" w:rsidR="55CCC6A9">
          <w:rPr>
            <w:rStyle w:val="Hipervnculo"/>
          </w:rPr>
          <w:t>PROCESO DE INSTALACIÓN</w:t>
        </w:r>
        <w:r>
          <w:tab/>
        </w:r>
        <w:r>
          <w:fldChar w:fldCharType="begin"/>
        </w:r>
        <w:r>
          <w:instrText xml:space="preserve">PAGEREF _Toc1851005559 \h</w:instrText>
        </w:r>
        <w:r>
          <w:fldChar w:fldCharType="separate"/>
        </w:r>
        <w:r w:rsidRPr="55CCC6A9" w:rsidR="55CCC6A9">
          <w:rPr>
            <w:rStyle w:val="Hipervnculo"/>
          </w:rPr>
          <w:t>3</w:t>
        </w:r>
        <w:r>
          <w:fldChar w:fldCharType="end"/>
        </w:r>
      </w:hyperlink>
    </w:p>
    <w:p w:rsidR="72C8391A" w:rsidP="55CCC6A9" w:rsidRDefault="72C8391A" w14:paraId="7D6F99B1" w14:textId="457E736E">
      <w:pPr>
        <w:pStyle w:val="TDC3"/>
        <w:tabs>
          <w:tab w:val="left" w:leader="none" w:pos="1200"/>
          <w:tab w:val="right" w:leader="dot" w:pos="9795"/>
        </w:tabs>
      </w:pPr>
      <w:hyperlink w:anchor="_Toc403923895">
        <w:r w:rsidRPr="55CCC6A9" w:rsidR="55CCC6A9">
          <w:rPr>
            <w:rStyle w:val="Hipervnculo"/>
          </w:rPr>
          <w:t>10.1.2</w:t>
        </w:r>
        <w:r>
          <w:tab/>
        </w:r>
        <w:r w:rsidRPr="55CCC6A9" w:rsidR="55CCC6A9">
          <w:rPr>
            <w:rStyle w:val="Hipervnculo"/>
          </w:rPr>
          <w:t>Errores. PROCESO DE INSTALACIÓN</w:t>
        </w:r>
        <w:r>
          <w:tab/>
        </w:r>
        <w:r>
          <w:fldChar w:fldCharType="begin"/>
        </w:r>
        <w:r>
          <w:instrText xml:space="preserve">PAGEREF _Toc403923895 \h</w:instrText>
        </w:r>
        <w:r>
          <w:fldChar w:fldCharType="separate"/>
        </w:r>
        <w:r w:rsidRPr="55CCC6A9" w:rsidR="55CCC6A9">
          <w:rPr>
            <w:rStyle w:val="Hipervnculo"/>
          </w:rPr>
          <w:t>3</w:t>
        </w:r>
        <w:r>
          <w:fldChar w:fldCharType="end"/>
        </w:r>
      </w:hyperlink>
    </w:p>
    <w:p w:rsidR="72C8391A" w:rsidP="72C8391A" w:rsidRDefault="72C8391A" w14:paraId="00D12FF3" w14:textId="1C66ED80">
      <w:pPr>
        <w:pStyle w:val="TDC2"/>
        <w:tabs>
          <w:tab w:val="left" w:leader="none" w:pos="660"/>
          <w:tab w:val="right" w:leader="dot" w:pos="9795"/>
        </w:tabs>
      </w:pPr>
      <w:hyperlink w:anchor="_Toc1548874206">
        <w:r w:rsidRPr="55CCC6A9" w:rsidR="55CCC6A9">
          <w:rPr>
            <w:rStyle w:val="Hipervnculo"/>
          </w:rPr>
          <w:t>10.2</w:t>
        </w:r>
        <w:r>
          <w:tab/>
        </w:r>
        <w:r w:rsidRPr="55CCC6A9" w:rsidR="55CCC6A9">
          <w:rPr>
            <w:rStyle w:val="Hipervnculo"/>
          </w:rPr>
          <w:t>Microsoft Sql SERVER MANAGEMENT STUDIO</w:t>
        </w:r>
        <w:r>
          <w:tab/>
        </w:r>
        <w:r>
          <w:fldChar w:fldCharType="begin"/>
        </w:r>
        <w:r>
          <w:instrText xml:space="preserve">PAGEREF _Toc1548874206 \h</w:instrText>
        </w:r>
        <w:r>
          <w:fldChar w:fldCharType="separate"/>
        </w:r>
        <w:r w:rsidRPr="55CCC6A9" w:rsidR="55CCC6A9">
          <w:rPr>
            <w:rStyle w:val="Hipervnculo"/>
          </w:rPr>
          <w:t>3</w:t>
        </w:r>
        <w:r>
          <w:fldChar w:fldCharType="end"/>
        </w:r>
      </w:hyperlink>
    </w:p>
    <w:p w:rsidR="72C8391A" w:rsidP="55CCC6A9" w:rsidRDefault="72C8391A" w14:paraId="78DC591D" w14:textId="7DFDC1D1">
      <w:pPr>
        <w:pStyle w:val="TDC3"/>
        <w:tabs>
          <w:tab w:val="left" w:leader="none" w:pos="1200"/>
          <w:tab w:val="right" w:leader="dot" w:pos="9795"/>
        </w:tabs>
      </w:pPr>
      <w:hyperlink w:anchor="_Toc993351254">
        <w:r w:rsidRPr="55CCC6A9" w:rsidR="55CCC6A9">
          <w:rPr>
            <w:rStyle w:val="Hipervnculo"/>
          </w:rPr>
          <w:t>10.2.1</w:t>
        </w:r>
        <w:r>
          <w:tab/>
        </w:r>
        <w:r w:rsidRPr="55CCC6A9" w:rsidR="55CCC6A9">
          <w:rPr>
            <w:rStyle w:val="Hipervnculo"/>
          </w:rPr>
          <w:t>PROCESO DE INSTALACIÓN</w:t>
        </w:r>
        <w:r>
          <w:tab/>
        </w:r>
        <w:r>
          <w:fldChar w:fldCharType="begin"/>
        </w:r>
        <w:r>
          <w:instrText xml:space="preserve">PAGEREF _Toc993351254 \h</w:instrText>
        </w:r>
        <w:r>
          <w:fldChar w:fldCharType="separate"/>
        </w:r>
        <w:r w:rsidRPr="55CCC6A9" w:rsidR="55CCC6A9">
          <w:rPr>
            <w:rStyle w:val="Hipervnculo"/>
          </w:rPr>
          <w:t>3</w:t>
        </w:r>
        <w:r>
          <w:fldChar w:fldCharType="end"/>
        </w:r>
      </w:hyperlink>
    </w:p>
    <w:p w:rsidR="72C8391A" w:rsidP="55CCC6A9" w:rsidRDefault="72C8391A" w14:paraId="31CA9FEC" w14:textId="7265048D">
      <w:pPr>
        <w:pStyle w:val="TDC3"/>
        <w:tabs>
          <w:tab w:val="left" w:leader="none" w:pos="1200"/>
          <w:tab w:val="right" w:leader="dot" w:pos="9795"/>
        </w:tabs>
      </w:pPr>
      <w:hyperlink w:anchor="_Toc1445706471">
        <w:r w:rsidRPr="55CCC6A9" w:rsidR="55CCC6A9">
          <w:rPr>
            <w:rStyle w:val="Hipervnculo"/>
          </w:rPr>
          <w:t>10.2.2</w:t>
        </w:r>
        <w:r>
          <w:tab/>
        </w:r>
        <w:r w:rsidRPr="55CCC6A9" w:rsidR="55CCC6A9">
          <w:rPr>
            <w:rStyle w:val="Hipervnculo"/>
          </w:rPr>
          <w:t>ACCESO A NUESTRA INSTANCIA</w:t>
        </w:r>
        <w:r>
          <w:tab/>
        </w:r>
        <w:r>
          <w:fldChar w:fldCharType="begin"/>
        </w:r>
        <w:r>
          <w:instrText xml:space="preserve">PAGEREF _Toc1445706471 \h</w:instrText>
        </w:r>
        <w:r>
          <w:fldChar w:fldCharType="separate"/>
        </w:r>
        <w:r w:rsidRPr="55CCC6A9" w:rsidR="55CCC6A9">
          <w:rPr>
            <w:rStyle w:val="Hipervnculo"/>
          </w:rPr>
          <w:t>3</w:t>
        </w:r>
        <w:r>
          <w:fldChar w:fldCharType="end"/>
        </w:r>
      </w:hyperlink>
    </w:p>
    <w:p w:rsidR="72C8391A" w:rsidP="55CCC6A9" w:rsidRDefault="72C8391A" w14:paraId="381841A7" w14:textId="61D284F5">
      <w:pPr>
        <w:pStyle w:val="TDC3"/>
        <w:tabs>
          <w:tab w:val="left" w:leader="none" w:pos="1200"/>
          <w:tab w:val="right" w:leader="dot" w:pos="9795"/>
        </w:tabs>
      </w:pPr>
      <w:hyperlink w:anchor="_Toc1442625166">
        <w:r w:rsidRPr="55CCC6A9" w:rsidR="55CCC6A9">
          <w:rPr>
            <w:rStyle w:val="Hipervnculo"/>
          </w:rPr>
          <w:t>10.2.3</w:t>
        </w:r>
        <w:r>
          <w:tab/>
        </w:r>
        <w:r w:rsidRPr="55CCC6A9" w:rsidR="55CCC6A9">
          <w:rPr>
            <w:rStyle w:val="Hipervnculo"/>
          </w:rPr>
          <w:t>COMPROBAR VERSIÓN DE SQL SERVER</w:t>
        </w:r>
        <w:r>
          <w:tab/>
        </w:r>
        <w:r>
          <w:fldChar w:fldCharType="begin"/>
        </w:r>
        <w:r>
          <w:instrText xml:space="preserve">PAGEREF _Toc1442625166 \h</w:instrText>
        </w:r>
        <w:r>
          <w:fldChar w:fldCharType="separate"/>
        </w:r>
        <w:r w:rsidRPr="55CCC6A9" w:rsidR="55CCC6A9">
          <w:rPr>
            <w:rStyle w:val="Hipervnculo"/>
          </w:rPr>
          <w:t>3</w:t>
        </w:r>
        <w:r>
          <w:fldChar w:fldCharType="end"/>
        </w:r>
      </w:hyperlink>
      <w:r>
        <w:fldChar w:fldCharType="end"/>
      </w:r>
    </w:p>
    <w:p w:rsidR="00522CFE" w:rsidP="009B78A5" w:rsidRDefault="00522CFE" w14:paraId="0E27B00A" w14:textId="77777777"/>
    <w:p w:rsidR="0067605C" w:rsidP="00C23A28" w:rsidRDefault="0067605C" w14:paraId="60061E4C" w14:textId="77777777">
      <w:pPr>
        <w:pStyle w:val="Tabladeilustraciones"/>
        <w:sectPr w:rsidR="0067605C" w:rsidSect="00EB3122">
          <w:pgSz w:w="11906" w:h="16838" w:orient="portrait" w:code="9"/>
          <w:pgMar w:top="2693" w:right="680" w:bottom="992" w:left="1418" w:header="709" w:footer="0" w:gutter="0"/>
          <w:cols w:space="708"/>
          <w:titlePg/>
          <w:docGrid w:linePitch="360"/>
        </w:sectPr>
      </w:pPr>
    </w:p>
    <w:p w:rsidR="00D1621F" w:rsidP="0094564E" w:rsidRDefault="00D1621F" w14:paraId="44EAFD9C" w14:textId="77777777">
      <w:bookmarkStart w:name="_Toc461461852" w:id="4"/>
    </w:p>
    <w:p w:rsidR="00D1621F" w:rsidP="0094564E" w:rsidRDefault="00D1621F" w14:paraId="4B94D5A5" w14:textId="77777777"/>
    <w:p w:rsidR="00D1621F" w:rsidP="0094564E" w:rsidRDefault="00D1621F" w14:paraId="3DEEC669" w14:textId="77777777"/>
    <w:p w:rsidR="006349D8" w:rsidP="0094564E" w:rsidRDefault="006349D8" w14:paraId="3656B9AB" w14:textId="77777777"/>
    <w:p w:rsidR="00D1621F" w:rsidP="0094564E" w:rsidRDefault="00D1621F" w14:paraId="45FB0818" w14:textId="77777777"/>
    <w:p w:rsidR="00D1621F" w:rsidP="0094564E" w:rsidRDefault="00D1621F" w14:paraId="049F31CB" w14:textId="77777777"/>
    <w:p w:rsidR="00D1621F" w:rsidP="0094564E" w:rsidRDefault="00D1621F" w14:paraId="53128261" w14:textId="77777777"/>
    <w:p w:rsidR="00D1621F" w:rsidP="0094564E" w:rsidRDefault="00D1621F" w14:paraId="62486C05" w14:textId="77777777"/>
    <w:p w:rsidR="00D1621F" w:rsidP="0094564E" w:rsidRDefault="00D1621F" w14:paraId="4101652C" w14:textId="77777777"/>
    <w:p w:rsidR="00D1621F" w:rsidP="0094564E" w:rsidRDefault="00D1621F" w14:paraId="4B99056E" w14:textId="77777777"/>
    <w:p w:rsidR="00D1621F" w:rsidP="0094564E" w:rsidRDefault="00D1621F" w14:paraId="1299C43A" w14:textId="77777777"/>
    <w:p w:rsidR="00D1621F" w:rsidP="0094564E" w:rsidRDefault="00D1621F" w14:paraId="4DDBEF00" w14:textId="77777777"/>
    <w:p w:rsidR="00D1621F" w:rsidP="0094564E" w:rsidRDefault="00D1621F" w14:paraId="3461D779" w14:textId="77777777"/>
    <w:p w:rsidR="00D1621F" w:rsidP="0094564E" w:rsidRDefault="00D1621F" w14:paraId="3CF2D8B6" w14:textId="77777777"/>
    <w:p w:rsidR="00D1621F" w:rsidP="0094564E" w:rsidRDefault="00D1621F" w14:paraId="0FB78278" w14:textId="77777777"/>
    <w:p w:rsidR="00D1621F" w:rsidP="0094564E" w:rsidRDefault="00D1621F" w14:paraId="340C12B7" w14:textId="77777777">
      <w:pPr>
        <w:pStyle w:val="Ttulo"/>
      </w:pPr>
      <w:r>
        <w:rPr>
          <w:noProof/>
        </w:rPr>
        <mc:AlternateContent>
          <mc:Choice Requires="wps">
            <w:drawing>
              <wp:anchor distT="0" distB="0" distL="114300" distR="114300" simplePos="0" relativeHeight="251935744" behindDoc="0" locked="1" layoutInCell="1" allowOverlap="1" wp14:anchorId="608DA098" wp14:editId="3456CED8">
                <wp:simplePos x="0" y="0"/>
                <wp:positionH relativeFrom="margin">
                  <wp:posOffset>6290310</wp:posOffset>
                </wp:positionH>
                <wp:positionV relativeFrom="paragraph">
                  <wp:posOffset>53975</wp:posOffset>
                </wp:positionV>
                <wp:extent cx="370205" cy="636905"/>
                <wp:effectExtent l="0" t="0" r="0" b="0"/>
                <wp:wrapNone/>
                <wp:docPr id="2" name="Rectángulo 2"/>
                <wp:cNvGraphicFramePr/>
                <a:graphic xmlns:a="http://schemas.openxmlformats.org/drawingml/2006/main">
                  <a:graphicData uri="http://schemas.microsoft.com/office/word/2010/wordprocessingShape">
                    <wps:wsp>
                      <wps:cNvSpPr/>
                      <wps:spPr>
                        <a:xfrm>
                          <a:off x="0" y="0"/>
                          <a:ext cx="370205" cy="6369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61F62202">
              <v:rect id="Rectángulo 2" style="position:absolute;margin-left:495.3pt;margin-top:4.25pt;width:29.15pt;height:50.1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00b2a9 [3204]" stroked="f" strokeweight="1pt" w14:anchorId="398EFF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">
                <w10:wrap anchorx="margin"/>
                <w10:anchorlock/>
              </v:rect>
            </w:pict>
          </mc:Fallback>
        </mc:AlternateContent>
      </w:r>
      <w:r w:rsidR="01BD76DE">
        <w:rPr/>
        <w:t xml:space="preserve">CASIOPEA </w:t>
      </w:r>
    </w:p>
    <w:p w:rsidR="3A255282" w:rsidP="050EE1CE" w:rsidRDefault="3A255282" w14:paraId="0A2B91AB" w14:textId="64DD05D0">
      <w:pPr>
        <w:pStyle w:val="Ttulo"/>
        <w:suppressLineNumbers w:val="0"/>
        <w:bidi w:val="0"/>
        <w:spacing w:before="0" w:beforeAutospacing="off" w:after="0" w:afterAutospacing="off" w:line="240" w:lineRule="auto"/>
        <w:ind w:left="0" w:right="0"/>
        <w:jc w:val="right"/>
      </w:pPr>
      <w:r w:rsidR="3A255282">
        <w:rPr/>
        <w:t>Becarios. Configuraciones</w:t>
      </w:r>
    </w:p>
    <w:p w:rsidR="00D1621F" w:rsidP="0094564E" w:rsidRDefault="00D1621F" w14:paraId="1FC39945" w14:textId="77777777"/>
    <w:p w:rsidR="00BD065E" w:rsidP="00BD065E" w:rsidRDefault="004C7956" w14:paraId="652ADDA2" w14:textId="77777777">
      <w:pPr>
        <w:pStyle w:val="Ttulo1"/>
        <w:ind w:right="2295"/>
        <w:rPr/>
      </w:pPr>
      <w:bookmarkEnd w:id="4"/>
      <w:bookmarkStart w:name="_Toc1004261514" w:id="864575220"/>
      <w:r w:rsidR="1608CBC2">
        <w:rPr/>
        <w:t>Objetivo</w:t>
      </w:r>
      <w:bookmarkEnd w:id="864575220"/>
    </w:p>
    <w:p w:rsidR="212F2122" w:rsidP="2BB54830" w:rsidRDefault="212F2122" w14:paraId="75741CDA" w14:textId="36E6FCD7">
      <w:pPr>
        <w:pStyle w:val="Normal"/>
        <w:suppressLineNumbers w:val="0"/>
        <w:bidi w:val="0"/>
        <w:spacing w:before="120" w:beforeAutospacing="off" w:after="200" w:afterAutospacing="off" w:line="240" w:lineRule="auto"/>
        <w:ind w:left="0" w:right="0"/>
        <w:jc w:val="both"/>
      </w:pPr>
      <w:r w:rsidR="212F2122">
        <w:rPr/>
        <w:t xml:space="preserve">Exponer una guía de todas las configuraciones necesarias para que las nuevas incorporaciones lleguen a iniciar y </w:t>
      </w:r>
      <w:r w:rsidR="0FA2355E">
        <w:rPr/>
        <w:t xml:space="preserve">a </w:t>
      </w:r>
      <w:r w:rsidR="212F2122">
        <w:rPr/>
        <w:t xml:space="preserve">depurar Casiopea en su sistema </w:t>
      </w:r>
      <w:r w:rsidR="3C98BD6B">
        <w:rPr/>
        <w:t xml:space="preserve">en </w:t>
      </w:r>
      <w:r w:rsidR="212F2122">
        <w:rPr/>
        <w:t>local.</w:t>
      </w:r>
    </w:p>
    <w:p w:rsidR="00201AF3" w:rsidP="00201AF3" w:rsidRDefault="00201AF3" w14:paraId="3076FF68" w14:textId="77777777">
      <w:pPr>
        <w:pStyle w:val="Ttulo2"/>
        <w:rPr/>
      </w:pPr>
      <w:bookmarkStart w:name="_Toc1407849911" w:id="1279955800"/>
      <w:r w:rsidR="0945FAE5">
        <w:rPr/>
        <w:t>Tecnologías</w:t>
      </w:r>
      <w:bookmarkEnd w:id="1279955800"/>
    </w:p>
    <w:p w:rsidR="5FF0F861" w:rsidP="2BB54830" w:rsidRDefault="5FF0F861" w14:paraId="08B9279B" w14:textId="0D9611FC">
      <w:pPr>
        <w:pStyle w:val="Listaconmargennormal"/>
        <w:numPr>
          <w:ilvl w:val="0"/>
          <w:numId w:val="1"/>
        </w:numPr>
        <w:ind w:left="426" w:hanging="426"/>
        <w:rPr/>
      </w:pPr>
      <w:r w:rsidR="5FF0F861">
        <w:rPr/>
        <w:t>Open vpn</w:t>
      </w:r>
    </w:p>
    <w:p w:rsidR="22DA42A2" w:rsidP="2BB54830" w:rsidRDefault="22DA42A2" w14:paraId="00FFE4B9" w14:textId="1080B472">
      <w:pPr>
        <w:pStyle w:val="Listaconmargennormal"/>
        <w:numPr>
          <w:ilvl w:val="0"/>
          <w:numId w:val="1"/>
        </w:numPr>
        <w:ind w:left="426" w:hanging="426"/>
        <w:rPr/>
      </w:pPr>
      <w:r w:rsidR="22DA42A2">
        <w:rPr/>
        <w:t xml:space="preserve">Azure </w:t>
      </w:r>
      <w:r w:rsidR="22DA42A2">
        <w:rPr/>
        <w:t>devops</w:t>
      </w:r>
      <w:r w:rsidR="22DA42A2">
        <w:rPr/>
        <w:t>.</w:t>
      </w:r>
    </w:p>
    <w:p w:rsidR="55E3499B" w:rsidP="2BB54830" w:rsidRDefault="55E3499B" w14:paraId="4BBFB3CC" w14:textId="53A797D2">
      <w:pPr>
        <w:pStyle w:val="Listaconmargennormal"/>
        <w:numPr>
          <w:ilvl w:val="0"/>
          <w:numId w:val="1"/>
        </w:numPr>
        <w:ind w:left="426" w:hanging="426"/>
        <w:rPr>
          <w:color w:val="4B4F54" w:themeColor="text2" w:themeTint="FF" w:themeShade="FF"/>
        </w:rPr>
      </w:pPr>
      <w:r w:rsidRPr="2BB54830" w:rsidR="55E3499B">
        <w:rPr>
          <w:color w:val="4B4F54" w:themeColor="text2" w:themeTint="FF" w:themeShade="FF"/>
        </w:rPr>
        <w:t xml:space="preserve">Visual </w:t>
      </w:r>
      <w:r w:rsidRPr="2BB54830" w:rsidR="55E3499B">
        <w:rPr>
          <w:color w:val="4B4F54" w:themeColor="text2" w:themeTint="FF" w:themeShade="FF"/>
        </w:rPr>
        <w:t>studio</w:t>
      </w:r>
      <w:r w:rsidRPr="2BB54830" w:rsidR="55E3499B">
        <w:rPr>
          <w:color w:val="4B4F54" w:themeColor="text2" w:themeTint="FF" w:themeShade="FF"/>
        </w:rPr>
        <w:t xml:space="preserve"> 2022.</w:t>
      </w:r>
    </w:p>
    <w:p w:rsidR="22DA42A2" w:rsidP="2BB54830" w:rsidRDefault="22DA42A2" w14:paraId="651DEF2B" w14:textId="2C421D03">
      <w:pPr>
        <w:pStyle w:val="Listaconmargennormal"/>
        <w:numPr>
          <w:ilvl w:val="0"/>
          <w:numId w:val="1"/>
        </w:numPr>
        <w:ind w:left="426" w:hanging="426"/>
        <w:rPr>
          <w:color w:val="4B4F54" w:themeColor="text2" w:themeTint="FF" w:themeShade="FF"/>
        </w:rPr>
      </w:pPr>
      <w:r w:rsidRPr="2BB54830" w:rsidR="22DA42A2">
        <w:rPr>
          <w:color w:val="4B4F54" w:themeColor="text2" w:themeTint="FF" w:themeShade="FF"/>
        </w:rPr>
        <w:t xml:space="preserve">TEAM </w:t>
      </w:r>
      <w:r w:rsidRPr="2BB54830" w:rsidR="22DA42A2">
        <w:rPr>
          <w:color w:val="4B4F54" w:themeColor="text2" w:themeTint="FF" w:themeShade="FF"/>
        </w:rPr>
        <w:t>FOundation</w:t>
      </w:r>
      <w:r w:rsidRPr="2BB54830" w:rsidR="22DA42A2">
        <w:rPr>
          <w:color w:val="4B4F54" w:themeColor="text2" w:themeTint="FF" w:themeShade="FF"/>
        </w:rPr>
        <w:t xml:space="preserve"> server.</w:t>
      </w:r>
    </w:p>
    <w:p w:rsidR="00D17033" w:rsidP="00D17033" w:rsidRDefault="00D17033" w14:paraId="21309232" w14:textId="493A8BF1">
      <w:pPr>
        <w:pStyle w:val="Listaconmargennormal"/>
        <w:numPr>
          <w:ilvl w:val="0"/>
          <w:numId w:val="1"/>
        </w:numPr>
        <w:ind w:left="426" w:hanging="426"/>
        <w:rPr/>
      </w:pPr>
      <w:r w:rsidR="22DA42A2">
        <w:rPr/>
        <w:t xml:space="preserve">INTERNET INFORMATION </w:t>
      </w:r>
      <w:r w:rsidR="22DA42A2">
        <w:rPr/>
        <w:t>services</w:t>
      </w:r>
      <w:r w:rsidR="22DA42A2">
        <w:rPr/>
        <w:t xml:space="preserve"> (</w:t>
      </w:r>
      <w:r w:rsidR="22DA42A2">
        <w:rPr/>
        <w:t>iis</w:t>
      </w:r>
      <w:r w:rsidR="22DA42A2">
        <w:rPr/>
        <w:t>).</w:t>
      </w:r>
    </w:p>
    <w:p w:rsidR="00D17033" w:rsidP="00D17033" w:rsidRDefault="00D17033" w14:paraId="0C006442" w14:textId="6F004226">
      <w:pPr>
        <w:pStyle w:val="Listaconmargennormal"/>
        <w:numPr>
          <w:ilvl w:val="0"/>
          <w:numId w:val="1"/>
        </w:numPr>
        <w:ind w:left="426" w:hanging="426"/>
        <w:rPr/>
      </w:pPr>
      <w:r w:rsidR="22DA42A2">
        <w:rPr/>
        <w:t>.net</w:t>
      </w:r>
      <w:r w:rsidR="22DA42A2">
        <w:rPr/>
        <w:t xml:space="preserve"> </w:t>
      </w:r>
      <w:r w:rsidR="22DA42A2">
        <w:rPr/>
        <w:t>framework</w:t>
      </w:r>
      <w:r w:rsidR="22DA42A2">
        <w:rPr/>
        <w:t xml:space="preserve"> 4.8.x.</w:t>
      </w:r>
    </w:p>
    <w:p w:rsidR="22DA42A2" w:rsidP="2BB54830" w:rsidRDefault="22DA42A2" w14:paraId="7DCBD0B0" w14:textId="1A28F89D">
      <w:pPr>
        <w:pStyle w:val="Listaconmargennormal"/>
        <w:numPr>
          <w:ilvl w:val="0"/>
          <w:numId w:val="1"/>
        </w:numPr>
        <w:suppressLineNumbers w:val="0"/>
        <w:bidi w:val="0"/>
        <w:spacing w:before="120" w:beforeAutospacing="off" w:after="120" w:afterAutospacing="off" w:line="300" w:lineRule="exact"/>
        <w:ind w:left="426" w:right="0" w:hanging="426"/>
        <w:jc w:val="both"/>
        <w:rPr>
          <w:color w:val="4B4F54" w:themeColor="text2" w:themeTint="FF" w:themeShade="FF"/>
        </w:rPr>
      </w:pPr>
      <w:r w:rsidR="22DA42A2">
        <w:rPr/>
        <w:t>Sql</w:t>
      </w:r>
      <w:r w:rsidR="22DA42A2">
        <w:rPr/>
        <w:t xml:space="preserve"> server.</w:t>
      </w:r>
    </w:p>
    <w:p w:rsidR="22DA42A2" w:rsidP="2BB54830" w:rsidRDefault="22DA42A2" w14:paraId="5BB3EC28" w14:textId="64C0FDB8">
      <w:pPr>
        <w:pStyle w:val="Listaconmargennormal"/>
        <w:numPr>
          <w:ilvl w:val="0"/>
          <w:numId w:val="1"/>
        </w:numPr>
        <w:suppressLineNumbers w:val="0"/>
        <w:bidi w:val="0"/>
        <w:spacing w:before="120" w:beforeAutospacing="off" w:after="120" w:afterAutospacing="off" w:line="300" w:lineRule="exact"/>
        <w:ind w:left="426" w:right="0" w:hanging="426"/>
        <w:jc w:val="both"/>
        <w:rPr>
          <w:color w:val="4B4F54" w:themeColor="text2" w:themeTint="FF" w:themeShade="FF"/>
        </w:rPr>
      </w:pPr>
      <w:r w:rsidR="22DA42A2">
        <w:rPr/>
        <w:t>RABBIT</w:t>
      </w:r>
      <w:r w:rsidR="22DA42A2">
        <w:rPr/>
        <w:t xml:space="preserve"> Mq.</w:t>
      </w:r>
    </w:p>
    <w:p w:rsidR="00D17033" w:rsidP="00D17033" w:rsidRDefault="00D17033" w14:paraId="0B37701C" w14:textId="7AF104CF">
      <w:pPr>
        <w:pStyle w:val="Listaconmargennormal"/>
        <w:numPr>
          <w:ilvl w:val="0"/>
          <w:numId w:val="1"/>
        </w:numPr>
        <w:ind w:left="426" w:hanging="426"/>
        <w:rPr/>
      </w:pPr>
      <w:r w:rsidR="22DA42A2">
        <w:rPr/>
        <w:t xml:space="preserve">Navegador Google </w:t>
      </w:r>
      <w:r w:rsidR="22DA42A2">
        <w:rPr/>
        <w:t>chrome</w:t>
      </w:r>
      <w:r w:rsidR="22DA42A2">
        <w:rPr/>
        <w:t xml:space="preserve"> O navegador MICROSOFT </w:t>
      </w:r>
      <w:r w:rsidR="22DA42A2">
        <w:rPr/>
        <w:t>edge</w:t>
      </w:r>
      <w:r w:rsidR="22DA42A2">
        <w:rPr/>
        <w:t>.</w:t>
      </w:r>
    </w:p>
    <w:p w:rsidR="3C8604FF" w:rsidP="2BB54830" w:rsidRDefault="3C8604FF" w14:paraId="5FF1E1EB" w14:textId="443ACDB7">
      <w:pPr>
        <w:pStyle w:val="Ttulo1"/>
        <w:numPr>
          <w:ilvl w:val="0"/>
          <w:numId w:val="5"/>
        </w:numPr>
        <w:ind w:left="709" w:right="2295" w:hanging="709"/>
        <w:rPr/>
      </w:pPr>
      <w:bookmarkStart w:name="_Toc1511573387" w:id="1183627938"/>
      <w:r w:rsidR="3C8604FF">
        <w:rPr/>
        <w:t>OPEN VPN</w:t>
      </w:r>
      <w:bookmarkEnd w:id="1183627938"/>
    </w:p>
    <w:p w:rsidR="3C8604FF" w:rsidP="2BB54830" w:rsidRDefault="3C8604FF" w14:paraId="3F1FADB5" w14:textId="00B5CFED">
      <w:pPr>
        <w:pStyle w:val="Normal"/>
      </w:pPr>
      <w:r w:rsidR="3C8604FF">
        <w:rPr/>
        <w:t xml:space="preserve">Para trabajar con la infraestructura de </w:t>
      </w:r>
      <w:r w:rsidR="3C8604FF">
        <w:rPr/>
        <w:t>Quiron</w:t>
      </w:r>
      <w:r w:rsidR="3C8604FF">
        <w:rPr/>
        <w:t xml:space="preserve"> tenemos que desconectar nuestra VPN empresarial de Global </w:t>
      </w:r>
      <w:r w:rsidR="3C8604FF">
        <w:rPr/>
        <w:t>Protect</w:t>
      </w:r>
      <w:r w:rsidR="3C8604FF">
        <w:rPr/>
        <w:t xml:space="preserve"> y conectar a través de </w:t>
      </w:r>
      <w:r w:rsidR="3C8604FF">
        <w:rPr/>
        <w:t>OpenVPN</w:t>
      </w:r>
      <w:r w:rsidR="3C8604FF">
        <w:rPr/>
        <w:t xml:space="preserve">. </w:t>
      </w:r>
    </w:p>
    <w:p w:rsidR="166CF429" w:rsidP="2BB54830" w:rsidRDefault="166CF429" w14:paraId="6C1F25A2" w14:textId="492CAC99">
      <w:pPr>
        <w:pStyle w:val="Normal"/>
        <w:bidi w:val="0"/>
        <w:jc w:val="center"/>
        <w:rPr>
          <w:i w:val="1"/>
          <w:iCs w:val="1"/>
        </w:rPr>
      </w:pPr>
      <w:r w:rsidR="166CF429">
        <w:drawing>
          <wp:inline wp14:editId="5EC124E2" wp14:anchorId="1337C16D">
            <wp:extent cx="2733675" cy="3733800"/>
            <wp:effectExtent l="0" t="0" r="0" b="0"/>
            <wp:docPr id="602376461" name="" title=""/>
            <wp:cNvGraphicFramePr>
              <a:graphicFrameLocks noChangeAspect="1"/>
            </wp:cNvGraphicFramePr>
            <a:graphic>
              <a:graphicData uri="http://schemas.openxmlformats.org/drawingml/2006/picture">
                <pic:pic>
                  <pic:nvPicPr>
                    <pic:cNvPr id="0" name=""/>
                    <pic:cNvPicPr/>
                  </pic:nvPicPr>
                  <pic:blipFill>
                    <a:blip r:embed="R7203ec9b8b034dc2">
                      <a:extLst>
                        <a:ext xmlns:a="http://schemas.openxmlformats.org/drawingml/2006/main" uri="{28A0092B-C50C-407E-A947-70E740481C1C}">
                          <a14:useLocalDpi val="0"/>
                        </a:ext>
                      </a:extLst>
                    </a:blip>
                    <a:stretch>
                      <a:fillRect/>
                    </a:stretch>
                  </pic:blipFill>
                  <pic:spPr>
                    <a:xfrm>
                      <a:off x="0" y="0"/>
                      <a:ext cx="2733675" cy="3733800"/>
                    </a:xfrm>
                    <a:prstGeom prst="rect">
                      <a:avLst/>
                    </a:prstGeom>
                  </pic:spPr>
                </pic:pic>
              </a:graphicData>
            </a:graphic>
          </wp:inline>
        </w:drawing>
      </w:r>
    </w:p>
    <w:p w:rsidR="5A0763C1" w:rsidP="2BB54830" w:rsidRDefault="5A0763C1" w14:paraId="484225C2" w14:textId="69A8D8F9">
      <w:pPr>
        <w:pStyle w:val="Normal"/>
        <w:bidi w:val="0"/>
        <w:jc w:val="center"/>
        <w:rPr>
          <w:i w:val="1"/>
          <w:iCs w:val="1"/>
        </w:rPr>
      </w:pPr>
      <w:r w:rsidRPr="2BB54830" w:rsidR="5A0763C1">
        <w:rPr>
          <w:i w:val="1"/>
          <w:iCs w:val="1"/>
        </w:rPr>
        <w:t>Img</w:t>
      </w:r>
      <w:r w:rsidRPr="2BB54830" w:rsidR="5A0763C1">
        <w:rPr>
          <w:i w:val="1"/>
          <w:iCs w:val="1"/>
        </w:rPr>
        <w:t xml:space="preserve">. 3-1 </w:t>
      </w:r>
      <w:r w:rsidRPr="2BB54830" w:rsidR="4736DD31">
        <w:rPr>
          <w:i w:val="1"/>
          <w:iCs w:val="1"/>
        </w:rPr>
        <w:t xml:space="preserve">Global </w:t>
      </w:r>
      <w:r w:rsidRPr="2BB54830" w:rsidR="4736DD31">
        <w:rPr>
          <w:i w:val="1"/>
          <w:iCs w:val="1"/>
        </w:rPr>
        <w:t>Protect</w:t>
      </w:r>
      <w:r w:rsidRPr="2BB54830" w:rsidR="4736DD31">
        <w:rPr>
          <w:i w:val="1"/>
          <w:iCs w:val="1"/>
        </w:rPr>
        <w:t xml:space="preserve"> VPN</w:t>
      </w:r>
    </w:p>
    <w:p w:rsidR="2BB54830" w:rsidP="2BB54830" w:rsidRDefault="2BB54830" w14:paraId="46206FCB" w14:textId="566BA214">
      <w:pPr>
        <w:pStyle w:val="Normal"/>
      </w:pPr>
    </w:p>
    <w:p w:rsidR="52CA6C67" w:rsidP="2BB54830" w:rsidRDefault="52CA6C67" w14:paraId="3BF24487" w14:textId="39EFF757">
      <w:pPr>
        <w:pStyle w:val="Normal"/>
      </w:pPr>
      <w:r w:rsidR="1B2C6A2E">
        <w:rPr/>
        <w:t xml:space="preserve">La conexión con </w:t>
      </w:r>
      <w:r w:rsidR="1B2C6A2E">
        <w:rPr/>
        <w:t>OpenVPN</w:t>
      </w:r>
      <w:r w:rsidR="1B2C6A2E">
        <w:rPr/>
        <w:t xml:space="preserve"> se realiza con las mismas credenciales que </w:t>
      </w:r>
      <w:r w:rsidR="1B2C6A2E">
        <w:rPr/>
        <w:t>nuestra</w:t>
      </w:r>
      <w:r w:rsidR="1B2C6A2E">
        <w:rPr/>
        <w:t xml:space="preserve"> conexión con Global </w:t>
      </w:r>
      <w:r w:rsidR="1B2C6A2E">
        <w:rPr/>
        <w:t>Protect</w:t>
      </w:r>
      <w:r w:rsidR="1B2C6A2E">
        <w:rPr/>
        <w:t>, esto es, con nuestro usuario empresarial del director</w:t>
      </w:r>
      <w:r w:rsidR="2DC6018F">
        <w:rPr/>
        <w:t>io activo de INETUM</w:t>
      </w:r>
      <w:r w:rsidR="3984F55E">
        <w:rPr/>
        <w:t xml:space="preserve"> (el mismo que el del correo electrónico </w:t>
      </w:r>
      <w:r w:rsidR="3984F55E">
        <w:rPr/>
        <w:t>exluyendo</w:t>
      </w:r>
      <w:r w:rsidR="3984F55E">
        <w:rPr/>
        <w:t xml:space="preserve"> el @inetum.com).</w:t>
      </w:r>
    </w:p>
    <w:p w:rsidR="4E8D1783" w:rsidP="205CE05B" w:rsidRDefault="4E8D1783" w14:paraId="59286D03" w14:textId="4B162F4E">
      <w:pPr>
        <w:spacing w:before="120" w:after="200" w:line="240" w:lineRule="auto"/>
        <w:jc w:val="both"/>
      </w:pPr>
      <w:r w:rsidRPr="205CE05B" w:rsidR="4E8D1783">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 xml:space="preserve">Todo lo necesario puede encontrarse en </w:t>
      </w:r>
      <w:hyperlink r:id="Rd8a1b75758464518">
        <w:r w:rsidRPr="205CE05B" w:rsidR="4E8D1783">
          <w:rPr>
            <w:rStyle w:val="Hipervnculo"/>
            <w:b w:val="0"/>
            <w:bCs w:val="0"/>
            <w:i w:val="0"/>
            <w:iCs w:val="0"/>
            <w:caps w:val="0"/>
            <w:smallCaps w:val="0"/>
            <w:strike w:val="0"/>
            <w:dstrike w:val="0"/>
            <w:noProof w:val="0"/>
            <w:lang w:val="es-ES"/>
          </w:rPr>
          <w:t>cliente-rw.gfi.es/quiron/</w:t>
        </w:r>
      </w:hyperlink>
      <w:r w:rsidRPr="205CE05B" w:rsidR="4E8D1783">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w:t>
      </w:r>
    </w:p>
    <w:p w:rsidR="205CE05B" w:rsidP="205CE05B" w:rsidRDefault="205CE05B" w14:paraId="0EF818F9" w14:textId="34202C04">
      <w:pPr>
        <w:pStyle w:val="Normal"/>
      </w:pPr>
    </w:p>
    <w:p w:rsidR="6F7D9CD6" w:rsidP="2BB54830" w:rsidRDefault="6F7D9CD6" w14:paraId="1D0FDD28" w14:textId="6D71465B">
      <w:pPr>
        <w:pStyle w:val="Normal"/>
        <w:bidi w:val="0"/>
        <w:jc w:val="center"/>
      </w:pPr>
      <w:r w:rsidR="6F7D9CD6">
        <w:drawing>
          <wp:inline wp14:editId="46A28AFB" wp14:anchorId="4B5F6C31">
            <wp:extent cx="6229350" cy="3752850"/>
            <wp:effectExtent l="0" t="0" r="0" b="0"/>
            <wp:docPr id="591734124" name="" title=""/>
            <wp:cNvGraphicFramePr>
              <a:graphicFrameLocks noChangeAspect="1"/>
            </wp:cNvGraphicFramePr>
            <a:graphic>
              <a:graphicData uri="http://schemas.openxmlformats.org/drawingml/2006/picture">
                <pic:pic>
                  <pic:nvPicPr>
                    <pic:cNvPr id="0" name=""/>
                    <pic:cNvPicPr/>
                  </pic:nvPicPr>
                  <pic:blipFill>
                    <a:blip r:embed="R200397a383694e0f">
                      <a:extLst>
                        <a:ext xmlns:a="http://schemas.openxmlformats.org/drawingml/2006/main" uri="{28A0092B-C50C-407E-A947-70E740481C1C}">
                          <a14:useLocalDpi val="0"/>
                        </a:ext>
                      </a:extLst>
                    </a:blip>
                    <a:stretch>
                      <a:fillRect/>
                    </a:stretch>
                  </pic:blipFill>
                  <pic:spPr>
                    <a:xfrm>
                      <a:off x="0" y="0"/>
                      <a:ext cx="6229350" cy="3752850"/>
                    </a:xfrm>
                    <a:prstGeom prst="rect">
                      <a:avLst/>
                    </a:prstGeom>
                  </pic:spPr>
                </pic:pic>
              </a:graphicData>
            </a:graphic>
          </wp:inline>
        </w:drawing>
      </w:r>
      <w:r w:rsidRPr="2BB54830" w:rsidR="2E7C2C36">
        <w:rPr>
          <w:i w:val="1"/>
          <w:iCs w:val="1"/>
        </w:rPr>
        <w:t>Img</w:t>
      </w:r>
      <w:r w:rsidRPr="2BB54830" w:rsidR="2E7C2C36">
        <w:rPr>
          <w:i w:val="1"/>
          <w:iCs w:val="1"/>
        </w:rPr>
        <w:t>. 3-</w:t>
      </w:r>
      <w:r w:rsidRPr="2BB54830" w:rsidR="53A0CD5D">
        <w:rPr>
          <w:i w:val="1"/>
          <w:iCs w:val="1"/>
        </w:rPr>
        <w:t>2</w:t>
      </w:r>
      <w:r w:rsidRPr="2BB54830" w:rsidR="2E7C2C36">
        <w:rPr>
          <w:i w:val="1"/>
          <w:iCs w:val="1"/>
        </w:rPr>
        <w:t xml:space="preserve"> </w:t>
      </w:r>
      <w:r w:rsidRPr="2BB54830" w:rsidR="1C3B002F">
        <w:rPr>
          <w:i w:val="1"/>
          <w:iCs w:val="1"/>
        </w:rPr>
        <w:t>Open VPN</w:t>
      </w:r>
    </w:p>
    <w:p w:rsidR="2BB54830" w:rsidP="2BB54830" w:rsidRDefault="2BB54830" w14:paraId="46090EA2" w14:textId="555B3431">
      <w:pPr>
        <w:pStyle w:val="Normal"/>
      </w:pPr>
    </w:p>
    <w:p w:rsidR="2BB54830" w:rsidP="2BB54830" w:rsidRDefault="2BB54830" w14:paraId="2EE9B3D6" w14:textId="617CBF51">
      <w:pPr>
        <w:pStyle w:val="Normal"/>
      </w:pPr>
    </w:p>
    <w:p w:rsidR="17B9CB62" w:rsidP="2BB54830" w:rsidRDefault="17B9CB62" w14:paraId="7D4C7F73" w14:textId="7B505A25">
      <w:pPr>
        <w:pStyle w:val="Ttulo1"/>
        <w:numPr>
          <w:ilvl w:val="0"/>
          <w:numId w:val="5"/>
        </w:numPr>
        <w:ind w:left="709" w:right="2295" w:hanging="709"/>
        <w:rPr/>
      </w:pPr>
      <w:bookmarkStart w:name="_Toc1371861914" w:id="1370725262"/>
      <w:r w:rsidR="17B9CB62">
        <w:rPr/>
        <w:t>AZURE DEVOPS</w:t>
      </w:r>
      <w:bookmarkEnd w:id="1370725262"/>
    </w:p>
    <w:p w:rsidR="17B9CB62" w:rsidP="2BB54830" w:rsidRDefault="17B9CB62" w14:paraId="19C6E9C1" w14:textId="31B1271C">
      <w:pPr>
        <w:pStyle w:val="Ttulo2"/>
        <w:rPr/>
      </w:pPr>
      <w:bookmarkStart w:name="_Toc1132522632" w:id="1878220539"/>
      <w:r w:rsidR="17B9CB62">
        <w:rPr/>
        <w:t>Requisitos previos</w:t>
      </w:r>
      <w:bookmarkEnd w:id="1878220539"/>
    </w:p>
    <w:p w:rsidR="17B9CB62" w:rsidP="2BB54830" w:rsidRDefault="17B9CB62" w14:paraId="464B0012" w14:textId="73E0F889">
      <w:pPr>
        <w:pStyle w:val="Normal"/>
        <w:suppressLineNumbers w:val="0"/>
        <w:bidi w:val="0"/>
        <w:spacing w:before="120" w:beforeAutospacing="off" w:after="200" w:afterAutospacing="off" w:line="240" w:lineRule="auto"/>
        <w:ind w:left="0" w:right="0"/>
        <w:jc w:val="both"/>
      </w:pPr>
      <w:r w:rsidR="17B9CB62">
        <w:rPr/>
        <w:t xml:space="preserve">Disponer de una cuenta activa como personal externo de Quirón y </w:t>
      </w:r>
      <w:r w:rsidR="5FFA40C6">
        <w:rPr/>
        <w:t>tener conexión</w:t>
      </w:r>
      <w:r w:rsidR="17B9CB62">
        <w:rPr/>
        <w:t xml:space="preserve"> a Internet.</w:t>
      </w:r>
    </w:p>
    <w:p w:rsidR="17B9CB62" w:rsidP="2BB54830" w:rsidRDefault="17B9CB62" w14:paraId="6467BCED" w14:textId="0F2EFEB5">
      <w:pPr>
        <w:pStyle w:val="Ttulo2"/>
        <w:rPr/>
      </w:pPr>
      <w:bookmarkStart w:name="_Toc118373463" w:id="2128051500"/>
      <w:r w:rsidR="17B9CB62">
        <w:rPr/>
        <w:t>Acceso y autenticación</w:t>
      </w:r>
      <w:bookmarkEnd w:id="2128051500"/>
    </w:p>
    <w:p w:rsidR="17B9CB62" w:rsidP="2BB54830" w:rsidRDefault="17B9CB62" w14:paraId="45E69DF7" w14:textId="4875091B">
      <w:pPr>
        <w:pStyle w:val="Normal"/>
        <w:suppressLineNumbers w:val="0"/>
        <w:bidi w:val="0"/>
        <w:spacing w:before="120" w:beforeAutospacing="off" w:after="200" w:afterAutospacing="off" w:line="240" w:lineRule="auto"/>
        <w:ind w:left="0" w:right="0"/>
        <w:jc w:val="both"/>
      </w:pPr>
      <w:r w:rsidR="17B9CB62">
        <w:rPr/>
        <w:t xml:space="preserve">Se puede acceder al DevOps de Quirón a través de la URL: </w:t>
      </w:r>
      <w:hyperlink r:id="R237f173b3b8242fc">
        <w:r w:rsidRPr="2BB54830" w:rsidR="17B9CB62">
          <w:rPr>
            <w:rStyle w:val="Hipervnculo"/>
          </w:rPr>
          <w:t>https://dev.azure.com/quironsalud</w:t>
        </w:r>
      </w:hyperlink>
      <w:r w:rsidR="17B9CB62">
        <w:rPr/>
        <w:t xml:space="preserve"> </w:t>
      </w:r>
    </w:p>
    <w:p w:rsidR="17B9CB62" w:rsidP="2BB54830" w:rsidRDefault="17B9CB62" w14:paraId="5412DFE2" w14:textId="5968D657">
      <w:pPr>
        <w:pStyle w:val="Normal"/>
        <w:suppressLineNumbers w:val="0"/>
        <w:bidi w:val="0"/>
        <w:spacing w:before="120" w:beforeAutospacing="off" w:after="200" w:afterAutospacing="off" w:line="240" w:lineRule="auto"/>
        <w:ind w:left="0" w:right="0"/>
        <w:jc w:val="both"/>
      </w:pPr>
      <w:r w:rsidR="17B9CB62">
        <w:rPr/>
        <w:t xml:space="preserve">Para una autenticación satisfactoria debemos estar en posesión de las credenciales de nuestro usuario y </w:t>
      </w:r>
      <w:r w:rsidR="745ED387">
        <w:rPr/>
        <w:t xml:space="preserve">haberlo introducido en </w:t>
      </w:r>
      <w:r w:rsidR="17B9CB62">
        <w:rPr/>
        <w:t xml:space="preserve">la aplicación </w:t>
      </w:r>
      <w:hyperlink r:id="Rbe144fe5d6064cbc">
        <w:r w:rsidRPr="2BB54830" w:rsidR="38A5A54A">
          <w:rPr>
            <w:rStyle w:val="Hipervnculo"/>
            <w:b w:val="1"/>
            <w:bCs w:val="1"/>
            <w:i w:val="1"/>
            <w:iCs w:val="1"/>
          </w:rPr>
          <w:t xml:space="preserve">Microsoft </w:t>
        </w:r>
        <w:r w:rsidRPr="2BB54830" w:rsidR="17B9CB62">
          <w:rPr>
            <w:rStyle w:val="Hipervnculo"/>
            <w:b w:val="1"/>
            <w:bCs w:val="1"/>
            <w:i w:val="1"/>
            <w:iCs w:val="1"/>
          </w:rPr>
          <w:t>Authenticator</w:t>
        </w:r>
      </w:hyperlink>
      <w:r w:rsidRPr="2BB54830" w:rsidR="17B9CB62">
        <w:rPr>
          <w:b w:val="1"/>
          <w:bCs w:val="1"/>
          <w:i w:val="1"/>
          <w:iCs w:val="1"/>
        </w:rPr>
        <w:t xml:space="preserve"> </w:t>
      </w:r>
      <w:r w:rsidR="068A3270">
        <w:rPr/>
        <w:t>para</w:t>
      </w:r>
      <w:r w:rsidR="6C867E25">
        <w:rPr/>
        <w:t xml:space="preserve"> </w:t>
      </w:r>
      <w:r w:rsidR="2033A0A6">
        <w:rPr/>
        <w:t>el sistema operativo</w:t>
      </w:r>
      <w:r w:rsidR="6D5B6B56">
        <w:rPr/>
        <w:t xml:space="preserve"> (</w:t>
      </w:r>
      <w:hyperlink r:id="R6229278fcdf94063">
        <w:r w:rsidRPr="2BB54830" w:rsidR="6D5B6B56">
          <w:rPr>
            <w:rStyle w:val="Hipervnculo"/>
          </w:rPr>
          <w:t>Android</w:t>
        </w:r>
      </w:hyperlink>
      <w:r w:rsidR="6D5B6B56">
        <w:rPr/>
        <w:t xml:space="preserve">, </w:t>
      </w:r>
      <w:hyperlink r:id="R3907ee2a50a34fbb">
        <w:r w:rsidRPr="2BB54830" w:rsidR="6D5B6B56">
          <w:rPr>
            <w:rStyle w:val="Hipervnculo"/>
          </w:rPr>
          <w:t>iOS</w:t>
        </w:r>
      </w:hyperlink>
      <w:r w:rsidR="6D5B6B56">
        <w:rPr/>
        <w:t>)</w:t>
      </w:r>
      <w:r w:rsidR="2033A0A6">
        <w:rPr/>
        <w:t xml:space="preserve"> de </w:t>
      </w:r>
      <w:r w:rsidR="6C867E25">
        <w:rPr/>
        <w:t>nuestro dispositivo móvil.</w:t>
      </w:r>
    </w:p>
    <w:p w:rsidR="2BB54830" w:rsidP="2BB54830" w:rsidRDefault="2BB54830" w14:paraId="0A392B3F" w14:textId="1C69EC40">
      <w:pPr>
        <w:pStyle w:val="Normal"/>
        <w:suppressLineNumbers w:val="0"/>
        <w:bidi w:val="0"/>
        <w:spacing w:before="120" w:beforeAutospacing="off" w:after="200" w:afterAutospacing="off" w:line="240" w:lineRule="auto"/>
        <w:ind w:left="0" w:right="0"/>
        <w:jc w:val="both"/>
      </w:pPr>
    </w:p>
    <w:p w:rsidR="173E646A" w:rsidP="2BB54830" w:rsidRDefault="173E646A" w14:paraId="25926DD2" w14:textId="4C17E218">
      <w:pPr>
        <w:pStyle w:val="Normal"/>
        <w:bidi w:val="0"/>
        <w:spacing w:before="120" w:beforeAutospacing="off" w:after="200" w:afterAutospacing="off" w:line="240" w:lineRule="auto"/>
        <w:ind w:left="0" w:right="0"/>
        <w:jc w:val="both"/>
      </w:pPr>
      <w:r w:rsidR="173E646A">
        <w:drawing>
          <wp:inline wp14:editId="4C410D9F" wp14:anchorId="1BC335CF">
            <wp:extent cx="6229350" cy="3371850"/>
            <wp:effectExtent l="0" t="0" r="0" b="0"/>
            <wp:docPr id="1264228137" name="" title=""/>
            <wp:cNvGraphicFramePr>
              <a:graphicFrameLocks noChangeAspect="1"/>
            </wp:cNvGraphicFramePr>
            <a:graphic>
              <a:graphicData uri="http://schemas.openxmlformats.org/drawingml/2006/picture">
                <pic:pic>
                  <pic:nvPicPr>
                    <pic:cNvPr id="0" name=""/>
                    <pic:cNvPicPr/>
                  </pic:nvPicPr>
                  <pic:blipFill>
                    <a:blip r:embed="Rce735085feab4d82">
                      <a:extLst>
                        <a:ext xmlns:a="http://schemas.openxmlformats.org/drawingml/2006/main" uri="{28A0092B-C50C-407E-A947-70E740481C1C}">
                          <a14:useLocalDpi val="0"/>
                        </a:ext>
                      </a:extLst>
                    </a:blip>
                    <a:stretch>
                      <a:fillRect/>
                    </a:stretch>
                  </pic:blipFill>
                  <pic:spPr>
                    <a:xfrm>
                      <a:off x="0" y="0"/>
                      <a:ext cx="6229350" cy="3371850"/>
                    </a:xfrm>
                    <a:prstGeom prst="rect">
                      <a:avLst/>
                    </a:prstGeom>
                  </pic:spPr>
                </pic:pic>
              </a:graphicData>
            </a:graphic>
          </wp:inline>
        </w:drawing>
      </w:r>
    </w:p>
    <w:p w:rsidR="2BB54830" w:rsidRDefault="2BB54830" w14:paraId="55FF6F6C" w14:textId="056FAE3E">
      <w:r>
        <w:br w:type="page"/>
      </w:r>
    </w:p>
    <w:p w:rsidR="2F61910C" w:rsidP="2BB54830" w:rsidRDefault="2F61910C" w14:paraId="136B263A" w14:textId="6A844663">
      <w:pPr>
        <w:pStyle w:val="Ttulo1"/>
        <w:numPr>
          <w:ilvl w:val="0"/>
          <w:numId w:val="5"/>
        </w:numPr>
        <w:ind w:left="709" w:right="2295" w:hanging="709"/>
        <w:rPr/>
      </w:pPr>
      <w:bookmarkStart w:name="_Toc541008820" w:id="65968315"/>
      <w:r w:rsidR="2F61910C">
        <w:rPr/>
        <w:t>VISUAL STUDIO</w:t>
      </w:r>
      <w:bookmarkEnd w:id="65968315"/>
    </w:p>
    <w:p w:rsidR="2F61910C" w:rsidP="2BB54830" w:rsidRDefault="2F61910C" w14:paraId="18ECB138" w14:textId="65A5B532">
      <w:pPr>
        <w:pStyle w:val="Ttulo2"/>
        <w:suppressLineNumbers w:val="0"/>
        <w:bidi w:val="0"/>
        <w:spacing w:before="120" w:beforeAutospacing="off" w:after="240" w:afterAutospacing="off" w:line="240" w:lineRule="auto"/>
        <w:ind w:left="851" w:right="27" w:hanging="851"/>
        <w:jc w:val="left"/>
        <w:rPr/>
      </w:pPr>
      <w:bookmarkStart w:name="_Toc2084873419" w:id="1711205356"/>
      <w:r w:rsidR="2F61910C">
        <w:rPr/>
        <w:t>INSTALACIÓN</w:t>
      </w:r>
      <w:bookmarkEnd w:id="1711205356"/>
    </w:p>
    <w:p w:rsidR="2F61910C" w:rsidP="2BB54830" w:rsidRDefault="2F61910C" w14:paraId="35C37128" w14:textId="1408B314">
      <w:pPr>
        <w:pStyle w:val="Normal"/>
        <w:suppressLineNumbers w:val="0"/>
        <w:bidi w:val="0"/>
        <w:spacing w:before="120" w:beforeAutospacing="off" w:after="200" w:afterAutospacing="off" w:line="240" w:lineRule="auto"/>
        <w:ind w:left="0" w:right="0"/>
        <w:jc w:val="both"/>
      </w:pPr>
      <w:r w:rsidR="2F61910C">
        <w:rPr/>
        <w:t>Durante el proceso de instalación de Visual Studio se permite seleccionar varios componentes individuales que, posteriormente, se pueden agregar o desinstalar.</w:t>
      </w:r>
    </w:p>
    <w:p w:rsidR="5E05EA72" w:rsidP="2BB54830" w:rsidRDefault="5E05EA72" w14:paraId="0FA563ED" w14:textId="5F9B3762">
      <w:pPr>
        <w:pStyle w:val="Normal"/>
        <w:suppressLineNumbers w:val="0"/>
        <w:bidi w:val="0"/>
        <w:spacing w:before="120" w:beforeAutospacing="off" w:after="200" w:afterAutospacing="off" w:line="240" w:lineRule="auto"/>
        <w:ind w:left="0" w:right="0"/>
        <w:jc w:val="both"/>
      </w:pPr>
      <w:r w:rsidR="5E05EA72">
        <w:rPr/>
        <w:t>A través de imágenes</w:t>
      </w:r>
      <w:r w:rsidR="3A2C2E66">
        <w:rPr/>
        <w:t>,</w:t>
      </w:r>
      <w:r w:rsidR="5E05EA72">
        <w:rPr/>
        <w:t xml:space="preserve"> se indica una instalación inicial que </w:t>
      </w:r>
      <w:r w:rsidR="2F61910C">
        <w:rPr/>
        <w:t>evit</w:t>
      </w:r>
      <w:r w:rsidR="3449CA24">
        <w:rPr/>
        <w:t>e</w:t>
      </w:r>
      <w:r w:rsidR="2F61910C">
        <w:rPr/>
        <w:t xml:space="preserve"> retrasos en la consecución de las tareas que se nos asignen e, igualmente, disminu</w:t>
      </w:r>
      <w:r w:rsidR="1D3AE517">
        <w:rPr/>
        <w:t>ya</w:t>
      </w:r>
      <w:r w:rsidR="2F61910C">
        <w:rPr/>
        <w:t xml:space="preserve"> al máximo </w:t>
      </w:r>
      <w:r w:rsidR="7BFD423C">
        <w:rPr/>
        <w:t>los problemas o los errores relacionados con las dependencias asociadas a la modificación de las características y de los componentes individuales</w:t>
      </w:r>
      <w:r w:rsidR="39F6FD6C">
        <w:rPr/>
        <w:t>.</w:t>
      </w:r>
    </w:p>
    <w:tbl>
      <w:tblPr>
        <w:tblStyle w:val="Tablaconcuadrcula"/>
        <w:bidiVisual w:val="0"/>
        <w:tblW w:w="0" w:type="auto"/>
        <w:tblBorders>
          <w:top w:val="none" w:color="000000" w:sz="12"/>
          <w:left w:val="none" w:color="000000" w:sz="12"/>
          <w:bottom w:val="none" w:color="000000" w:sz="12"/>
          <w:right w:val="none" w:color="000000" w:sz="12"/>
          <w:insideH w:val="none" w:color="000000" w:sz="12"/>
          <w:insideV w:val="none" w:color="000000" w:sz="12"/>
        </w:tblBorders>
        <w:tblLayout w:type="fixed"/>
        <w:tblLook w:val="06A0" w:firstRow="1" w:lastRow="0" w:firstColumn="1" w:lastColumn="0" w:noHBand="1" w:noVBand="1"/>
      </w:tblPr>
      <w:tblGrid>
        <w:gridCol w:w="9795"/>
      </w:tblGrid>
      <w:tr w:rsidR="2BB54830" w:rsidTr="2BB54830" w14:paraId="048C3B30">
        <w:trPr>
          <w:trHeight w:val="5325"/>
        </w:trPr>
        <w:tc>
          <w:tcPr>
            <w:tcW w:w="9795" w:type="dxa"/>
            <w:tcMar/>
          </w:tcPr>
          <w:p w:rsidR="12A941F1" w:rsidP="2BB54830" w:rsidRDefault="12A941F1" w14:paraId="665EF586" w14:textId="6C724D1B">
            <w:pPr>
              <w:pStyle w:val="Normal"/>
              <w:bidi w:val="0"/>
              <w:jc w:val="center"/>
            </w:pPr>
            <w:r w:rsidR="12A941F1">
              <w:drawing>
                <wp:inline wp14:editId="4EB3538F" wp14:anchorId="1C84F35E">
                  <wp:extent cx="6076950" cy="3215022"/>
                  <wp:effectExtent l="0" t="0" r="0" b="0"/>
                  <wp:docPr id="1410577596" name="" title=""/>
                  <wp:cNvGraphicFramePr>
                    <a:graphicFrameLocks noChangeAspect="1"/>
                  </wp:cNvGraphicFramePr>
                  <a:graphic>
                    <a:graphicData uri="http://schemas.openxmlformats.org/drawingml/2006/picture">
                      <pic:pic>
                        <pic:nvPicPr>
                          <pic:cNvPr id="0" name=""/>
                          <pic:cNvPicPr/>
                        </pic:nvPicPr>
                        <pic:blipFill>
                          <a:blip r:embed="R9ddd4c82d77c4b22">
                            <a:extLst>
                              <a:ext xmlns:a="http://schemas.openxmlformats.org/drawingml/2006/main" uri="{28A0092B-C50C-407E-A947-70E740481C1C}">
                                <a14:useLocalDpi val="0"/>
                              </a:ext>
                            </a:extLst>
                          </a:blip>
                          <a:stretch>
                            <a:fillRect/>
                          </a:stretch>
                        </pic:blipFill>
                        <pic:spPr>
                          <a:xfrm>
                            <a:off x="0" y="0"/>
                            <a:ext cx="6076950" cy="3215022"/>
                          </a:xfrm>
                          <a:prstGeom prst="rect">
                            <a:avLst/>
                          </a:prstGeom>
                        </pic:spPr>
                      </pic:pic>
                    </a:graphicData>
                  </a:graphic>
                </wp:inline>
              </w:drawing>
            </w:r>
            <w:r w:rsidRPr="2BB54830" w:rsidR="2DF16CDA">
              <w:rPr>
                <w:i w:val="1"/>
                <w:iCs w:val="1"/>
              </w:rPr>
              <w:t>Img</w:t>
            </w:r>
            <w:r w:rsidRPr="2BB54830" w:rsidR="3D0A3721">
              <w:rPr>
                <w:i w:val="1"/>
                <w:iCs w:val="1"/>
              </w:rPr>
              <w:t>.</w:t>
            </w:r>
            <w:r w:rsidRPr="2BB54830" w:rsidR="2DF16CDA">
              <w:rPr>
                <w:i w:val="1"/>
                <w:iCs w:val="1"/>
              </w:rPr>
              <w:t xml:space="preserve"> 3.1-1 Desarrollo de ASP.NET y Web</w:t>
            </w:r>
          </w:p>
        </w:tc>
      </w:tr>
    </w:tbl>
    <w:p w:rsidR="2BB54830" w:rsidRDefault="2BB54830" w14:paraId="78C1F3A1" w14:textId="2DE138EB"/>
    <w:p w:rsidR="52538B94" w:rsidP="2BB54830" w:rsidRDefault="52538B94" w14:paraId="70E2D95B" w14:textId="02273AA0">
      <w:pPr>
        <w:pStyle w:val="Normal"/>
        <w:bidi w:val="0"/>
        <w:jc w:val="center"/>
      </w:pPr>
      <w:r w:rsidR="52538B94">
        <w:drawing>
          <wp:inline wp14:editId="7D55BF7B" wp14:anchorId="2D4823D8">
            <wp:extent cx="6229350" cy="3171825"/>
            <wp:effectExtent l="0" t="0" r="0" b="0"/>
            <wp:docPr id="330126064" name="" title=""/>
            <wp:cNvGraphicFramePr>
              <a:graphicFrameLocks noChangeAspect="1"/>
            </wp:cNvGraphicFramePr>
            <a:graphic>
              <a:graphicData uri="http://schemas.openxmlformats.org/drawingml/2006/picture">
                <pic:pic>
                  <pic:nvPicPr>
                    <pic:cNvPr id="0" name=""/>
                    <pic:cNvPicPr/>
                  </pic:nvPicPr>
                  <pic:blipFill>
                    <a:blip r:embed="R31bfdf7709284ea1">
                      <a:extLst>
                        <a:ext xmlns:a="http://schemas.openxmlformats.org/drawingml/2006/main" uri="{28A0092B-C50C-407E-A947-70E740481C1C}">
                          <a14:useLocalDpi val="0"/>
                        </a:ext>
                      </a:extLst>
                    </a:blip>
                    <a:stretch>
                      <a:fillRect/>
                    </a:stretch>
                  </pic:blipFill>
                  <pic:spPr>
                    <a:xfrm>
                      <a:off x="0" y="0"/>
                      <a:ext cx="6229350" cy="3171825"/>
                    </a:xfrm>
                    <a:prstGeom prst="rect">
                      <a:avLst/>
                    </a:prstGeom>
                  </pic:spPr>
                </pic:pic>
              </a:graphicData>
            </a:graphic>
          </wp:inline>
        </w:drawing>
      </w:r>
      <w:r w:rsidRPr="2BB54830" w:rsidR="52538B94">
        <w:rPr>
          <w:i w:val="1"/>
          <w:iCs w:val="1"/>
        </w:rPr>
        <w:t>Img</w:t>
      </w:r>
      <w:r w:rsidRPr="2BB54830" w:rsidR="3EC11EFD">
        <w:rPr>
          <w:i w:val="1"/>
          <w:iCs w:val="1"/>
        </w:rPr>
        <w:t>.</w:t>
      </w:r>
      <w:r w:rsidRPr="2BB54830" w:rsidR="52538B94">
        <w:rPr>
          <w:i w:val="1"/>
          <w:iCs w:val="1"/>
        </w:rPr>
        <w:t xml:space="preserve"> 3.1-2 Desarrollo de Azure</w:t>
      </w:r>
    </w:p>
    <w:p w:rsidR="2BB54830" w:rsidP="2BB54830" w:rsidRDefault="2BB54830" w14:paraId="7DC47722" w14:textId="274AE4D9">
      <w:pPr>
        <w:pStyle w:val="Normal"/>
      </w:pPr>
    </w:p>
    <w:p w:rsidR="52538B94" w:rsidP="2BB54830" w:rsidRDefault="52538B94" w14:paraId="09040EC4" w14:textId="44A0700D">
      <w:pPr>
        <w:pStyle w:val="Normal"/>
        <w:bidi w:val="0"/>
        <w:jc w:val="center"/>
      </w:pPr>
      <w:r w:rsidR="52538B94">
        <w:drawing>
          <wp:inline wp14:editId="000CC361" wp14:anchorId="658591F9">
            <wp:extent cx="6229350" cy="3162300"/>
            <wp:effectExtent l="0" t="0" r="0" b="0"/>
            <wp:docPr id="749895588" name="" title=""/>
            <wp:cNvGraphicFramePr>
              <a:graphicFrameLocks noChangeAspect="1"/>
            </wp:cNvGraphicFramePr>
            <a:graphic>
              <a:graphicData uri="http://schemas.openxmlformats.org/drawingml/2006/picture">
                <pic:pic>
                  <pic:nvPicPr>
                    <pic:cNvPr id="0" name=""/>
                    <pic:cNvPicPr/>
                  </pic:nvPicPr>
                  <pic:blipFill>
                    <a:blip r:embed="R541a9decd4224882">
                      <a:extLst>
                        <a:ext xmlns:a="http://schemas.openxmlformats.org/drawingml/2006/main" uri="{28A0092B-C50C-407E-A947-70E740481C1C}">
                          <a14:useLocalDpi val="0"/>
                        </a:ext>
                      </a:extLst>
                    </a:blip>
                    <a:stretch>
                      <a:fillRect/>
                    </a:stretch>
                  </pic:blipFill>
                  <pic:spPr>
                    <a:xfrm>
                      <a:off x="0" y="0"/>
                      <a:ext cx="6229350" cy="3162300"/>
                    </a:xfrm>
                    <a:prstGeom prst="rect">
                      <a:avLst/>
                    </a:prstGeom>
                  </pic:spPr>
                </pic:pic>
              </a:graphicData>
            </a:graphic>
          </wp:inline>
        </w:drawing>
      </w:r>
      <w:r w:rsidRPr="2BB54830" w:rsidR="52538B94">
        <w:rPr>
          <w:i w:val="1"/>
          <w:iCs w:val="1"/>
        </w:rPr>
        <w:t>Img</w:t>
      </w:r>
      <w:r w:rsidRPr="2BB54830" w:rsidR="202E779D">
        <w:rPr>
          <w:i w:val="1"/>
          <w:iCs w:val="1"/>
        </w:rPr>
        <w:t xml:space="preserve">. </w:t>
      </w:r>
      <w:r w:rsidRPr="2BB54830" w:rsidR="52538B94">
        <w:rPr>
          <w:i w:val="1"/>
          <w:iCs w:val="1"/>
        </w:rPr>
        <w:t>3.1-3 Desarrollo de Escritorio de .NET</w:t>
      </w:r>
    </w:p>
    <w:p w:rsidR="2BB54830" w:rsidP="2BB54830" w:rsidRDefault="2BB54830" w14:paraId="3F6B37AB" w14:textId="13452E6B">
      <w:pPr>
        <w:pStyle w:val="Normal"/>
        <w:bidi w:val="0"/>
      </w:pPr>
    </w:p>
    <w:p w:rsidR="52538B94" w:rsidP="2BB54830" w:rsidRDefault="52538B94" w14:paraId="2DC08C67" w14:textId="384BDCFB">
      <w:pPr>
        <w:pStyle w:val="Normal"/>
        <w:bidi w:val="0"/>
        <w:jc w:val="center"/>
        <w:rPr>
          <w:i w:val="1"/>
          <w:iCs w:val="1"/>
        </w:rPr>
      </w:pPr>
      <w:r w:rsidR="52538B94">
        <w:drawing>
          <wp:inline wp14:editId="1D45C68C" wp14:anchorId="4F72DB4B">
            <wp:extent cx="6229350" cy="3152775"/>
            <wp:effectExtent l="0" t="0" r="0" b="0"/>
            <wp:docPr id="1298303612" name="" title=""/>
            <wp:cNvGraphicFramePr>
              <a:graphicFrameLocks noChangeAspect="1"/>
            </wp:cNvGraphicFramePr>
            <a:graphic>
              <a:graphicData uri="http://schemas.openxmlformats.org/drawingml/2006/picture">
                <pic:pic>
                  <pic:nvPicPr>
                    <pic:cNvPr id="0" name=""/>
                    <pic:cNvPicPr/>
                  </pic:nvPicPr>
                  <pic:blipFill>
                    <a:blip r:embed="R53388614afa24ac9">
                      <a:extLst>
                        <a:ext xmlns:a="http://schemas.openxmlformats.org/drawingml/2006/main" uri="{28A0092B-C50C-407E-A947-70E740481C1C}">
                          <a14:useLocalDpi val="0"/>
                        </a:ext>
                      </a:extLst>
                    </a:blip>
                    <a:stretch>
                      <a:fillRect/>
                    </a:stretch>
                  </pic:blipFill>
                  <pic:spPr>
                    <a:xfrm>
                      <a:off x="0" y="0"/>
                      <a:ext cx="6229350" cy="3152775"/>
                    </a:xfrm>
                    <a:prstGeom prst="rect">
                      <a:avLst/>
                    </a:prstGeom>
                  </pic:spPr>
                </pic:pic>
              </a:graphicData>
            </a:graphic>
          </wp:inline>
        </w:drawing>
      </w:r>
      <w:r w:rsidRPr="2BB54830" w:rsidR="52538B94">
        <w:rPr>
          <w:i w:val="1"/>
          <w:iCs w:val="1"/>
        </w:rPr>
        <w:t>Img</w:t>
      </w:r>
      <w:r w:rsidRPr="2BB54830" w:rsidR="53E2C83A">
        <w:rPr>
          <w:i w:val="1"/>
          <w:iCs w:val="1"/>
        </w:rPr>
        <w:t>.</w:t>
      </w:r>
      <w:r w:rsidRPr="2BB54830" w:rsidR="52538B94">
        <w:rPr>
          <w:i w:val="1"/>
          <w:iCs w:val="1"/>
        </w:rPr>
        <w:t xml:space="preserve"> 3.1-4 Desarrollo de P</w:t>
      </w:r>
      <w:r w:rsidRPr="2BB54830" w:rsidR="52538B94">
        <w:rPr>
          <w:i w:val="1"/>
          <w:iCs w:val="1"/>
        </w:rPr>
        <w:t>lataforma Universal</w:t>
      </w:r>
      <w:r w:rsidRPr="2BB54830" w:rsidR="52538B94">
        <w:rPr>
          <w:i w:val="1"/>
          <w:iCs w:val="1"/>
        </w:rPr>
        <w:t xml:space="preserve"> de Windows y Desarrollo de exten</w:t>
      </w:r>
      <w:r w:rsidRPr="2BB54830" w:rsidR="124D8848">
        <w:rPr>
          <w:i w:val="1"/>
          <w:iCs w:val="1"/>
        </w:rPr>
        <w:t>s</w:t>
      </w:r>
      <w:r w:rsidRPr="2BB54830" w:rsidR="52538B94">
        <w:rPr>
          <w:i w:val="1"/>
          <w:iCs w:val="1"/>
        </w:rPr>
        <w:t>iones de VS</w:t>
      </w:r>
    </w:p>
    <w:p w:rsidR="2BB54830" w:rsidP="2BB54830" w:rsidRDefault="2BB54830" w14:paraId="15C25828" w14:textId="02ED08EA">
      <w:pPr>
        <w:pStyle w:val="Normal"/>
        <w:bidi w:val="0"/>
      </w:pPr>
    </w:p>
    <w:p w:rsidR="5A7D5CC9" w:rsidP="2BB54830" w:rsidRDefault="5A7D5CC9" w14:paraId="1FA2D096" w14:textId="41FEBA3F">
      <w:pPr>
        <w:pStyle w:val="Normal"/>
        <w:bidi w:val="0"/>
        <w:jc w:val="center"/>
        <w:rPr>
          <w:i w:val="1"/>
          <w:iCs w:val="1"/>
        </w:rPr>
      </w:pPr>
      <w:r w:rsidR="5A7D5CC9">
        <w:drawing>
          <wp:inline wp14:editId="2EA08472" wp14:anchorId="5E03E6BE">
            <wp:extent cx="6229350" cy="3143250"/>
            <wp:effectExtent l="0" t="0" r="0" b="0"/>
            <wp:docPr id="498493562" name="" title=""/>
            <wp:cNvGraphicFramePr>
              <a:graphicFrameLocks noChangeAspect="1"/>
            </wp:cNvGraphicFramePr>
            <a:graphic>
              <a:graphicData uri="http://schemas.openxmlformats.org/drawingml/2006/picture">
                <pic:pic>
                  <pic:nvPicPr>
                    <pic:cNvPr id="0" name=""/>
                    <pic:cNvPicPr/>
                  </pic:nvPicPr>
                  <pic:blipFill>
                    <a:blip r:embed="R9016ecba070848da">
                      <a:extLst>
                        <a:ext xmlns:a="http://schemas.openxmlformats.org/drawingml/2006/main" uri="{28A0092B-C50C-407E-A947-70E740481C1C}">
                          <a14:useLocalDpi val="0"/>
                        </a:ext>
                      </a:extLst>
                    </a:blip>
                    <a:stretch>
                      <a:fillRect/>
                    </a:stretch>
                  </pic:blipFill>
                  <pic:spPr>
                    <a:xfrm>
                      <a:off x="0" y="0"/>
                      <a:ext cx="6229350" cy="3143250"/>
                    </a:xfrm>
                    <a:prstGeom prst="rect">
                      <a:avLst/>
                    </a:prstGeom>
                  </pic:spPr>
                </pic:pic>
              </a:graphicData>
            </a:graphic>
          </wp:inline>
        </w:drawing>
      </w:r>
      <w:r w:rsidRPr="2BB54830" w:rsidR="52538B94">
        <w:rPr>
          <w:i w:val="1"/>
          <w:iCs w:val="1"/>
        </w:rPr>
        <w:t>Img</w:t>
      </w:r>
      <w:r w:rsidRPr="2BB54830" w:rsidR="7FC98CB4">
        <w:rPr>
          <w:i w:val="1"/>
          <w:iCs w:val="1"/>
        </w:rPr>
        <w:t>.</w:t>
      </w:r>
      <w:r w:rsidRPr="2BB54830" w:rsidR="52538B94">
        <w:rPr>
          <w:i w:val="1"/>
          <w:iCs w:val="1"/>
        </w:rPr>
        <w:t xml:space="preserve"> 3.1-5 </w:t>
      </w:r>
      <w:r w:rsidRPr="2BB54830" w:rsidR="05E79FA8">
        <w:rPr>
          <w:i w:val="1"/>
          <w:iCs w:val="1"/>
        </w:rPr>
        <w:t>Almacenamiento y procesamiento de datos</w:t>
      </w:r>
    </w:p>
    <w:p w:rsidR="2BB54830" w:rsidP="2BB54830" w:rsidRDefault="2BB54830" w14:paraId="3A9A8545" w14:textId="6632BCE4">
      <w:pPr>
        <w:pStyle w:val="Normal"/>
        <w:bidi w:val="0"/>
      </w:pPr>
    </w:p>
    <w:p w:rsidR="2BB54830" w:rsidP="2BB54830" w:rsidRDefault="2BB54830" w14:paraId="2D0360D0" w14:textId="23E9009D">
      <w:pPr>
        <w:pStyle w:val="Normal"/>
        <w:bidi w:val="0"/>
      </w:pPr>
    </w:p>
    <w:p w:rsidR="2F61910C" w:rsidP="2BB54830" w:rsidRDefault="2F61910C" w14:paraId="41F2E1A3" w14:textId="73E9206F">
      <w:pPr>
        <w:pStyle w:val="Ttulo2"/>
        <w:suppressLineNumbers w:val="0"/>
        <w:bidi w:val="0"/>
        <w:spacing w:before="120" w:beforeAutospacing="off" w:after="240" w:afterAutospacing="off" w:line="240" w:lineRule="auto"/>
        <w:ind w:left="851" w:right="27" w:hanging="851"/>
        <w:jc w:val="left"/>
        <w:rPr/>
      </w:pPr>
      <w:bookmarkStart w:name="_Toc399550237" w:id="844599681"/>
      <w:r w:rsidR="2F61910C">
        <w:rPr/>
        <w:t>NUGETS. REPOSITORIOS</w:t>
      </w:r>
      <w:bookmarkEnd w:id="844599681"/>
    </w:p>
    <w:p w:rsidR="02ED518F" w:rsidP="2BB54830" w:rsidRDefault="02ED518F" w14:paraId="4806BEB5" w14:textId="7BAAA531">
      <w:pPr>
        <w:pStyle w:val="Normal"/>
        <w:bidi w:val="0"/>
      </w:pPr>
      <w:r w:rsidR="02ED518F">
        <w:rPr/>
        <w:t xml:space="preserve">Casiopea utiliza paquetes </w:t>
      </w:r>
      <w:r w:rsidR="02ED518F">
        <w:rPr/>
        <w:t>NuGet</w:t>
      </w:r>
      <w:r w:rsidR="02ED518F">
        <w:rPr/>
        <w:t xml:space="preserve"> tanto de Microsoft, como de terceros y los desarrollados por INETUM.</w:t>
      </w:r>
      <w:r w:rsidR="4C3D7E6F">
        <w:rPr/>
        <w:t xml:space="preserve"> Aquellos N</w:t>
      </w:r>
      <w:r w:rsidR="4C3D7E6F">
        <w:rPr/>
        <w:t xml:space="preserve">uGets </w:t>
      </w:r>
      <w:r w:rsidR="4C3D7E6F">
        <w:rPr/>
        <w:t>q</w:t>
      </w:r>
      <w:r w:rsidR="4C3D7E6F">
        <w:rPr/>
        <w:t xml:space="preserve">ue  han </w:t>
      </w:r>
      <w:r w:rsidR="4C3D7E6F">
        <w:rPr/>
        <w:t>sido desarrollados por INETUM están disponibles a través del repositorio de A</w:t>
      </w:r>
      <w:r w:rsidR="4C3D7E6F">
        <w:rPr/>
        <w:t xml:space="preserve">rtifacts </w:t>
      </w:r>
      <w:r w:rsidR="4C3D7E6F">
        <w:rPr/>
        <w:t>en DevOps.</w:t>
      </w:r>
    </w:p>
    <w:p w:rsidR="4C3D7E6F" w:rsidP="2BB54830" w:rsidRDefault="4C3D7E6F" w14:paraId="0681EB51" w14:textId="27618E78">
      <w:pPr>
        <w:pStyle w:val="Normal"/>
        <w:bidi w:val="0"/>
        <w:jc w:val="center"/>
        <w:rPr>
          <w:rFonts w:eastAsia="Calibri Light" w:cs="Calibri Light"/>
          <w:noProof w:val="0"/>
          <w:lang w:val="es-ES"/>
        </w:rPr>
      </w:pPr>
      <w:r w:rsidR="4C3D7E6F">
        <w:drawing>
          <wp:inline wp14:editId="3DC8A85E" wp14:anchorId="3DC7D3C3">
            <wp:extent cx="6229350" cy="3371850"/>
            <wp:effectExtent l="0" t="0" r="0" b="0"/>
            <wp:docPr id="1910570267" name="" title=""/>
            <wp:cNvGraphicFramePr>
              <a:graphicFrameLocks noChangeAspect="1"/>
            </wp:cNvGraphicFramePr>
            <a:graphic>
              <a:graphicData uri="http://schemas.openxmlformats.org/drawingml/2006/picture">
                <pic:pic>
                  <pic:nvPicPr>
                    <pic:cNvPr id="0" name=""/>
                    <pic:cNvPicPr/>
                  </pic:nvPicPr>
                  <pic:blipFill>
                    <a:blip r:embed="Rff451e06b610499b">
                      <a:extLst>
                        <a:ext xmlns:a="http://schemas.openxmlformats.org/drawingml/2006/main" uri="{28A0092B-C50C-407E-A947-70E740481C1C}">
                          <a14:useLocalDpi val="0"/>
                        </a:ext>
                      </a:extLst>
                    </a:blip>
                    <a:stretch>
                      <a:fillRect/>
                    </a:stretch>
                  </pic:blipFill>
                  <pic:spPr>
                    <a:xfrm>
                      <a:off x="0" y="0"/>
                      <a:ext cx="6229350" cy="3371850"/>
                    </a:xfrm>
                    <a:prstGeom prst="rect">
                      <a:avLst/>
                    </a:prstGeom>
                  </pic:spPr>
                </pic:pic>
              </a:graphicData>
            </a:graphic>
          </wp:inline>
        </w:drawing>
      </w:r>
      <w:r w:rsidRPr="2BB54830" w:rsidR="4C3D7E6F">
        <w:rPr>
          <w:i w:val="1"/>
          <w:iCs w:val="1"/>
        </w:rPr>
        <w:t xml:space="preserve">Img. 4.2-1 </w:t>
      </w:r>
      <w:r w:rsidRPr="2BB54830" w:rsidR="4C3D7E6F">
        <w:rPr>
          <w:rFonts w:ascii="Calibri Light" w:hAnsi="Calibri Light" w:eastAsia="Calibri Light" w:cs="Calibri Light"/>
          <w:noProof w:val="0"/>
          <w:sz w:val="22"/>
          <w:szCs w:val="22"/>
          <w:lang w:val="es-ES"/>
        </w:rPr>
        <w:t>CasiopeaNuGet</w:t>
      </w:r>
    </w:p>
    <w:p w:rsidR="4C3D7E6F" w:rsidP="2BB54830" w:rsidRDefault="4C3D7E6F" w14:paraId="65CFC757" w14:textId="719DA08C">
      <w:pPr>
        <w:pStyle w:val="Normal"/>
        <w:bidi w:val="0"/>
      </w:pPr>
      <w:r w:rsidR="4C3D7E6F">
        <w:rPr/>
        <w:t xml:space="preserve">Para que Visual Studio acceda correctamente al repositorio de </w:t>
      </w:r>
      <w:r w:rsidR="4C3D7E6F">
        <w:rPr/>
        <w:t>NuGets</w:t>
      </w:r>
      <w:r w:rsidR="4C3D7E6F">
        <w:rPr/>
        <w:t xml:space="preserve"> lo tenemos que agregar como fuente de </w:t>
      </w:r>
      <w:r w:rsidR="4C3D7E6F">
        <w:rPr/>
        <w:t>orig</w:t>
      </w:r>
      <w:r w:rsidR="6402FEF8">
        <w:rPr/>
        <w:t>enes</w:t>
      </w:r>
      <w:r w:rsidR="6402FEF8">
        <w:rPr/>
        <w:t xml:space="preserve"> de paquetes.</w:t>
      </w:r>
    </w:p>
    <w:p w:rsidR="6402FEF8" w:rsidP="2BB54830" w:rsidRDefault="6402FEF8" w14:paraId="07248BA1" w14:textId="40808EAA">
      <w:pPr>
        <w:pStyle w:val="Normal"/>
      </w:pPr>
      <w:r w:rsidRPr="2BB54830" w:rsidR="6402FEF8">
        <w:rPr>
          <w:rFonts w:ascii="Calibri Light" w:hAnsi="Calibri Light" w:eastAsia="Calibri Light" w:cs="Calibri Light"/>
          <w:b w:val="1"/>
          <w:bCs w:val="1"/>
          <w:noProof w:val="0"/>
          <w:sz w:val="22"/>
          <w:szCs w:val="22"/>
          <w:u w:val="single"/>
          <w:lang w:val="es-ES"/>
        </w:rPr>
        <w:t>Visual Studio</w:t>
      </w:r>
      <w:r w:rsidRPr="2BB54830" w:rsidR="6402FEF8">
        <w:rPr>
          <w:rFonts w:ascii="Calibri Light" w:hAnsi="Calibri Light" w:eastAsia="Calibri Light" w:cs="Calibri Light"/>
          <w:b w:val="1"/>
          <w:bCs w:val="1"/>
          <w:noProof w:val="0"/>
          <w:sz w:val="22"/>
          <w:szCs w:val="22"/>
          <w:lang w:val="es-ES"/>
        </w:rPr>
        <w:t>:</w:t>
      </w:r>
      <w:r w:rsidRPr="2BB54830" w:rsidR="6402FEF8">
        <w:rPr>
          <w:rFonts w:ascii="Calibri Light" w:hAnsi="Calibri Light" w:eastAsia="Calibri Light" w:cs="Calibri Light"/>
          <w:noProof w:val="0"/>
          <w:sz w:val="22"/>
          <w:szCs w:val="22"/>
          <w:lang w:val="es-ES"/>
        </w:rPr>
        <w:t xml:space="preserve"> Menú Herramientas --&gt; Opciones --&gt; Administrador de paquetes </w:t>
      </w:r>
      <w:r w:rsidRPr="2BB54830" w:rsidR="6402FEF8">
        <w:rPr>
          <w:rFonts w:ascii="Calibri Light" w:hAnsi="Calibri Light" w:eastAsia="Calibri Light" w:cs="Calibri Light"/>
          <w:noProof w:val="0"/>
          <w:sz w:val="22"/>
          <w:szCs w:val="22"/>
          <w:lang w:val="es-ES"/>
        </w:rPr>
        <w:t>NuGets</w:t>
      </w:r>
      <w:r w:rsidRPr="2BB54830" w:rsidR="6402FEF8">
        <w:rPr>
          <w:rFonts w:ascii="Calibri Light" w:hAnsi="Calibri Light" w:eastAsia="Calibri Light" w:cs="Calibri Light"/>
          <w:noProof w:val="0"/>
          <w:sz w:val="22"/>
          <w:szCs w:val="22"/>
          <w:lang w:val="es-ES"/>
        </w:rPr>
        <w:t xml:space="preserve"> --&gt; Orígenes del Paquete</w:t>
      </w:r>
    </w:p>
    <w:p w:rsidR="3D59A1C0" w:rsidP="2BB54830" w:rsidRDefault="3D59A1C0" w14:paraId="6318A175" w14:textId="163A317F">
      <w:pPr>
        <w:pStyle w:val="Normal"/>
        <w:bidi w:val="0"/>
        <w:rPr>
          <w:rFonts w:ascii="Calibri Light" w:hAnsi="Calibri Light" w:eastAsia="Calibri Light" w:cs="Calibri Light"/>
          <w:noProof w:val="0"/>
          <w:sz w:val="22"/>
          <w:szCs w:val="22"/>
          <w:lang w:val="es-ES"/>
        </w:rPr>
      </w:pPr>
      <w:r w:rsidRPr="2BB54830" w:rsidR="3D59A1C0">
        <w:rPr>
          <w:rFonts w:ascii="Calibri Light" w:hAnsi="Calibri Light" w:eastAsia="Calibri Light" w:cs="Calibri Light"/>
          <w:i w:val="1"/>
          <w:iCs w:val="1"/>
          <w:noProof w:val="0"/>
          <w:sz w:val="22"/>
          <w:szCs w:val="22"/>
          <w:lang w:val="es-ES"/>
        </w:rPr>
        <w:t>CasiopeaNuGet</w:t>
      </w:r>
      <w:r>
        <w:br/>
      </w:r>
      <w:hyperlink r:id="R126ba5ae14ab4601">
        <w:r w:rsidRPr="2BB54830" w:rsidR="3D59A1C0">
          <w:rPr>
            <w:rStyle w:val="Hipervnculo"/>
            <w:rFonts w:eastAsia="Calibri Light" w:cs="Calibri Light"/>
            <w:noProof w:val="0"/>
            <w:lang w:val="es-ES"/>
          </w:rPr>
          <w:t>https://pkgs.dev.azure.com/quironsalud/6a800482-4790-4a31-bf85-ebe022d3facc/_packaging/CasiopeaNuget/nuget/v3/index.json</w:t>
        </w:r>
      </w:hyperlink>
    </w:p>
    <w:p w:rsidR="6402FEF8" w:rsidP="2BB54830" w:rsidRDefault="6402FEF8" w14:paraId="7BD10D01" w14:textId="4A6E5A17">
      <w:pPr>
        <w:pStyle w:val="Normal"/>
        <w:bidi w:val="0"/>
        <w:jc w:val="center"/>
      </w:pPr>
      <w:r w:rsidR="6402FEF8">
        <w:drawing>
          <wp:inline wp14:editId="431D5A84" wp14:anchorId="2724E4AE">
            <wp:extent cx="6229350" cy="3990975"/>
            <wp:effectExtent l="0" t="0" r="0" b="0"/>
            <wp:docPr id="2050580917" name="" title=""/>
            <wp:cNvGraphicFramePr>
              <a:graphicFrameLocks noChangeAspect="1"/>
            </wp:cNvGraphicFramePr>
            <a:graphic>
              <a:graphicData uri="http://schemas.openxmlformats.org/drawingml/2006/picture">
                <pic:pic>
                  <pic:nvPicPr>
                    <pic:cNvPr id="0" name=""/>
                    <pic:cNvPicPr/>
                  </pic:nvPicPr>
                  <pic:blipFill>
                    <a:blip r:embed="R3d9dfd86b88346a6">
                      <a:extLst>
                        <a:ext xmlns:a="http://schemas.openxmlformats.org/drawingml/2006/main" uri="{28A0092B-C50C-407E-A947-70E740481C1C}">
                          <a14:useLocalDpi val="0"/>
                        </a:ext>
                      </a:extLst>
                    </a:blip>
                    <a:stretch>
                      <a:fillRect/>
                    </a:stretch>
                  </pic:blipFill>
                  <pic:spPr>
                    <a:xfrm>
                      <a:off x="0" y="0"/>
                      <a:ext cx="6229350" cy="3990975"/>
                    </a:xfrm>
                    <a:prstGeom prst="rect">
                      <a:avLst/>
                    </a:prstGeom>
                  </pic:spPr>
                </pic:pic>
              </a:graphicData>
            </a:graphic>
          </wp:inline>
        </w:drawing>
      </w:r>
      <w:r w:rsidRPr="2BB54830" w:rsidR="6402FEF8">
        <w:rPr>
          <w:i w:val="1"/>
          <w:iCs w:val="1"/>
        </w:rPr>
        <w:t>Img</w:t>
      </w:r>
      <w:r w:rsidRPr="2BB54830" w:rsidR="6402FEF8">
        <w:rPr>
          <w:i w:val="1"/>
          <w:iCs w:val="1"/>
        </w:rPr>
        <w:t xml:space="preserve">. 4.2-2 Visual Studio. </w:t>
      </w:r>
      <w:r w:rsidRPr="2BB54830" w:rsidR="6402FEF8">
        <w:rPr>
          <w:i w:val="1"/>
          <w:iCs w:val="1"/>
        </w:rPr>
        <w:t>Orígenes</w:t>
      </w:r>
      <w:r w:rsidRPr="2BB54830" w:rsidR="6402FEF8">
        <w:rPr>
          <w:i w:val="1"/>
          <w:iCs w:val="1"/>
        </w:rPr>
        <w:t xml:space="preserve"> de paquetes</w:t>
      </w:r>
    </w:p>
    <w:p w:rsidR="4C3D7E6F" w:rsidP="2BB54830" w:rsidRDefault="4C3D7E6F" w14:paraId="140197EF" w14:textId="17FA1D3D">
      <w:pPr>
        <w:pStyle w:val="Normal"/>
        <w:bidi w:val="0"/>
        <w:rPr>
          <w:rFonts w:eastAsia="Calibri Light" w:cs="Calibri Light"/>
          <w:noProof w:val="0"/>
          <w:lang w:val="es-ES"/>
        </w:rPr>
      </w:pPr>
      <w:r>
        <w:br/>
      </w:r>
    </w:p>
    <w:p w:rsidR="1DF35CD3" w:rsidP="2BB54830" w:rsidRDefault="1DF35CD3" w14:paraId="55CDF80E" w14:textId="24D444F3">
      <w:pPr>
        <w:pStyle w:val="Ttulo2"/>
        <w:suppressLineNumbers w:val="0"/>
        <w:bidi w:val="0"/>
        <w:spacing w:before="120" w:beforeAutospacing="off" w:after="240" w:afterAutospacing="off" w:line="240" w:lineRule="auto"/>
        <w:ind w:left="851" w:right="27" w:hanging="851"/>
        <w:jc w:val="left"/>
        <w:rPr/>
      </w:pPr>
      <w:bookmarkStart w:name="_Toc1054736951" w:id="1967294707"/>
      <w:r w:rsidR="1DF35CD3">
        <w:rPr/>
        <w:t>extensiones</w:t>
      </w:r>
      <w:bookmarkEnd w:id="1967294707"/>
    </w:p>
    <w:p w:rsidR="45848262" w:rsidP="2BB54830" w:rsidRDefault="45848262" w14:paraId="5B083F92" w14:textId="6DAE09EE">
      <w:pPr>
        <w:pStyle w:val="Normal"/>
      </w:pPr>
      <w:r w:rsidRPr="2BB54830" w:rsidR="45848262">
        <w:rPr>
          <w:rFonts w:ascii="Calibri Light" w:hAnsi="Calibri Light" w:eastAsia="Calibri Light" w:cs="Calibri Light"/>
          <w:noProof w:val="0"/>
          <w:sz w:val="22"/>
          <w:szCs w:val="22"/>
          <w:lang w:val="es-ES"/>
        </w:rPr>
        <w:t>Menú Extensiones --&gt; Administrar extensiones</w:t>
      </w:r>
    </w:p>
    <w:p w:rsidR="1DF35CD3" w:rsidP="2BB54830" w:rsidRDefault="1DF35CD3" w14:paraId="5B3B273E" w14:textId="14ECA60D">
      <w:pPr>
        <w:pStyle w:val="Normal"/>
        <w:bidi w:val="0"/>
        <w:rPr>
          <w:b w:val="1"/>
          <w:bCs w:val="1"/>
        </w:rPr>
      </w:pPr>
      <w:r w:rsidRPr="2BB54830" w:rsidR="1DF35CD3">
        <w:rPr>
          <w:b w:val="1"/>
          <w:bCs w:val="1"/>
          <w:u w:val="single"/>
        </w:rPr>
        <w:t>GITHUB COPILOT</w:t>
      </w:r>
      <w:r w:rsidRPr="2BB54830" w:rsidR="1DF35CD3">
        <w:rPr>
          <w:b w:val="1"/>
          <w:bCs w:val="1"/>
        </w:rPr>
        <w:t>:</w:t>
      </w:r>
    </w:p>
    <w:p w:rsidR="1DF35CD3" w:rsidP="2BB54830" w:rsidRDefault="1DF35CD3" w14:paraId="4A829912" w14:textId="40E023BC">
      <w:pPr>
        <w:pStyle w:val="Normal"/>
        <w:bidi w:val="0"/>
      </w:pPr>
      <w:r w:rsidR="1DF35CD3">
        <w:rPr/>
        <w:t>Inteligencia artificial de Microsoft como herramienta de apoyo. Inicialmente no se tendrá licencia y queda a la elección de cada uno el agreg</w:t>
      </w:r>
      <w:r w:rsidR="1EF490B9">
        <w:rPr/>
        <w:t>arlo a su entorno de Visual Studio.</w:t>
      </w:r>
    </w:p>
    <w:p w:rsidR="140F3E94" w:rsidP="2BB54830" w:rsidRDefault="140F3E94" w14:paraId="3AE4834F" w14:textId="2A19B8FA">
      <w:pPr>
        <w:pStyle w:val="Normal"/>
        <w:suppressLineNumbers w:val="0"/>
        <w:bidi w:val="0"/>
        <w:spacing w:before="120" w:beforeAutospacing="off" w:after="200" w:afterAutospacing="off" w:line="240" w:lineRule="auto"/>
        <w:ind w:left="0" w:right="0"/>
        <w:jc w:val="center"/>
      </w:pPr>
      <w:r w:rsidR="140F3E94">
        <w:drawing>
          <wp:inline wp14:editId="493DC083" wp14:anchorId="50FB79F8">
            <wp:extent cx="6229350" cy="5457825"/>
            <wp:effectExtent l="0" t="0" r="0" b="0"/>
            <wp:docPr id="453280576" name="" title=""/>
            <wp:cNvGraphicFramePr>
              <a:graphicFrameLocks noChangeAspect="1"/>
            </wp:cNvGraphicFramePr>
            <a:graphic>
              <a:graphicData uri="http://schemas.openxmlformats.org/drawingml/2006/picture">
                <pic:pic>
                  <pic:nvPicPr>
                    <pic:cNvPr id="0" name=""/>
                    <pic:cNvPicPr/>
                  </pic:nvPicPr>
                  <pic:blipFill>
                    <a:blip r:embed="R5b2327f93ca14fd7">
                      <a:extLst>
                        <a:ext xmlns:a="http://schemas.openxmlformats.org/drawingml/2006/main" uri="{28A0092B-C50C-407E-A947-70E740481C1C}">
                          <a14:useLocalDpi val="0"/>
                        </a:ext>
                      </a:extLst>
                    </a:blip>
                    <a:stretch>
                      <a:fillRect/>
                    </a:stretch>
                  </pic:blipFill>
                  <pic:spPr>
                    <a:xfrm>
                      <a:off x="0" y="0"/>
                      <a:ext cx="6229350" cy="5457825"/>
                    </a:xfrm>
                    <a:prstGeom prst="rect">
                      <a:avLst/>
                    </a:prstGeom>
                  </pic:spPr>
                </pic:pic>
              </a:graphicData>
            </a:graphic>
          </wp:inline>
        </w:drawing>
      </w:r>
      <w:r w:rsidRPr="2BB54830" w:rsidR="140F3E94">
        <w:rPr>
          <w:i w:val="1"/>
          <w:iCs w:val="1"/>
        </w:rPr>
        <w:t>Img</w:t>
      </w:r>
      <w:r w:rsidRPr="2BB54830" w:rsidR="140F3E94">
        <w:rPr>
          <w:i w:val="1"/>
          <w:iCs w:val="1"/>
        </w:rPr>
        <w:t>. 4.3-1 Administrar extensiones. Githun Copilot</w:t>
      </w:r>
    </w:p>
    <w:p w:rsidR="2BB54830" w:rsidP="2BB54830" w:rsidRDefault="2BB54830" w14:paraId="2CF1A0BC" w14:textId="41674298">
      <w:pPr>
        <w:pStyle w:val="Normal"/>
        <w:bidi w:val="0"/>
      </w:pPr>
    </w:p>
    <w:p w:rsidR="2BB54830" w:rsidP="2BB54830" w:rsidRDefault="2BB54830" w14:paraId="49E1B1F7" w14:textId="70D87B31">
      <w:pPr>
        <w:pStyle w:val="Normal"/>
      </w:pPr>
    </w:p>
    <w:p w:rsidR="2BB54830" w:rsidP="2BB54830" w:rsidRDefault="2BB54830" w14:paraId="068BF918" w14:textId="02C37B11">
      <w:pPr>
        <w:pStyle w:val="Normal"/>
      </w:pPr>
    </w:p>
    <w:p w:rsidR="14882ECD" w:rsidP="2BB54830" w:rsidRDefault="14882ECD" w14:paraId="3AFCE8B6" w14:textId="55A1EDED">
      <w:pPr>
        <w:pStyle w:val="Ttulo1"/>
        <w:numPr>
          <w:ilvl w:val="0"/>
          <w:numId w:val="5"/>
        </w:numPr>
        <w:ind w:left="709" w:right="2295" w:hanging="709"/>
        <w:rPr/>
      </w:pPr>
      <w:bookmarkStart w:name="_Toc1044586732" w:id="410680999"/>
      <w:r w:rsidR="14882ECD">
        <w:rPr/>
        <w:t>TEAM FOUNDATION SERVER</w:t>
      </w:r>
      <w:bookmarkEnd w:id="410680999"/>
    </w:p>
    <w:p w:rsidR="14882ECD" w:rsidP="2BB54830" w:rsidRDefault="14882ECD" w14:paraId="6E7EEC14" w14:textId="1614F320">
      <w:pPr>
        <w:pStyle w:val="Ttulo2"/>
        <w:rPr/>
      </w:pPr>
      <w:bookmarkStart w:name="_Toc2143136691" w:id="2130197554"/>
      <w:r w:rsidR="14882ECD">
        <w:rPr/>
        <w:t>TEAM EXPLORER</w:t>
      </w:r>
      <w:bookmarkEnd w:id="2130197554"/>
    </w:p>
    <w:p w:rsidR="44A0453C" w:rsidP="2BB54830" w:rsidRDefault="44A0453C" w14:paraId="3F67BD5F" w14:textId="6D19B603">
      <w:pPr>
        <w:pStyle w:val="Normal"/>
        <w:suppressLineNumbers w:val="0"/>
        <w:bidi w:val="0"/>
        <w:spacing w:before="120" w:beforeAutospacing="off" w:after="200" w:afterAutospacing="off" w:line="240" w:lineRule="auto"/>
        <w:ind w:left="0" w:right="0"/>
        <w:jc w:val="both"/>
      </w:pPr>
      <w:r w:rsidR="44A0453C">
        <w:rPr/>
        <w:t xml:space="preserve">Actualmente (04/03/2024), el proyecto Casiopea está ubicado en el repositorio de código </w:t>
      </w:r>
      <w:r w:rsidR="44A0453C">
        <w:rPr/>
        <w:t>Team</w:t>
      </w:r>
      <w:r w:rsidR="44A0453C">
        <w:rPr/>
        <w:t xml:space="preserve"> </w:t>
      </w:r>
      <w:r w:rsidR="44A0453C">
        <w:rPr/>
        <w:t>Foundation</w:t>
      </w:r>
      <w:r w:rsidR="44A0453C">
        <w:rPr/>
        <w:t xml:space="preserve"> Server </w:t>
      </w:r>
      <w:r w:rsidR="14E124BF">
        <w:rPr/>
        <w:t xml:space="preserve">que es </w:t>
      </w:r>
      <w:r w:rsidR="5904D7FD">
        <w:rPr/>
        <w:t>comúnmente</w:t>
      </w:r>
      <w:r w:rsidR="44A0453C">
        <w:rPr/>
        <w:t xml:space="preserve"> conocido</w:t>
      </w:r>
      <w:r w:rsidR="38B39E15">
        <w:rPr/>
        <w:t xml:space="preserve"> como TFS.</w:t>
      </w:r>
    </w:p>
    <w:p w:rsidR="103102BE" w:rsidP="2BB54830" w:rsidRDefault="103102BE" w14:paraId="51FE8C1A" w14:textId="066D849C">
      <w:pPr>
        <w:pStyle w:val="Normal"/>
        <w:suppressLineNumbers w:val="0"/>
        <w:bidi w:val="0"/>
        <w:spacing w:before="120" w:beforeAutospacing="off" w:after="200" w:afterAutospacing="off" w:line="240" w:lineRule="auto"/>
        <w:ind w:left="0" w:right="0"/>
        <w:jc w:val="both"/>
      </w:pPr>
      <w:r w:rsidR="103102BE">
        <w:rPr/>
        <w:t>Para conectar al TFS</w:t>
      </w:r>
      <w:r w:rsidR="103102BE">
        <w:rPr/>
        <w:t xml:space="preserve"> se debe utilizar el usuario de personal externo de Quirón</w:t>
      </w:r>
      <w:r w:rsidR="79A732EF">
        <w:rPr/>
        <w:t>, dirigirnos</w:t>
      </w:r>
      <w:r w:rsidR="103102BE">
        <w:rPr/>
        <w:t xml:space="preserve"> </w:t>
      </w:r>
      <w:r w:rsidR="07D5F678">
        <w:rPr/>
        <w:t xml:space="preserve">a </w:t>
      </w:r>
      <w:r w:rsidR="103102BE">
        <w:rPr/>
        <w:t xml:space="preserve">la </w:t>
      </w:r>
      <w:r w:rsidRPr="2BB54830" w:rsidR="103102BE">
        <w:rPr>
          <w:i w:val="1"/>
          <w:iCs w:val="1"/>
        </w:rPr>
        <w:t>Administración de conexiones</w:t>
      </w:r>
      <w:r w:rsidR="103102BE">
        <w:rPr/>
        <w:t xml:space="preserve"> del</w:t>
      </w:r>
      <w:r w:rsidR="103102BE">
        <w:rPr/>
        <w:t xml:space="preserve"> </w:t>
      </w:r>
      <w:r w:rsidRPr="2BB54830" w:rsidR="103102BE">
        <w:rPr>
          <w:i w:val="1"/>
          <w:iCs w:val="1"/>
        </w:rPr>
        <w:t>Tea</w:t>
      </w:r>
      <w:r w:rsidRPr="2BB54830" w:rsidR="103102BE">
        <w:rPr>
          <w:i w:val="1"/>
          <w:iCs w:val="1"/>
        </w:rPr>
        <w:t>m</w:t>
      </w:r>
      <w:r w:rsidRPr="2BB54830" w:rsidR="103102BE">
        <w:rPr>
          <w:i w:val="1"/>
          <w:iCs w:val="1"/>
        </w:rPr>
        <w:t xml:space="preserve"> Explorer</w:t>
      </w:r>
      <w:r w:rsidR="103102BE">
        <w:rPr/>
        <w:t xml:space="preserve"> de Visual Studio</w:t>
      </w:r>
      <w:r w:rsidR="166EE50C">
        <w:rPr/>
        <w:t xml:space="preserve"> y seleccionar el grupo de proyecto</w:t>
      </w:r>
      <w:r w:rsidR="62842EC5">
        <w:rPr/>
        <w:t>s</w:t>
      </w:r>
      <w:r w:rsidR="166EE50C">
        <w:rPr/>
        <w:t xml:space="preserve"> </w:t>
      </w:r>
      <w:r w:rsidRPr="2BB54830" w:rsidR="166EE50C">
        <w:rPr>
          <w:b w:val="1"/>
          <w:bCs w:val="1"/>
          <w:i w:val="1"/>
          <w:iCs w:val="1"/>
        </w:rPr>
        <w:t>Casiopea 2.0i</w:t>
      </w:r>
      <w:r w:rsidRPr="2BB54830" w:rsidR="166EE50C">
        <w:rPr>
          <w:b w:val="0"/>
          <w:bCs w:val="0"/>
          <w:i w:val="0"/>
          <w:iCs w:val="0"/>
        </w:rPr>
        <w:t>.</w:t>
      </w:r>
    </w:p>
    <w:p w:rsidR="17B86EFD" w:rsidP="2BB54830" w:rsidRDefault="17B86EFD" w14:paraId="6904A339" w14:textId="544C5E55">
      <w:pPr>
        <w:pStyle w:val="Normal"/>
        <w:bidi w:val="0"/>
        <w:spacing w:before="120" w:after="200" w:line="240" w:lineRule="auto"/>
        <w:jc w:val="center"/>
        <w:rPr>
          <w:rFonts w:ascii="Calibri Light" w:hAnsi="Calibri Light" w:eastAsia="Calibri Light" w:cs="Calibri Light"/>
          <w:noProof w:val="0"/>
          <w:sz w:val="22"/>
          <w:szCs w:val="22"/>
          <w:lang w:val="es-ES"/>
        </w:rPr>
      </w:pPr>
      <w:r w:rsidR="17B86EFD">
        <w:drawing>
          <wp:inline wp14:editId="5E82AE0A" wp14:anchorId="7CD544B0">
            <wp:extent cx="2733675" cy="2114550"/>
            <wp:effectExtent l="0" t="0" r="0" b="0"/>
            <wp:docPr id="658613069" name="" title=""/>
            <wp:cNvGraphicFramePr>
              <a:graphicFrameLocks noChangeAspect="1"/>
            </wp:cNvGraphicFramePr>
            <a:graphic>
              <a:graphicData uri="http://schemas.openxmlformats.org/drawingml/2006/picture">
                <pic:pic>
                  <pic:nvPicPr>
                    <pic:cNvPr id="0" name=""/>
                    <pic:cNvPicPr/>
                  </pic:nvPicPr>
                  <pic:blipFill>
                    <a:blip r:embed="R07cba607b379498d">
                      <a:extLst>
                        <a:ext xmlns:a="http://schemas.openxmlformats.org/drawingml/2006/main" uri="{28A0092B-C50C-407E-A947-70E740481C1C}">
                          <a14:useLocalDpi val="0"/>
                        </a:ext>
                      </a:extLst>
                    </a:blip>
                    <a:stretch>
                      <a:fillRect/>
                    </a:stretch>
                  </pic:blipFill>
                  <pic:spPr>
                    <a:xfrm>
                      <a:off x="0" y="0"/>
                      <a:ext cx="2733675" cy="2114550"/>
                    </a:xfrm>
                    <a:prstGeom prst="rect">
                      <a:avLst/>
                    </a:prstGeom>
                  </pic:spPr>
                </pic:pic>
              </a:graphicData>
            </a:graphic>
          </wp:inline>
        </w:drawing>
      </w:r>
      <w:r w:rsidR="17B86EFD">
        <w:drawing>
          <wp:inline wp14:editId="3AE8A2E0" wp14:anchorId="6F76265B">
            <wp:extent cx="2962275" cy="2670585"/>
            <wp:effectExtent l="0" t="0" r="0" b="0"/>
            <wp:docPr id="1277659935" name="" title=""/>
            <wp:cNvGraphicFramePr>
              <a:graphicFrameLocks noChangeAspect="1"/>
            </wp:cNvGraphicFramePr>
            <a:graphic>
              <a:graphicData uri="http://schemas.openxmlformats.org/drawingml/2006/picture">
                <pic:pic>
                  <pic:nvPicPr>
                    <pic:cNvPr id="0" name=""/>
                    <pic:cNvPicPr/>
                  </pic:nvPicPr>
                  <pic:blipFill>
                    <a:blip r:embed="Rf7a30c8a94894914">
                      <a:extLst>
                        <a:ext xmlns:a="http://schemas.openxmlformats.org/drawingml/2006/main" uri="{28A0092B-C50C-407E-A947-70E740481C1C}">
                          <a14:useLocalDpi val="0"/>
                        </a:ext>
                      </a:extLst>
                    </a:blip>
                    <a:stretch>
                      <a:fillRect/>
                    </a:stretch>
                  </pic:blipFill>
                  <pic:spPr>
                    <a:xfrm>
                      <a:off x="0" y="0"/>
                      <a:ext cx="2962275" cy="2670585"/>
                    </a:xfrm>
                    <a:prstGeom prst="rect">
                      <a:avLst/>
                    </a:prstGeom>
                  </pic:spPr>
                </pic:pic>
              </a:graphicData>
            </a:graphic>
          </wp:inline>
        </w:drawing>
      </w:r>
    </w:p>
    <w:p w:rsidR="17B86EFD" w:rsidP="2BB54830" w:rsidRDefault="17B86EFD" w14:paraId="3F39513A" w14:textId="17D9B08A">
      <w:pPr>
        <w:pStyle w:val="Normal"/>
        <w:bidi w:val="0"/>
        <w:spacing w:before="120" w:after="200" w:line="240" w:lineRule="auto"/>
        <w:jc w:val="center"/>
        <w:rPr>
          <w:rFonts w:ascii="Calibri Light" w:hAnsi="Calibri Light" w:eastAsia="Calibri Light" w:cs="Calibri Light"/>
          <w:noProof w:val="0"/>
          <w:sz w:val="22"/>
          <w:szCs w:val="22"/>
          <w:lang w:val="es-ES"/>
        </w:rPr>
      </w:pPr>
      <w:r w:rsidRPr="2BB54830" w:rsidR="17B86EFD">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Img. 5.1-1 Conectar al grupo de proyectos Casiopea 2.0i</w:t>
      </w:r>
    </w:p>
    <w:p w:rsidR="2BB54830" w:rsidP="2BB54830" w:rsidRDefault="2BB54830" w14:paraId="044DB32C" w14:textId="26AB3192">
      <w:pPr>
        <w:pStyle w:val="Normal"/>
        <w:suppressLineNumbers w:val="0"/>
        <w:bidi w:val="0"/>
        <w:spacing w:before="120" w:beforeAutospacing="off" w:after="200" w:afterAutospacing="off" w:line="240" w:lineRule="auto"/>
        <w:ind w:left="0" w:right="0"/>
        <w:jc w:val="both"/>
        <w:rPr>
          <w:b w:val="0"/>
          <w:bCs w:val="0"/>
          <w:i w:val="0"/>
          <w:iCs w:val="0"/>
        </w:rPr>
      </w:pPr>
    </w:p>
    <w:p w:rsidR="70355FEA" w:rsidP="2BB54830" w:rsidRDefault="70355FEA" w14:paraId="55E1BA8A" w14:textId="67155B07">
      <w:pPr>
        <w:pStyle w:val="Normal"/>
        <w:bidi w:val="0"/>
        <w:spacing w:before="120" w:beforeAutospacing="off" w:after="200" w:afterAutospacing="off" w:line="240" w:lineRule="auto"/>
        <w:ind w:left="0" w:right="0"/>
        <w:jc w:val="center"/>
      </w:pPr>
      <w:r w:rsidR="70355FEA">
        <w:rPr/>
        <w:t xml:space="preserve"> </w:t>
      </w:r>
    </w:p>
    <w:p w:rsidR="2BB54830" w:rsidP="2BB54830" w:rsidRDefault="2BB54830" w14:paraId="3E84FFB3" w14:textId="0151ED47">
      <w:pPr>
        <w:pStyle w:val="Normal"/>
        <w:bidi w:val="0"/>
        <w:spacing w:before="120" w:beforeAutospacing="off" w:after="200" w:afterAutospacing="off" w:line="240" w:lineRule="auto"/>
        <w:ind w:left="0" w:right="0"/>
        <w:jc w:val="left"/>
      </w:pPr>
    </w:p>
    <w:p w:rsidR="14882ECD" w:rsidP="2BB54830" w:rsidRDefault="14882ECD" w14:paraId="2B94AF2C" w14:textId="3E15FF94">
      <w:pPr>
        <w:pStyle w:val="Ttulo2"/>
        <w:rPr/>
      </w:pPr>
      <w:bookmarkStart w:name="_Toc1135403910" w:id="375427159"/>
      <w:r w:rsidR="14882ECD">
        <w:rPr/>
        <w:t>RAMAS DE TRABAJO</w:t>
      </w:r>
      <w:bookmarkEnd w:id="375427159"/>
    </w:p>
    <w:p w:rsidR="7F899731" w:rsidP="2BB54830" w:rsidRDefault="7F899731" w14:paraId="46294354" w14:textId="402E18CD">
      <w:pPr>
        <w:pStyle w:val="Normal"/>
      </w:pPr>
      <w:r w:rsidR="7F899731">
        <w:rPr/>
        <w:t xml:space="preserve">Una vez tenemos conexión con el TFS se hace </w:t>
      </w:r>
      <w:r w:rsidR="273FB7AF">
        <w:rPr/>
        <w:t xml:space="preserve">uso </w:t>
      </w:r>
      <w:r w:rsidR="7F899731">
        <w:rPr/>
        <w:t xml:space="preserve">del </w:t>
      </w:r>
      <w:r w:rsidRPr="2BB54830" w:rsidR="7F899731">
        <w:rPr>
          <w:i w:val="1"/>
          <w:iCs w:val="1"/>
        </w:rPr>
        <w:t>Explorador</w:t>
      </w:r>
      <w:r w:rsidRPr="2BB54830" w:rsidR="7F899731">
        <w:rPr>
          <w:i w:val="1"/>
          <w:iCs w:val="1"/>
        </w:rPr>
        <w:t xml:space="preserve"> de control de código fuente</w:t>
      </w:r>
      <w:r w:rsidR="7F899731">
        <w:rPr/>
        <w:t xml:space="preserve"> </w:t>
      </w:r>
      <w:r w:rsidR="431DE5D9">
        <w:rPr/>
        <w:t>para obtener una rama de trabajo y asignar a una ubicación local de nuestro sistema de archivos.</w:t>
      </w:r>
    </w:p>
    <w:p w:rsidR="6D781C8C" w:rsidP="2BB54830" w:rsidRDefault="6D781C8C" w14:paraId="7C52DD2E" w14:textId="19A4F622">
      <w:pPr>
        <w:pStyle w:val="Normal"/>
        <w:spacing w:before="120" w:after="200" w:line="240" w:lineRule="auto"/>
        <w:jc w:val="center"/>
        <w:rPr>
          <w:rFonts w:ascii="Calibri Light" w:hAnsi="Calibri Light" w:eastAsia="Calibri Light" w:cs="Calibri Light"/>
          <w:noProof w:val="0"/>
          <w:sz w:val="22"/>
          <w:szCs w:val="22"/>
          <w:lang w:val="es-ES"/>
        </w:rPr>
      </w:pPr>
      <w:r w:rsidR="6D781C8C">
        <w:drawing>
          <wp:inline wp14:editId="4A92478B" wp14:anchorId="02717E77">
            <wp:extent cx="3381375" cy="3019425"/>
            <wp:effectExtent l="0" t="0" r="0" b="0"/>
            <wp:docPr id="393469841" name="" title=""/>
            <wp:cNvGraphicFramePr>
              <a:graphicFrameLocks noChangeAspect="1"/>
            </wp:cNvGraphicFramePr>
            <a:graphic>
              <a:graphicData uri="http://schemas.openxmlformats.org/drawingml/2006/picture">
                <pic:pic>
                  <pic:nvPicPr>
                    <pic:cNvPr id="0" name=""/>
                    <pic:cNvPicPr/>
                  </pic:nvPicPr>
                  <pic:blipFill>
                    <a:blip r:embed="R153437d555ea486a">
                      <a:extLst>
                        <a:ext xmlns:a="http://schemas.openxmlformats.org/drawingml/2006/main" uri="{28A0092B-C50C-407E-A947-70E740481C1C}">
                          <a14:useLocalDpi val="0"/>
                        </a:ext>
                      </a:extLst>
                    </a:blip>
                    <a:stretch>
                      <a:fillRect/>
                    </a:stretch>
                  </pic:blipFill>
                  <pic:spPr>
                    <a:xfrm>
                      <a:off x="0" y="0"/>
                      <a:ext cx="3381375" cy="3019425"/>
                    </a:xfrm>
                    <a:prstGeom prst="rect">
                      <a:avLst/>
                    </a:prstGeom>
                  </pic:spPr>
                </pic:pic>
              </a:graphicData>
            </a:graphic>
          </wp:inline>
        </w:drawing>
      </w:r>
    </w:p>
    <w:p w:rsidR="6D781C8C" w:rsidP="2BB54830" w:rsidRDefault="6D781C8C" w14:paraId="73BCCAFE" w14:textId="4C31D1BD">
      <w:pPr>
        <w:pStyle w:val="Normal"/>
        <w:spacing w:before="120" w:after="200" w:line="240" w:lineRule="auto"/>
        <w:jc w:val="center"/>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pPr>
      <w:r w:rsidRPr="2BB54830" w:rsidR="6D781C8C">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Img</w:t>
      </w:r>
      <w:r w:rsidRPr="2BB54830" w:rsidR="6D781C8C">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 xml:space="preserve">. 5.2-1 </w:t>
      </w:r>
      <w:r w:rsidRPr="2BB54830" w:rsidR="4D4790E9">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 xml:space="preserve">Acceso al </w:t>
      </w:r>
      <w:r w:rsidRPr="2BB54830" w:rsidR="6D781C8C">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Explorador de control de código fuente</w:t>
      </w:r>
    </w:p>
    <w:p w:rsidR="2BB54830" w:rsidP="2BB54830" w:rsidRDefault="2BB54830" w14:paraId="054128EC" w14:textId="16056E91">
      <w:pPr>
        <w:pStyle w:val="Normal"/>
        <w:jc w:val="center"/>
      </w:pPr>
    </w:p>
    <w:p w:rsidR="431DE5D9" w:rsidP="2BB54830" w:rsidRDefault="431DE5D9" w14:paraId="0DDFE128" w14:textId="0CEE7C6F">
      <w:pPr>
        <w:pStyle w:val="Normal"/>
      </w:pPr>
      <w:r w:rsidR="431DE5D9">
        <w:rPr/>
        <w:t>Casi</w:t>
      </w:r>
      <w:r w:rsidR="0677D6EE">
        <w:rPr/>
        <w:t>o</w:t>
      </w:r>
      <w:r w:rsidR="431DE5D9">
        <w:rPr/>
        <w:t>pea</w:t>
      </w:r>
      <w:r w:rsidR="431DE5D9">
        <w:rPr/>
        <w:t xml:space="preserve"> dispone de dos ramas princ</w:t>
      </w:r>
      <w:r w:rsidR="1D0AF5F4">
        <w:rPr/>
        <w:t>i</w:t>
      </w:r>
      <w:r w:rsidR="431DE5D9">
        <w:rPr/>
        <w:t>pales de desarrollo según si la tarea a reali</w:t>
      </w:r>
      <w:r w:rsidR="3B4791A2">
        <w:rPr/>
        <w:t>zar es de C2 o de C3</w:t>
      </w:r>
      <w:r w:rsidR="6F903BC4">
        <w:rPr/>
        <w:t xml:space="preserve">. </w:t>
      </w:r>
    </w:p>
    <w:p w:rsidR="6F903BC4" w:rsidP="2BB54830" w:rsidRDefault="6F903BC4" w14:paraId="32FEDA6E" w14:textId="3501394C">
      <w:pPr>
        <w:pStyle w:val="Prrafodelista"/>
        <w:numPr>
          <w:ilvl w:val="0"/>
          <w:numId w:val="17"/>
        </w:numPr>
        <w:rPr>
          <w:b w:val="1"/>
          <w:bCs w:val="1"/>
          <w:noProof w:val="0"/>
          <w:color w:val="4B4F54" w:themeColor="text2" w:themeTint="FF" w:themeShade="FF"/>
          <w:lang w:val="es-ES"/>
        </w:rPr>
      </w:pPr>
      <w:r w:rsidRPr="2BB54830" w:rsidR="6F903BC4">
        <w:rPr>
          <w:noProof w:val="0"/>
          <w:u w:val="single"/>
          <w:lang w:val="es-ES"/>
        </w:rPr>
        <w:t xml:space="preserve">Rama DEV de Casiopea 3 </w:t>
      </w:r>
      <w:r w:rsidRPr="2BB54830" w:rsidR="6F903BC4">
        <w:rPr>
          <w:noProof w:val="0"/>
          <w:lang w:val="es-ES"/>
        </w:rPr>
        <w:t xml:space="preserve">(C3): </w:t>
      </w:r>
      <w:r w:rsidRPr="2BB54830" w:rsidR="6F903BC4">
        <w:rPr>
          <w:b w:val="1"/>
          <w:bCs w:val="1"/>
          <w:noProof w:val="0"/>
          <w:lang w:val="es-ES"/>
        </w:rPr>
        <w:t>$/Casiopea 2.0i/C3/Dev/Dev</w:t>
      </w:r>
    </w:p>
    <w:p w:rsidR="4B6FB811" w:rsidP="2BB54830" w:rsidRDefault="4B6FB811" w14:paraId="037F5D5F" w14:textId="106020FE">
      <w:pPr>
        <w:pStyle w:val="Normal"/>
        <w:spacing w:before="120" w:after="200" w:line="240" w:lineRule="auto"/>
        <w:jc w:val="center"/>
        <w:rPr>
          <w:rFonts w:ascii="Calibri Light" w:hAnsi="Calibri Light" w:eastAsia="Calibri Light" w:cs="Calibri Light"/>
          <w:noProof w:val="0"/>
          <w:sz w:val="22"/>
          <w:szCs w:val="22"/>
          <w:lang w:val="es-ES"/>
        </w:rPr>
      </w:pPr>
      <w:r w:rsidR="4B6FB811">
        <w:drawing>
          <wp:inline wp14:editId="708E765C" wp14:anchorId="4A01DE88">
            <wp:extent cx="6229350" cy="1571625"/>
            <wp:effectExtent l="0" t="0" r="0" b="0"/>
            <wp:docPr id="71071710" name="" title=""/>
            <wp:cNvGraphicFramePr>
              <a:graphicFrameLocks noChangeAspect="1"/>
            </wp:cNvGraphicFramePr>
            <a:graphic>
              <a:graphicData uri="http://schemas.openxmlformats.org/drawingml/2006/picture">
                <pic:pic>
                  <pic:nvPicPr>
                    <pic:cNvPr id="0" name=""/>
                    <pic:cNvPicPr/>
                  </pic:nvPicPr>
                  <pic:blipFill>
                    <a:blip r:embed="Rd5bee7a08bc9488c">
                      <a:extLst>
                        <a:ext xmlns:a="http://schemas.openxmlformats.org/drawingml/2006/main" uri="{28A0092B-C50C-407E-A947-70E740481C1C}">
                          <a14:useLocalDpi val="0"/>
                        </a:ext>
                      </a:extLst>
                    </a:blip>
                    <a:stretch>
                      <a:fillRect/>
                    </a:stretch>
                  </pic:blipFill>
                  <pic:spPr>
                    <a:xfrm>
                      <a:off x="0" y="0"/>
                      <a:ext cx="6229350" cy="1571625"/>
                    </a:xfrm>
                    <a:prstGeom prst="rect">
                      <a:avLst/>
                    </a:prstGeom>
                  </pic:spPr>
                </pic:pic>
              </a:graphicData>
            </a:graphic>
          </wp:inline>
        </w:drawing>
      </w:r>
      <w:r w:rsidRPr="2BB54830" w:rsidR="4B6FB811">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Img. 5.2-2 Casiopea 3. Rama DEV</w:t>
      </w:r>
    </w:p>
    <w:p w:rsidR="72831C43" w:rsidP="2BB54830" w:rsidRDefault="72831C43" w14:paraId="1016AA08" w14:textId="22413BA3">
      <w:pPr>
        <w:pStyle w:val="Prrafodelista"/>
        <w:numPr>
          <w:ilvl w:val="0"/>
          <w:numId w:val="17"/>
        </w:numPr>
        <w:rPr>
          <w:noProof w:val="0"/>
          <w:lang w:val="es-ES"/>
        </w:rPr>
      </w:pPr>
      <w:r w:rsidRPr="2BB54830" w:rsidR="72831C43">
        <w:rPr>
          <w:noProof w:val="0"/>
          <w:u w:val="single"/>
          <w:lang w:val="es-ES"/>
        </w:rPr>
        <w:t>Rama DEV de C2</w:t>
      </w:r>
      <w:r w:rsidRPr="2BB54830" w:rsidR="72831C43">
        <w:rPr>
          <w:noProof w:val="0"/>
          <w:lang w:val="es-ES"/>
        </w:rPr>
        <w:t xml:space="preserve">: </w:t>
      </w:r>
      <w:r w:rsidRPr="2BB54830" w:rsidR="72831C43">
        <w:rPr>
          <w:b w:val="1"/>
          <w:bCs w:val="1"/>
          <w:noProof w:val="0"/>
          <w:lang w:val="es-ES"/>
        </w:rPr>
        <w:t>$/Casiopea 2.0i/Dev/Dev2</w:t>
      </w:r>
    </w:p>
    <w:p w:rsidR="1509421C" w:rsidP="2BB54830" w:rsidRDefault="1509421C" w14:paraId="2C21E7CD" w14:textId="24FB78BE">
      <w:pPr>
        <w:pStyle w:val="Normal"/>
        <w:spacing w:before="120" w:after="200" w:line="240" w:lineRule="auto"/>
        <w:jc w:val="center"/>
        <w:rPr>
          <w:rFonts w:ascii="Calibri Light" w:hAnsi="Calibri Light" w:eastAsia="Calibri Light" w:cs="Calibri Light"/>
          <w:noProof w:val="0"/>
          <w:sz w:val="22"/>
          <w:szCs w:val="22"/>
          <w:lang w:val="es-ES"/>
        </w:rPr>
      </w:pPr>
      <w:r w:rsidR="1509421C">
        <w:drawing>
          <wp:inline wp14:editId="08E17E18" wp14:anchorId="5992FC6B">
            <wp:extent cx="6229350" cy="2114550"/>
            <wp:effectExtent l="0" t="0" r="0" b="0"/>
            <wp:docPr id="311161797" name="" title=""/>
            <wp:cNvGraphicFramePr>
              <a:graphicFrameLocks noChangeAspect="1"/>
            </wp:cNvGraphicFramePr>
            <a:graphic>
              <a:graphicData uri="http://schemas.openxmlformats.org/drawingml/2006/picture">
                <pic:pic>
                  <pic:nvPicPr>
                    <pic:cNvPr id="0" name=""/>
                    <pic:cNvPicPr/>
                  </pic:nvPicPr>
                  <pic:blipFill>
                    <a:blip r:embed="Reb1241c5cd364f1b">
                      <a:extLst>
                        <a:ext xmlns:a="http://schemas.openxmlformats.org/drawingml/2006/main" uri="{28A0092B-C50C-407E-A947-70E740481C1C}">
                          <a14:useLocalDpi val="0"/>
                        </a:ext>
                      </a:extLst>
                    </a:blip>
                    <a:stretch>
                      <a:fillRect/>
                    </a:stretch>
                  </pic:blipFill>
                  <pic:spPr>
                    <a:xfrm>
                      <a:off x="0" y="0"/>
                      <a:ext cx="6229350" cy="2114550"/>
                    </a:xfrm>
                    <a:prstGeom prst="rect">
                      <a:avLst/>
                    </a:prstGeom>
                  </pic:spPr>
                </pic:pic>
              </a:graphicData>
            </a:graphic>
          </wp:inline>
        </w:drawing>
      </w:r>
      <w:r w:rsidRPr="2BB54830" w:rsidR="1509421C">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Img. 5.2-3 Casiopea 2. Rama DEV</w:t>
      </w:r>
    </w:p>
    <w:p w:rsidR="2BB54830" w:rsidP="2BB54830" w:rsidRDefault="2BB54830" w14:paraId="2B5098C0" w14:textId="1DC2B671">
      <w:pPr>
        <w:pStyle w:val="Normal"/>
        <w:ind w:left="0"/>
        <w:rPr>
          <w:noProof w:val="0"/>
          <w:color w:val="4B4F54" w:themeColor="text2" w:themeTint="FF" w:themeShade="FF"/>
          <w:lang w:val="es-ES"/>
        </w:rPr>
      </w:pPr>
    </w:p>
    <w:p w:rsidR="6F903BC4" w:rsidP="2BB54830" w:rsidRDefault="6F903BC4" w14:paraId="47383FCA" w14:textId="222570A4">
      <w:pPr>
        <w:pStyle w:val="Normal"/>
      </w:pPr>
      <w:r w:rsidR="6F903BC4">
        <w:rPr/>
        <w:t xml:space="preserve">Se puede ver más información </w:t>
      </w:r>
      <w:r w:rsidR="52199891">
        <w:rPr/>
        <w:t xml:space="preserve">sobre ramas </w:t>
      </w:r>
      <w:r w:rsidR="6F903BC4">
        <w:rPr/>
        <w:t xml:space="preserve">en la </w:t>
      </w:r>
      <w:r w:rsidR="6F903BC4">
        <w:rPr/>
        <w:t>W</w:t>
      </w:r>
      <w:r w:rsidR="6F903BC4">
        <w:rPr/>
        <w:t>iKi</w:t>
      </w:r>
      <w:r w:rsidR="6F903BC4">
        <w:rPr/>
        <w:t xml:space="preserve"> </w:t>
      </w:r>
      <w:r w:rsidR="6F903BC4">
        <w:rPr/>
        <w:t>de</w:t>
      </w:r>
      <w:r w:rsidR="3577BB88">
        <w:rPr/>
        <w:t xml:space="preserve"> Azure </w:t>
      </w:r>
      <w:r w:rsidR="6F903BC4">
        <w:rPr/>
        <w:t>DevOps:</w:t>
      </w:r>
    </w:p>
    <w:p w:rsidR="6F903BC4" w:rsidP="2BB54830" w:rsidRDefault="6F903BC4" w14:paraId="56A0FCAB" w14:textId="4142BC17">
      <w:pPr>
        <w:pStyle w:val="Normal"/>
      </w:pPr>
      <w:r w:rsidR="6F903BC4">
        <w:rPr/>
        <w:t xml:space="preserve"> </w:t>
      </w:r>
      <w:hyperlink r:id="R783600df1b304683">
        <w:r w:rsidRPr="2BB54830" w:rsidR="6F903BC4">
          <w:rPr>
            <w:rStyle w:val="Hipervnculo"/>
          </w:rPr>
          <w:t>https://dev.azure.com/quironsalud/Casiopea%202.0i/_wiki/wikis/Casiopea-2.0i.wiki/1160/Ramas</w:t>
        </w:r>
      </w:hyperlink>
      <w:r w:rsidR="6F903BC4">
        <w:rPr/>
        <w:t xml:space="preserve"> </w:t>
      </w:r>
    </w:p>
    <w:p w:rsidR="4BD77F62" w:rsidP="2BB54830" w:rsidRDefault="4BD77F62" w14:paraId="19FB1886" w14:textId="3CCF7520">
      <w:pPr>
        <w:pStyle w:val="Ttulo1"/>
        <w:numPr>
          <w:ilvl w:val="0"/>
          <w:numId w:val="5"/>
        </w:numPr>
        <w:ind w:left="709" w:right="2295" w:hanging="709"/>
        <w:rPr/>
      </w:pPr>
      <w:bookmarkStart w:name="_Toc943514332" w:id="1005582379"/>
      <w:r w:rsidR="4BD77F62">
        <w:rPr/>
        <w:t>INTERNET INFORMATION SERVICES (IIS)</w:t>
      </w:r>
      <w:bookmarkEnd w:id="1005582379"/>
    </w:p>
    <w:p w:rsidR="15866B82" w:rsidP="2BB54830" w:rsidRDefault="15866B82" w14:paraId="299D32E2" w14:textId="214A98FD">
      <w:pPr>
        <w:pStyle w:val="Ttulo2"/>
        <w:rPr/>
      </w:pPr>
      <w:bookmarkStart w:name="_Toc1107560324" w:id="460837318"/>
      <w:r w:rsidR="15866B82">
        <w:rPr/>
        <w:t>INSTALACIÓN</w:t>
      </w:r>
      <w:bookmarkEnd w:id="460837318"/>
    </w:p>
    <w:p w:rsidR="15866B82" w:rsidP="2BB54830" w:rsidRDefault="15866B82" w14:paraId="41674E46" w14:textId="7186FD66">
      <w:pPr>
        <w:pStyle w:val="Normal"/>
      </w:pPr>
      <w:r w:rsidR="15866B82">
        <w:rPr/>
        <w:t xml:space="preserve">La instalación del servidor web IIS se realiza con la activación de las características de </w:t>
      </w:r>
      <w:r w:rsidR="3B9933C5">
        <w:rPr/>
        <w:t>Windows</w:t>
      </w:r>
      <w:r w:rsidR="15866B82">
        <w:rPr/>
        <w:t xml:space="preserve">. Para ello nos </w:t>
      </w:r>
      <w:r w:rsidR="597CACDB">
        <w:rPr/>
        <w:t>dirigimos</w:t>
      </w:r>
      <w:r w:rsidR="15866B82">
        <w:rPr/>
        <w:t xml:space="preserve"> al </w:t>
      </w:r>
      <w:r w:rsidR="0E2CDA52">
        <w:rPr/>
        <w:t>“</w:t>
      </w:r>
      <w:r w:rsidRPr="2BB54830" w:rsidR="15866B82">
        <w:rPr>
          <w:b w:val="1"/>
          <w:bCs w:val="1"/>
          <w:i w:val="1"/>
          <w:iCs w:val="1"/>
        </w:rPr>
        <w:t xml:space="preserve">Panel del control --&gt; </w:t>
      </w:r>
      <w:r w:rsidRPr="2BB54830" w:rsidR="2FCD6285">
        <w:rPr>
          <w:b w:val="1"/>
          <w:bCs w:val="1"/>
          <w:i w:val="1"/>
          <w:iCs w:val="1"/>
        </w:rPr>
        <w:t>Programas --&gt; Programas y características</w:t>
      </w:r>
      <w:r w:rsidRPr="2BB54830" w:rsidR="2A5389E2">
        <w:rPr>
          <w:i w:val="1"/>
          <w:iCs w:val="1"/>
        </w:rPr>
        <w:t>”</w:t>
      </w:r>
      <w:r w:rsidR="2FCD6285">
        <w:rPr/>
        <w:t xml:space="preserve"> y abrimos “</w:t>
      </w:r>
      <w:r w:rsidRPr="2BB54830" w:rsidR="2FCD6285">
        <w:rPr>
          <w:b w:val="1"/>
          <w:bCs w:val="1"/>
          <w:i w:val="1"/>
          <w:iCs w:val="1"/>
        </w:rPr>
        <w:t>Activar o desactivar características de Windows</w:t>
      </w:r>
      <w:r w:rsidR="2FCD6285">
        <w:rPr/>
        <w:t>”.</w:t>
      </w:r>
    </w:p>
    <w:p w:rsidR="5E7FF505" w:rsidP="2BB54830" w:rsidRDefault="5E7FF505" w14:paraId="5D28E19A" w14:textId="677BF6D2">
      <w:pPr>
        <w:pStyle w:val="Normal"/>
        <w:jc w:val="center"/>
      </w:pPr>
      <w:r w:rsidR="5E7FF505">
        <w:drawing>
          <wp:inline wp14:editId="7D65836F" wp14:anchorId="55A70FB7">
            <wp:extent cx="6229350" cy="3286125"/>
            <wp:effectExtent l="0" t="0" r="0" b="0"/>
            <wp:docPr id="1742846653" name="" title=""/>
            <wp:cNvGraphicFramePr>
              <a:graphicFrameLocks noChangeAspect="1"/>
            </wp:cNvGraphicFramePr>
            <a:graphic>
              <a:graphicData uri="http://schemas.openxmlformats.org/drawingml/2006/picture">
                <pic:pic>
                  <pic:nvPicPr>
                    <pic:cNvPr id="0" name=""/>
                    <pic:cNvPicPr/>
                  </pic:nvPicPr>
                  <pic:blipFill>
                    <a:blip r:embed="R29625528ded54230">
                      <a:extLst>
                        <a:ext xmlns:a="http://schemas.openxmlformats.org/drawingml/2006/main" uri="{28A0092B-C50C-407E-A947-70E740481C1C}">
                          <a14:useLocalDpi val="0"/>
                        </a:ext>
                      </a:extLst>
                    </a:blip>
                    <a:stretch>
                      <a:fillRect/>
                    </a:stretch>
                  </pic:blipFill>
                  <pic:spPr>
                    <a:xfrm>
                      <a:off x="0" y="0"/>
                      <a:ext cx="6229350" cy="3286125"/>
                    </a:xfrm>
                    <a:prstGeom prst="rect">
                      <a:avLst/>
                    </a:prstGeom>
                  </pic:spPr>
                </pic:pic>
              </a:graphicData>
            </a:graphic>
          </wp:inline>
        </w:drawing>
      </w:r>
      <w:r w:rsidRPr="2BB54830" w:rsidR="5E7FF505">
        <w:rPr>
          <w:i w:val="1"/>
          <w:iCs w:val="1"/>
        </w:rPr>
        <w:t>Img. 6.1-1 Apertura de Activar o desactivar características de Windows</w:t>
      </w:r>
    </w:p>
    <w:p w:rsidR="5E7FF505" w:rsidP="2BB54830" w:rsidRDefault="5E7FF505" w14:paraId="158FF6F3" w14:textId="21AC52C4">
      <w:pPr>
        <w:pStyle w:val="Normal"/>
      </w:pPr>
      <w:r w:rsidR="5E7FF505">
        <w:rPr/>
        <w:t>Seleccionamos para su instalación aquellas características que nos instalan el IIS, compatibilidad e interacción con .NET Framework</w:t>
      </w:r>
      <w:r w:rsidR="66259418">
        <w:rPr/>
        <w:t xml:space="preserve"> y posteriormente aceptamos (Aceptar)</w:t>
      </w:r>
      <w:r w:rsidR="5E7FF505">
        <w:rPr/>
        <w:t>.</w:t>
      </w:r>
      <w:r w:rsidR="6C0F28B8">
        <w:rPr/>
        <w:t xml:space="preserve"> Se muestran en las capturas que se exponen a continuación:</w:t>
      </w:r>
    </w:p>
    <w:p w:rsidR="36F5D832" w:rsidP="2BB54830" w:rsidRDefault="36F5D832" w14:paraId="3E0D231A" w14:textId="0DAA8C53">
      <w:pPr>
        <w:pStyle w:val="Normal"/>
        <w:jc w:val="center"/>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pPr>
      <w:r w:rsidR="36F5D832">
        <w:drawing>
          <wp:inline wp14:editId="697C6606" wp14:anchorId="35E65013">
            <wp:extent cx="6229350" cy="5886450"/>
            <wp:effectExtent l="0" t="0" r="0" b="0"/>
            <wp:docPr id="1031732665" name="" title=""/>
            <wp:cNvGraphicFramePr>
              <a:graphicFrameLocks noChangeAspect="1"/>
            </wp:cNvGraphicFramePr>
            <a:graphic>
              <a:graphicData uri="http://schemas.openxmlformats.org/drawingml/2006/picture">
                <pic:pic>
                  <pic:nvPicPr>
                    <pic:cNvPr id="0" name=""/>
                    <pic:cNvPicPr/>
                  </pic:nvPicPr>
                  <pic:blipFill>
                    <a:blip r:embed="R0800dfd32a624d68">
                      <a:extLst>
                        <a:ext xmlns:a="http://schemas.openxmlformats.org/drawingml/2006/main" uri="{28A0092B-C50C-407E-A947-70E740481C1C}">
                          <a14:useLocalDpi val="0"/>
                        </a:ext>
                      </a:extLst>
                    </a:blip>
                    <a:stretch>
                      <a:fillRect/>
                    </a:stretch>
                  </pic:blipFill>
                  <pic:spPr>
                    <a:xfrm>
                      <a:off x="0" y="0"/>
                      <a:ext cx="6229350" cy="5886450"/>
                    </a:xfrm>
                    <a:prstGeom prst="rect">
                      <a:avLst/>
                    </a:prstGeom>
                  </pic:spPr>
                </pic:pic>
              </a:graphicData>
            </a:graphic>
          </wp:inline>
        </w:drawing>
      </w:r>
      <w:r w:rsidRPr="2BB54830" w:rsidR="36F5D832">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Img</w:t>
      </w:r>
      <w:r w:rsidRPr="2BB54830" w:rsidR="36F5D832">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 6.1-2 Instalación del IIS</w:t>
      </w:r>
    </w:p>
    <w:p w:rsidR="72F2C0E0" w:rsidP="2BB54830" w:rsidRDefault="72F2C0E0" w14:paraId="2541A5E0" w14:textId="47D92DE1">
      <w:pPr>
        <w:pStyle w:val="Normal"/>
        <w:spacing w:before="120" w:after="200" w:line="240" w:lineRule="auto"/>
        <w:jc w:val="center"/>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pPr>
      <w:r w:rsidR="72F2C0E0">
        <w:drawing>
          <wp:inline wp14:editId="613983E7" wp14:anchorId="0FD66F6C">
            <wp:extent cx="6229350" cy="1743075"/>
            <wp:effectExtent l="0" t="0" r="0" b="0"/>
            <wp:docPr id="2134232799" name="" title=""/>
            <wp:cNvGraphicFramePr>
              <a:graphicFrameLocks noChangeAspect="1"/>
            </wp:cNvGraphicFramePr>
            <a:graphic>
              <a:graphicData uri="http://schemas.openxmlformats.org/drawingml/2006/picture">
                <pic:pic>
                  <pic:nvPicPr>
                    <pic:cNvPr id="0" name=""/>
                    <pic:cNvPicPr/>
                  </pic:nvPicPr>
                  <pic:blipFill>
                    <a:blip r:embed="R7dffe1267db44eeb">
                      <a:extLst>
                        <a:ext xmlns:a="http://schemas.openxmlformats.org/drawingml/2006/main" uri="{28A0092B-C50C-407E-A947-70E740481C1C}">
                          <a14:useLocalDpi val="0"/>
                        </a:ext>
                      </a:extLst>
                    </a:blip>
                    <a:stretch>
                      <a:fillRect/>
                    </a:stretch>
                  </pic:blipFill>
                  <pic:spPr>
                    <a:xfrm>
                      <a:off x="0" y="0"/>
                      <a:ext cx="6229350" cy="1743075"/>
                    </a:xfrm>
                    <a:prstGeom prst="rect">
                      <a:avLst/>
                    </a:prstGeom>
                  </pic:spPr>
                </pic:pic>
              </a:graphicData>
            </a:graphic>
          </wp:inline>
        </w:drawing>
      </w:r>
      <w:r w:rsidRPr="2BB54830" w:rsidR="6C0F28B8">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Img</w:t>
      </w:r>
      <w:r w:rsidRPr="2BB54830" w:rsidR="6C0F28B8">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 6.1-</w:t>
      </w:r>
      <w:r w:rsidRPr="2BB54830" w:rsidR="284AE7E2">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3</w:t>
      </w:r>
      <w:r w:rsidRPr="2BB54830" w:rsidR="6C0F28B8">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 xml:space="preserve"> Compatibilidad e interacción con </w:t>
      </w:r>
      <w:r w:rsidRPr="2BB54830" w:rsidR="5ACF943E">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.NET Framework</w:t>
      </w:r>
    </w:p>
    <w:p w:rsidR="33C9A98D" w:rsidP="2BB54830" w:rsidRDefault="33C9A98D" w14:paraId="24738D3E" w14:textId="1E21FB4F">
      <w:pPr>
        <w:pStyle w:val="Ttulo2"/>
        <w:suppressLineNumbers w:val="0"/>
        <w:bidi w:val="0"/>
        <w:spacing w:before="120" w:beforeAutospacing="off" w:after="240" w:afterAutospacing="off" w:line="240" w:lineRule="auto"/>
        <w:ind w:left="851" w:right="27" w:hanging="851"/>
        <w:jc w:val="left"/>
        <w:rPr/>
      </w:pPr>
      <w:bookmarkStart w:name="_Toc21917873" w:id="2107662543"/>
      <w:r w:rsidR="33C9A98D">
        <w:rPr/>
        <w:t>HTTPS Y CERTIFICADO DE DESARROLLO</w:t>
      </w:r>
      <w:bookmarkEnd w:id="2107662543"/>
    </w:p>
    <w:p w:rsidR="633E5020" w:rsidP="2BB54830" w:rsidRDefault="633E5020" w14:paraId="5D6D8253" w14:textId="34B32AD1">
      <w:pPr>
        <w:pStyle w:val="Normal"/>
      </w:pPr>
      <w:r w:rsidR="633E5020">
        <w:rPr/>
        <w:t xml:space="preserve">Casiopea utiliza HTTPS como protocolo seguro de comunicación, lo que hace imprescindible tener el entorno </w:t>
      </w:r>
      <w:r w:rsidR="396CC65A">
        <w:rPr/>
        <w:t xml:space="preserve">en </w:t>
      </w:r>
      <w:r w:rsidR="633E5020">
        <w:rPr/>
        <w:t xml:space="preserve">local </w:t>
      </w:r>
      <w:r w:rsidR="487EDE46">
        <w:rPr/>
        <w:t xml:space="preserve">configurado </w:t>
      </w:r>
      <w:r w:rsidR="633E5020">
        <w:rPr/>
        <w:t xml:space="preserve">para que haga </w:t>
      </w:r>
      <w:r w:rsidR="4F78EC43">
        <w:rPr/>
        <w:t xml:space="preserve">un </w:t>
      </w:r>
      <w:r w:rsidR="633E5020">
        <w:rPr/>
        <w:t xml:space="preserve">uso adecuado de </w:t>
      </w:r>
      <w:r w:rsidR="4C1C5764">
        <w:rPr/>
        <w:t>certificados.</w:t>
      </w:r>
    </w:p>
    <w:p w:rsidR="0D777233" w:rsidP="2BB54830" w:rsidRDefault="0D777233" w14:paraId="1E24E993" w14:textId="37ACC0E0">
      <w:pPr>
        <w:pStyle w:val="Ttulo3"/>
        <w:rPr/>
      </w:pPr>
      <w:bookmarkStart w:name="_Toc1793671468" w:id="1201788578"/>
      <w:r w:rsidRPr="55CCC6A9" w:rsidR="71EA77B2">
        <w:rPr>
          <w:b w:val="1"/>
          <w:bCs w:val="1"/>
          <w:u w:val="none"/>
        </w:rPr>
        <w:t>Generar un certificado de desarrollo</w:t>
      </w:r>
      <w:r w:rsidRPr="55CCC6A9" w:rsidR="71EA77B2">
        <w:rPr>
          <w:b w:val="1"/>
          <w:bCs w:val="1"/>
        </w:rPr>
        <w:t xml:space="preserve">: </w:t>
      </w:r>
      <w:r w:rsidRPr="55CCC6A9" w:rsidR="71EA77B2">
        <w:rPr>
          <w:b w:val="1"/>
          <w:bCs w:val="1"/>
          <w:sz w:val="28"/>
          <w:szCs w:val="28"/>
        </w:rPr>
        <w:t>(</w:t>
      </w:r>
      <w:hyperlink r:id="R610dc14905ac47d8">
        <w:r w:rsidRPr="55CCC6A9" w:rsidR="71EA77B2">
          <w:rPr>
            <w:rStyle w:val="Hipervnculo"/>
            <w:sz w:val="28"/>
            <w:szCs w:val="28"/>
          </w:rPr>
          <w:t>https://learn.microsoft.com/en-us/dotnet/core/tools/dotnet-dev-certs</w:t>
        </w:r>
      </w:hyperlink>
      <w:r w:rsidR="71EA77B2">
        <w:rPr/>
        <w:t>)</w:t>
      </w:r>
      <w:bookmarkEnd w:id="1201788578"/>
    </w:p>
    <w:p w:rsidR="0D777233" w:rsidP="2BB54830" w:rsidRDefault="0D777233" w14:paraId="1EC06A43" w14:textId="213A722C">
      <w:pPr>
        <w:pStyle w:val="Normal"/>
      </w:pPr>
      <w:r w:rsidR="0D777233">
        <w:rPr/>
        <w:t>Mediante una instancia de la línea de comandos de Windows (CMD) abierta como administrador seguimos los siguientes</w:t>
      </w:r>
      <w:r w:rsidR="18CD720D">
        <w:rPr/>
        <w:t xml:space="preserve"> pasos:</w:t>
      </w:r>
    </w:p>
    <w:p w:rsidR="4D891B35" w:rsidP="2BB54830" w:rsidRDefault="4D891B35" w14:paraId="252FCC2E" w14:textId="117D8CB9">
      <w:pPr>
        <w:pStyle w:val="Ttulo4"/>
        <w:rPr>
          <w:noProof w:val="0"/>
          <w:color w:val="4B4F54" w:themeColor="text2" w:themeTint="FF" w:themeShade="FF"/>
          <w:lang w:val="es-ES"/>
        </w:rPr>
      </w:pPr>
      <w:r w:rsidR="4D891B35">
        <w:rPr/>
        <w:t>COMPROBAR SI TENEMOS UN CERTIFICADO ANTERIOR</w:t>
      </w:r>
      <w:r w:rsidR="7D7E16C5">
        <w:rPr/>
        <w:t xml:space="preserve">: </w:t>
      </w:r>
    </w:p>
    <w:p w:rsidR="7D7E16C5" w:rsidP="2BB54830" w:rsidRDefault="7D7E16C5" w14:paraId="507858BC" w14:textId="0FAF419B">
      <w:pPr>
        <w:pStyle w:val="Ttulo4"/>
        <w:numPr>
          <w:numId w:val="0"/>
        </w:numPr>
        <w:ind w:left="0"/>
        <w:rPr>
          <w:rFonts w:ascii="Calibri Light" w:hAnsi="Calibri Light" w:eastAsia="Calibri Light" w:cs="Calibri Light" w:asciiTheme="minorAscii" w:hAnsiTheme="minorAscii" w:eastAsiaTheme="minorAscii" w:cstheme="minorAscii"/>
          <w:noProof w:val="0"/>
          <w:color w:val="4B4F54" w:themeColor="text2" w:themeTint="FF" w:themeShade="FF"/>
          <w:sz w:val="22"/>
          <w:szCs w:val="22"/>
          <w:lang w:val="es-ES"/>
        </w:rPr>
      </w:pPr>
      <w:r w:rsidRPr="2BB54830" w:rsidR="7D7E16C5">
        <w:rPr>
          <w:rFonts w:ascii="Calibri Light" w:hAnsi="Calibri Light" w:eastAsia="Calibri Light" w:cs="Calibri Light" w:asciiTheme="minorAscii" w:hAnsiTheme="minorAscii" w:eastAsiaTheme="minorAscii" w:cstheme="minorAscii"/>
          <w:b w:val="0"/>
          <w:bCs w:val="0"/>
          <w:i w:val="0"/>
          <w:iCs w:val="0"/>
          <w:caps w:val="0"/>
          <w:smallCaps w:val="0"/>
          <w:noProof w:val="0"/>
          <w:color w:val="auto"/>
          <w:sz w:val="22"/>
          <w:szCs w:val="22"/>
          <w:lang w:val="es-ES"/>
        </w:rPr>
        <w:t>dotnet</w:t>
      </w:r>
      <w:r w:rsidRPr="2BB54830" w:rsidR="7D7E16C5">
        <w:rPr>
          <w:rFonts w:ascii="Calibri Light" w:hAnsi="Calibri Light" w:eastAsia="Calibri Light" w:cs="Calibri Light" w:asciiTheme="minorAscii" w:hAnsiTheme="minorAscii" w:eastAsiaTheme="minorAscii" w:cstheme="minorAscii"/>
          <w:b w:val="0"/>
          <w:bCs w:val="0"/>
          <w:i w:val="0"/>
          <w:iCs w:val="0"/>
          <w:caps w:val="0"/>
          <w:smallCaps w:val="0"/>
          <w:noProof w:val="0"/>
          <w:color w:val="auto"/>
          <w:sz w:val="22"/>
          <w:szCs w:val="22"/>
          <w:lang w:val="es-ES"/>
        </w:rPr>
        <w:t xml:space="preserve"> </w:t>
      </w:r>
      <w:r w:rsidRPr="2BB54830" w:rsidR="7D7E16C5">
        <w:rPr>
          <w:rFonts w:ascii="Calibri Light" w:hAnsi="Calibri Light" w:eastAsia="Calibri Light" w:cs="Calibri Light" w:asciiTheme="minorAscii" w:hAnsiTheme="minorAscii" w:eastAsiaTheme="minorAscii" w:cstheme="minorAscii"/>
          <w:b w:val="0"/>
          <w:bCs w:val="0"/>
          <w:i w:val="0"/>
          <w:iCs w:val="0"/>
          <w:caps w:val="0"/>
          <w:smallCaps w:val="0"/>
          <w:noProof w:val="0"/>
          <w:color w:val="auto"/>
          <w:sz w:val="22"/>
          <w:szCs w:val="22"/>
          <w:lang w:val="es-ES"/>
        </w:rPr>
        <w:t>dev-certs</w:t>
      </w:r>
      <w:r w:rsidRPr="2BB54830" w:rsidR="7D7E16C5">
        <w:rPr>
          <w:rFonts w:ascii="Calibri Light" w:hAnsi="Calibri Light" w:eastAsia="Calibri Light" w:cs="Calibri Light" w:asciiTheme="minorAscii" w:hAnsiTheme="minorAscii" w:eastAsiaTheme="minorAscii" w:cstheme="minorAscii"/>
          <w:b w:val="0"/>
          <w:bCs w:val="0"/>
          <w:i w:val="0"/>
          <w:iCs w:val="0"/>
          <w:caps w:val="0"/>
          <w:smallCaps w:val="0"/>
          <w:noProof w:val="0"/>
          <w:color w:val="auto"/>
          <w:sz w:val="22"/>
          <w:szCs w:val="22"/>
          <w:lang w:val="es-ES"/>
        </w:rPr>
        <w:t xml:space="preserve"> https </w:t>
      </w:r>
      <w:r w:rsidRPr="2BB54830" w:rsidR="7D7E16C5">
        <w:rPr>
          <w:rFonts w:ascii="Calibri Light" w:hAnsi="Calibri Light" w:eastAsia="Calibri Light" w:cs="Calibri Light" w:asciiTheme="minorAscii" w:hAnsiTheme="minorAscii" w:eastAsiaTheme="minorAscii" w:cstheme="minorAscii"/>
          <w:b w:val="0"/>
          <w:bCs w:val="0"/>
          <w:i w:val="0"/>
          <w:iCs w:val="0"/>
          <w:caps w:val="0"/>
          <w:smallCaps w:val="0"/>
          <w:noProof w:val="0"/>
          <w:color w:val="auto"/>
          <w:sz w:val="22"/>
          <w:szCs w:val="22"/>
          <w:lang w:val="es-ES"/>
        </w:rPr>
        <w:t>--</w:t>
      </w:r>
      <w:r w:rsidRPr="2BB54830" w:rsidR="7D7E16C5">
        <w:rPr>
          <w:rFonts w:ascii="Calibri Light" w:hAnsi="Calibri Light" w:eastAsia="Calibri Light" w:cs="Calibri Light" w:asciiTheme="minorAscii" w:hAnsiTheme="minorAscii" w:eastAsiaTheme="minorAscii" w:cstheme="minorAscii"/>
          <w:b w:val="0"/>
          <w:bCs w:val="0"/>
          <w:i w:val="0"/>
          <w:iCs w:val="0"/>
          <w:caps w:val="0"/>
          <w:smallCaps w:val="0"/>
          <w:noProof w:val="0"/>
          <w:color w:val="auto"/>
          <w:sz w:val="22"/>
          <w:szCs w:val="22"/>
          <w:lang w:val="es-ES"/>
        </w:rPr>
        <w:t>check</w:t>
      </w:r>
      <w:r w:rsidRPr="2BB54830" w:rsidR="7D7E16C5">
        <w:rPr>
          <w:rFonts w:ascii="Calibri Light" w:hAnsi="Calibri Light" w:eastAsia="Calibri Light" w:cs="Calibri Light" w:asciiTheme="minorAscii" w:hAnsiTheme="minorAscii" w:eastAsiaTheme="minorAscii" w:cstheme="minorAscii"/>
          <w:b w:val="0"/>
          <w:bCs w:val="0"/>
          <w:i w:val="0"/>
          <w:iCs w:val="0"/>
          <w:caps w:val="0"/>
          <w:smallCaps w:val="0"/>
          <w:noProof w:val="0"/>
          <w:color w:val="auto"/>
          <w:sz w:val="22"/>
          <w:szCs w:val="22"/>
          <w:lang w:val="es-ES"/>
        </w:rPr>
        <w:t xml:space="preserve"> </w:t>
      </w:r>
      <w:r w:rsidRPr="2BB54830" w:rsidR="7D7E16C5">
        <w:rPr>
          <w:rFonts w:ascii="Calibri Light" w:hAnsi="Calibri Light" w:eastAsia="Calibri Light" w:cs="Calibri Light" w:asciiTheme="minorAscii" w:hAnsiTheme="minorAscii" w:eastAsiaTheme="minorAscii" w:cstheme="minorAscii"/>
          <w:b w:val="0"/>
          <w:bCs w:val="0"/>
          <w:i w:val="0"/>
          <w:iCs w:val="0"/>
          <w:caps w:val="0"/>
          <w:smallCaps w:val="0"/>
          <w:noProof w:val="0"/>
          <w:color w:val="auto"/>
          <w:sz w:val="22"/>
          <w:szCs w:val="22"/>
          <w:lang w:val="es-ES"/>
        </w:rPr>
        <w:t>--</w:t>
      </w:r>
      <w:r w:rsidRPr="2BB54830" w:rsidR="7D7E16C5">
        <w:rPr>
          <w:rFonts w:ascii="Calibri Light" w:hAnsi="Calibri Light" w:eastAsia="Calibri Light" w:cs="Calibri Light" w:asciiTheme="minorAscii" w:hAnsiTheme="minorAscii" w:eastAsiaTheme="minorAscii" w:cstheme="minorAscii"/>
          <w:b w:val="0"/>
          <w:bCs w:val="0"/>
          <w:i w:val="0"/>
          <w:iCs w:val="0"/>
          <w:caps w:val="0"/>
          <w:smallCaps w:val="0"/>
          <w:noProof w:val="0"/>
          <w:color w:val="auto"/>
          <w:sz w:val="22"/>
          <w:szCs w:val="22"/>
          <w:lang w:val="es-ES"/>
        </w:rPr>
        <w:t>trust</w:t>
      </w:r>
    </w:p>
    <w:p w:rsidR="7D7E16C5" w:rsidP="2BB54830" w:rsidRDefault="7D7E16C5" w14:paraId="09276BE1" w14:textId="2221A303">
      <w:pPr>
        <w:pStyle w:val="Normal"/>
        <w:ind w:left="0"/>
        <w:jc w:val="center"/>
      </w:pPr>
      <w:r w:rsidR="7D7E16C5">
        <w:drawing>
          <wp:inline wp14:editId="0AF28F39" wp14:anchorId="4DDA4FDD">
            <wp:extent cx="4572000" cy="390525"/>
            <wp:effectExtent l="0" t="0" r="0" b="0"/>
            <wp:docPr id="503954272" name="" title=""/>
            <wp:cNvGraphicFramePr>
              <a:graphicFrameLocks noChangeAspect="1"/>
            </wp:cNvGraphicFramePr>
            <a:graphic>
              <a:graphicData uri="http://schemas.openxmlformats.org/drawingml/2006/picture">
                <pic:pic>
                  <pic:nvPicPr>
                    <pic:cNvPr id="0" name=""/>
                    <pic:cNvPicPr/>
                  </pic:nvPicPr>
                  <pic:blipFill>
                    <a:blip r:embed="R53b8b57d9b5249de">
                      <a:extLst>
                        <a:ext xmlns:a="http://schemas.openxmlformats.org/drawingml/2006/main" uri="{28A0092B-C50C-407E-A947-70E740481C1C}">
                          <a14:useLocalDpi val="0"/>
                        </a:ext>
                      </a:extLst>
                    </a:blip>
                    <a:stretch>
                      <a:fillRect/>
                    </a:stretch>
                  </pic:blipFill>
                  <pic:spPr>
                    <a:xfrm>
                      <a:off x="0" y="0"/>
                      <a:ext cx="4572000" cy="390525"/>
                    </a:xfrm>
                    <a:prstGeom prst="rect">
                      <a:avLst/>
                    </a:prstGeom>
                  </pic:spPr>
                </pic:pic>
              </a:graphicData>
            </a:graphic>
          </wp:inline>
        </w:drawing>
      </w:r>
    </w:p>
    <w:p w:rsidR="492A25C3" w:rsidP="2BB54830" w:rsidRDefault="492A25C3" w14:paraId="53E75EB8" w14:textId="5E8C8AC9">
      <w:pPr>
        <w:pStyle w:val="Normal"/>
        <w:spacing w:before="120" w:after="200" w:line="240" w:lineRule="auto"/>
        <w:jc w:val="center"/>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pPr>
      <w:r w:rsidRPr="2BB54830" w:rsidR="492A25C3">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Img. 6.2.1.1-1 Comprobación de certificados de desarrollo</w:t>
      </w:r>
    </w:p>
    <w:p w:rsidR="7D7E16C5" w:rsidP="2BB54830" w:rsidRDefault="7D7E16C5" w14:paraId="31DD0683" w14:textId="722AF615">
      <w:pPr>
        <w:pStyle w:val="Ttulo4"/>
        <w:rPr>
          <w:noProof w:val="0"/>
          <w:color w:val="4B4F54" w:themeColor="text2" w:themeTint="FF" w:themeShade="FF"/>
          <w:lang w:val="es-ES"/>
        </w:rPr>
      </w:pPr>
      <w:r w:rsidRPr="2BB54830" w:rsidR="7D7E16C5">
        <w:rPr>
          <w:noProof w:val="0"/>
          <w:color w:val="4B4F54" w:themeColor="text2" w:themeTint="FF" w:themeShade="FF"/>
          <w:lang w:val="es-ES"/>
        </w:rPr>
        <w:t>LIMPIAR CERTIFICADOS ANTERIORES (</w:t>
      </w:r>
      <w:r w:rsidRPr="2BB54830" w:rsidR="79396A35">
        <w:rPr>
          <w:noProof w:val="0"/>
          <w:color w:val="4B4F54" w:themeColor="text2" w:themeTint="FF" w:themeShade="FF"/>
          <w:lang w:val="es-ES"/>
        </w:rPr>
        <w:t>SI</w:t>
      </w:r>
      <w:r w:rsidRPr="2BB54830" w:rsidR="7D7E16C5">
        <w:rPr>
          <w:noProof w:val="0"/>
          <w:color w:val="4B4F54" w:themeColor="text2" w:themeTint="FF" w:themeShade="FF"/>
          <w:lang w:val="es-ES"/>
        </w:rPr>
        <w:t xml:space="preserve"> TENÍAMOS ALGUNO): </w:t>
      </w:r>
    </w:p>
    <w:p w:rsidR="5095C7D2" w:rsidP="2BB54830" w:rsidRDefault="5095C7D2" w14:paraId="511FC2F7" w14:textId="00B2C587">
      <w:pPr>
        <w:pStyle w:val="Normal"/>
        <w:ind w:left="0"/>
        <w:rPr>
          <w:noProof w:val="0"/>
          <w:color w:val="4B4F54" w:themeColor="text2" w:themeTint="FF" w:themeShade="FF"/>
          <w:lang w:val="es-ES"/>
        </w:rPr>
      </w:pPr>
      <w:r w:rsidRPr="2BB54830" w:rsidR="5095C7D2">
        <w:rPr>
          <w:noProof w:val="0"/>
          <w:color w:val="4B4F54" w:themeColor="text2" w:themeTint="FF" w:themeShade="FF"/>
          <w:lang w:val="es-ES"/>
        </w:rPr>
        <w:t>A través del IIS realizamos las acciones que se describen</w:t>
      </w:r>
      <w:r w:rsidRPr="2BB54830" w:rsidR="19B99292">
        <w:rPr>
          <w:noProof w:val="0"/>
          <w:color w:val="4B4F54" w:themeColor="text2" w:themeTint="FF" w:themeShade="FF"/>
          <w:lang w:val="es-ES"/>
        </w:rPr>
        <w:t xml:space="preserve"> con imágenes de capturas para el certificado “</w:t>
      </w:r>
      <w:r w:rsidRPr="2BB54830" w:rsidR="19B99292">
        <w:rPr>
          <w:i w:val="1"/>
          <w:iCs w:val="1"/>
          <w:noProof w:val="0"/>
          <w:color w:val="4B4F54" w:themeColor="text2" w:themeTint="FF" w:themeShade="FF"/>
          <w:lang w:val="es-ES"/>
        </w:rPr>
        <w:t xml:space="preserve">ASP.NET Core HTTPS </w:t>
      </w:r>
      <w:r w:rsidRPr="2BB54830" w:rsidR="19B99292">
        <w:rPr>
          <w:i w:val="1"/>
          <w:iCs w:val="1"/>
          <w:noProof w:val="0"/>
          <w:color w:val="4B4F54" w:themeColor="text2" w:themeTint="FF" w:themeShade="FF"/>
          <w:lang w:val="es-ES"/>
        </w:rPr>
        <w:t>development</w:t>
      </w:r>
      <w:r w:rsidRPr="2BB54830" w:rsidR="19B99292">
        <w:rPr>
          <w:noProof w:val="0"/>
          <w:color w:val="4B4F54" w:themeColor="text2" w:themeTint="FF" w:themeShade="FF"/>
          <w:lang w:val="es-ES"/>
        </w:rPr>
        <w:t>”</w:t>
      </w:r>
    </w:p>
    <w:p w:rsidR="19B99292" w:rsidP="2BB54830" w:rsidRDefault="19B99292" w14:paraId="5C68CAEA" w14:textId="0C4D12B3">
      <w:pPr>
        <w:pStyle w:val="Normal"/>
        <w:spacing w:before="120" w:after="200" w:line="240" w:lineRule="auto"/>
        <w:jc w:val="center"/>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pPr>
      <w:r w:rsidR="19B99292">
        <w:drawing>
          <wp:inline wp14:editId="6550FCC3" wp14:anchorId="02ED74CA">
            <wp:extent cx="3705225" cy="1954591"/>
            <wp:effectExtent l="0" t="0" r="0" b="0"/>
            <wp:docPr id="844188770" name="" title=""/>
            <wp:cNvGraphicFramePr>
              <a:graphicFrameLocks noChangeAspect="1"/>
            </wp:cNvGraphicFramePr>
            <a:graphic>
              <a:graphicData uri="http://schemas.openxmlformats.org/drawingml/2006/picture">
                <pic:pic>
                  <pic:nvPicPr>
                    <pic:cNvPr id="0" name=""/>
                    <pic:cNvPicPr/>
                  </pic:nvPicPr>
                  <pic:blipFill>
                    <a:blip r:embed="Rf5114a65c3bb458f">
                      <a:extLst>
                        <a:ext xmlns:a="http://schemas.openxmlformats.org/drawingml/2006/main" uri="{28A0092B-C50C-407E-A947-70E740481C1C}">
                          <a14:useLocalDpi val="0"/>
                        </a:ext>
                      </a:extLst>
                    </a:blip>
                    <a:stretch>
                      <a:fillRect/>
                    </a:stretch>
                  </pic:blipFill>
                  <pic:spPr>
                    <a:xfrm>
                      <a:off x="0" y="0"/>
                      <a:ext cx="3705225" cy="1954591"/>
                    </a:xfrm>
                    <a:prstGeom prst="rect">
                      <a:avLst/>
                    </a:prstGeom>
                  </pic:spPr>
                </pic:pic>
              </a:graphicData>
            </a:graphic>
          </wp:inline>
        </w:drawing>
      </w:r>
      <w:r w:rsidR="417D5652">
        <w:rPr/>
        <w:t xml:space="preserve"> </w:t>
      </w:r>
      <w:r w:rsidR="6FFD7243">
        <w:drawing>
          <wp:inline wp14:editId="0A5AF887" wp14:anchorId="4C1C6FF9">
            <wp:extent cx="2209049" cy="814989"/>
            <wp:effectExtent l="0" t="0" r="0" b="0"/>
            <wp:docPr id="1180791810" name="" title=""/>
            <wp:cNvGraphicFramePr>
              <a:graphicFrameLocks noChangeAspect="1"/>
            </wp:cNvGraphicFramePr>
            <a:graphic>
              <a:graphicData uri="http://schemas.openxmlformats.org/drawingml/2006/picture">
                <pic:pic>
                  <pic:nvPicPr>
                    <pic:cNvPr id="0" name=""/>
                    <pic:cNvPicPr/>
                  </pic:nvPicPr>
                  <pic:blipFill>
                    <a:blip r:embed="R963273485e014be4">
                      <a:extLst>
                        <a:ext xmlns:a="http://schemas.openxmlformats.org/drawingml/2006/main" uri="{28A0092B-C50C-407E-A947-70E740481C1C}">
                          <a14:useLocalDpi val="0"/>
                        </a:ext>
                      </a:extLst>
                    </a:blip>
                    <a:stretch>
                      <a:fillRect/>
                    </a:stretch>
                  </pic:blipFill>
                  <pic:spPr>
                    <a:xfrm>
                      <a:off x="0" y="0"/>
                      <a:ext cx="2209049" cy="814989"/>
                    </a:xfrm>
                    <a:prstGeom prst="rect">
                      <a:avLst/>
                    </a:prstGeom>
                  </pic:spPr>
                </pic:pic>
              </a:graphicData>
            </a:graphic>
          </wp:inline>
        </w:drawing>
      </w:r>
    </w:p>
    <w:p w:rsidR="37DC582F" w:rsidP="2BB54830" w:rsidRDefault="37DC582F" w14:paraId="2F641036" w14:textId="09A9F0A7">
      <w:pPr>
        <w:pStyle w:val="Normal"/>
        <w:spacing w:before="120" w:after="200" w:line="240" w:lineRule="auto"/>
        <w:jc w:val="center"/>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pPr>
      <w:r w:rsidRPr="2BB54830" w:rsidR="37DC582F">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Img. 6.2.1.2-1 Limpieza de certificados de desarrollo</w:t>
      </w:r>
    </w:p>
    <w:p w:rsidR="2BB54830" w:rsidP="2BB54830" w:rsidRDefault="2BB54830" w14:paraId="3F6D2B1B" w14:textId="1C80FE16">
      <w:pPr>
        <w:pStyle w:val="Normal"/>
        <w:ind w:left="442"/>
      </w:pPr>
    </w:p>
    <w:p w:rsidR="6FFD7243" w:rsidP="2BB54830" w:rsidRDefault="6FFD7243" w14:paraId="692776D2" w14:textId="5C025358">
      <w:pPr>
        <w:pStyle w:val="Ttulo4"/>
        <w:rPr>
          <w:noProof w:val="0"/>
          <w:color w:val="4B4F54" w:themeColor="text2" w:themeTint="FF" w:themeShade="FF"/>
          <w:lang w:val="es-ES"/>
        </w:rPr>
      </w:pPr>
      <w:r w:rsidRPr="2BB54830" w:rsidR="6FFD7243">
        <w:rPr>
          <w:noProof w:val="0"/>
          <w:color w:val="4B4F54" w:themeColor="text2" w:themeTint="FF" w:themeShade="FF"/>
          <w:lang w:val="es-ES"/>
        </w:rPr>
        <w:t xml:space="preserve">GENERAR UN CERTIFICADO de </w:t>
      </w:r>
      <w:r w:rsidRPr="2BB54830" w:rsidR="6FFD7243">
        <w:rPr>
          <w:noProof w:val="0"/>
          <w:color w:val="4B4F54" w:themeColor="text2" w:themeTint="FF" w:themeShade="FF"/>
          <w:lang w:val="es-ES"/>
        </w:rPr>
        <w:t>DEsarrollo</w:t>
      </w:r>
      <w:r w:rsidRPr="2BB54830" w:rsidR="6FFD7243">
        <w:rPr>
          <w:noProof w:val="0"/>
          <w:color w:val="4B4F54" w:themeColor="text2" w:themeTint="FF" w:themeShade="FF"/>
          <w:lang w:val="es-ES"/>
        </w:rPr>
        <w:t>:</w:t>
      </w:r>
    </w:p>
    <w:p w:rsidR="6FFD7243" w:rsidP="2BB54830" w:rsidRDefault="6FFD7243" w14:paraId="5F888EB0" w14:textId="091D6572">
      <w:pPr>
        <w:pStyle w:val="Normal"/>
        <w:ind w:left="442"/>
        <w:rPr>
          <w:noProof w:val="0"/>
          <w:color w:val="4B4F54" w:themeColor="text2" w:themeTint="FF" w:themeShade="FF"/>
          <w:lang w:val="es-ES"/>
        </w:rPr>
      </w:pPr>
      <w:r w:rsidRPr="2BB54830" w:rsidR="6FFD7243">
        <w:rPr>
          <w:noProof w:val="0"/>
          <w:color w:val="4B4F54" w:themeColor="text2" w:themeTint="FF" w:themeShade="FF"/>
          <w:u w:val="single"/>
          <w:lang w:val="es-ES"/>
        </w:rPr>
        <w:t>Password</w:t>
      </w:r>
      <w:r w:rsidRPr="2BB54830" w:rsidR="6FFD7243">
        <w:rPr>
          <w:noProof w:val="0"/>
          <w:color w:val="4B4F54" w:themeColor="text2" w:themeTint="FF" w:themeShade="FF"/>
          <w:lang w:val="es-ES"/>
        </w:rPr>
        <w:t xml:space="preserve">: </w:t>
      </w:r>
      <w:r w:rsidRPr="2BB54830" w:rsidR="6FFD7243">
        <w:rPr>
          <w:b w:val="1"/>
          <w:bCs w:val="1"/>
          <w:noProof w:val="0"/>
          <w:color w:val="4B4F54" w:themeColor="text2" w:themeTint="FF" w:themeShade="FF"/>
          <w:lang w:val="es-ES"/>
        </w:rPr>
        <w:t>becarios</w:t>
      </w:r>
    </w:p>
    <w:p w:rsidR="4A8BE939" w:rsidP="2BB54830" w:rsidRDefault="4A8BE939" w14:paraId="7894E670" w14:textId="569D401D">
      <w:pPr>
        <w:pStyle w:val="Normal"/>
        <w:ind w:left="442"/>
        <w:rPr>
          <w:rFonts w:ascii="Calibri Light" w:hAnsi="Calibri Light" w:eastAsia="Calibri Light" w:cs="Calibri Light"/>
          <w:noProof w:val="0"/>
          <w:color w:val="auto"/>
          <w:sz w:val="22"/>
          <w:szCs w:val="22"/>
          <w:lang w:val="es-ES"/>
        </w:rPr>
      </w:pPr>
      <w:r w:rsidRPr="2BB54830" w:rsidR="4A8BE939">
        <w:rPr>
          <w:rFonts w:ascii="Cascadia Mono" w:hAnsi="Cascadia Mono" w:eastAsia="Cascadia Mono" w:cs="Cascadia Mono"/>
          <w:b w:val="0"/>
          <w:bCs w:val="0"/>
          <w:i w:val="0"/>
          <w:iCs w:val="0"/>
          <w:caps w:val="0"/>
          <w:smallCaps w:val="0"/>
          <w:noProof w:val="0"/>
          <w:color w:val="auto"/>
          <w:sz w:val="21"/>
          <w:szCs w:val="21"/>
          <w:lang w:val="es-ES"/>
        </w:rPr>
        <w:t>dotnet dev-certs https -ep ./certificate.pfx -p becarios --trust</w:t>
      </w:r>
    </w:p>
    <w:p w:rsidR="6FFD7243" w:rsidP="2BB54830" w:rsidRDefault="6FFD7243" w14:paraId="3787F239" w14:textId="40B1D21E">
      <w:pPr>
        <w:pStyle w:val="Normal"/>
        <w:spacing w:before="120" w:after="200" w:line="240" w:lineRule="auto"/>
        <w:jc w:val="center"/>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pPr>
      <w:r w:rsidR="6FFD7243">
        <w:drawing>
          <wp:inline wp14:editId="04629676" wp14:anchorId="26AB082C">
            <wp:extent cx="6229350" cy="409575"/>
            <wp:effectExtent l="0" t="0" r="0" b="0"/>
            <wp:docPr id="882873366" name="" title=""/>
            <wp:cNvGraphicFramePr>
              <a:graphicFrameLocks noChangeAspect="1"/>
            </wp:cNvGraphicFramePr>
            <a:graphic>
              <a:graphicData uri="http://schemas.openxmlformats.org/drawingml/2006/picture">
                <pic:pic>
                  <pic:nvPicPr>
                    <pic:cNvPr id="0" name=""/>
                    <pic:cNvPicPr/>
                  </pic:nvPicPr>
                  <pic:blipFill>
                    <a:blip r:embed="R42730a53e9bf49c5">
                      <a:extLst>
                        <a:ext xmlns:a="http://schemas.openxmlformats.org/drawingml/2006/main" uri="{28A0092B-C50C-407E-A947-70E740481C1C}">
                          <a14:useLocalDpi val="0"/>
                        </a:ext>
                      </a:extLst>
                    </a:blip>
                    <a:stretch>
                      <a:fillRect/>
                    </a:stretch>
                  </pic:blipFill>
                  <pic:spPr>
                    <a:xfrm>
                      <a:off x="0" y="0"/>
                      <a:ext cx="6229350" cy="409575"/>
                    </a:xfrm>
                    <a:prstGeom prst="rect">
                      <a:avLst/>
                    </a:prstGeom>
                  </pic:spPr>
                </pic:pic>
              </a:graphicData>
            </a:graphic>
          </wp:inline>
        </w:drawing>
      </w:r>
      <w:r w:rsidRPr="2BB54830" w:rsidR="2D3CC9C4">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Img. 6.2.1.</w:t>
      </w:r>
      <w:r w:rsidRPr="2BB54830" w:rsidR="61ADE1F5">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3</w:t>
      </w:r>
      <w:r w:rsidRPr="2BB54830" w:rsidR="2D3CC9C4">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 xml:space="preserve">-1 </w:t>
      </w:r>
      <w:r w:rsidRPr="2BB54830" w:rsidR="570DBC09">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 xml:space="preserve">Generación </w:t>
      </w:r>
      <w:r w:rsidRPr="2BB54830" w:rsidR="2D3CC9C4">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de certificados de desarrollo</w:t>
      </w:r>
    </w:p>
    <w:p w:rsidR="6FFD7243" w:rsidP="55CCC6A9" w:rsidRDefault="6FFD7243" w14:paraId="1F1A5B53" w14:textId="4FE29DB8">
      <w:pPr>
        <w:pStyle w:val="Normal"/>
        <w:ind w:left="442"/>
        <w:rPr>
          <w:rFonts w:ascii="Calibri Light" w:hAnsi="Calibri Light" w:eastAsia="Calibri Light" w:cs="Calibri Light" w:asciiTheme="minorAscii" w:hAnsiTheme="minorAscii" w:eastAsiaTheme="minorAscii" w:cstheme="minorAscii"/>
          <w:b w:val="0"/>
          <w:bCs w:val="0"/>
          <w:i w:val="0"/>
          <w:iCs w:val="0"/>
          <w:caps w:val="0"/>
          <w:smallCaps w:val="0"/>
          <w:noProof w:val="0"/>
          <w:color w:val="auto"/>
          <w:sz w:val="21"/>
          <w:szCs w:val="21"/>
          <w:lang w:val="es-ES"/>
        </w:rPr>
      </w:pPr>
      <w:r w:rsidRPr="55CCC6A9" w:rsidR="6FFD7243">
        <w:rPr>
          <w:rFonts w:ascii="Calibri Light" w:hAnsi="Calibri Light" w:eastAsia="Calibri Light" w:cs="Calibri Light" w:asciiTheme="minorAscii" w:hAnsiTheme="minorAscii" w:eastAsiaTheme="minorAscii" w:cstheme="minorAscii"/>
          <w:b w:val="0"/>
          <w:bCs w:val="0"/>
          <w:i w:val="0"/>
          <w:iCs w:val="0"/>
          <w:caps w:val="0"/>
          <w:smallCaps w:val="0"/>
          <w:noProof w:val="0"/>
          <w:color w:val="auto"/>
          <w:sz w:val="21"/>
          <w:szCs w:val="21"/>
          <w:lang w:val="es-ES"/>
        </w:rPr>
        <w:t xml:space="preserve">Se mostrará </w:t>
      </w:r>
      <w:r w:rsidRPr="55CCC6A9" w:rsidR="6FFD7243">
        <w:rPr>
          <w:rFonts w:ascii="Calibri Light" w:hAnsi="Calibri Light" w:eastAsia="Calibri Light" w:cs="Calibri Light" w:asciiTheme="minorAscii" w:hAnsiTheme="minorAscii" w:eastAsiaTheme="minorAscii" w:cstheme="minorAscii"/>
          <w:b w:val="0"/>
          <w:bCs w:val="0"/>
          <w:i w:val="0"/>
          <w:iCs w:val="0"/>
          <w:caps w:val="0"/>
          <w:smallCaps w:val="0"/>
          <w:noProof w:val="0"/>
          <w:color w:val="auto"/>
          <w:sz w:val="21"/>
          <w:szCs w:val="21"/>
          <w:lang w:val="es-ES"/>
        </w:rPr>
        <w:t>un</w:t>
      </w:r>
      <w:r w:rsidRPr="55CCC6A9" w:rsidR="479F8695">
        <w:rPr>
          <w:rFonts w:ascii="Calibri Light" w:hAnsi="Calibri Light" w:eastAsia="Calibri Light" w:cs="Calibri Light" w:asciiTheme="minorAscii" w:hAnsiTheme="minorAscii" w:eastAsiaTheme="minorAscii" w:cstheme="minorAscii"/>
          <w:b w:val="0"/>
          <w:bCs w:val="0"/>
          <w:i w:val="0"/>
          <w:iCs w:val="0"/>
          <w:caps w:val="0"/>
          <w:smallCaps w:val="0"/>
          <w:noProof w:val="0"/>
          <w:color w:val="auto"/>
          <w:sz w:val="21"/>
          <w:szCs w:val="21"/>
          <w:lang w:val="es-ES"/>
        </w:rPr>
        <w:t>a</w:t>
      </w:r>
      <w:r w:rsidRPr="55CCC6A9" w:rsidR="6FFD7243">
        <w:rPr>
          <w:rFonts w:ascii="Calibri Light" w:hAnsi="Calibri Light" w:eastAsia="Calibri Light" w:cs="Calibri Light" w:asciiTheme="minorAscii" w:hAnsiTheme="minorAscii" w:eastAsiaTheme="minorAscii" w:cstheme="minorAscii"/>
          <w:b w:val="0"/>
          <w:bCs w:val="0"/>
          <w:i w:val="0"/>
          <w:iCs w:val="0"/>
          <w:caps w:val="0"/>
          <w:smallCaps w:val="0"/>
          <w:noProof w:val="0"/>
          <w:color w:val="auto"/>
          <w:sz w:val="21"/>
          <w:szCs w:val="21"/>
          <w:lang w:val="es-ES"/>
        </w:rPr>
        <w:t xml:space="preserve"> ventana emergente</w:t>
      </w:r>
      <w:r w:rsidRPr="55CCC6A9" w:rsidR="6FFD7243">
        <w:rPr>
          <w:rFonts w:ascii="Calibri Light" w:hAnsi="Calibri Light" w:eastAsia="Calibri Light" w:cs="Calibri Light" w:asciiTheme="minorAscii" w:hAnsiTheme="minorAscii" w:eastAsiaTheme="minorAscii" w:cstheme="minorAscii"/>
          <w:b w:val="0"/>
          <w:bCs w:val="0"/>
          <w:i w:val="0"/>
          <w:iCs w:val="0"/>
          <w:caps w:val="0"/>
          <w:smallCaps w:val="0"/>
          <w:noProof w:val="0"/>
          <w:color w:val="auto"/>
          <w:sz w:val="21"/>
          <w:szCs w:val="21"/>
          <w:lang w:val="es-ES"/>
        </w:rPr>
        <w:t xml:space="preserve"> que debemos aceptar. Indicad </w:t>
      </w:r>
      <w:r w:rsidRPr="55CCC6A9" w:rsidR="6FFD7243">
        <w:rPr>
          <w:rFonts w:ascii="Calibri Light" w:hAnsi="Calibri Light" w:eastAsia="Calibri Light" w:cs="Calibri Light" w:asciiTheme="minorAscii" w:hAnsiTheme="minorAscii" w:eastAsiaTheme="minorAscii" w:cstheme="minorAscii"/>
          <w:b w:val="1"/>
          <w:bCs w:val="1"/>
          <w:i w:val="0"/>
          <w:iCs w:val="0"/>
          <w:caps w:val="0"/>
          <w:smallCaps w:val="0"/>
          <w:noProof w:val="0"/>
          <w:color w:val="auto"/>
          <w:sz w:val="21"/>
          <w:szCs w:val="21"/>
          <w:lang w:val="es-ES"/>
        </w:rPr>
        <w:t>SÍ</w:t>
      </w:r>
      <w:r w:rsidRPr="55CCC6A9" w:rsidR="08FB9817">
        <w:rPr>
          <w:rFonts w:ascii="Calibri Light" w:hAnsi="Calibri Light" w:eastAsia="Calibri Light" w:cs="Calibri Light" w:asciiTheme="minorAscii" w:hAnsiTheme="minorAscii" w:eastAsiaTheme="minorAscii" w:cstheme="minorAscii"/>
          <w:b w:val="0"/>
          <w:bCs w:val="0"/>
          <w:i w:val="0"/>
          <w:iCs w:val="0"/>
          <w:caps w:val="0"/>
          <w:smallCaps w:val="0"/>
          <w:noProof w:val="0"/>
          <w:color w:val="auto"/>
          <w:sz w:val="21"/>
          <w:szCs w:val="21"/>
          <w:lang w:val="es-ES"/>
        </w:rPr>
        <w:t>.</w:t>
      </w:r>
    </w:p>
    <w:p w:rsidR="3EA4BB33" w:rsidP="2BB54830" w:rsidRDefault="3EA4BB33" w14:paraId="06A06D41" w14:textId="5CF36B99">
      <w:pPr>
        <w:pStyle w:val="Normal"/>
        <w:ind w:left="442"/>
        <w:jc w:val="center"/>
      </w:pPr>
      <w:r w:rsidR="3EA4BB33">
        <w:drawing>
          <wp:inline wp14:editId="3C37EF00" wp14:anchorId="0276D71E">
            <wp:extent cx="2943225" cy="2800628"/>
            <wp:effectExtent l="0" t="0" r="0" b="0"/>
            <wp:docPr id="939114665" name="" title=""/>
            <wp:cNvGraphicFramePr>
              <a:graphicFrameLocks noChangeAspect="1"/>
            </wp:cNvGraphicFramePr>
            <a:graphic>
              <a:graphicData uri="http://schemas.openxmlformats.org/drawingml/2006/picture">
                <pic:pic>
                  <pic:nvPicPr>
                    <pic:cNvPr id="0" name=""/>
                    <pic:cNvPicPr/>
                  </pic:nvPicPr>
                  <pic:blipFill>
                    <a:blip r:embed="R5a056c53680046b3">
                      <a:extLst>
                        <a:ext xmlns:a="http://schemas.openxmlformats.org/drawingml/2006/main" uri="{28A0092B-C50C-407E-A947-70E740481C1C}">
                          <a14:useLocalDpi val="0"/>
                        </a:ext>
                      </a:extLst>
                    </a:blip>
                    <a:stretch>
                      <a:fillRect/>
                    </a:stretch>
                  </pic:blipFill>
                  <pic:spPr>
                    <a:xfrm>
                      <a:off x="0" y="0"/>
                      <a:ext cx="2943225" cy="2800628"/>
                    </a:xfrm>
                    <a:prstGeom prst="rect">
                      <a:avLst/>
                    </a:prstGeom>
                  </pic:spPr>
                </pic:pic>
              </a:graphicData>
            </a:graphic>
          </wp:inline>
        </w:drawing>
      </w:r>
    </w:p>
    <w:p w:rsidR="7D3EA83E" w:rsidP="2BB54830" w:rsidRDefault="7D3EA83E" w14:paraId="5044F3C6" w14:textId="7589F9A4">
      <w:pPr>
        <w:pStyle w:val="Normal"/>
        <w:ind w:left="442"/>
        <w:jc w:val="center"/>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pPr>
      <w:r w:rsidRPr="2BB54830" w:rsidR="7D3EA83E">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Img</w:t>
      </w:r>
      <w:r w:rsidRPr="2BB54830" w:rsidR="7D3EA83E">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 xml:space="preserve">. 6.2.1.3-2 </w:t>
      </w:r>
      <w:r w:rsidRPr="2BB54830" w:rsidR="7D3EA83E">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Confianza</w:t>
      </w:r>
      <w:r w:rsidRPr="2BB54830" w:rsidR="7D3EA83E">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 xml:space="preserve"> en el certificado de desarrollo</w:t>
      </w:r>
    </w:p>
    <w:p w:rsidR="040B37EE" w:rsidP="2BB54830" w:rsidRDefault="040B37EE" w14:paraId="0623E1EB" w14:textId="0A0379EC">
      <w:pPr>
        <w:pStyle w:val="Normal"/>
        <w:ind w:left="0"/>
        <w:jc w:val="left"/>
      </w:pPr>
      <w:r w:rsidR="040B37EE">
        <w:rPr/>
        <w:t>Adicionalmente el certificado se habrá generado como archivo “</w:t>
      </w:r>
      <w:r w:rsidR="040B37EE">
        <w:rPr/>
        <w:t>certificate.pfx</w:t>
      </w:r>
      <w:r w:rsidR="040B37EE">
        <w:rPr/>
        <w:t xml:space="preserve">” en la ubicación desde donde </w:t>
      </w:r>
      <w:r w:rsidR="040B37EE">
        <w:rPr/>
        <w:t>lanzamos</w:t>
      </w:r>
      <w:r w:rsidR="040B37EE">
        <w:rPr/>
        <w:t xml:space="preserve"> el comando de creación.</w:t>
      </w:r>
    </w:p>
    <w:p w:rsidR="040B37EE" w:rsidP="55CCC6A9" w:rsidRDefault="040B37EE" w14:paraId="2BC574E6" w14:textId="6F942AA5">
      <w:pPr>
        <w:pStyle w:val="Normal"/>
        <w:ind w:left="0"/>
        <w:jc w:val="center"/>
        <w:rPr>
          <w:rFonts w:ascii="Calibri Light" w:hAnsi="Calibri Light" w:eastAsia="Calibri Light" w:cs="Calibri Light"/>
          <w:b w:val="0"/>
          <w:bCs w:val="0"/>
          <w:i w:val="1"/>
          <w:iCs w:val="1"/>
          <w:caps w:val="0"/>
          <w:smallCaps w:val="0"/>
          <w:noProof w:val="0"/>
          <w:color w:val="4B4F53" w:themeColor="text2" w:themeTint="FF" w:themeShade="FF"/>
          <w:sz w:val="22"/>
          <w:szCs w:val="22"/>
          <w:lang w:val="es-ES"/>
        </w:rPr>
      </w:pPr>
      <w:r w:rsidR="040B37EE">
        <w:drawing>
          <wp:inline wp14:editId="3CD0F664" wp14:anchorId="1FE2FF49">
            <wp:extent cx="6229350" cy="1543050"/>
            <wp:effectExtent l="0" t="0" r="0" b="0"/>
            <wp:docPr id="1694025769" name="" title=""/>
            <wp:cNvGraphicFramePr>
              <a:graphicFrameLocks noChangeAspect="1"/>
            </wp:cNvGraphicFramePr>
            <a:graphic>
              <a:graphicData uri="http://schemas.openxmlformats.org/drawingml/2006/picture">
                <pic:pic>
                  <pic:nvPicPr>
                    <pic:cNvPr id="0" name=""/>
                    <pic:cNvPicPr/>
                  </pic:nvPicPr>
                  <pic:blipFill>
                    <a:blip r:embed="Rcb1148b0e24e4c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29350" cy="1543050"/>
                    </a:xfrm>
                    <a:prstGeom prst="rect">
                      <a:avLst/>
                    </a:prstGeom>
                  </pic:spPr>
                </pic:pic>
              </a:graphicData>
            </a:graphic>
          </wp:inline>
        </w:drawing>
      </w:r>
      <w:r w:rsidRPr="55CCC6A9" w:rsidR="26352B69">
        <w:rPr>
          <w:rFonts w:ascii="Calibri Light" w:hAnsi="Calibri Light" w:eastAsia="Calibri Light" w:cs="Calibri Light"/>
          <w:b w:val="0"/>
          <w:bCs w:val="0"/>
          <w:i w:val="1"/>
          <w:iCs w:val="1"/>
          <w:caps w:val="0"/>
          <w:smallCaps w:val="0"/>
          <w:noProof w:val="0"/>
          <w:color w:val="4B4F53"/>
          <w:sz w:val="22"/>
          <w:szCs w:val="22"/>
          <w:lang w:val="es-ES"/>
        </w:rPr>
        <w:t>Img. 6.2.1.3-3 Fichero con el certificado generado</w:t>
      </w:r>
    </w:p>
    <w:p w:rsidR="55CCC6A9" w:rsidP="55CCC6A9" w:rsidRDefault="55CCC6A9" w14:paraId="4EECAA4D" w14:textId="36A72EFC">
      <w:pPr>
        <w:pStyle w:val="Normal"/>
        <w:ind w:left="0"/>
        <w:jc w:val="center"/>
        <w:rPr>
          <w:rFonts w:ascii="Calibri Light" w:hAnsi="Calibri Light" w:eastAsia="Calibri Light" w:cs="Calibri Light"/>
          <w:b w:val="0"/>
          <w:bCs w:val="0"/>
          <w:i w:val="1"/>
          <w:iCs w:val="1"/>
          <w:caps w:val="0"/>
          <w:smallCaps w:val="0"/>
          <w:noProof w:val="0"/>
          <w:color w:val="4B4F53"/>
          <w:sz w:val="22"/>
          <w:szCs w:val="22"/>
          <w:lang w:val="es-ES"/>
        </w:rPr>
      </w:pPr>
    </w:p>
    <w:p w:rsidR="303485D6" w:rsidP="55CCC6A9" w:rsidRDefault="303485D6" w14:paraId="71BD6609" w14:textId="13BBF450">
      <w:pPr>
        <w:pStyle w:val="Ttulo4"/>
        <w:rPr>
          <w:noProof w:val="0"/>
          <w:color w:val="4B4F53"/>
          <w:lang w:val="es-ES"/>
        </w:rPr>
      </w:pPr>
      <w:r w:rsidRPr="55CCC6A9" w:rsidR="303485D6">
        <w:rPr>
          <w:noProof w:val="0"/>
          <w:color w:val="4B4F53"/>
          <w:lang w:val="es-ES"/>
        </w:rPr>
        <w:t xml:space="preserve">IMPORTAR A los </w:t>
      </w:r>
      <w:r w:rsidRPr="55CCC6A9" w:rsidR="303485D6">
        <w:rPr>
          <w:noProof w:val="0"/>
          <w:color w:val="4B4F53"/>
          <w:lang w:val="es-ES"/>
        </w:rPr>
        <w:t>ALMACENEs</w:t>
      </w:r>
      <w:r w:rsidRPr="55CCC6A9" w:rsidR="303485D6">
        <w:rPr>
          <w:noProof w:val="0"/>
          <w:color w:val="4B4F53"/>
          <w:lang w:val="es-ES"/>
        </w:rPr>
        <w:t xml:space="preserve"> de certificados:</w:t>
      </w:r>
    </w:p>
    <w:p w:rsidR="303485D6" w:rsidP="55CCC6A9" w:rsidRDefault="303485D6" w14:paraId="4E391BA3" w14:textId="58F72242">
      <w:pPr>
        <w:pStyle w:val="Normal"/>
        <w:ind w:left="0"/>
        <w:jc w:val="left"/>
        <w:rPr>
          <w:rFonts w:ascii="Calibri Light" w:hAnsi="Calibri Light" w:eastAsia="Calibri Light" w:cs="Calibri Light"/>
          <w:b w:val="0"/>
          <w:bCs w:val="0"/>
          <w:i w:val="1"/>
          <w:iCs w:val="1"/>
          <w:caps w:val="0"/>
          <w:smallCaps w:val="0"/>
          <w:noProof w:val="0"/>
          <w:color w:val="4B4F53"/>
          <w:sz w:val="22"/>
          <w:szCs w:val="22"/>
          <w:lang w:val="es-ES"/>
        </w:rPr>
      </w:pPr>
      <w:r w:rsidRPr="55CCC6A9" w:rsidR="303485D6">
        <w:rPr>
          <w:rFonts w:ascii="Calibri Light" w:hAnsi="Calibri Light" w:eastAsia="Calibri Light" w:cs="Calibri Light"/>
          <w:b w:val="0"/>
          <w:bCs w:val="0"/>
          <w:i w:val="1"/>
          <w:iCs w:val="1"/>
          <w:caps w:val="0"/>
          <w:smallCaps w:val="0"/>
          <w:noProof w:val="0"/>
          <w:color w:val="4B4F53"/>
          <w:sz w:val="22"/>
          <w:szCs w:val="22"/>
          <w:lang w:val="es-ES"/>
        </w:rPr>
        <w:t xml:space="preserve">Para utilizar el certificado que hemo generado lo tenemos que importar tanto al almacén de certificados de usuario (Administrar certificados de usuario) como al almacén de certificados </w:t>
      </w:r>
      <w:r w:rsidRPr="55CCC6A9" w:rsidR="2AC0EA3E">
        <w:rPr>
          <w:rFonts w:ascii="Calibri Light" w:hAnsi="Calibri Light" w:eastAsia="Calibri Light" w:cs="Calibri Light"/>
          <w:b w:val="0"/>
          <w:bCs w:val="0"/>
          <w:i w:val="1"/>
          <w:iCs w:val="1"/>
          <w:caps w:val="0"/>
          <w:smallCaps w:val="0"/>
          <w:noProof w:val="0"/>
          <w:color w:val="4B4F53"/>
          <w:sz w:val="22"/>
          <w:szCs w:val="22"/>
          <w:lang w:val="es-ES"/>
        </w:rPr>
        <w:t>del equipo (Administrar certificados de equipo).</w:t>
      </w:r>
    </w:p>
    <w:p w:rsidR="2AC0EA3E" w:rsidP="55CCC6A9" w:rsidRDefault="2AC0EA3E" w14:paraId="7C853D56" w14:textId="33FD484A">
      <w:pPr>
        <w:pStyle w:val="Normal"/>
        <w:ind w:left="0"/>
        <w:jc w:val="left"/>
        <w:rPr>
          <w:rFonts w:ascii="Calibri Light" w:hAnsi="Calibri Light" w:eastAsia="Calibri Light" w:cs="Calibri Light"/>
          <w:b w:val="0"/>
          <w:bCs w:val="0"/>
          <w:i w:val="1"/>
          <w:iCs w:val="1"/>
          <w:caps w:val="0"/>
          <w:smallCaps w:val="0"/>
          <w:noProof w:val="0"/>
          <w:color w:val="4B4F53"/>
          <w:sz w:val="22"/>
          <w:szCs w:val="22"/>
          <w:lang w:val="es-ES"/>
        </w:rPr>
      </w:pPr>
      <w:r w:rsidRPr="55CCC6A9" w:rsidR="2AC0EA3E">
        <w:rPr>
          <w:rFonts w:ascii="Calibri Light" w:hAnsi="Calibri Light" w:eastAsia="Calibri Light" w:cs="Calibri Light"/>
          <w:b w:val="0"/>
          <w:bCs w:val="0"/>
          <w:i w:val="1"/>
          <w:iCs w:val="1"/>
          <w:caps w:val="0"/>
          <w:smallCaps w:val="0"/>
          <w:noProof w:val="0"/>
          <w:color w:val="4B4F53"/>
          <w:sz w:val="22"/>
          <w:szCs w:val="22"/>
          <w:lang w:val="es-ES"/>
        </w:rPr>
        <w:t>Ambos se importan de igual, por lo que solo se</w:t>
      </w:r>
      <w:r w:rsidRPr="55CCC6A9" w:rsidR="155B2397">
        <w:rPr>
          <w:rFonts w:ascii="Calibri Light" w:hAnsi="Calibri Light" w:eastAsia="Calibri Light" w:cs="Calibri Light"/>
          <w:b w:val="0"/>
          <w:bCs w:val="0"/>
          <w:i w:val="1"/>
          <w:iCs w:val="1"/>
          <w:caps w:val="0"/>
          <w:smallCaps w:val="0"/>
          <w:noProof w:val="0"/>
          <w:color w:val="4B4F53"/>
          <w:sz w:val="22"/>
          <w:szCs w:val="22"/>
          <w:lang w:val="es-ES"/>
        </w:rPr>
        <w:t xml:space="preserve"> va </w:t>
      </w:r>
      <w:r w:rsidRPr="55CCC6A9" w:rsidR="2AC0EA3E">
        <w:rPr>
          <w:rFonts w:ascii="Calibri Light" w:hAnsi="Calibri Light" w:eastAsia="Calibri Light" w:cs="Calibri Light"/>
          <w:b w:val="0"/>
          <w:bCs w:val="0"/>
          <w:i w:val="1"/>
          <w:iCs w:val="1"/>
          <w:caps w:val="0"/>
          <w:smallCaps w:val="0"/>
          <w:noProof w:val="0"/>
          <w:color w:val="4B4F53"/>
          <w:sz w:val="22"/>
          <w:szCs w:val="22"/>
          <w:lang w:val="es-ES"/>
        </w:rPr>
        <w:t>a explicar su importación al almacén de certificados de equipo</w:t>
      </w:r>
      <w:r w:rsidRPr="55CCC6A9" w:rsidR="30369178">
        <w:rPr>
          <w:rFonts w:ascii="Calibri Light" w:hAnsi="Calibri Light" w:eastAsia="Calibri Light" w:cs="Calibri Light"/>
          <w:b w:val="0"/>
          <w:bCs w:val="0"/>
          <w:i w:val="1"/>
          <w:iCs w:val="1"/>
          <w:caps w:val="0"/>
          <w:smallCaps w:val="0"/>
          <w:noProof w:val="0"/>
          <w:color w:val="4B4F53"/>
          <w:sz w:val="22"/>
          <w:szCs w:val="22"/>
          <w:lang w:val="es-ES"/>
        </w:rPr>
        <w:t>.</w:t>
      </w:r>
    </w:p>
    <w:p w:rsidR="75BC6AA8" w:rsidP="55CCC6A9" w:rsidRDefault="75BC6AA8" w14:paraId="743384BE" w14:textId="03E79FD0">
      <w:pPr>
        <w:pStyle w:val="Normal"/>
        <w:ind w:left="0"/>
        <w:jc w:val="left"/>
        <w:rPr>
          <w:rFonts w:ascii="Calibri Light" w:hAnsi="Calibri Light" w:eastAsia="Calibri Light" w:cs="Calibri Light"/>
          <w:b w:val="1"/>
          <w:bCs w:val="1"/>
          <w:i w:val="0"/>
          <w:iCs w:val="0"/>
          <w:caps w:val="0"/>
          <w:smallCaps w:val="0"/>
          <w:noProof w:val="0"/>
          <w:color w:val="4B4F53"/>
          <w:sz w:val="22"/>
          <w:szCs w:val="22"/>
          <w:u w:val="single"/>
          <w:lang w:val="es-ES"/>
        </w:rPr>
      </w:pPr>
      <w:r w:rsidRPr="55CCC6A9" w:rsidR="75BC6AA8">
        <w:rPr>
          <w:rFonts w:ascii="Calibri Light" w:hAnsi="Calibri Light" w:eastAsia="Calibri Light" w:cs="Calibri Light"/>
          <w:b w:val="1"/>
          <w:bCs w:val="1"/>
          <w:i w:val="0"/>
          <w:iCs w:val="0"/>
          <w:caps w:val="0"/>
          <w:smallCaps w:val="0"/>
          <w:noProof w:val="0"/>
          <w:color w:val="4B4F53"/>
          <w:sz w:val="22"/>
          <w:szCs w:val="22"/>
          <w:u w:val="single"/>
          <w:lang w:val="es-ES"/>
        </w:rPr>
        <w:t>ACCESO A LOS ALMACENES DE CERTIFICADOS</w:t>
      </w:r>
      <w:r w:rsidRPr="55CCC6A9" w:rsidR="31352135">
        <w:rPr>
          <w:rFonts w:ascii="Calibri Light" w:hAnsi="Calibri Light" w:eastAsia="Calibri Light" w:cs="Calibri Light"/>
          <w:b w:val="1"/>
          <w:bCs w:val="1"/>
          <w:i w:val="0"/>
          <w:iCs w:val="0"/>
          <w:caps w:val="0"/>
          <w:smallCaps w:val="0"/>
          <w:noProof w:val="0"/>
          <w:color w:val="4B4F53"/>
          <w:sz w:val="22"/>
          <w:szCs w:val="22"/>
          <w:u w:val="none"/>
          <w:lang w:val="es-ES"/>
        </w:rPr>
        <w:t xml:space="preserve">: </w:t>
      </w:r>
    </w:p>
    <w:p w:rsidR="30369178" w:rsidP="55CCC6A9" w:rsidRDefault="30369178" w14:paraId="7595440B" w14:textId="3B46AB06">
      <w:pPr>
        <w:pStyle w:val="Normal"/>
        <w:ind w:left="0"/>
        <w:jc w:val="left"/>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pPr>
      <w:r w:rsidRPr="55CCC6A9" w:rsidR="30369178">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 xml:space="preserve">Abrir el </w:t>
      </w:r>
      <w:r w:rsidRPr="55CCC6A9" w:rsidR="30369178">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almacén</w:t>
      </w:r>
      <w:r w:rsidRPr="55CCC6A9" w:rsidR="30369178">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 xml:space="preserve"> de certificados como administrador:</w:t>
      </w:r>
    </w:p>
    <w:p w:rsidR="66AC6B8B" w:rsidP="55CCC6A9" w:rsidRDefault="66AC6B8B" w14:paraId="3C4E10D2" w14:textId="09873D40">
      <w:pPr>
        <w:pStyle w:val="Normal"/>
        <w:ind w:left="0"/>
        <w:jc w:val="left"/>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pPr>
      <w:r w:rsidRPr="55CCC6A9" w:rsidR="66AC6B8B">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Para ello utilizamos “mmc.exe” con permisos de administración.</w:t>
      </w:r>
    </w:p>
    <w:p w:rsidR="19130AD3" w:rsidP="55CCC6A9" w:rsidRDefault="19130AD3" w14:paraId="4B4D31EF" w14:textId="03775051">
      <w:pPr>
        <w:pStyle w:val="Normal"/>
        <w:ind w:left="0"/>
        <w:jc w:val="left"/>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pPr>
      <w:r w:rsidRPr="55CCC6A9" w:rsidR="19130AD3">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 xml:space="preserve">Menú Archivo --&gt; Agregar o quitar complementos </w:t>
      </w:r>
    </w:p>
    <w:p w:rsidR="19130AD3" w:rsidP="55CCC6A9" w:rsidRDefault="19130AD3" w14:paraId="037DAF91" w14:textId="4F7C5FB3">
      <w:pPr>
        <w:pStyle w:val="Normal"/>
        <w:ind w:left="0"/>
        <w:jc w:val="left"/>
      </w:pPr>
      <w:r w:rsidRPr="55CCC6A9" w:rsidR="19130AD3">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Agregamos el complemento “Certificados” dos veces, una seleccionando</w:t>
      </w:r>
      <w:r w:rsidRPr="55CCC6A9" w:rsidR="5C541B39">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 xml:space="preserve"> "Mi cuenta de usuario"</w:t>
      </w:r>
      <w:r w:rsidRPr="55CCC6A9" w:rsidR="19130AD3">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 xml:space="preserve"> y otra</w:t>
      </w:r>
      <w:r w:rsidRPr="55CCC6A9" w:rsidR="1E0CF1DD">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 xml:space="preserve"> vez</w:t>
      </w:r>
      <w:r w:rsidRPr="55CCC6A9" w:rsidR="19130AD3">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 xml:space="preserve"> seleccionando</w:t>
      </w:r>
      <w:r w:rsidRPr="55CCC6A9" w:rsidR="387A5F2D">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 xml:space="preserve"> </w:t>
      </w:r>
      <w:r w:rsidRPr="55CCC6A9" w:rsidR="130D0BBA">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w:t>
      </w:r>
      <w:r w:rsidRPr="55CCC6A9" w:rsidR="3196C705">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Cuenta de equipo</w:t>
      </w:r>
      <w:r w:rsidRPr="55CCC6A9" w:rsidR="130D0BBA">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w:t>
      </w:r>
    </w:p>
    <w:p w:rsidR="19130AD3" w:rsidP="55CCC6A9" w:rsidRDefault="19130AD3" w14:paraId="0EF61A09" w14:textId="1566BC16">
      <w:pPr>
        <w:pStyle w:val="Normal"/>
        <w:ind w:left="0"/>
        <w:jc w:val="center"/>
      </w:pPr>
      <w:r w:rsidRPr="55CCC6A9" w:rsidR="19130AD3">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w:t>
      </w:r>
      <w:r w:rsidR="11D5040C">
        <w:drawing>
          <wp:inline wp14:editId="164B1FA5" wp14:anchorId="79CD5BDB">
            <wp:extent cx="4905375" cy="2527693"/>
            <wp:effectExtent l="0" t="0" r="0" b="0"/>
            <wp:docPr id="959277095" name="" title=""/>
            <wp:cNvGraphicFramePr>
              <a:graphicFrameLocks noChangeAspect="1"/>
            </wp:cNvGraphicFramePr>
            <a:graphic>
              <a:graphicData uri="http://schemas.openxmlformats.org/drawingml/2006/picture">
                <pic:pic>
                  <pic:nvPicPr>
                    <pic:cNvPr id="0" name=""/>
                    <pic:cNvPicPr/>
                  </pic:nvPicPr>
                  <pic:blipFill>
                    <a:blip r:embed="R21159c6839284729">
                      <a:extLst>
                        <a:ext xmlns:a="http://schemas.openxmlformats.org/drawingml/2006/main" uri="{28A0092B-C50C-407E-A947-70E740481C1C}">
                          <a14:useLocalDpi val="0"/>
                        </a:ext>
                      </a:extLst>
                    </a:blip>
                    <a:stretch>
                      <a:fillRect/>
                    </a:stretch>
                  </pic:blipFill>
                  <pic:spPr>
                    <a:xfrm>
                      <a:off x="0" y="0"/>
                      <a:ext cx="4905375" cy="2527693"/>
                    </a:xfrm>
                    <a:prstGeom prst="rect">
                      <a:avLst/>
                    </a:prstGeom>
                  </pic:spPr>
                </pic:pic>
              </a:graphicData>
            </a:graphic>
          </wp:inline>
        </w:drawing>
      </w:r>
    </w:p>
    <w:p w:rsidR="117FA01E" w:rsidP="55CCC6A9" w:rsidRDefault="117FA01E" w14:paraId="58C42EE2" w14:textId="5E344CE8">
      <w:pPr>
        <w:pStyle w:val="Normal"/>
        <w:ind w:left="0"/>
        <w:jc w:val="center"/>
      </w:pPr>
      <w:r w:rsidR="117FA01E">
        <w:rPr/>
        <w:t>Img</w:t>
      </w:r>
      <w:r w:rsidR="117FA01E">
        <w:rPr/>
        <w:t>. 6.2.1.4-1 Selección de los almacenes de certificados</w:t>
      </w:r>
    </w:p>
    <w:p w:rsidR="72B26FFE" w:rsidP="55CCC6A9" w:rsidRDefault="72B26FFE" w14:paraId="212986EE" w14:textId="0F8AFBDD">
      <w:pPr>
        <w:pStyle w:val="Normal"/>
        <w:ind w:left="0"/>
        <w:jc w:val="center"/>
      </w:pPr>
      <w:r w:rsidR="72B26FFE">
        <w:drawing>
          <wp:inline wp14:editId="02C6C9AC" wp14:anchorId="41E484DB">
            <wp:extent cx="3990976" cy="2977883"/>
            <wp:effectExtent l="0" t="0" r="0" b="0"/>
            <wp:docPr id="1472866871" name="" title=""/>
            <wp:cNvGraphicFramePr>
              <a:graphicFrameLocks noChangeAspect="1"/>
            </wp:cNvGraphicFramePr>
            <a:graphic>
              <a:graphicData uri="http://schemas.openxmlformats.org/drawingml/2006/picture">
                <pic:pic>
                  <pic:nvPicPr>
                    <pic:cNvPr id="0" name=""/>
                    <pic:cNvPicPr/>
                  </pic:nvPicPr>
                  <pic:blipFill>
                    <a:blip r:embed="R3429b0aac88e4980">
                      <a:extLst>
                        <a:ext xmlns:a="http://schemas.openxmlformats.org/drawingml/2006/main" uri="{28A0092B-C50C-407E-A947-70E740481C1C}">
                          <a14:useLocalDpi val="0"/>
                        </a:ext>
                      </a:extLst>
                    </a:blip>
                    <a:stretch>
                      <a:fillRect/>
                    </a:stretch>
                  </pic:blipFill>
                  <pic:spPr>
                    <a:xfrm>
                      <a:off x="0" y="0"/>
                      <a:ext cx="3990976" cy="2977883"/>
                    </a:xfrm>
                    <a:prstGeom prst="rect">
                      <a:avLst/>
                    </a:prstGeom>
                  </pic:spPr>
                </pic:pic>
              </a:graphicData>
            </a:graphic>
          </wp:inline>
        </w:drawing>
      </w:r>
    </w:p>
    <w:p w:rsidR="7AE1D983" w:rsidP="55CCC6A9" w:rsidRDefault="7AE1D983" w14:paraId="155E36FC" w14:textId="50D1593D">
      <w:pPr>
        <w:pStyle w:val="Normal"/>
        <w:ind w:left="0"/>
        <w:jc w:val="center"/>
      </w:pPr>
      <w:r w:rsidR="7AE1D983">
        <w:rPr/>
        <w:t>Img</w:t>
      </w:r>
      <w:r w:rsidR="7AE1D983">
        <w:rPr/>
        <w:t>. 6.2.1.4-2 Selección del almacén de certificados del equipo</w:t>
      </w:r>
    </w:p>
    <w:p w:rsidR="55CCC6A9" w:rsidP="55CCC6A9" w:rsidRDefault="55CCC6A9" w14:paraId="19F90A9D" w14:textId="1824D231">
      <w:pPr>
        <w:pStyle w:val="Normal"/>
        <w:ind w:left="442"/>
        <w:jc w:val="center"/>
      </w:pPr>
    </w:p>
    <w:p w:rsidR="72B26FFE" w:rsidP="55CCC6A9" w:rsidRDefault="72B26FFE" w14:paraId="2337FA92" w14:textId="72718F72">
      <w:pPr>
        <w:pStyle w:val="Normal"/>
        <w:ind w:left="442"/>
        <w:jc w:val="center"/>
      </w:pPr>
      <w:r w:rsidR="72B26FFE">
        <w:drawing>
          <wp:inline wp14:editId="1AA10C85" wp14:anchorId="3C7F1B83">
            <wp:extent cx="3992400" cy="3033981"/>
            <wp:effectExtent l="0" t="0" r="0" b="0"/>
            <wp:docPr id="1066169029" name="" title=""/>
            <wp:cNvGraphicFramePr>
              <a:graphicFrameLocks noChangeAspect="1"/>
            </wp:cNvGraphicFramePr>
            <a:graphic>
              <a:graphicData uri="http://schemas.openxmlformats.org/drawingml/2006/picture">
                <pic:pic>
                  <pic:nvPicPr>
                    <pic:cNvPr id="0" name=""/>
                    <pic:cNvPicPr/>
                  </pic:nvPicPr>
                  <pic:blipFill>
                    <a:blip r:embed="Rfe8c2697a5894191">
                      <a:extLst>
                        <a:ext xmlns:a="http://schemas.openxmlformats.org/drawingml/2006/main" uri="{28A0092B-C50C-407E-A947-70E740481C1C}">
                          <a14:useLocalDpi val="0"/>
                        </a:ext>
                      </a:extLst>
                    </a:blip>
                    <a:stretch>
                      <a:fillRect/>
                    </a:stretch>
                  </pic:blipFill>
                  <pic:spPr>
                    <a:xfrm>
                      <a:off x="0" y="0"/>
                      <a:ext cx="3992400" cy="3033981"/>
                    </a:xfrm>
                    <a:prstGeom prst="rect">
                      <a:avLst/>
                    </a:prstGeom>
                  </pic:spPr>
                </pic:pic>
              </a:graphicData>
            </a:graphic>
          </wp:inline>
        </w:drawing>
      </w:r>
    </w:p>
    <w:p w:rsidR="1A8E3305" w:rsidP="55CCC6A9" w:rsidRDefault="1A8E3305" w14:paraId="5A5A2015" w14:textId="6D44CE13">
      <w:pPr>
        <w:pStyle w:val="Normal"/>
        <w:ind w:left="442"/>
        <w:jc w:val="center"/>
      </w:pPr>
      <w:r w:rsidR="1A8E3305">
        <w:rPr/>
        <w:t>Img</w:t>
      </w:r>
      <w:r w:rsidR="1A8E3305">
        <w:rPr/>
        <w:t xml:space="preserve">. 6.2.1.4-3 </w:t>
      </w:r>
      <w:r w:rsidR="1A8E3305">
        <w:rPr/>
        <w:t>Agregación</w:t>
      </w:r>
      <w:r w:rsidR="1A8E3305">
        <w:rPr/>
        <w:t xml:space="preserve"> del almacén de certificados del equipo</w:t>
      </w:r>
    </w:p>
    <w:p w:rsidR="55CCC6A9" w:rsidP="55CCC6A9" w:rsidRDefault="55CCC6A9" w14:paraId="40239C2C" w14:textId="15595D31">
      <w:pPr>
        <w:pStyle w:val="Normal"/>
        <w:ind w:left="442"/>
        <w:jc w:val="center"/>
      </w:pPr>
    </w:p>
    <w:p w:rsidR="72B26FFE" w:rsidP="55CCC6A9" w:rsidRDefault="72B26FFE" w14:paraId="036ED81A" w14:textId="5E9C4377">
      <w:pPr>
        <w:pStyle w:val="Normal"/>
        <w:ind w:left="442"/>
        <w:jc w:val="center"/>
      </w:pPr>
      <w:r w:rsidR="72B26FFE">
        <w:drawing>
          <wp:inline wp14:editId="03E37F67" wp14:anchorId="1B3CB53C">
            <wp:extent cx="4906800" cy="2528428"/>
            <wp:effectExtent l="0" t="0" r="0" b="0"/>
            <wp:docPr id="14019658" name="" title=""/>
            <wp:cNvGraphicFramePr>
              <a:graphicFrameLocks noChangeAspect="1"/>
            </wp:cNvGraphicFramePr>
            <a:graphic>
              <a:graphicData uri="http://schemas.openxmlformats.org/drawingml/2006/picture">
                <pic:pic>
                  <pic:nvPicPr>
                    <pic:cNvPr id="0" name=""/>
                    <pic:cNvPicPr/>
                  </pic:nvPicPr>
                  <pic:blipFill>
                    <a:blip r:embed="R3d980d760c94472f">
                      <a:extLst>
                        <a:ext xmlns:a="http://schemas.openxmlformats.org/drawingml/2006/main" uri="{28A0092B-C50C-407E-A947-70E740481C1C}">
                          <a14:useLocalDpi val="0"/>
                        </a:ext>
                      </a:extLst>
                    </a:blip>
                    <a:stretch>
                      <a:fillRect/>
                    </a:stretch>
                  </pic:blipFill>
                  <pic:spPr>
                    <a:xfrm>
                      <a:off x="0" y="0"/>
                      <a:ext cx="4906800" cy="2528428"/>
                    </a:xfrm>
                    <a:prstGeom prst="rect">
                      <a:avLst/>
                    </a:prstGeom>
                  </pic:spPr>
                </pic:pic>
              </a:graphicData>
            </a:graphic>
          </wp:inline>
        </w:drawing>
      </w:r>
    </w:p>
    <w:p w:rsidR="2D3DC40F" w:rsidP="55CCC6A9" w:rsidRDefault="2D3DC40F" w14:paraId="3C59795D" w14:textId="7CF9B015">
      <w:pPr>
        <w:pStyle w:val="Normal"/>
        <w:ind w:left="442"/>
        <w:jc w:val="center"/>
      </w:pPr>
      <w:r w:rsidR="2D3DC40F">
        <w:rPr/>
        <w:t>Img</w:t>
      </w:r>
      <w:r w:rsidR="2D3DC40F">
        <w:rPr/>
        <w:t>. 6.2.1.4-4 Visualización del almacén de certificados del equipo</w:t>
      </w:r>
    </w:p>
    <w:p w:rsidR="55CCC6A9" w:rsidP="55CCC6A9" w:rsidRDefault="55CCC6A9" w14:paraId="188BDE10" w14:textId="6663A51E">
      <w:pPr>
        <w:pStyle w:val="Normal"/>
        <w:ind w:left="442"/>
        <w:jc w:val="center"/>
      </w:pPr>
    </w:p>
    <w:p w:rsidR="289A687C" w:rsidP="55CCC6A9" w:rsidRDefault="289A687C" w14:paraId="0525BA97" w14:textId="1379D3D7">
      <w:pPr>
        <w:pStyle w:val="Normal"/>
        <w:ind w:left="0"/>
        <w:jc w:val="left"/>
      </w:pPr>
      <w:r w:rsidR="289A687C">
        <w:rPr/>
        <w:t>Tras volver a agregar un complemento de certificados de usuario tendremos ambos almacenes de certificados para poder ser manipulados.</w:t>
      </w:r>
    </w:p>
    <w:p w:rsidR="289A687C" w:rsidP="55CCC6A9" w:rsidRDefault="289A687C" w14:paraId="5A7298CB" w14:textId="694F3661">
      <w:pPr>
        <w:pStyle w:val="Normal"/>
        <w:ind w:left="0"/>
        <w:jc w:val="center"/>
      </w:pPr>
      <w:r w:rsidR="289A687C">
        <w:drawing>
          <wp:inline wp14:editId="23F8559C" wp14:anchorId="5E9D7595">
            <wp:extent cx="2581275" cy="1230973"/>
            <wp:effectExtent l="0" t="0" r="0" b="0"/>
            <wp:docPr id="210992596" name="" title=""/>
            <wp:cNvGraphicFramePr>
              <a:graphicFrameLocks noChangeAspect="1"/>
            </wp:cNvGraphicFramePr>
            <a:graphic>
              <a:graphicData uri="http://schemas.openxmlformats.org/drawingml/2006/picture">
                <pic:pic>
                  <pic:nvPicPr>
                    <pic:cNvPr id="0" name=""/>
                    <pic:cNvPicPr/>
                  </pic:nvPicPr>
                  <pic:blipFill>
                    <a:blip r:embed="R1c4a019f6d3e4104">
                      <a:extLst>
                        <a:ext xmlns:a="http://schemas.openxmlformats.org/drawingml/2006/main" uri="{28A0092B-C50C-407E-A947-70E740481C1C}">
                          <a14:useLocalDpi val="0"/>
                        </a:ext>
                      </a:extLst>
                    </a:blip>
                    <a:stretch>
                      <a:fillRect/>
                    </a:stretch>
                  </pic:blipFill>
                  <pic:spPr>
                    <a:xfrm>
                      <a:off x="0" y="0"/>
                      <a:ext cx="2581275" cy="1230973"/>
                    </a:xfrm>
                    <a:prstGeom prst="rect">
                      <a:avLst/>
                    </a:prstGeom>
                  </pic:spPr>
                </pic:pic>
              </a:graphicData>
            </a:graphic>
          </wp:inline>
        </w:drawing>
      </w:r>
    </w:p>
    <w:p w:rsidR="66AE0611" w:rsidP="55CCC6A9" w:rsidRDefault="66AE0611" w14:paraId="7FCB0755" w14:textId="7E78BE09">
      <w:pPr>
        <w:pStyle w:val="Normal"/>
        <w:ind w:left="0"/>
        <w:jc w:val="center"/>
      </w:pPr>
      <w:r w:rsidR="66AE0611">
        <w:rPr/>
        <w:t>Img</w:t>
      </w:r>
      <w:r w:rsidR="66AE0611">
        <w:rPr/>
        <w:t xml:space="preserve">. 6.2.1.4-5 Visualización de los </w:t>
      </w:r>
      <w:r w:rsidR="66AE0611">
        <w:rPr/>
        <w:t>almacenes</w:t>
      </w:r>
      <w:r w:rsidR="66AE0611">
        <w:rPr/>
        <w:t xml:space="preserve"> de certificados de usuario y de equipo</w:t>
      </w:r>
    </w:p>
    <w:p w:rsidR="55CCC6A9" w:rsidP="55CCC6A9" w:rsidRDefault="55CCC6A9" w14:paraId="4616E427" w14:textId="1297ED14">
      <w:pPr>
        <w:pStyle w:val="Normal"/>
        <w:ind w:left="0"/>
        <w:jc w:val="center"/>
      </w:pPr>
    </w:p>
    <w:p w:rsidR="0387EE98" w:rsidP="55CCC6A9" w:rsidRDefault="0387EE98" w14:paraId="7F2364EB" w14:textId="3802ED5A">
      <w:pPr>
        <w:pStyle w:val="Normal"/>
        <w:ind w:left="0"/>
        <w:jc w:val="left"/>
        <w:rPr>
          <w:rFonts w:ascii="Calibri Light" w:hAnsi="Calibri Light" w:eastAsia="Calibri Light" w:cs="Calibri Light"/>
          <w:b w:val="1"/>
          <w:bCs w:val="1"/>
          <w:i w:val="0"/>
          <w:iCs w:val="0"/>
          <w:caps w:val="0"/>
          <w:smallCaps w:val="0"/>
          <w:noProof w:val="0"/>
          <w:color w:val="4B4F53"/>
          <w:sz w:val="22"/>
          <w:szCs w:val="22"/>
          <w:u w:val="single"/>
          <w:lang w:val="es-ES"/>
        </w:rPr>
      </w:pPr>
      <w:r w:rsidRPr="55CCC6A9" w:rsidR="0387EE98">
        <w:rPr>
          <w:rFonts w:ascii="Calibri Light" w:hAnsi="Calibri Light" w:eastAsia="Calibri Light" w:cs="Calibri Light"/>
          <w:b w:val="1"/>
          <w:bCs w:val="1"/>
          <w:i w:val="0"/>
          <w:iCs w:val="0"/>
          <w:caps w:val="0"/>
          <w:smallCaps w:val="0"/>
          <w:noProof w:val="0"/>
          <w:color w:val="4B4F53"/>
          <w:sz w:val="22"/>
          <w:szCs w:val="22"/>
          <w:u w:val="single"/>
          <w:lang w:val="es-ES"/>
        </w:rPr>
        <w:t>CERTIFICADOS DE</w:t>
      </w:r>
      <w:r w:rsidRPr="55CCC6A9" w:rsidR="4CDDDBAE">
        <w:rPr>
          <w:rFonts w:ascii="Calibri Light" w:hAnsi="Calibri Light" w:eastAsia="Calibri Light" w:cs="Calibri Light"/>
          <w:b w:val="1"/>
          <w:bCs w:val="1"/>
          <w:i w:val="0"/>
          <w:iCs w:val="0"/>
          <w:caps w:val="0"/>
          <w:smallCaps w:val="0"/>
          <w:noProof w:val="0"/>
          <w:color w:val="4B4F53"/>
          <w:sz w:val="22"/>
          <w:szCs w:val="22"/>
          <w:u w:val="single"/>
          <w:lang w:val="es-ES"/>
        </w:rPr>
        <w:t xml:space="preserve">L </w:t>
      </w:r>
      <w:r w:rsidRPr="55CCC6A9" w:rsidR="0387EE98">
        <w:rPr>
          <w:rFonts w:ascii="Calibri Light" w:hAnsi="Calibri Light" w:eastAsia="Calibri Light" w:cs="Calibri Light"/>
          <w:b w:val="1"/>
          <w:bCs w:val="1"/>
          <w:i w:val="0"/>
          <w:iCs w:val="0"/>
          <w:caps w:val="0"/>
          <w:smallCaps w:val="0"/>
          <w:noProof w:val="0"/>
          <w:color w:val="4B4F53"/>
          <w:sz w:val="22"/>
          <w:szCs w:val="22"/>
          <w:u w:val="single"/>
          <w:lang w:val="es-ES"/>
        </w:rPr>
        <w:t>EQUIPO</w:t>
      </w:r>
      <w:r w:rsidRPr="55CCC6A9" w:rsidR="0387EE98">
        <w:rPr>
          <w:rFonts w:ascii="Calibri Light" w:hAnsi="Calibri Light" w:eastAsia="Calibri Light" w:cs="Calibri Light"/>
          <w:b w:val="1"/>
          <w:bCs w:val="1"/>
          <w:i w:val="0"/>
          <w:iCs w:val="0"/>
          <w:caps w:val="0"/>
          <w:smallCaps w:val="0"/>
          <w:noProof w:val="0"/>
          <w:color w:val="4B4F53"/>
          <w:sz w:val="22"/>
          <w:szCs w:val="22"/>
          <w:u w:val="none"/>
          <w:lang w:val="es-ES"/>
        </w:rPr>
        <w:t>:</w:t>
      </w:r>
    </w:p>
    <w:p w:rsidR="72B26FFE" w:rsidP="55CCC6A9" w:rsidRDefault="72B26FFE" w14:paraId="42801257" w14:textId="55696DD8">
      <w:pPr>
        <w:pStyle w:val="Prrafodelista"/>
        <w:numPr>
          <w:ilvl w:val="0"/>
          <w:numId w:val="29"/>
        </w:numPr>
        <w:jc w:val="left"/>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pPr>
      <w:r w:rsidRPr="55CCC6A9" w:rsidR="72B26FFE">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Importar el certifica generado</w:t>
      </w:r>
      <w:r w:rsidRPr="55CCC6A9" w:rsidR="2F7E2F19">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 xml:space="preserve"> a </w:t>
      </w:r>
      <w:r w:rsidRPr="55CCC6A9" w:rsidR="2F7E2F19">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Personal -&gt; Certificados</w:t>
      </w:r>
      <w:r w:rsidRPr="55CCC6A9" w:rsidR="72B26FFE">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w:t>
      </w:r>
    </w:p>
    <w:p w:rsidR="72B26FFE" w:rsidP="55CCC6A9" w:rsidRDefault="72B26FFE" w14:paraId="2AC341E0" w14:textId="3E3B9609">
      <w:pPr>
        <w:pStyle w:val="Normal"/>
        <w:suppressLineNumbers w:val="0"/>
        <w:bidi w:val="0"/>
        <w:spacing w:before="120" w:beforeAutospacing="off" w:after="200" w:afterAutospacing="off" w:line="240" w:lineRule="auto"/>
        <w:ind w:left="884" w:right="0"/>
        <w:jc w:val="left"/>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pPr>
      <w:r w:rsidRPr="55CCC6A9" w:rsidR="72B26FFE">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 xml:space="preserve">Sobre la carpeta </w:t>
      </w:r>
      <w:r w:rsidRPr="55CCC6A9" w:rsidR="72B26FFE">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 xml:space="preserve">Certificados </w:t>
      </w:r>
      <w:r w:rsidRPr="55CCC6A9" w:rsidR="72B26FFE">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 xml:space="preserve">de </w:t>
      </w:r>
      <w:r w:rsidRPr="55CCC6A9" w:rsidR="72B26FFE">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 xml:space="preserve">Personal nos dirigimos con </w:t>
      </w:r>
      <w:r w:rsidRPr="55CCC6A9" w:rsidR="354727CC">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el botón secundario del ratón a “T</w:t>
      </w:r>
      <w:r w:rsidRPr="55CCC6A9" w:rsidR="354727CC">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 xml:space="preserve">odas las </w:t>
      </w:r>
      <w:r w:rsidRPr="55CCC6A9" w:rsidR="354727CC">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tareas --&gt; Importar</w:t>
      </w:r>
      <w:r w:rsidRPr="55CCC6A9" w:rsidR="354727CC">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 buscamos nuestro fichero de certificado y lo importamos ind</w:t>
      </w:r>
      <w:r w:rsidRPr="55CCC6A9" w:rsidR="79CE713F">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icando que la clave sea exportable (</w:t>
      </w:r>
      <w:r w:rsidRPr="55CCC6A9" w:rsidR="79CE713F">
        <w:rPr>
          <w:rFonts w:ascii="Calibri Light" w:hAnsi="Calibri Light" w:eastAsia="Calibri Light" w:cs="Calibri Light"/>
          <w:b w:val="1"/>
          <w:bCs w:val="1"/>
          <w:i w:val="0"/>
          <w:iCs w:val="0"/>
          <w:caps w:val="0"/>
          <w:smallCaps w:val="0"/>
          <w:noProof w:val="0"/>
          <w:color w:val="4B4F54" w:themeColor="text2" w:themeTint="FF" w:themeShade="FF"/>
          <w:sz w:val="22"/>
          <w:szCs w:val="22"/>
          <w:lang w:val="es-ES"/>
        </w:rPr>
        <w:t>Contraseña:</w:t>
      </w:r>
      <w:r w:rsidRPr="55CCC6A9" w:rsidR="79CE713F">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 xml:space="preserve"> becarios)</w:t>
      </w:r>
      <w:r w:rsidRPr="55CCC6A9" w:rsidR="5920E3D8">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w:t>
      </w:r>
    </w:p>
    <w:p w:rsidR="4AFEEED2" w:rsidP="55CCC6A9" w:rsidRDefault="4AFEEED2" w14:paraId="062FEFDA" w14:textId="5917BD25">
      <w:pPr>
        <w:pStyle w:val="Normal"/>
        <w:bidi w:val="0"/>
        <w:spacing w:before="120" w:beforeAutospacing="off" w:after="200" w:afterAutospacing="off" w:line="240" w:lineRule="auto"/>
        <w:ind w:left="884" w:right="0"/>
        <w:jc w:val="center"/>
      </w:pPr>
      <w:r w:rsidR="4AFEEED2">
        <w:drawing>
          <wp:inline wp14:editId="12B916A8" wp14:anchorId="3E4C477D">
            <wp:extent cx="3992400" cy="1785334"/>
            <wp:effectExtent l="0" t="0" r="0" b="0"/>
            <wp:docPr id="1642685333" name="" title=""/>
            <wp:cNvGraphicFramePr>
              <a:graphicFrameLocks noChangeAspect="1"/>
            </wp:cNvGraphicFramePr>
            <a:graphic>
              <a:graphicData uri="http://schemas.openxmlformats.org/drawingml/2006/picture">
                <pic:pic>
                  <pic:nvPicPr>
                    <pic:cNvPr id="0" name=""/>
                    <pic:cNvPicPr/>
                  </pic:nvPicPr>
                  <pic:blipFill>
                    <a:blip r:embed="Re374a63d7e894583">
                      <a:extLst>
                        <a:ext xmlns:a="http://schemas.openxmlformats.org/drawingml/2006/main" uri="{28A0092B-C50C-407E-A947-70E740481C1C}">
                          <a14:useLocalDpi val="0"/>
                        </a:ext>
                      </a:extLst>
                    </a:blip>
                    <a:stretch>
                      <a:fillRect/>
                    </a:stretch>
                  </pic:blipFill>
                  <pic:spPr>
                    <a:xfrm>
                      <a:off x="0" y="0"/>
                      <a:ext cx="3992400" cy="1785334"/>
                    </a:xfrm>
                    <a:prstGeom prst="rect">
                      <a:avLst/>
                    </a:prstGeom>
                  </pic:spPr>
                </pic:pic>
              </a:graphicData>
            </a:graphic>
          </wp:inline>
        </w:drawing>
      </w:r>
    </w:p>
    <w:p w:rsidR="00473C02" w:rsidP="55CCC6A9" w:rsidRDefault="00473C02" w14:paraId="505583DE" w14:textId="010582B2">
      <w:pPr>
        <w:pStyle w:val="Normal"/>
        <w:spacing w:before="120" w:beforeAutospacing="off" w:after="200" w:afterAutospacing="off" w:line="240" w:lineRule="auto"/>
        <w:ind w:left="884" w:right="0"/>
        <w:jc w:val="center"/>
      </w:pPr>
      <w:r w:rsidR="00473C02">
        <w:rPr/>
        <w:t>Img</w:t>
      </w:r>
      <w:r w:rsidR="00473C02">
        <w:rPr/>
        <w:t>. 6.2.1.4-6 Importar certificado personal</w:t>
      </w:r>
    </w:p>
    <w:p w:rsidR="224239A7" w:rsidP="55CCC6A9" w:rsidRDefault="224239A7" w14:paraId="0291BA15" w14:textId="1D6D66DE">
      <w:pPr>
        <w:pStyle w:val="Normal"/>
        <w:bidi w:val="0"/>
        <w:spacing w:before="120" w:beforeAutospacing="off" w:after="200" w:afterAutospacing="off" w:line="240" w:lineRule="auto"/>
        <w:ind w:left="884" w:right="0"/>
        <w:jc w:val="center"/>
      </w:pPr>
      <w:r w:rsidR="224239A7">
        <w:drawing>
          <wp:inline wp14:editId="0DB690E0" wp14:anchorId="3A978F94">
            <wp:extent cx="4906800" cy="2528428"/>
            <wp:effectExtent l="0" t="0" r="0" b="0"/>
            <wp:docPr id="1277823536" name="" title=""/>
            <wp:cNvGraphicFramePr>
              <a:graphicFrameLocks noChangeAspect="1"/>
            </wp:cNvGraphicFramePr>
            <a:graphic>
              <a:graphicData uri="http://schemas.openxmlformats.org/drawingml/2006/picture">
                <pic:pic>
                  <pic:nvPicPr>
                    <pic:cNvPr id="0" name=""/>
                    <pic:cNvPicPr/>
                  </pic:nvPicPr>
                  <pic:blipFill>
                    <a:blip r:embed="R4c4be62941054c40">
                      <a:extLst>
                        <a:ext xmlns:a="http://schemas.openxmlformats.org/drawingml/2006/main" uri="{28A0092B-C50C-407E-A947-70E740481C1C}">
                          <a14:useLocalDpi val="0"/>
                        </a:ext>
                      </a:extLst>
                    </a:blip>
                    <a:stretch>
                      <a:fillRect/>
                    </a:stretch>
                  </pic:blipFill>
                  <pic:spPr>
                    <a:xfrm>
                      <a:off x="0" y="0"/>
                      <a:ext cx="4906800" cy="2528428"/>
                    </a:xfrm>
                    <a:prstGeom prst="rect">
                      <a:avLst/>
                    </a:prstGeom>
                  </pic:spPr>
                </pic:pic>
              </a:graphicData>
            </a:graphic>
          </wp:inline>
        </w:drawing>
      </w:r>
    </w:p>
    <w:p w:rsidR="5350B3F4" w:rsidP="55CCC6A9" w:rsidRDefault="5350B3F4" w14:paraId="5E5E7FEF" w14:textId="039190C8">
      <w:pPr>
        <w:pStyle w:val="Normal"/>
        <w:bidi w:val="0"/>
        <w:spacing w:before="120" w:beforeAutospacing="off" w:after="200" w:afterAutospacing="off" w:line="240" w:lineRule="auto"/>
        <w:ind w:left="884" w:right="0"/>
        <w:jc w:val="center"/>
      </w:pPr>
      <w:r w:rsidR="5350B3F4">
        <w:rPr/>
        <w:t>Img</w:t>
      </w:r>
      <w:r w:rsidR="5350B3F4">
        <w:rPr/>
        <w:t>. 6.2.1.4-7 Selección del certificado a importar</w:t>
      </w:r>
    </w:p>
    <w:p w:rsidR="55CCC6A9" w:rsidP="55CCC6A9" w:rsidRDefault="55CCC6A9" w14:paraId="7BF778F1" w14:textId="42EFD185">
      <w:pPr>
        <w:pStyle w:val="Normal"/>
        <w:bidi w:val="0"/>
        <w:spacing w:before="120" w:beforeAutospacing="off" w:after="200" w:afterAutospacing="off" w:line="240" w:lineRule="auto"/>
        <w:ind w:left="884" w:right="0"/>
        <w:jc w:val="left"/>
      </w:pPr>
    </w:p>
    <w:p w:rsidR="224239A7" w:rsidP="55CCC6A9" w:rsidRDefault="224239A7" w14:paraId="5A7AA5BD" w14:textId="4CABB82B">
      <w:pPr>
        <w:pStyle w:val="Normal"/>
        <w:bidi w:val="0"/>
        <w:spacing w:before="120" w:beforeAutospacing="off" w:after="200" w:afterAutospacing="off" w:line="240" w:lineRule="auto"/>
        <w:ind w:left="884" w:right="0"/>
        <w:jc w:val="center"/>
      </w:pPr>
      <w:r w:rsidR="224239A7">
        <w:drawing>
          <wp:inline wp14:editId="48D73828" wp14:anchorId="0DED73DD">
            <wp:extent cx="4429125" cy="4572000"/>
            <wp:effectExtent l="0" t="0" r="0" b="0"/>
            <wp:docPr id="87594870" name="" title=""/>
            <wp:cNvGraphicFramePr>
              <a:graphicFrameLocks noChangeAspect="1"/>
            </wp:cNvGraphicFramePr>
            <a:graphic>
              <a:graphicData uri="http://schemas.openxmlformats.org/drawingml/2006/picture">
                <pic:pic>
                  <pic:nvPicPr>
                    <pic:cNvPr id="0" name=""/>
                    <pic:cNvPicPr/>
                  </pic:nvPicPr>
                  <pic:blipFill>
                    <a:blip r:embed="Rb3d073086f774d79">
                      <a:extLst>
                        <a:ext xmlns:a="http://schemas.openxmlformats.org/drawingml/2006/main" uri="{28A0092B-C50C-407E-A947-70E740481C1C}">
                          <a14:useLocalDpi val="0"/>
                        </a:ext>
                      </a:extLst>
                    </a:blip>
                    <a:stretch>
                      <a:fillRect/>
                    </a:stretch>
                  </pic:blipFill>
                  <pic:spPr>
                    <a:xfrm>
                      <a:off x="0" y="0"/>
                      <a:ext cx="4429125" cy="4572000"/>
                    </a:xfrm>
                    <a:prstGeom prst="rect">
                      <a:avLst/>
                    </a:prstGeom>
                  </pic:spPr>
                </pic:pic>
              </a:graphicData>
            </a:graphic>
          </wp:inline>
        </w:drawing>
      </w:r>
    </w:p>
    <w:p w:rsidR="577E167F" w:rsidP="55CCC6A9" w:rsidRDefault="577E167F" w14:paraId="4A23BEBF" w14:textId="16F36B44">
      <w:pPr>
        <w:pStyle w:val="Normal"/>
        <w:bidi w:val="0"/>
        <w:spacing w:before="120" w:beforeAutospacing="off" w:after="200" w:afterAutospacing="off" w:line="240" w:lineRule="auto"/>
        <w:ind w:left="884" w:right="0"/>
        <w:jc w:val="center"/>
      </w:pPr>
      <w:r w:rsidR="577E167F">
        <w:rPr/>
        <w:t>Img</w:t>
      </w:r>
      <w:r w:rsidR="577E167F">
        <w:rPr/>
        <w:t xml:space="preserve">. 6.2.1.4-8 Marcar clave exportable e indicar contraseña del </w:t>
      </w:r>
      <w:r w:rsidR="577E167F">
        <w:rPr/>
        <w:t>cer</w:t>
      </w:r>
      <w:r w:rsidR="013A36CE">
        <w:rPr/>
        <w:t>ti</w:t>
      </w:r>
      <w:r w:rsidR="577E167F">
        <w:rPr/>
        <w:t>ficado</w:t>
      </w:r>
    </w:p>
    <w:p w:rsidR="55CCC6A9" w:rsidP="55CCC6A9" w:rsidRDefault="55CCC6A9" w14:paraId="4330725F" w14:textId="689E026B">
      <w:pPr>
        <w:pStyle w:val="Normal"/>
        <w:bidi w:val="0"/>
        <w:spacing w:before="120" w:beforeAutospacing="off" w:after="200" w:afterAutospacing="off" w:line="240" w:lineRule="auto"/>
        <w:ind w:left="884" w:right="0"/>
        <w:jc w:val="center"/>
      </w:pPr>
    </w:p>
    <w:p w:rsidR="224239A7" w:rsidP="55CCC6A9" w:rsidRDefault="224239A7" w14:paraId="38E3FF82" w14:textId="759722D2">
      <w:pPr>
        <w:pStyle w:val="Normal"/>
        <w:bidi w:val="0"/>
        <w:spacing w:before="120" w:beforeAutospacing="off" w:after="200" w:afterAutospacing="off" w:line="240" w:lineRule="auto"/>
        <w:ind w:left="884" w:right="0"/>
        <w:jc w:val="center"/>
      </w:pPr>
      <w:r w:rsidR="224239A7">
        <w:drawing>
          <wp:inline wp14:editId="0280B348" wp14:anchorId="7E519A3F">
            <wp:extent cx="4428000" cy="832789"/>
            <wp:effectExtent l="0" t="0" r="0" b="0"/>
            <wp:docPr id="978662573" name="" title=""/>
            <wp:cNvGraphicFramePr>
              <a:graphicFrameLocks noChangeAspect="1"/>
            </wp:cNvGraphicFramePr>
            <a:graphic>
              <a:graphicData uri="http://schemas.openxmlformats.org/drawingml/2006/picture">
                <pic:pic>
                  <pic:nvPicPr>
                    <pic:cNvPr id="0" name=""/>
                    <pic:cNvPicPr/>
                  </pic:nvPicPr>
                  <pic:blipFill>
                    <a:blip r:embed="Rf57aee3dfde64811">
                      <a:extLst>
                        <a:ext xmlns:a="http://schemas.openxmlformats.org/drawingml/2006/main" uri="{28A0092B-C50C-407E-A947-70E740481C1C}">
                          <a14:useLocalDpi val="0"/>
                        </a:ext>
                      </a:extLst>
                    </a:blip>
                    <a:stretch>
                      <a:fillRect/>
                    </a:stretch>
                  </pic:blipFill>
                  <pic:spPr>
                    <a:xfrm>
                      <a:off x="0" y="0"/>
                      <a:ext cx="4428000" cy="832789"/>
                    </a:xfrm>
                    <a:prstGeom prst="rect">
                      <a:avLst/>
                    </a:prstGeom>
                  </pic:spPr>
                </pic:pic>
              </a:graphicData>
            </a:graphic>
          </wp:inline>
        </w:drawing>
      </w:r>
    </w:p>
    <w:p w:rsidR="55CCC6A9" w:rsidP="55CCC6A9" w:rsidRDefault="55CCC6A9" w14:paraId="32A36F68" w14:textId="5936628B">
      <w:pPr>
        <w:pStyle w:val="Normal"/>
        <w:bidi w:val="0"/>
        <w:spacing w:before="120" w:beforeAutospacing="off" w:after="200" w:afterAutospacing="off" w:line="240" w:lineRule="auto"/>
        <w:ind w:left="884" w:right="0"/>
        <w:jc w:val="center"/>
      </w:pPr>
    </w:p>
    <w:p w:rsidR="5B738340" w:rsidP="55CCC6A9" w:rsidRDefault="5B738340" w14:paraId="2C51F796" w14:textId="21E52E53">
      <w:pPr>
        <w:pStyle w:val="Normal"/>
        <w:bidi w:val="0"/>
        <w:spacing w:before="120" w:beforeAutospacing="off" w:after="200" w:afterAutospacing="off" w:line="240" w:lineRule="auto"/>
        <w:ind w:left="442" w:right="0"/>
        <w:jc w:val="left"/>
      </w:pPr>
      <w:r w:rsidR="5B738340">
        <w:rPr/>
        <w:t>Una vez importado el certificado tenemos que exportarlo en formato DER (.</w:t>
      </w:r>
      <w:r w:rsidR="5B738340">
        <w:rPr/>
        <w:t>cer</w:t>
      </w:r>
      <w:r w:rsidR="5B738340">
        <w:rPr/>
        <w:t>) para ser posteriormente agregado a los certificados r</w:t>
      </w:r>
      <w:r w:rsidR="08EE3D70">
        <w:rPr/>
        <w:t>aíz de confianza. Para ello, sobre el certificado,</w:t>
      </w:r>
      <w:r w:rsidR="35931683">
        <w:rPr/>
        <w:t xml:space="preserve"> “</w:t>
      </w:r>
      <w:r w:rsidRPr="55CCC6A9" w:rsidR="35931683">
        <w:rPr>
          <w:i w:val="1"/>
          <w:iCs w:val="1"/>
        </w:rPr>
        <w:t>Todas las tareas --&gt; Exportar</w:t>
      </w:r>
      <w:r w:rsidR="35931683">
        <w:rPr/>
        <w:t>” y seleccionamos “</w:t>
      </w:r>
      <w:r w:rsidRPr="55CCC6A9" w:rsidR="35931683">
        <w:rPr>
          <w:i w:val="1"/>
          <w:iCs w:val="1"/>
        </w:rPr>
        <w:t>No exportar la clave p</w:t>
      </w:r>
      <w:r w:rsidRPr="55CCC6A9" w:rsidR="664E4A19">
        <w:rPr>
          <w:i w:val="1"/>
          <w:iCs w:val="1"/>
        </w:rPr>
        <w:t>rivada</w:t>
      </w:r>
      <w:r w:rsidR="35931683">
        <w:rPr/>
        <w:t>”</w:t>
      </w:r>
      <w:r w:rsidR="48D89D13">
        <w:rPr/>
        <w:t>.</w:t>
      </w:r>
    </w:p>
    <w:p w:rsidR="48D89D13" w:rsidP="55CCC6A9" w:rsidRDefault="48D89D13" w14:paraId="68227EC1" w14:textId="4A3339AE">
      <w:pPr>
        <w:pStyle w:val="Normal"/>
        <w:bidi w:val="0"/>
        <w:spacing w:before="120" w:beforeAutospacing="off" w:after="200" w:afterAutospacing="off" w:line="240" w:lineRule="auto"/>
        <w:ind w:left="442" w:right="0"/>
        <w:jc w:val="center"/>
      </w:pPr>
      <w:r w:rsidR="48D89D13">
        <w:drawing>
          <wp:inline wp14:editId="34C6F353" wp14:anchorId="4AA21687">
            <wp:extent cx="3992400" cy="1819167"/>
            <wp:effectExtent l="0" t="0" r="0" b="0"/>
            <wp:docPr id="1123990749" name="" title=""/>
            <wp:cNvGraphicFramePr>
              <a:graphicFrameLocks noChangeAspect="1"/>
            </wp:cNvGraphicFramePr>
            <a:graphic>
              <a:graphicData uri="http://schemas.openxmlformats.org/drawingml/2006/picture">
                <pic:pic>
                  <pic:nvPicPr>
                    <pic:cNvPr id="0" name=""/>
                    <pic:cNvPicPr/>
                  </pic:nvPicPr>
                  <pic:blipFill>
                    <a:blip r:embed="R6880c1fc943e44d5">
                      <a:extLst>
                        <a:ext xmlns:a="http://schemas.openxmlformats.org/drawingml/2006/main" uri="{28A0092B-C50C-407E-A947-70E740481C1C}">
                          <a14:useLocalDpi val="0"/>
                        </a:ext>
                      </a:extLst>
                    </a:blip>
                    <a:stretch>
                      <a:fillRect/>
                    </a:stretch>
                  </pic:blipFill>
                  <pic:spPr>
                    <a:xfrm>
                      <a:off x="0" y="0"/>
                      <a:ext cx="3992400" cy="1819167"/>
                    </a:xfrm>
                    <a:prstGeom prst="rect">
                      <a:avLst/>
                    </a:prstGeom>
                  </pic:spPr>
                </pic:pic>
              </a:graphicData>
            </a:graphic>
          </wp:inline>
        </w:drawing>
      </w:r>
    </w:p>
    <w:p w:rsidR="2088590A" w:rsidP="55CCC6A9" w:rsidRDefault="2088590A" w14:paraId="4D644DA2" w14:textId="7500381C">
      <w:pPr>
        <w:pStyle w:val="Normal"/>
        <w:bidi w:val="0"/>
        <w:spacing w:before="120" w:beforeAutospacing="off" w:after="200" w:afterAutospacing="off" w:line="240" w:lineRule="auto"/>
        <w:ind w:left="442" w:right="0"/>
        <w:jc w:val="center"/>
      </w:pPr>
      <w:r w:rsidR="2088590A">
        <w:rPr/>
        <w:t>Img</w:t>
      </w:r>
      <w:r w:rsidR="2088590A">
        <w:rPr/>
        <w:t xml:space="preserve">. 6.2.1.4-9 Exportar el certificado </w:t>
      </w:r>
      <w:r w:rsidR="2AF6571C">
        <w:rPr/>
        <w:t>para certificados raíz de confianza.</w:t>
      </w:r>
    </w:p>
    <w:p w:rsidR="55CCC6A9" w:rsidP="55CCC6A9" w:rsidRDefault="55CCC6A9" w14:paraId="54BA4736" w14:textId="6E36E0B0">
      <w:pPr>
        <w:pStyle w:val="Normal"/>
        <w:bidi w:val="0"/>
        <w:spacing w:before="120" w:beforeAutospacing="off" w:after="200" w:afterAutospacing="off" w:line="240" w:lineRule="auto"/>
        <w:ind w:left="442" w:right="0"/>
        <w:jc w:val="center"/>
      </w:pPr>
    </w:p>
    <w:p w:rsidR="7DDF0B7F" w:rsidP="55CCC6A9" w:rsidRDefault="7DDF0B7F" w14:paraId="38357D3D" w14:textId="231C3619">
      <w:pPr>
        <w:pStyle w:val="Normal"/>
        <w:bidi w:val="0"/>
        <w:spacing w:before="120" w:beforeAutospacing="off" w:after="200" w:afterAutospacing="off" w:line="240" w:lineRule="auto"/>
        <w:ind w:left="442" w:right="0"/>
        <w:jc w:val="center"/>
      </w:pPr>
      <w:r w:rsidR="7DDF0B7F">
        <w:drawing>
          <wp:inline wp14:editId="62B53A27" wp14:anchorId="4744CD9A">
            <wp:extent cx="3992400" cy="4118344"/>
            <wp:effectExtent l="0" t="0" r="0" b="0"/>
            <wp:docPr id="2109507550" name="" title=""/>
            <wp:cNvGraphicFramePr>
              <a:graphicFrameLocks noChangeAspect="1"/>
            </wp:cNvGraphicFramePr>
            <a:graphic>
              <a:graphicData uri="http://schemas.openxmlformats.org/drawingml/2006/picture">
                <pic:pic>
                  <pic:nvPicPr>
                    <pic:cNvPr id="0" name=""/>
                    <pic:cNvPicPr/>
                  </pic:nvPicPr>
                  <pic:blipFill>
                    <a:blip r:embed="Rc5244b9bb84f4865">
                      <a:extLst>
                        <a:ext xmlns:a="http://schemas.openxmlformats.org/drawingml/2006/main" uri="{28A0092B-C50C-407E-A947-70E740481C1C}">
                          <a14:useLocalDpi val="0"/>
                        </a:ext>
                      </a:extLst>
                    </a:blip>
                    <a:stretch>
                      <a:fillRect/>
                    </a:stretch>
                  </pic:blipFill>
                  <pic:spPr>
                    <a:xfrm>
                      <a:off x="0" y="0"/>
                      <a:ext cx="3992400" cy="4118344"/>
                    </a:xfrm>
                    <a:prstGeom prst="rect">
                      <a:avLst/>
                    </a:prstGeom>
                  </pic:spPr>
                </pic:pic>
              </a:graphicData>
            </a:graphic>
          </wp:inline>
        </w:drawing>
      </w:r>
    </w:p>
    <w:p w:rsidR="4C2816A5" w:rsidP="55CCC6A9" w:rsidRDefault="4C2816A5" w14:paraId="15993686" w14:textId="0ED4F061">
      <w:pPr>
        <w:pStyle w:val="Normal"/>
        <w:bidi w:val="0"/>
        <w:spacing w:before="120" w:beforeAutospacing="off" w:after="200" w:afterAutospacing="off" w:line="240" w:lineRule="auto"/>
        <w:ind w:left="884" w:right="0"/>
        <w:jc w:val="center"/>
      </w:pPr>
      <w:r w:rsidR="4C2816A5">
        <w:rPr/>
        <w:t>Img</w:t>
      </w:r>
      <w:r w:rsidR="4C2816A5">
        <w:rPr/>
        <w:t>. 6.2.1.4-10 Exportar el certificado en formato DER (*.</w:t>
      </w:r>
      <w:r w:rsidR="4C2816A5">
        <w:rPr/>
        <w:t>cer</w:t>
      </w:r>
      <w:r w:rsidR="4C2816A5">
        <w:rPr/>
        <w:t>)</w:t>
      </w:r>
    </w:p>
    <w:p w:rsidR="55CCC6A9" w:rsidP="55CCC6A9" w:rsidRDefault="55CCC6A9" w14:paraId="1E6FAB80" w14:textId="62039096">
      <w:pPr>
        <w:pStyle w:val="Normal"/>
        <w:bidi w:val="0"/>
        <w:spacing w:before="120" w:beforeAutospacing="off" w:after="200" w:afterAutospacing="off" w:line="240" w:lineRule="auto"/>
        <w:ind w:left="442" w:right="0"/>
        <w:jc w:val="center"/>
      </w:pPr>
    </w:p>
    <w:p w:rsidR="7DDF0B7F" w:rsidP="55CCC6A9" w:rsidRDefault="7DDF0B7F" w14:paraId="53CAEE67" w14:textId="69D0DBCE">
      <w:pPr>
        <w:pStyle w:val="Normal"/>
        <w:bidi w:val="0"/>
        <w:spacing w:before="120" w:beforeAutospacing="off" w:after="200" w:afterAutospacing="off" w:line="240" w:lineRule="auto"/>
        <w:ind w:left="442" w:right="0"/>
        <w:jc w:val="left"/>
      </w:pPr>
      <w:r w:rsidR="7DDF0B7F">
        <w:rPr/>
        <w:t>Lo guardamos con el nombre, por ejemplo, “</w:t>
      </w:r>
      <w:r w:rsidRPr="55CCC6A9" w:rsidR="7DDF0B7F">
        <w:rPr>
          <w:i w:val="1"/>
          <w:iCs w:val="1"/>
        </w:rPr>
        <w:t>cer_maquina.cer</w:t>
      </w:r>
      <w:r w:rsidR="7DDF0B7F">
        <w:rPr/>
        <w:t>”.</w:t>
      </w:r>
    </w:p>
    <w:p w:rsidR="55CCC6A9" w:rsidP="55CCC6A9" w:rsidRDefault="55CCC6A9" w14:paraId="66691173" w14:textId="2B2E06AF">
      <w:pPr>
        <w:pStyle w:val="Normal"/>
        <w:bidi w:val="0"/>
        <w:spacing w:before="120" w:beforeAutospacing="off" w:after="200" w:afterAutospacing="off" w:line="240" w:lineRule="auto"/>
        <w:ind w:left="442" w:right="0"/>
        <w:jc w:val="left"/>
      </w:pPr>
    </w:p>
    <w:p w:rsidR="1F7F93B3" w:rsidP="55CCC6A9" w:rsidRDefault="1F7F93B3" w14:paraId="5550B5AE" w14:textId="40296D5B">
      <w:pPr>
        <w:pStyle w:val="Prrafodelista"/>
        <w:numPr>
          <w:ilvl w:val="0"/>
          <w:numId w:val="29"/>
        </w:numPr>
        <w:jc w:val="left"/>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pPr>
      <w:r w:rsidRPr="55CCC6A9" w:rsidR="1F7F93B3">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 xml:space="preserve">Importar el certifica generado a </w:t>
      </w:r>
      <w:r w:rsidRPr="55CCC6A9" w:rsidR="1F7F93B3">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Entidades de certificación raíz de confianza -&gt; Certificados:</w:t>
      </w:r>
    </w:p>
    <w:p w:rsidR="182D32E1" w:rsidP="55CCC6A9" w:rsidRDefault="182D32E1" w14:paraId="683548EB" w14:textId="1BBEF03E">
      <w:pPr>
        <w:pStyle w:val="Normal"/>
        <w:ind w:left="442"/>
        <w:jc w:val="left"/>
      </w:pPr>
      <w:r w:rsidRPr="55CCC6A9" w:rsidR="182D32E1">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 xml:space="preserve">Sobre la carpeta </w:t>
      </w:r>
      <w:r w:rsidRPr="55CCC6A9" w:rsidR="182D32E1">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“Entidades de certificación raíz de confianza -&gt; Certificados”</w:t>
      </w:r>
      <w:r w:rsidRPr="55CCC6A9" w:rsidR="182D32E1">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 xml:space="preserve"> accedemos a la importación de un c</w:t>
      </w:r>
      <w:r w:rsidRPr="55CCC6A9" w:rsidR="6D2AD985">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ertificado al igual que hicimos anteriormente (</w:t>
      </w:r>
      <w:r w:rsidRPr="55CCC6A9" w:rsidR="6D2AD985">
        <w:rPr>
          <w:rFonts w:ascii="Calibri Light" w:hAnsi="Calibri Light" w:eastAsia="Calibri Light" w:cs="Calibri Light"/>
          <w:b w:val="0"/>
          <w:bCs w:val="0"/>
          <w:i w:val="1"/>
          <w:iCs w:val="1"/>
          <w:caps w:val="0"/>
          <w:smallCaps w:val="0"/>
          <w:noProof w:val="0"/>
          <w:color w:val="4B4F54" w:themeColor="text2" w:themeTint="FF" w:themeShade="FF"/>
          <w:sz w:val="22"/>
          <w:szCs w:val="22"/>
          <w:lang w:val="es-ES"/>
        </w:rPr>
        <w:t>Todas las tareas --&gt; Importar...</w:t>
      </w:r>
      <w:r w:rsidRPr="55CCC6A9" w:rsidR="6D2AD985">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 xml:space="preserve">). Buscamos nuestro certificado </w:t>
      </w:r>
      <w:r w:rsidR="6D2AD985">
        <w:rPr/>
        <w:t>“</w:t>
      </w:r>
      <w:r w:rsidRPr="55CCC6A9" w:rsidR="6D2AD985">
        <w:rPr>
          <w:i w:val="1"/>
          <w:iCs w:val="1"/>
        </w:rPr>
        <w:t>cer_maquina.cer</w:t>
      </w:r>
      <w:r w:rsidR="6D2AD985">
        <w:rPr/>
        <w:t>”</w:t>
      </w:r>
      <w:r w:rsidR="19202DAD">
        <w:rPr/>
        <w:t xml:space="preserve"> y lo importamos completamente aceptando las ventanas emergentes de confirmación.</w:t>
      </w:r>
    </w:p>
    <w:p w:rsidR="19202DAD" w:rsidP="55CCC6A9" w:rsidRDefault="19202DAD" w14:paraId="6479BC3B" w14:textId="7FE64BE4">
      <w:pPr>
        <w:pStyle w:val="Normal"/>
        <w:ind w:left="442"/>
        <w:jc w:val="center"/>
      </w:pPr>
      <w:r w:rsidR="19202DAD">
        <w:drawing>
          <wp:inline wp14:editId="71F2914B" wp14:anchorId="55D2E0F4">
            <wp:extent cx="3992400" cy="4118344"/>
            <wp:effectExtent l="0" t="0" r="0" b="0"/>
            <wp:docPr id="2133699177" name="" title=""/>
            <wp:cNvGraphicFramePr>
              <a:graphicFrameLocks noChangeAspect="1"/>
            </wp:cNvGraphicFramePr>
            <a:graphic>
              <a:graphicData uri="http://schemas.openxmlformats.org/drawingml/2006/picture">
                <pic:pic>
                  <pic:nvPicPr>
                    <pic:cNvPr id="0" name=""/>
                    <pic:cNvPicPr/>
                  </pic:nvPicPr>
                  <pic:blipFill>
                    <a:blip r:embed="R26341b338e3b4b5c">
                      <a:extLst>
                        <a:ext xmlns:a="http://schemas.openxmlformats.org/drawingml/2006/main" uri="{28A0092B-C50C-407E-A947-70E740481C1C}">
                          <a14:useLocalDpi val="0"/>
                        </a:ext>
                      </a:extLst>
                    </a:blip>
                    <a:stretch>
                      <a:fillRect/>
                    </a:stretch>
                  </pic:blipFill>
                  <pic:spPr>
                    <a:xfrm>
                      <a:off x="0" y="0"/>
                      <a:ext cx="3992400" cy="4118344"/>
                    </a:xfrm>
                    <a:prstGeom prst="rect">
                      <a:avLst/>
                    </a:prstGeom>
                  </pic:spPr>
                </pic:pic>
              </a:graphicData>
            </a:graphic>
          </wp:inline>
        </w:drawing>
      </w:r>
    </w:p>
    <w:p w:rsidR="7B23B2AF" w:rsidP="55CCC6A9" w:rsidRDefault="7B23B2AF" w14:paraId="5467E512" w14:textId="237EC1C8">
      <w:pPr>
        <w:pStyle w:val="Normal"/>
        <w:bidi w:val="0"/>
        <w:spacing w:before="120" w:beforeAutospacing="off" w:after="200" w:afterAutospacing="off" w:line="240" w:lineRule="auto"/>
        <w:ind w:left="884" w:right="0"/>
        <w:jc w:val="center"/>
      </w:pPr>
      <w:r w:rsidR="7B23B2AF">
        <w:rPr/>
        <w:t>Img</w:t>
      </w:r>
      <w:r w:rsidR="7B23B2AF">
        <w:rPr/>
        <w:t>. 6.2.1.4-11 Importar el certificado en formato DER (*.</w:t>
      </w:r>
      <w:r w:rsidR="7B23B2AF">
        <w:rPr/>
        <w:t>cer</w:t>
      </w:r>
      <w:r w:rsidR="7B23B2AF">
        <w:rPr/>
        <w:t>) a certificados raíz de confianza</w:t>
      </w:r>
    </w:p>
    <w:p w:rsidR="55CCC6A9" w:rsidP="55CCC6A9" w:rsidRDefault="55CCC6A9" w14:paraId="55C01E88" w14:textId="1AAC2274">
      <w:pPr>
        <w:pStyle w:val="Normal"/>
        <w:ind w:left="442"/>
        <w:jc w:val="center"/>
      </w:pPr>
    </w:p>
    <w:p w:rsidR="55CCC6A9" w:rsidP="55CCC6A9" w:rsidRDefault="55CCC6A9" w14:paraId="4FD87B69" w14:textId="4BC41D02">
      <w:pPr>
        <w:pStyle w:val="Normal"/>
        <w:ind w:left="0"/>
        <w:jc w:val="left"/>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pPr>
    </w:p>
    <w:p w:rsidR="61C6A091" w:rsidP="55CCC6A9" w:rsidRDefault="61C6A091" w14:paraId="40947C8F" w14:textId="55F2C13C">
      <w:pPr>
        <w:pStyle w:val="Normal"/>
        <w:ind w:left="0"/>
        <w:jc w:val="left"/>
        <w:rPr>
          <w:rFonts w:ascii="Calibri Light" w:hAnsi="Calibri Light" w:eastAsia="Calibri Light" w:cs="Calibri Light"/>
          <w:b w:val="1"/>
          <w:bCs w:val="1"/>
          <w:i w:val="0"/>
          <w:iCs w:val="0"/>
          <w:caps w:val="0"/>
          <w:smallCaps w:val="0"/>
          <w:noProof w:val="0"/>
          <w:color w:val="4B4F53"/>
          <w:sz w:val="22"/>
          <w:szCs w:val="22"/>
          <w:u w:val="single"/>
          <w:lang w:val="es-ES"/>
        </w:rPr>
      </w:pPr>
      <w:r w:rsidRPr="55CCC6A9" w:rsidR="61C6A091">
        <w:rPr>
          <w:rFonts w:ascii="Calibri Light" w:hAnsi="Calibri Light" w:eastAsia="Calibri Light" w:cs="Calibri Light"/>
          <w:b w:val="1"/>
          <w:bCs w:val="1"/>
          <w:i w:val="0"/>
          <w:iCs w:val="0"/>
          <w:caps w:val="0"/>
          <w:smallCaps w:val="0"/>
          <w:noProof w:val="0"/>
          <w:color w:val="4B4F53"/>
          <w:sz w:val="22"/>
          <w:szCs w:val="22"/>
          <w:u w:val="single"/>
          <w:lang w:val="es-ES"/>
        </w:rPr>
        <w:t>CERTIFICADOS DE</w:t>
      </w:r>
      <w:r w:rsidRPr="55CCC6A9" w:rsidR="2FF3F9AC">
        <w:rPr>
          <w:rFonts w:ascii="Calibri Light" w:hAnsi="Calibri Light" w:eastAsia="Calibri Light" w:cs="Calibri Light"/>
          <w:b w:val="1"/>
          <w:bCs w:val="1"/>
          <w:i w:val="0"/>
          <w:iCs w:val="0"/>
          <w:caps w:val="0"/>
          <w:smallCaps w:val="0"/>
          <w:noProof w:val="0"/>
          <w:color w:val="4B4F53"/>
          <w:sz w:val="22"/>
          <w:szCs w:val="22"/>
          <w:u w:val="single"/>
          <w:lang w:val="es-ES"/>
        </w:rPr>
        <w:t xml:space="preserve"> USUARIO ACTUAL</w:t>
      </w:r>
      <w:r w:rsidRPr="55CCC6A9" w:rsidR="61C6A091">
        <w:rPr>
          <w:rFonts w:ascii="Calibri Light" w:hAnsi="Calibri Light" w:eastAsia="Calibri Light" w:cs="Calibri Light"/>
          <w:b w:val="1"/>
          <w:bCs w:val="1"/>
          <w:i w:val="0"/>
          <w:iCs w:val="0"/>
          <w:caps w:val="0"/>
          <w:smallCaps w:val="0"/>
          <w:noProof w:val="0"/>
          <w:color w:val="4B4F53"/>
          <w:sz w:val="22"/>
          <w:szCs w:val="22"/>
          <w:u w:val="none"/>
          <w:lang w:val="es-ES"/>
        </w:rPr>
        <w:t>:</w:t>
      </w:r>
    </w:p>
    <w:p w:rsidR="0C1A3DA0" w:rsidP="55CCC6A9" w:rsidRDefault="0C1A3DA0" w14:paraId="7C0A5E72" w14:textId="75902F23">
      <w:pPr>
        <w:pStyle w:val="Normal"/>
        <w:ind w:left="0"/>
        <w:jc w:val="left"/>
        <w:rPr>
          <w:rFonts w:ascii="Calibri Light" w:hAnsi="Calibri Light" w:eastAsia="Calibri Light" w:cs="Calibri Light"/>
          <w:b w:val="0"/>
          <w:bCs w:val="0"/>
          <w:i w:val="0"/>
          <w:iCs w:val="0"/>
          <w:caps w:val="0"/>
          <w:smallCaps w:val="0"/>
          <w:noProof w:val="0"/>
          <w:color w:val="4B4F53"/>
          <w:sz w:val="22"/>
          <w:szCs w:val="22"/>
          <w:u w:val="none"/>
          <w:lang w:val="es-ES"/>
        </w:rPr>
      </w:pPr>
      <w:r w:rsidRPr="55CCC6A9" w:rsidR="0C1A3DA0">
        <w:rPr>
          <w:rFonts w:ascii="Calibri Light" w:hAnsi="Calibri Light" w:eastAsia="Calibri Light" w:cs="Calibri Light"/>
          <w:b w:val="0"/>
          <w:bCs w:val="0"/>
          <w:i w:val="0"/>
          <w:iCs w:val="0"/>
          <w:caps w:val="0"/>
          <w:smallCaps w:val="0"/>
          <w:noProof w:val="0"/>
          <w:color w:val="4B4F53"/>
          <w:sz w:val="22"/>
          <w:szCs w:val="22"/>
          <w:u w:val="none"/>
          <w:lang w:val="es-ES"/>
        </w:rPr>
        <w:t xml:space="preserve">Se realiza de forma similar al proceso llevado a cabo para los certificados de equipo, utilizando los </w:t>
      </w:r>
      <w:r w:rsidRPr="55CCC6A9" w:rsidR="0C1A3DA0">
        <w:rPr>
          <w:rFonts w:ascii="Calibri Light" w:hAnsi="Calibri Light" w:eastAsia="Calibri Light" w:cs="Calibri Light"/>
          <w:b w:val="0"/>
          <w:bCs w:val="0"/>
          <w:i w:val="0"/>
          <w:iCs w:val="0"/>
          <w:caps w:val="0"/>
          <w:smallCaps w:val="0"/>
          <w:noProof w:val="0"/>
          <w:color w:val="4B4F53"/>
          <w:sz w:val="22"/>
          <w:szCs w:val="22"/>
          <w:u w:val="none"/>
          <w:lang w:val="es-ES"/>
        </w:rPr>
        <w:t>almacenes correspondiente</w:t>
      </w:r>
      <w:r w:rsidRPr="55CCC6A9" w:rsidR="5CA28233">
        <w:rPr>
          <w:rFonts w:ascii="Calibri Light" w:hAnsi="Calibri Light" w:eastAsia="Calibri Light" w:cs="Calibri Light"/>
          <w:b w:val="0"/>
          <w:bCs w:val="0"/>
          <w:i w:val="0"/>
          <w:iCs w:val="0"/>
          <w:caps w:val="0"/>
          <w:smallCaps w:val="0"/>
          <w:noProof w:val="0"/>
          <w:color w:val="4B4F53"/>
          <w:sz w:val="22"/>
          <w:szCs w:val="22"/>
          <w:u w:val="none"/>
          <w:lang w:val="es-ES"/>
        </w:rPr>
        <w:t>S</w:t>
      </w:r>
      <w:r w:rsidRPr="55CCC6A9" w:rsidR="0C1A3DA0">
        <w:rPr>
          <w:rFonts w:ascii="Calibri Light" w:hAnsi="Calibri Light" w:eastAsia="Calibri Light" w:cs="Calibri Light"/>
          <w:b w:val="0"/>
          <w:bCs w:val="0"/>
          <w:i w:val="0"/>
          <w:iCs w:val="0"/>
          <w:caps w:val="0"/>
          <w:smallCaps w:val="0"/>
          <w:noProof w:val="0"/>
          <w:color w:val="4B4F53"/>
          <w:sz w:val="22"/>
          <w:szCs w:val="22"/>
          <w:u w:val="none"/>
          <w:lang w:val="es-ES"/>
        </w:rPr>
        <w:t xml:space="preserve"> al usuario actual.</w:t>
      </w:r>
    </w:p>
    <w:p w:rsidR="55CCC6A9" w:rsidP="55CCC6A9" w:rsidRDefault="55CCC6A9" w14:paraId="733E94A2" w14:textId="6945E058">
      <w:pPr>
        <w:pStyle w:val="Normal"/>
        <w:ind w:left="0"/>
        <w:jc w:val="left"/>
        <w:rPr>
          <w:rFonts w:ascii="Calibri Light" w:hAnsi="Calibri Light" w:eastAsia="Calibri Light" w:cs="Calibri Light"/>
          <w:b w:val="1"/>
          <w:bCs w:val="1"/>
          <w:i w:val="0"/>
          <w:iCs w:val="0"/>
          <w:caps w:val="0"/>
          <w:smallCaps w:val="0"/>
          <w:noProof w:val="0"/>
          <w:color w:val="4B4F53"/>
          <w:sz w:val="22"/>
          <w:szCs w:val="22"/>
          <w:u w:val="none"/>
          <w:lang w:val="es-ES"/>
        </w:rPr>
      </w:pPr>
    </w:p>
    <w:p w:rsidR="0AF1566D" w:rsidP="55CCC6A9" w:rsidRDefault="0AF1566D" w14:paraId="208AF88D" w14:textId="509BF728">
      <w:pPr>
        <w:pStyle w:val="Normal"/>
        <w:ind w:left="0"/>
        <w:jc w:val="center"/>
      </w:pPr>
      <w:r w:rsidR="0AF1566D">
        <w:drawing>
          <wp:inline wp14:editId="32D00870" wp14:anchorId="1A2B1A57">
            <wp:extent cx="2581200" cy="1654932"/>
            <wp:effectExtent l="0" t="0" r="0" b="0"/>
            <wp:docPr id="630441493" name="" title=""/>
            <wp:cNvGraphicFramePr>
              <a:graphicFrameLocks noChangeAspect="1"/>
            </wp:cNvGraphicFramePr>
            <a:graphic>
              <a:graphicData uri="http://schemas.openxmlformats.org/drawingml/2006/picture">
                <pic:pic>
                  <pic:nvPicPr>
                    <pic:cNvPr id="0" name=""/>
                    <pic:cNvPicPr/>
                  </pic:nvPicPr>
                  <pic:blipFill>
                    <a:blip r:embed="R08facac219bd460e">
                      <a:extLst>
                        <a:ext xmlns:a="http://schemas.openxmlformats.org/drawingml/2006/main" uri="{28A0092B-C50C-407E-A947-70E740481C1C}">
                          <a14:useLocalDpi val="0"/>
                        </a:ext>
                      </a:extLst>
                    </a:blip>
                    <a:stretch>
                      <a:fillRect/>
                    </a:stretch>
                  </pic:blipFill>
                  <pic:spPr>
                    <a:xfrm>
                      <a:off x="0" y="0"/>
                      <a:ext cx="2581200" cy="1654932"/>
                    </a:xfrm>
                    <a:prstGeom prst="rect">
                      <a:avLst/>
                    </a:prstGeom>
                  </pic:spPr>
                </pic:pic>
              </a:graphicData>
            </a:graphic>
          </wp:inline>
        </w:drawing>
      </w:r>
    </w:p>
    <w:p w:rsidR="00BD350A" w:rsidP="55CCC6A9" w:rsidRDefault="00BD350A" w14:paraId="6E9CC4CA" w14:textId="52AC525E">
      <w:pPr>
        <w:pStyle w:val="Normal"/>
        <w:bidi w:val="0"/>
        <w:ind w:left="0"/>
        <w:jc w:val="center"/>
      </w:pPr>
      <w:r w:rsidR="00BD350A">
        <w:rPr/>
        <w:t>Img</w:t>
      </w:r>
      <w:r w:rsidR="00BD350A">
        <w:rPr/>
        <w:t>. 6.2.1.4-12 Almacenes de certificados de usuario</w:t>
      </w:r>
    </w:p>
    <w:p w:rsidR="105B62F2" w:rsidP="050EE1CE" w:rsidRDefault="105B62F2" w14:paraId="7365B2CF" w14:textId="3D55ADFD">
      <w:pPr>
        <w:pStyle w:val="Ttulo3"/>
        <w:rPr>
          <w:noProof w:val="0"/>
          <w:color w:val="4B4F53"/>
          <w:lang w:val="es-ES"/>
        </w:rPr>
      </w:pPr>
      <w:bookmarkStart w:name="_Toc912975414" w:id="627364010"/>
      <w:r w:rsidR="1A9F511C">
        <w:rPr/>
        <w:t>configurar el certificado en el IIS:</w:t>
      </w:r>
      <w:bookmarkEnd w:id="627364010"/>
    </w:p>
    <w:p w:rsidR="105B62F2" w:rsidP="55CCC6A9" w:rsidRDefault="105B62F2" w14:paraId="364B28E2" w14:textId="4F6F5F60">
      <w:pPr>
        <w:pStyle w:val="Prrafodelista"/>
        <w:numPr>
          <w:ilvl w:val="0"/>
          <w:numId w:val="19"/>
        </w:numPr>
        <w:rPr>
          <w:b w:val="1"/>
          <w:bCs w:val="1"/>
          <w:noProof w:val="0"/>
          <w:color w:val="4B4F53" w:themeColor="text2" w:themeTint="FF" w:themeShade="FF"/>
          <w:lang w:val="es-ES"/>
        </w:rPr>
      </w:pPr>
      <w:r w:rsidRPr="0F736B8F" w:rsidR="105B62F2">
        <w:rPr>
          <w:b w:val="1"/>
          <w:bCs w:val="1"/>
          <w:noProof w:val="0"/>
          <w:color w:val="4B4F53"/>
          <w:lang w:val="es-ES"/>
        </w:rPr>
        <w:t>Importar el certificado</w:t>
      </w:r>
      <w:r w:rsidRPr="0F736B8F" w:rsidR="32DC074B">
        <w:rPr>
          <w:b w:val="1"/>
          <w:bCs w:val="1"/>
          <w:noProof w:val="0"/>
          <w:color w:val="4B4F53"/>
          <w:lang w:val="es-ES"/>
        </w:rPr>
        <w:t xml:space="preserve"> (EN caso de no </w:t>
      </w:r>
      <w:r w:rsidRPr="0F736B8F" w:rsidR="32DC074B">
        <w:rPr>
          <w:b w:val="1"/>
          <w:bCs w:val="1"/>
          <w:noProof w:val="0"/>
          <w:color w:val="4B4F53"/>
          <w:lang w:val="es-ES"/>
        </w:rPr>
        <w:t>se</w:t>
      </w:r>
      <w:r w:rsidRPr="0F736B8F" w:rsidR="0CA56D11">
        <w:rPr>
          <w:b w:val="1"/>
          <w:bCs w:val="1"/>
          <w:noProof w:val="0"/>
          <w:color w:val="4B4F53"/>
          <w:lang w:val="es-ES"/>
        </w:rPr>
        <w:t>R</w:t>
      </w:r>
      <w:r w:rsidRPr="0F736B8F" w:rsidR="32DC074B">
        <w:rPr>
          <w:b w:val="1"/>
          <w:bCs w:val="1"/>
          <w:noProof w:val="0"/>
          <w:color w:val="4B4F53"/>
          <w:lang w:val="es-ES"/>
        </w:rPr>
        <w:t xml:space="preserve"> detectado)</w:t>
      </w:r>
      <w:r w:rsidRPr="0F736B8F" w:rsidR="105B62F2">
        <w:rPr>
          <w:b w:val="1"/>
          <w:bCs w:val="1"/>
          <w:noProof w:val="0"/>
          <w:color w:val="4B4F53"/>
          <w:lang w:val="es-ES"/>
        </w:rPr>
        <w:t xml:space="preserve">: </w:t>
      </w:r>
    </w:p>
    <w:p w:rsidR="105B62F2" w:rsidP="2BB54830" w:rsidRDefault="105B62F2" w14:paraId="4A19EC51" w14:textId="03E17907">
      <w:pPr>
        <w:pStyle w:val="Normal"/>
        <w:ind w:left="0"/>
        <w:rPr>
          <w:noProof w:val="0"/>
          <w:color w:val="4B4F54" w:themeColor="text2" w:themeTint="FF" w:themeShade="FF"/>
          <w:lang w:val="es-ES"/>
        </w:rPr>
      </w:pPr>
      <w:r w:rsidRPr="2BB54830" w:rsidR="105B62F2">
        <w:rPr>
          <w:noProof w:val="0"/>
          <w:color w:val="4B4F54" w:themeColor="text2" w:themeTint="FF" w:themeShade="FF"/>
          <w:u w:val="single"/>
          <w:lang w:val="es-ES"/>
        </w:rPr>
        <w:t>Password</w:t>
      </w:r>
      <w:r w:rsidRPr="2BB54830" w:rsidR="105B62F2">
        <w:rPr>
          <w:noProof w:val="0"/>
          <w:color w:val="4B4F54" w:themeColor="text2" w:themeTint="FF" w:themeShade="FF"/>
          <w:lang w:val="es-ES"/>
        </w:rPr>
        <w:t>: becarios</w:t>
      </w:r>
    </w:p>
    <w:p w:rsidR="105B62F2" w:rsidP="2BB54830" w:rsidRDefault="105B62F2" w14:paraId="72524383" w14:textId="6B9536ED">
      <w:pPr>
        <w:pStyle w:val="Normal"/>
        <w:ind w:left="0"/>
      </w:pPr>
      <w:r w:rsidR="105B62F2">
        <w:drawing>
          <wp:inline wp14:editId="6CB6B627" wp14:anchorId="6638144E">
            <wp:extent cx="4238625" cy="2274858"/>
            <wp:effectExtent l="0" t="0" r="0" b="0"/>
            <wp:docPr id="1524699829" name="" title=""/>
            <wp:cNvGraphicFramePr>
              <a:graphicFrameLocks noChangeAspect="1"/>
            </wp:cNvGraphicFramePr>
            <a:graphic>
              <a:graphicData uri="http://schemas.openxmlformats.org/drawingml/2006/picture">
                <pic:pic>
                  <pic:nvPicPr>
                    <pic:cNvPr id="0" name=""/>
                    <pic:cNvPicPr/>
                  </pic:nvPicPr>
                  <pic:blipFill>
                    <a:blip r:embed="R613fab1bb10c4c6d">
                      <a:extLst>
                        <a:ext xmlns:a="http://schemas.openxmlformats.org/drawingml/2006/main" uri="{28A0092B-C50C-407E-A947-70E740481C1C}">
                          <a14:useLocalDpi val="0"/>
                        </a:ext>
                      </a:extLst>
                    </a:blip>
                    <a:stretch>
                      <a:fillRect/>
                    </a:stretch>
                  </pic:blipFill>
                  <pic:spPr>
                    <a:xfrm>
                      <a:off x="0" y="0"/>
                      <a:ext cx="4238625" cy="2274858"/>
                    </a:xfrm>
                    <a:prstGeom prst="rect">
                      <a:avLst/>
                    </a:prstGeom>
                  </pic:spPr>
                </pic:pic>
              </a:graphicData>
            </a:graphic>
          </wp:inline>
        </w:drawing>
      </w:r>
      <w:r w:rsidR="40F412AC">
        <w:rPr/>
        <w:t xml:space="preserve"> </w:t>
      </w:r>
      <w:r w:rsidR="105B62F2">
        <w:drawing>
          <wp:inline wp14:editId="4092522B" wp14:anchorId="2E7EDF97">
            <wp:extent cx="1819275" cy="1617133"/>
            <wp:effectExtent l="0" t="0" r="0" b="0"/>
            <wp:docPr id="1423493497" name="" title=""/>
            <wp:cNvGraphicFramePr>
              <a:graphicFrameLocks noChangeAspect="1"/>
            </wp:cNvGraphicFramePr>
            <a:graphic>
              <a:graphicData uri="http://schemas.openxmlformats.org/drawingml/2006/picture">
                <pic:pic>
                  <pic:nvPicPr>
                    <pic:cNvPr id="0" name=""/>
                    <pic:cNvPicPr/>
                  </pic:nvPicPr>
                  <pic:blipFill>
                    <a:blip r:embed="R8381381544c54281">
                      <a:extLst>
                        <a:ext xmlns:a="http://schemas.openxmlformats.org/drawingml/2006/main" uri="{28A0092B-C50C-407E-A947-70E740481C1C}">
                          <a14:useLocalDpi val="0"/>
                        </a:ext>
                      </a:extLst>
                    </a:blip>
                    <a:stretch>
                      <a:fillRect/>
                    </a:stretch>
                  </pic:blipFill>
                  <pic:spPr>
                    <a:xfrm>
                      <a:off x="0" y="0"/>
                      <a:ext cx="1819275" cy="1617133"/>
                    </a:xfrm>
                    <a:prstGeom prst="rect">
                      <a:avLst/>
                    </a:prstGeom>
                  </pic:spPr>
                </pic:pic>
              </a:graphicData>
            </a:graphic>
          </wp:inline>
        </w:drawing>
      </w:r>
    </w:p>
    <w:p w:rsidR="2052C727" w:rsidP="050EE1CE" w:rsidRDefault="2052C727" w14:paraId="1256E733" w14:textId="5D0A7F8E">
      <w:pPr>
        <w:pStyle w:val="Normal"/>
        <w:ind w:left="0"/>
        <w:jc w:val="center"/>
        <w:rPr>
          <w:rFonts w:ascii="Calibri Light" w:hAnsi="Calibri Light" w:eastAsia="Calibri Light" w:cs="Calibri Light"/>
          <w:b w:val="0"/>
          <w:bCs w:val="0"/>
          <w:i w:val="1"/>
          <w:iCs w:val="1"/>
          <w:caps w:val="0"/>
          <w:smallCaps w:val="0"/>
          <w:noProof w:val="0"/>
          <w:color w:val="4B4F53" w:themeColor="text2" w:themeTint="FF" w:themeShade="FF"/>
          <w:sz w:val="22"/>
          <w:szCs w:val="22"/>
          <w:lang w:val="es-ES"/>
        </w:rPr>
      </w:pPr>
      <w:r w:rsidRPr="050EE1CE" w:rsidR="0E09E4A4">
        <w:rPr>
          <w:rFonts w:ascii="Calibri Light" w:hAnsi="Calibri Light" w:eastAsia="Calibri Light" w:cs="Calibri Light"/>
          <w:b w:val="0"/>
          <w:bCs w:val="0"/>
          <w:i w:val="1"/>
          <w:iCs w:val="1"/>
          <w:caps w:val="0"/>
          <w:smallCaps w:val="0"/>
          <w:noProof w:val="0"/>
          <w:color w:val="4B4F53"/>
          <w:sz w:val="22"/>
          <w:szCs w:val="22"/>
          <w:lang w:val="es-ES"/>
        </w:rPr>
        <w:t>Img</w:t>
      </w:r>
      <w:r w:rsidRPr="050EE1CE" w:rsidR="0E09E4A4">
        <w:rPr>
          <w:rFonts w:ascii="Calibri Light" w:hAnsi="Calibri Light" w:eastAsia="Calibri Light" w:cs="Calibri Light"/>
          <w:b w:val="0"/>
          <w:bCs w:val="0"/>
          <w:i w:val="1"/>
          <w:iCs w:val="1"/>
          <w:caps w:val="0"/>
          <w:smallCaps w:val="0"/>
          <w:noProof w:val="0"/>
          <w:color w:val="4B4F53"/>
          <w:sz w:val="22"/>
          <w:szCs w:val="22"/>
          <w:lang w:val="es-ES"/>
        </w:rPr>
        <w:t>. 6.2.</w:t>
      </w:r>
      <w:r w:rsidRPr="050EE1CE" w:rsidR="3CE0B131">
        <w:rPr>
          <w:rFonts w:ascii="Calibri Light" w:hAnsi="Calibri Light" w:eastAsia="Calibri Light" w:cs="Calibri Light"/>
          <w:b w:val="0"/>
          <w:bCs w:val="0"/>
          <w:i w:val="1"/>
          <w:iCs w:val="1"/>
          <w:caps w:val="0"/>
          <w:smallCaps w:val="0"/>
          <w:noProof w:val="0"/>
          <w:color w:val="4B4F53"/>
          <w:sz w:val="22"/>
          <w:szCs w:val="22"/>
          <w:lang w:val="es-ES"/>
        </w:rPr>
        <w:t>2</w:t>
      </w:r>
      <w:r w:rsidRPr="050EE1CE" w:rsidR="0E09E4A4">
        <w:rPr>
          <w:rFonts w:ascii="Calibri Light" w:hAnsi="Calibri Light" w:eastAsia="Calibri Light" w:cs="Calibri Light"/>
          <w:b w:val="0"/>
          <w:bCs w:val="0"/>
          <w:i w:val="1"/>
          <w:iCs w:val="1"/>
          <w:caps w:val="0"/>
          <w:smallCaps w:val="0"/>
          <w:noProof w:val="0"/>
          <w:color w:val="4B4F53"/>
          <w:sz w:val="22"/>
          <w:szCs w:val="22"/>
          <w:lang w:val="es-ES"/>
        </w:rPr>
        <w:t>-1 Importación de un certificado el IIS</w:t>
      </w:r>
    </w:p>
    <w:p w:rsidR="2870567A" w:rsidP="0F736B8F" w:rsidRDefault="2870567A" w14:paraId="150BCF1E" w14:textId="702F5D46">
      <w:pPr>
        <w:pStyle w:val="Prrafodelista"/>
        <w:numPr>
          <w:ilvl w:val="0"/>
          <w:numId w:val="19"/>
        </w:numPr>
        <w:rPr>
          <w:b w:val="1"/>
          <w:bCs w:val="1"/>
          <w:noProof w:val="0"/>
          <w:color w:val="4B4F53" w:themeColor="text2" w:themeTint="FF" w:themeShade="FF"/>
          <w:lang w:val="es-ES"/>
        </w:rPr>
      </w:pPr>
      <w:r w:rsidRPr="0F736B8F" w:rsidR="6B30B45D">
        <w:rPr>
          <w:b w:val="1"/>
          <w:bCs w:val="1"/>
          <w:noProof w:val="0"/>
          <w:color w:val="4B4F53"/>
          <w:lang w:val="es-ES"/>
        </w:rPr>
        <w:t>Verificar la validez del certificado:</w:t>
      </w:r>
      <w:r w:rsidRPr="0F736B8F" w:rsidR="28037946">
        <w:rPr>
          <w:b w:val="1"/>
          <w:bCs w:val="1"/>
          <w:noProof w:val="0"/>
          <w:color w:val="4B4F53"/>
          <w:lang w:val="es-ES"/>
        </w:rPr>
        <w:t xml:space="preserve"> </w:t>
      </w:r>
    </w:p>
    <w:p w:rsidR="28037946" w:rsidP="050EE1CE" w:rsidRDefault="28037946" w14:paraId="73AB55B0" w14:textId="619CA3DD">
      <w:pPr>
        <w:pStyle w:val="Normal"/>
        <w:ind w:left="0"/>
        <w:rPr>
          <w:noProof w:val="0"/>
          <w:color w:val="4B4F54" w:themeColor="text2" w:themeTint="FF" w:themeShade="FF"/>
          <w:lang w:val="es-ES"/>
        </w:rPr>
      </w:pPr>
      <w:r w:rsidRPr="050EE1CE" w:rsidR="28037946">
        <w:rPr>
          <w:noProof w:val="0"/>
          <w:color w:val="4B4F54" w:themeColor="text2" w:themeTint="FF" w:themeShade="FF"/>
          <w:lang w:val="es-ES"/>
        </w:rPr>
        <w:t xml:space="preserve">Haciendo doble </w:t>
      </w:r>
      <w:r w:rsidRPr="050EE1CE" w:rsidR="28037946">
        <w:rPr>
          <w:noProof w:val="0"/>
          <w:color w:val="4B4F54" w:themeColor="text2" w:themeTint="FF" w:themeShade="FF"/>
          <w:lang w:val="es-ES"/>
        </w:rPr>
        <w:t>click</w:t>
      </w:r>
      <w:r w:rsidRPr="050EE1CE" w:rsidR="28037946">
        <w:rPr>
          <w:noProof w:val="0"/>
          <w:color w:val="4B4F54" w:themeColor="text2" w:themeTint="FF" w:themeShade="FF"/>
          <w:lang w:val="es-ES"/>
        </w:rPr>
        <w:t xml:space="preserve"> sobre él.</w:t>
      </w:r>
    </w:p>
    <w:p w:rsidR="2870567A" w:rsidP="2BB54830" w:rsidRDefault="2870567A" w14:paraId="270C7B87" w14:textId="4805CC7E">
      <w:pPr>
        <w:pStyle w:val="Normal"/>
        <w:ind w:left="442"/>
        <w:jc w:val="center"/>
      </w:pPr>
      <w:r w:rsidR="2870567A">
        <w:drawing>
          <wp:inline wp14:editId="3544BBD6" wp14:anchorId="0BCC8F49">
            <wp:extent cx="4572000" cy="2457450"/>
            <wp:effectExtent l="0" t="0" r="0" b="0"/>
            <wp:docPr id="1260166738" name="" title=""/>
            <wp:cNvGraphicFramePr>
              <a:graphicFrameLocks noChangeAspect="1"/>
            </wp:cNvGraphicFramePr>
            <a:graphic>
              <a:graphicData uri="http://schemas.openxmlformats.org/drawingml/2006/picture">
                <pic:pic>
                  <pic:nvPicPr>
                    <pic:cNvPr id="0" name=""/>
                    <pic:cNvPicPr/>
                  </pic:nvPicPr>
                  <pic:blipFill>
                    <a:blip r:embed="R6facf8f335bb4149">
                      <a:extLst>
                        <a:ext xmlns:a="http://schemas.openxmlformats.org/drawingml/2006/main" uri="{28A0092B-C50C-407E-A947-70E740481C1C}">
                          <a14:useLocalDpi val="0"/>
                        </a:ext>
                      </a:extLst>
                    </a:blip>
                    <a:stretch>
                      <a:fillRect/>
                    </a:stretch>
                  </pic:blipFill>
                  <pic:spPr>
                    <a:xfrm>
                      <a:off x="0" y="0"/>
                      <a:ext cx="4572000" cy="2457450"/>
                    </a:xfrm>
                    <a:prstGeom prst="rect">
                      <a:avLst/>
                    </a:prstGeom>
                  </pic:spPr>
                </pic:pic>
              </a:graphicData>
            </a:graphic>
          </wp:inline>
        </w:drawing>
      </w:r>
    </w:p>
    <w:p w:rsidR="589115F4" w:rsidP="050EE1CE" w:rsidRDefault="589115F4" w14:paraId="0AF8C9F2" w14:textId="2F3D1868">
      <w:pPr>
        <w:pStyle w:val="Normal"/>
        <w:ind w:left="0"/>
        <w:jc w:val="center"/>
        <w:rPr>
          <w:rFonts w:ascii="Calibri Light" w:hAnsi="Calibri Light" w:eastAsia="Calibri Light" w:cs="Calibri Light"/>
          <w:b w:val="0"/>
          <w:bCs w:val="0"/>
          <w:i w:val="1"/>
          <w:iCs w:val="1"/>
          <w:caps w:val="0"/>
          <w:smallCaps w:val="0"/>
          <w:noProof w:val="0"/>
          <w:color w:val="4B4F53" w:themeColor="text2" w:themeTint="FF" w:themeShade="FF"/>
          <w:sz w:val="22"/>
          <w:szCs w:val="22"/>
          <w:lang w:val="es-ES"/>
        </w:rPr>
      </w:pPr>
      <w:r w:rsidRPr="050EE1CE" w:rsidR="1318740C">
        <w:rPr>
          <w:rFonts w:ascii="Calibri Light" w:hAnsi="Calibri Light" w:eastAsia="Calibri Light" w:cs="Calibri Light"/>
          <w:b w:val="0"/>
          <w:bCs w:val="0"/>
          <w:i w:val="1"/>
          <w:iCs w:val="1"/>
          <w:caps w:val="0"/>
          <w:smallCaps w:val="0"/>
          <w:noProof w:val="0"/>
          <w:color w:val="4B4F53"/>
          <w:sz w:val="22"/>
          <w:szCs w:val="22"/>
          <w:lang w:val="es-ES"/>
        </w:rPr>
        <w:t>Img</w:t>
      </w:r>
      <w:r w:rsidRPr="050EE1CE" w:rsidR="1318740C">
        <w:rPr>
          <w:rFonts w:ascii="Calibri Light" w:hAnsi="Calibri Light" w:eastAsia="Calibri Light" w:cs="Calibri Light"/>
          <w:b w:val="0"/>
          <w:bCs w:val="0"/>
          <w:i w:val="1"/>
          <w:iCs w:val="1"/>
          <w:caps w:val="0"/>
          <w:smallCaps w:val="0"/>
          <w:noProof w:val="0"/>
          <w:color w:val="4B4F53"/>
          <w:sz w:val="22"/>
          <w:szCs w:val="22"/>
          <w:lang w:val="es-ES"/>
        </w:rPr>
        <w:t>. 6.2.</w:t>
      </w:r>
      <w:r w:rsidRPr="050EE1CE" w:rsidR="23ACD8B9">
        <w:rPr>
          <w:rFonts w:ascii="Calibri Light" w:hAnsi="Calibri Light" w:eastAsia="Calibri Light" w:cs="Calibri Light"/>
          <w:b w:val="0"/>
          <w:bCs w:val="0"/>
          <w:i w:val="1"/>
          <w:iCs w:val="1"/>
          <w:caps w:val="0"/>
          <w:smallCaps w:val="0"/>
          <w:noProof w:val="0"/>
          <w:color w:val="4B4F53"/>
          <w:sz w:val="22"/>
          <w:szCs w:val="22"/>
          <w:lang w:val="es-ES"/>
        </w:rPr>
        <w:t>2</w:t>
      </w:r>
      <w:r w:rsidRPr="050EE1CE" w:rsidR="1318740C">
        <w:rPr>
          <w:rFonts w:ascii="Calibri Light" w:hAnsi="Calibri Light" w:eastAsia="Calibri Light" w:cs="Calibri Light"/>
          <w:b w:val="0"/>
          <w:bCs w:val="0"/>
          <w:i w:val="1"/>
          <w:iCs w:val="1"/>
          <w:caps w:val="0"/>
          <w:smallCaps w:val="0"/>
          <w:noProof w:val="0"/>
          <w:color w:val="4B4F53"/>
          <w:sz w:val="22"/>
          <w:szCs w:val="22"/>
          <w:lang w:val="es-ES"/>
        </w:rPr>
        <w:t>-2 Verificación de la validez de un certificado desde el IIS</w:t>
      </w:r>
    </w:p>
    <w:p w:rsidR="2BB54830" w:rsidP="2BB54830" w:rsidRDefault="2BB54830" w14:paraId="413010B7" w14:textId="0D1BB9F5">
      <w:pPr>
        <w:pStyle w:val="Normal"/>
        <w:ind w:left="442"/>
      </w:pPr>
    </w:p>
    <w:p w:rsidR="2870567A" w:rsidP="0F736B8F" w:rsidRDefault="2870567A" w14:paraId="36DB7A11" w14:textId="4BBD2481">
      <w:pPr>
        <w:pStyle w:val="Prrafodelista"/>
        <w:numPr>
          <w:ilvl w:val="0"/>
          <w:numId w:val="19"/>
        </w:numPr>
        <w:rPr>
          <w:b w:val="1"/>
          <w:bCs w:val="1"/>
          <w:noProof w:val="0"/>
          <w:color w:val="4B4F53" w:themeColor="text2" w:themeTint="FF" w:themeShade="FF"/>
          <w:lang w:val="es-ES"/>
        </w:rPr>
      </w:pPr>
      <w:r w:rsidRPr="0F736B8F" w:rsidR="6B30B45D">
        <w:rPr>
          <w:b w:val="1"/>
          <w:bCs w:val="1"/>
          <w:noProof w:val="0"/>
          <w:color w:val="4B4F53"/>
          <w:lang w:val="es-ES"/>
        </w:rPr>
        <w:t>CONFIGURAr</w:t>
      </w:r>
      <w:r w:rsidRPr="0F736B8F" w:rsidR="6B30B45D">
        <w:rPr>
          <w:b w:val="1"/>
          <w:bCs w:val="1"/>
          <w:noProof w:val="0"/>
          <w:color w:val="4B4F53"/>
          <w:lang w:val="es-ES"/>
        </w:rPr>
        <w:t xml:space="preserve"> https en el sitio web:</w:t>
      </w:r>
    </w:p>
    <w:p w:rsidR="2870567A" w:rsidP="2BB54830" w:rsidRDefault="2870567A" w14:paraId="202D71F2" w14:textId="18578D27">
      <w:pPr>
        <w:pStyle w:val="Normal"/>
        <w:ind w:left="442"/>
        <w:rPr>
          <w:noProof w:val="0"/>
          <w:color w:val="4B4F54" w:themeColor="text2" w:themeTint="FF" w:themeShade="FF"/>
          <w:lang w:val="es-ES"/>
        </w:rPr>
      </w:pPr>
      <w:r w:rsidRPr="2BB54830" w:rsidR="2870567A">
        <w:rPr>
          <w:noProof w:val="0"/>
          <w:color w:val="4B4F54" w:themeColor="text2" w:themeTint="FF" w:themeShade="FF"/>
          <w:lang w:val="es-ES"/>
        </w:rPr>
        <w:t>En las imágenes de guía que se muestran se detalla la modificación del enlace</w:t>
      </w:r>
      <w:r w:rsidRPr="2BB54830" w:rsidR="52AEB1B2">
        <w:rPr>
          <w:noProof w:val="0"/>
          <w:color w:val="4B4F54" w:themeColor="text2" w:themeTint="FF" w:themeShade="FF"/>
          <w:lang w:val="es-ES"/>
        </w:rPr>
        <w:t xml:space="preserve"> </w:t>
      </w:r>
      <w:r w:rsidRPr="2BB54830" w:rsidR="2870567A">
        <w:rPr>
          <w:noProof w:val="0"/>
          <w:color w:val="4B4F54" w:themeColor="text2" w:themeTint="FF" w:themeShade="FF"/>
          <w:lang w:val="es-ES"/>
        </w:rPr>
        <w:t>HTTPS. La creación es similar util</w:t>
      </w:r>
      <w:r w:rsidRPr="2BB54830" w:rsidR="31B49466">
        <w:rPr>
          <w:noProof w:val="0"/>
          <w:color w:val="4B4F54" w:themeColor="text2" w:themeTint="FF" w:themeShade="FF"/>
          <w:lang w:val="es-ES"/>
        </w:rPr>
        <w:t>i</w:t>
      </w:r>
      <w:r w:rsidRPr="2BB54830" w:rsidR="2870567A">
        <w:rPr>
          <w:noProof w:val="0"/>
          <w:color w:val="4B4F54" w:themeColor="text2" w:themeTint="FF" w:themeShade="FF"/>
          <w:lang w:val="es-ES"/>
        </w:rPr>
        <w:t xml:space="preserve">zando </w:t>
      </w:r>
      <w:r w:rsidRPr="2BB54830" w:rsidR="1D1A56A0">
        <w:rPr>
          <w:noProof w:val="0"/>
          <w:color w:val="4B4F54" w:themeColor="text2" w:themeTint="FF" w:themeShade="FF"/>
          <w:lang w:val="es-ES"/>
        </w:rPr>
        <w:t>la opción de “</w:t>
      </w:r>
      <w:r w:rsidRPr="2BB54830" w:rsidR="1D1A56A0">
        <w:rPr>
          <w:i w:val="1"/>
          <w:iCs w:val="1"/>
          <w:noProof w:val="0"/>
          <w:color w:val="4B4F54" w:themeColor="text2" w:themeTint="FF" w:themeShade="FF"/>
          <w:lang w:val="es-ES"/>
        </w:rPr>
        <w:t>Agregar...</w:t>
      </w:r>
      <w:r w:rsidRPr="2BB54830" w:rsidR="1D1A56A0">
        <w:rPr>
          <w:noProof w:val="0"/>
          <w:color w:val="4B4F54" w:themeColor="text2" w:themeTint="FF" w:themeShade="FF"/>
          <w:lang w:val="es-ES"/>
        </w:rPr>
        <w:t>”</w:t>
      </w:r>
      <w:r w:rsidRPr="2BB54830" w:rsidR="655E42BC">
        <w:rPr>
          <w:noProof w:val="0"/>
          <w:color w:val="4B4F54" w:themeColor="text2" w:themeTint="FF" w:themeShade="FF"/>
          <w:lang w:val="es-ES"/>
        </w:rPr>
        <w:t xml:space="preserve"> y seleccionando para localhost el certificado de desarrollo que hemos creado en un paso anterior.</w:t>
      </w:r>
    </w:p>
    <w:p w:rsidR="1D1A56A0" w:rsidP="2BB54830" w:rsidRDefault="1D1A56A0" w14:paraId="24202940" w14:textId="1FDE8DE1">
      <w:pPr>
        <w:pStyle w:val="Normal"/>
        <w:ind w:left="0"/>
      </w:pPr>
      <w:r w:rsidR="1D1A56A0">
        <w:drawing>
          <wp:inline wp14:editId="1A38D83D" wp14:anchorId="14E8C53F">
            <wp:extent cx="2250266" cy="1009650"/>
            <wp:effectExtent l="0" t="0" r="0" b="0"/>
            <wp:docPr id="592981093" name="" title=""/>
            <wp:cNvGraphicFramePr>
              <a:graphicFrameLocks noChangeAspect="1"/>
            </wp:cNvGraphicFramePr>
            <a:graphic>
              <a:graphicData uri="http://schemas.openxmlformats.org/drawingml/2006/picture">
                <pic:pic>
                  <pic:nvPicPr>
                    <pic:cNvPr id="0" name=""/>
                    <pic:cNvPicPr/>
                  </pic:nvPicPr>
                  <pic:blipFill>
                    <a:blip r:embed="R2994b24469c44239">
                      <a:extLst>
                        <a:ext xmlns:a="http://schemas.openxmlformats.org/drawingml/2006/main" uri="{28A0092B-C50C-407E-A947-70E740481C1C}">
                          <a14:useLocalDpi val="0"/>
                        </a:ext>
                      </a:extLst>
                    </a:blip>
                    <a:stretch>
                      <a:fillRect/>
                    </a:stretch>
                  </pic:blipFill>
                  <pic:spPr>
                    <a:xfrm>
                      <a:off x="0" y="0"/>
                      <a:ext cx="2250266" cy="1009650"/>
                    </a:xfrm>
                    <a:prstGeom prst="rect">
                      <a:avLst/>
                    </a:prstGeom>
                  </pic:spPr>
                </pic:pic>
              </a:graphicData>
            </a:graphic>
          </wp:inline>
        </w:drawing>
      </w:r>
      <w:r w:rsidR="1D1A56A0">
        <w:rPr/>
        <w:t xml:space="preserve"> </w:t>
      </w:r>
      <w:r w:rsidR="1D1A56A0">
        <w:drawing>
          <wp:inline wp14:editId="383C6AC6" wp14:anchorId="471E67E8">
            <wp:extent cx="3332759" cy="2838452"/>
            <wp:effectExtent l="0" t="0" r="0" b="0"/>
            <wp:docPr id="1120534278" name="" title=""/>
            <wp:cNvGraphicFramePr>
              <a:graphicFrameLocks noChangeAspect="1"/>
            </wp:cNvGraphicFramePr>
            <a:graphic>
              <a:graphicData uri="http://schemas.openxmlformats.org/drawingml/2006/picture">
                <pic:pic>
                  <pic:nvPicPr>
                    <pic:cNvPr id="0" name=""/>
                    <pic:cNvPicPr/>
                  </pic:nvPicPr>
                  <pic:blipFill>
                    <a:blip r:embed="R760795be4b1844be">
                      <a:extLst>
                        <a:ext xmlns:a="http://schemas.openxmlformats.org/drawingml/2006/main" uri="{28A0092B-C50C-407E-A947-70E740481C1C}">
                          <a14:useLocalDpi val="0"/>
                        </a:ext>
                      </a:extLst>
                    </a:blip>
                    <a:stretch>
                      <a:fillRect/>
                    </a:stretch>
                  </pic:blipFill>
                  <pic:spPr>
                    <a:xfrm>
                      <a:off x="0" y="0"/>
                      <a:ext cx="3332759" cy="2838452"/>
                    </a:xfrm>
                    <a:prstGeom prst="rect">
                      <a:avLst/>
                    </a:prstGeom>
                  </pic:spPr>
                </pic:pic>
              </a:graphicData>
            </a:graphic>
          </wp:inline>
        </w:drawing>
      </w:r>
    </w:p>
    <w:p w:rsidR="2908B2FA" w:rsidP="050EE1CE" w:rsidRDefault="2908B2FA" w14:paraId="2AD28749" w14:textId="5E414885">
      <w:pPr>
        <w:pStyle w:val="Normal"/>
        <w:suppressLineNumbers w:val="0"/>
        <w:bidi w:val="0"/>
        <w:spacing w:before="120" w:beforeAutospacing="off" w:after="200" w:afterAutospacing="off" w:line="240" w:lineRule="auto"/>
        <w:ind w:left="0" w:right="0"/>
        <w:jc w:val="center"/>
        <w:rPr>
          <w:rFonts w:ascii="Calibri Light" w:hAnsi="Calibri Light" w:eastAsia="Calibri Light" w:cs="Calibri Light"/>
          <w:b w:val="0"/>
          <w:bCs w:val="0"/>
          <w:i w:val="1"/>
          <w:iCs w:val="1"/>
          <w:caps w:val="0"/>
          <w:smallCaps w:val="0"/>
          <w:noProof w:val="0"/>
          <w:color w:val="4B4F53" w:themeColor="text2" w:themeTint="FF" w:themeShade="FF"/>
          <w:sz w:val="22"/>
          <w:szCs w:val="22"/>
          <w:lang w:val="es-ES"/>
        </w:rPr>
      </w:pPr>
      <w:r w:rsidRPr="050EE1CE" w:rsidR="0BEAF658">
        <w:rPr>
          <w:rFonts w:ascii="Calibri Light" w:hAnsi="Calibri Light" w:eastAsia="Calibri Light" w:cs="Calibri Light"/>
          <w:b w:val="0"/>
          <w:bCs w:val="0"/>
          <w:i w:val="1"/>
          <w:iCs w:val="1"/>
          <w:caps w:val="0"/>
          <w:smallCaps w:val="0"/>
          <w:noProof w:val="0"/>
          <w:color w:val="4B4F53"/>
          <w:sz w:val="22"/>
          <w:szCs w:val="22"/>
          <w:lang w:val="es-ES"/>
        </w:rPr>
        <w:t>Img</w:t>
      </w:r>
      <w:r w:rsidRPr="050EE1CE" w:rsidR="0BEAF658">
        <w:rPr>
          <w:rFonts w:ascii="Calibri Light" w:hAnsi="Calibri Light" w:eastAsia="Calibri Light" w:cs="Calibri Light"/>
          <w:b w:val="0"/>
          <w:bCs w:val="0"/>
          <w:i w:val="1"/>
          <w:iCs w:val="1"/>
          <w:caps w:val="0"/>
          <w:smallCaps w:val="0"/>
          <w:noProof w:val="0"/>
          <w:color w:val="4B4F53"/>
          <w:sz w:val="22"/>
          <w:szCs w:val="22"/>
          <w:lang w:val="es-ES"/>
        </w:rPr>
        <w:t>. 6.2.</w:t>
      </w:r>
      <w:r w:rsidRPr="050EE1CE" w:rsidR="74702EDC">
        <w:rPr>
          <w:rFonts w:ascii="Calibri Light" w:hAnsi="Calibri Light" w:eastAsia="Calibri Light" w:cs="Calibri Light"/>
          <w:b w:val="0"/>
          <w:bCs w:val="0"/>
          <w:i w:val="1"/>
          <w:iCs w:val="1"/>
          <w:caps w:val="0"/>
          <w:smallCaps w:val="0"/>
          <w:noProof w:val="0"/>
          <w:color w:val="4B4F53"/>
          <w:sz w:val="22"/>
          <w:szCs w:val="22"/>
          <w:lang w:val="es-ES"/>
        </w:rPr>
        <w:t>2</w:t>
      </w:r>
      <w:r w:rsidRPr="050EE1CE" w:rsidR="0BEAF658">
        <w:rPr>
          <w:rFonts w:ascii="Calibri Light" w:hAnsi="Calibri Light" w:eastAsia="Calibri Light" w:cs="Calibri Light"/>
          <w:b w:val="0"/>
          <w:bCs w:val="0"/>
          <w:i w:val="1"/>
          <w:iCs w:val="1"/>
          <w:caps w:val="0"/>
          <w:smallCaps w:val="0"/>
          <w:noProof w:val="0"/>
          <w:color w:val="4B4F53"/>
          <w:sz w:val="22"/>
          <w:szCs w:val="22"/>
          <w:lang w:val="es-ES"/>
        </w:rPr>
        <w:t>-3 Agregar enlace seguro HTTPS a través del certificado creado</w:t>
      </w:r>
    </w:p>
    <w:p w:rsidR="2BB54830" w:rsidP="2BB54830" w:rsidRDefault="2BB54830" w14:paraId="6C61DE72" w14:textId="76EA3249">
      <w:pPr>
        <w:pStyle w:val="Ttulo1"/>
        <w:numPr>
          <w:ilvl w:val="0"/>
          <w:numId w:val="5"/>
        </w:numPr>
        <w:ind w:left="709" w:right="2295" w:hanging="709"/>
        <w:rPr/>
      </w:pPr>
      <w:bookmarkStart w:name="_Toc1459543692" w:id="56241122"/>
      <w:r w:rsidR="4B6FD9F6">
        <w:rPr/>
        <w:t>NAVEGADORES WEB</w:t>
      </w:r>
      <w:bookmarkEnd w:id="56241122"/>
    </w:p>
    <w:p w:rsidR="474363E1" w:rsidP="050EE1CE" w:rsidRDefault="474363E1" w14:paraId="03C3FF35" w14:textId="43C1EA9C">
      <w:pPr>
        <w:pStyle w:val="Ttulo2"/>
        <w:suppressLineNumbers w:val="0"/>
        <w:bidi w:val="0"/>
        <w:spacing w:before="120" w:beforeAutospacing="off" w:after="240" w:afterAutospacing="off" w:line="240" w:lineRule="auto"/>
        <w:ind w:left="851" w:right="27" w:hanging="851"/>
        <w:jc w:val="left"/>
        <w:rPr/>
      </w:pPr>
      <w:bookmarkStart w:name="_Toc1817586036" w:id="2056239403"/>
      <w:r w:rsidR="474363E1">
        <w:rPr/>
        <w:t>Prerrequisitos</w:t>
      </w:r>
      <w:bookmarkEnd w:id="2056239403"/>
    </w:p>
    <w:p w:rsidR="474363E1" w:rsidP="050EE1CE" w:rsidRDefault="474363E1" w14:paraId="198A0C69" w14:textId="454A7ED1">
      <w:pPr>
        <w:pStyle w:val="Normal"/>
        <w:bidi w:val="0"/>
      </w:pPr>
      <w:r w:rsidR="474363E1">
        <w:rPr/>
        <w:t xml:space="preserve">Tener instalado un navegador </w:t>
      </w:r>
      <w:r w:rsidR="276DB3EF">
        <w:rPr/>
        <w:t>basado en WebKit</w:t>
      </w:r>
      <w:r w:rsidR="1CB5564C">
        <w:rPr/>
        <w:t>,</w:t>
      </w:r>
      <w:r w:rsidR="276DB3EF">
        <w:rPr/>
        <w:t xml:space="preserve"> como </w:t>
      </w:r>
      <w:r w:rsidR="19AD184E">
        <w:rPr/>
        <w:t xml:space="preserve">es </w:t>
      </w:r>
      <w:r w:rsidR="276DB3EF">
        <w:rPr/>
        <w:t>Google Chrome o Microsoft Edge.</w:t>
      </w:r>
    </w:p>
    <w:p w:rsidR="03A72CF1" w:rsidP="050EE1CE" w:rsidRDefault="03A72CF1" w14:paraId="53CB3685" w14:textId="50C3AC70">
      <w:pPr>
        <w:pStyle w:val="Ttulo2"/>
        <w:suppressLineNumbers w:val="0"/>
        <w:bidi w:val="0"/>
        <w:spacing w:before="120" w:beforeAutospacing="off" w:after="240" w:afterAutospacing="off" w:line="240" w:lineRule="auto"/>
        <w:ind w:left="851" w:right="27" w:hanging="851"/>
        <w:jc w:val="left"/>
        <w:rPr/>
      </w:pPr>
      <w:bookmarkStart w:name="_Toc924204100" w:id="1247339791"/>
      <w:r w:rsidR="03A72CF1">
        <w:rPr/>
        <w:t>CERTIFICADOS DE PREPRODUCCIÓN</w:t>
      </w:r>
      <w:bookmarkEnd w:id="1247339791"/>
    </w:p>
    <w:p w:rsidR="2DB8F25E" w:rsidP="050EE1CE" w:rsidRDefault="2DB8F25E" w14:paraId="269BD49B" w14:textId="6B497243">
      <w:pPr>
        <w:pStyle w:val="Normal"/>
        <w:bidi w:val="0"/>
      </w:pPr>
      <w:r w:rsidR="2DB8F25E">
        <w:rPr/>
        <w:t xml:space="preserve">Un entorno en local destinado a desarrollo no deja de estar intercomunicado con servicios y base de datos de servidores en Preproducción, razón por la cual </w:t>
      </w:r>
      <w:r w:rsidR="4D13CCDF">
        <w:rPr/>
        <w:t>es aconsejable</w:t>
      </w:r>
      <w:r w:rsidR="4D13CCDF">
        <w:rPr/>
        <w:t xml:space="preserve"> la instalación de los certificados que habilitan la comunicación con la infraestructura. </w:t>
      </w:r>
    </w:p>
    <w:p w:rsidR="4D13CCDF" w:rsidP="050EE1CE" w:rsidRDefault="4D13CCDF" w14:paraId="54CC4249" w14:textId="7F9BAFA5">
      <w:pPr>
        <w:pStyle w:val="Normal"/>
        <w:bidi w:val="0"/>
      </w:pPr>
      <w:r w:rsidR="4D13CCDF">
        <w:rPr/>
        <w:t xml:space="preserve">De igual modo, los certificados son necesarios para posteriores </w:t>
      </w:r>
      <w:r w:rsidR="2237B629">
        <w:rPr/>
        <w:t xml:space="preserve">pruebas </w:t>
      </w:r>
      <w:r w:rsidR="4D13CCDF">
        <w:rPr/>
        <w:t xml:space="preserve">o accesos que </w:t>
      </w:r>
      <w:r w:rsidR="76BE4240">
        <w:rPr/>
        <w:t xml:space="preserve">se </w:t>
      </w:r>
      <w:r w:rsidR="4D13CCDF">
        <w:rPr/>
        <w:t>requ</w:t>
      </w:r>
      <w:r w:rsidR="448C8AE2">
        <w:rPr/>
        <w:t>ieran realizar contra e</w:t>
      </w:r>
      <w:r w:rsidR="227CEE21">
        <w:rPr/>
        <w:t>l</w:t>
      </w:r>
      <w:r w:rsidR="448C8AE2">
        <w:rPr/>
        <w:t xml:space="preserve"> entorno de PRE.</w:t>
      </w:r>
    </w:p>
    <w:p w:rsidR="7B2916E8" w:rsidP="050EE1CE" w:rsidRDefault="7B2916E8" w14:paraId="480D6394" w14:textId="0F6798D6">
      <w:pPr>
        <w:pStyle w:val="Normal"/>
        <w:bidi w:val="0"/>
      </w:pPr>
      <w:r w:rsidR="7B2916E8">
        <w:rPr/>
        <w:t xml:space="preserve">En la </w:t>
      </w:r>
      <w:r w:rsidR="7B2916E8">
        <w:rPr/>
        <w:t>WiKi</w:t>
      </w:r>
      <w:r w:rsidR="7B2916E8">
        <w:rPr/>
        <w:t xml:space="preserve"> de Casiopea se puede encontrar un manual de instalación de los certificados además de un fichero comprimido con los archivos necesarios: </w:t>
      </w:r>
    </w:p>
    <w:p w:rsidR="7B2916E8" w:rsidP="050EE1CE" w:rsidRDefault="7B2916E8" w14:paraId="2F8012B0" w14:textId="76B061D5">
      <w:pPr>
        <w:pStyle w:val="Normal"/>
        <w:bidi w:val="0"/>
      </w:pPr>
      <w:r w:rsidR="7B2916E8">
        <w:rPr/>
        <w:t xml:space="preserve"> </w:t>
      </w:r>
      <w:hyperlink r:id="R741f00d77c224566">
        <w:r w:rsidRPr="050EE1CE" w:rsidR="7B2916E8">
          <w:rPr>
            <w:rStyle w:val="Hipervnculo"/>
          </w:rPr>
          <w:t>https://dev.azure.com/quironsalud/Casiopea%202.0i/_wiki/wikis/Casiopea-2.0i.wiki/608/Certificados-HTTPS</w:t>
        </w:r>
      </w:hyperlink>
      <w:r w:rsidR="7B2916E8">
        <w:rPr/>
        <w:t xml:space="preserve"> </w:t>
      </w:r>
    </w:p>
    <w:p w:rsidR="7B2916E8" w:rsidP="050EE1CE" w:rsidRDefault="7B2916E8" w14:paraId="12F9BDA1" w14:textId="02E2B8C9">
      <w:pPr>
        <w:pStyle w:val="Normal"/>
        <w:bidi w:val="0"/>
      </w:pPr>
      <w:r w:rsidR="7B2916E8">
        <w:rPr/>
        <w:t xml:space="preserve">Una vez hayamos instalado los certificados encontraremos cada almacén afectado similar </w:t>
      </w:r>
      <w:r w:rsidR="02CEDBCB">
        <w:rPr/>
        <w:t>a los que se detallan:</w:t>
      </w:r>
    </w:p>
    <w:p w:rsidR="02CEDBCB" w:rsidP="050EE1CE" w:rsidRDefault="02CEDBCB" w14:paraId="3DC01E1F" w14:textId="2C47CAF9">
      <w:pPr>
        <w:pStyle w:val="Normal"/>
        <w:bidi w:val="0"/>
        <w:jc w:val="center"/>
      </w:pPr>
      <w:r w:rsidR="02CEDBCB">
        <w:drawing>
          <wp:inline wp14:editId="691C4239" wp14:anchorId="4D9764E9">
            <wp:extent cx="2983102" cy="2752725"/>
            <wp:effectExtent l="0" t="0" r="0" b="0"/>
            <wp:docPr id="1800111931" name="" title=""/>
            <wp:cNvGraphicFramePr>
              <a:graphicFrameLocks noChangeAspect="1"/>
            </wp:cNvGraphicFramePr>
            <a:graphic>
              <a:graphicData uri="http://schemas.openxmlformats.org/drawingml/2006/picture">
                <pic:pic>
                  <pic:nvPicPr>
                    <pic:cNvPr id="0" name=""/>
                    <pic:cNvPicPr/>
                  </pic:nvPicPr>
                  <pic:blipFill>
                    <a:blip r:embed="Rd79416bce7e9460b">
                      <a:extLst>
                        <a:ext xmlns:a="http://schemas.openxmlformats.org/drawingml/2006/main" uri="{28A0092B-C50C-407E-A947-70E740481C1C}">
                          <a14:useLocalDpi val="0"/>
                        </a:ext>
                      </a:extLst>
                    </a:blip>
                    <a:stretch>
                      <a:fillRect/>
                    </a:stretch>
                  </pic:blipFill>
                  <pic:spPr>
                    <a:xfrm>
                      <a:off x="0" y="0"/>
                      <a:ext cx="2983102" cy="2752725"/>
                    </a:xfrm>
                    <a:prstGeom prst="rect">
                      <a:avLst/>
                    </a:prstGeom>
                  </pic:spPr>
                </pic:pic>
              </a:graphicData>
            </a:graphic>
          </wp:inline>
        </w:drawing>
      </w:r>
    </w:p>
    <w:p w:rsidR="02CEDBCB" w:rsidP="050EE1CE" w:rsidRDefault="02CEDBCB" w14:paraId="6A248ECF" w14:textId="508D9AA7">
      <w:pPr>
        <w:pStyle w:val="Normal"/>
        <w:suppressLineNumbers w:val="0"/>
        <w:bidi w:val="0"/>
        <w:jc w:val="center"/>
        <w:rPr>
          <w:rFonts w:ascii="Calibri Light" w:hAnsi="Calibri Light" w:eastAsia="Calibri Light" w:cs="Calibri Light"/>
          <w:b w:val="0"/>
          <w:bCs w:val="0"/>
          <w:i w:val="1"/>
          <w:iCs w:val="1"/>
          <w:caps w:val="0"/>
          <w:smallCaps w:val="0"/>
          <w:noProof w:val="0"/>
          <w:color w:val="4B4F53"/>
          <w:sz w:val="22"/>
          <w:szCs w:val="22"/>
          <w:lang w:val="es-ES"/>
        </w:rPr>
      </w:pPr>
      <w:r w:rsidRPr="050EE1CE" w:rsidR="02CEDBCB">
        <w:rPr>
          <w:rFonts w:ascii="Calibri Light" w:hAnsi="Calibri Light" w:eastAsia="Calibri Light" w:cs="Calibri Light"/>
          <w:b w:val="0"/>
          <w:bCs w:val="0"/>
          <w:i w:val="1"/>
          <w:iCs w:val="1"/>
          <w:caps w:val="0"/>
          <w:smallCaps w:val="0"/>
          <w:noProof w:val="0"/>
          <w:color w:val="4B4F53"/>
          <w:sz w:val="22"/>
          <w:szCs w:val="22"/>
          <w:lang w:val="es-ES"/>
        </w:rPr>
        <w:t>Img</w:t>
      </w:r>
      <w:r w:rsidRPr="050EE1CE" w:rsidR="02CEDBCB">
        <w:rPr>
          <w:rFonts w:ascii="Calibri Light" w:hAnsi="Calibri Light" w:eastAsia="Calibri Light" w:cs="Calibri Light"/>
          <w:b w:val="0"/>
          <w:bCs w:val="0"/>
          <w:i w:val="1"/>
          <w:iCs w:val="1"/>
          <w:caps w:val="0"/>
          <w:smallCaps w:val="0"/>
          <w:noProof w:val="0"/>
          <w:color w:val="4B4F53"/>
          <w:sz w:val="22"/>
          <w:szCs w:val="22"/>
          <w:lang w:val="es-ES"/>
        </w:rPr>
        <w:t>. 7.1-1 Entidades de certificación intermedias</w:t>
      </w:r>
    </w:p>
    <w:p w:rsidR="02CEDBCB" w:rsidP="050EE1CE" w:rsidRDefault="02CEDBCB" w14:paraId="4FE8D77F" w14:textId="37A28151">
      <w:pPr>
        <w:pStyle w:val="Normal"/>
        <w:bidi w:val="0"/>
        <w:jc w:val="center"/>
      </w:pPr>
      <w:r w:rsidR="02CEDBCB">
        <w:drawing>
          <wp:inline wp14:editId="756B5F12" wp14:anchorId="581C712B">
            <wp:extent cx="2984400" cy="2753922"/>
            <wp:effectExtent l="0" t="0" r="0" b="0"/>
            <wp:docPr id="1763393978" name="" title=""/>
            <wp:cNvGraphicFramePr>
              <a:graphicFrameLocks noChangeAspect="1"/>
            </wp:cNvGraphicFramePr>
            <a:graphic>
              <a:graphicData uri="http://schemas.openxmlformats.org/drawingml/2006/picture">
                <pic:pic>
                  <pic:nvPicPr>
                    <pic:cNvPr id="0" name=""/>
                    <pic:cNvPicPr/>
                  </pic:nvPicPr>
                  <pic:blipFill>
                    <a:blip r:embed="Rd0bc2f22c94d49d7">
                      <a:extLst>
                        <a:ext xmlns:a="http://schemas.openxmlformats.org/drawingml/2006/main" uri="{28A0092B-C50C-407E-A947-70E740481C1C}">
                          <a14:useLocalDpi val="0"/>
                        </a:ext>
                      </a:extLst>
                    </a:blip>
                    <a:stretch>
                      <a:fillRect/>
                    </a:stretch>
                  </pic:blipFill>
                  <pic:spPr>
                    <a:xfrm>
                      <a:off x="0" y="0"/>
                      <a:ext cx="2984400" cy="2753922"/>
                    </a:xfrm>
                    <a:prstGeom prst="rect">
                      <a:avLst/>
                    </a:prstGeom>
                  </pic:spPr>
                </pic:pic>
              </a:graphicData>
            </a:graphic>
          </wp:inline>
        </w:drawing>
      </w:r>
    </w:p>
    <w:p w:rsidR="02CEDBCB" w:rsidP="050EE1CE" w:rsidRDefault="02CEDBCB" w14:paraId="7CFB055F" w14:textId="25120A1C">
      <w:pPr>
        <w:pStyle w:val="Normal"/>
        <w:suppressLineNumbers w:val="0"/>
        <w:bidi w:val="0"/>
        <w:jc w:val="center"/>
        <w:rPr>
          <w:rFonts w:ascii="Calibri Light" w:hAnsi="Calibri Light" w:eastAsia="Calibri Light" w:cs="Calibri Light"/>
          <w:b w:val="0"/>
          <w:bCs w:val="0"/>
          <w:i w:val="1"/>
          <w:iCs w:val="1"/>
          <w:caps w:val="0"/>
          <w:smallCaps w:val="0"/>
          <w:noProof w:val="0"/>
          <w:color w:val="4B4F53"/>
          <w:sz w:val="22"/>
          <w:szCs w:val="22"/>
          <w:lang w:val="es-ES"/>
        </w:rPr>
      </w:pPr>
      <w:r w:rsidRPr="050EE1CE" w:rsidR="02CEDBCB">
        <w:rPr>
          <w:rFonts w:ascii="Calibri Light" w:hAnsi="Calibri Light" w:eastAsia="Calibri Light" w:cs="Calibri Light"/>
          <w:b w:val="0"/>
          <w:bCs w:val="0"/>
          <w:i w:val="1"/>
          <w:iCs w:val="1"/>
          <w:caps w:val="0"/>
          <w:smallCaps w:val="0"/>
          <w:noProof w:val="0"/>
          <w:color w:val="4B4F53"/>
          <w:sz w:val="22"/>
          <w:szCs w:val="22"/>
          <w:lang w:val="es-ES"/>
        </w:rPr>
        <w:t>Img</w:t>
      </w:r>
      <w:r w:rsidRPr="050EE1CE" w:rsidR="02CEDBCB">
        <w:rPr>
          <w:rFonts w:ascii="Calibri Light" w:hAnsi="Calibri Light" w:eastAsia="Calibri Light" w:cs="Calibri Light"/>
          <w:b w:val="0"/>
          <w:bCs w:val="0"/>
          <w:i w:val="1"/>
          <w:iCs w:val="1"/>
          <w:caps w:val="0"/>
          <w:smallCaps w:val="0"/>
          <w:noProof w:val="0"/>
          <w:color w:val="4B4F53"/>
          <w:sz w:val="22"/>
          <w:szCs w:val="22"/>
          <w:lang w:val="es-ES"/>
        </w:rPr>
        <w:t>. 7.1-2 Entidades de certificación raíz de confianza</w:t>
      </w:r>
    </w:p>
    <w:p w:rsidR="618C1C13" w:rsidP="050EE1CE" w:rsidRDefault="618C1C13" w14:paraId="0A37B378" w14:textId="1A6A7060">
      <w:pPr>
        <w:pStyle w:val="Ttulo2"/>
        <w:suppressLineNumbers w:val="0"/>
        <w:bidi w:val="0"/>
        <w:spacing w:before="120" w:beforeAutospacing="off" w:after="240" w:afterAutospacing="off" w:line="240" w:lineRule="auto"/>
        <w:ind w:left="851" w:right="27" w:hanging="851"/>
        <w:jc w:val="left"/>
        <w:rPr/>
      </w:pPr>
      <w:bookmarkStart w:name="_Toc163882218" w:id="435248053"/>
      <w:r w:rsidR="6CBCE405">
        <w:rPr/>
        <w:t>ERRORES DE PROTOCOLO</w:t>
      </w:r>
      <w:r w:rsidR="404189A0">
        <w:rPr/>
        <w:t xml:space="preserve"> y de </w:t>
      </w:r>
      <w:r w:rsidR="404189A0">
        <w:rPr/>
        <w:t>DISPONIBIlidad</w:t>
      </w:r>
      <w:bookmarkEnd w:id="435248053"/>
    </w:p>
    <w:p w:rsidR="6B9E04FC" w:rsidP="050EE1CE" w:rsidRDefault="6B9E04FC" w14:paraId="5E87ADB5" w14:textId="07561E60">
      <w:pPr>
        <w:pStyle w:val="Normal"/>
        <w:bidi w:val="0"/>
        <w:jc w:val="left"/>
      </w:pPr>
      <w:r w:rsidR="6B9E04FC">
        <w:rPr/>
        <w:t xml:space="preserve">Durante la ejecución, la depuración del proyecto o el acceso a una aplicación de la infraestructura, se puede dar el caso de que los navegadores web </w:t>
      </w:r>
      <w:r w:rsidR="277DE8CC">
        <w:rPr/>
        <w:t>reporten errores SSL que pueden estar acompañados de avisos de comprobación del Firewall de Windows.</w:t>
      </w:r>
    </w:p>
    <w:p w:rsidR="2B5C7FA3" w:rsidP="050EE1CE" w:rsidRDefault="2B5C7FA3" w14:paraId="55DED0AE" w14:textId="59A65347">
      <w:pPr>
        <w:pStyle w:val="Ttulo3"/>
        <w:bidi w:val="0"/>
        <w:rPr/>
      </w:pPr>
      <w:bookmarkStart w:name="_Toc1703728363" w:id="380595670"/>
      <w:r w:rsidR="2B5C7FA3">
        <w:rPr/>
        <w:t>Service</w:t>
      </w:r>
      <w:r w:rsidR="2B5C7FA3">
        <w:rPr/>
        <w:t xml:space="preserve"> </w:t>
      </w:r>
      <w:r w:rsidR="2B5C7FA3">
        <w:rPr/>
        <w:t>UNAvailable</w:t>
      </w:r>
      <w:r w:rsidR="5C72BFFE">
        <w:rPr/>
        <w:t xml:space="preserve"> (503)</w:t>
      </w:r>
      <w:bookmarkEnd w:id="380595670"/>
    </w:p>
    <w:p w:rsidR="2B5C7FA3" w:rsidP="050EE1CE" w:rsidRDefault="2B5C7FA3" w14:paraId="74A458AE" w14:textId="410C828E">
      <w:pPr>
        <w:pStyle w:val="Normal"/>
        <w:bidi w:val="0"/>
        <w:jc w:val="left"/>
      </w:pPr>
      <w:r w:rsidR="2B5C7FA3">
        <w:rPr/>
        <w:t xml:space="preserve">Se origina cuando, sin darnos cuenta, se ha detenido en </w:t>
      </w:r>
      <w:r w:rsidR="2B5C7FA3">
        <w:rPr/>
        <w:t>nuestr</w:t>
      </w:r>
      <w:r w:rsidR="2B5C7FA3">
        <w:rPr/>
        <w:t>o I</w:t>
      </w:r>
      <w:r w:rsidR="63CA54AB">
        <w:rPr/>
        <w:t>IS</w:t>
      </w:r>
      <w:r w:rsidR="2B5C7FA3">
        <w:rPr/>
        <w:t xml:space="preserve"> el Pool de aplicaciones de aquella a la que estamos accediendo en local.</w:t>
      </w:r>
    </w:p>
    <w:p w:rsidR="05606CE4" w:rsidP="050EE1CE" w:rsidRDefault="05606CE4" w14:paraId="21466F19" w14:textId="71FF42A3">
      <w:pPr>
        <w:pStyle w:val="Normal"/>
        <w:bidi w:val="0"/>
        <w:jc w:val="center"/>
      </w:pPr>
      <w:r w:rsidR="05606CE4">
        <w:drawing>
          <wp:inline wp14:editId="2B48680B" wp14:anchorId="62FBC015">
            <wp:extent cx="2865084" cy="1562100"/>
            <wp:effectExtent l="0" t="0" r="0" b="0"/>
            <wp:docPr id="1106806153" name="" title=""/>
            <wp:cNvGraphicFramePr>
              <a:graphicFrameLocks noChangeAspect="1"/>
            </wp:cNvGraphicFramePr>
            <a:graphic>
              <a:graphicData uri="http://schemas.openxmlformats.org/drawingml/2006/picture">
                <pic:pic>
                  <pic:nvPicPr>
                    <pic:cNvPr id="0" name=""/>
                    <pic:cNvPicPr/>
                  </pic:nvPicPr>
                  <pic:blipFill>
                    <a:blip r:embed="R1d8992c5e1fc4367">
                      <a:extLst>
                        <a:ext xmlns:a="http://schemas.openxmlformats.org/drawingml/2006/main" uri="{28A0092B-C50C-407E-A947-70E740481C1C}">
                          <a14:useLocalDpi val="0"/>
                        </a:ext>
                      </a:extLst>
                    </a:blip>
                    <a:stretch>
                      <a:fillRect/>
                    </a:stretch>
                  </pic:blipFill>
                  <pic:spPr>
                    <a:xfrm>
                      <a:off x="0" y="0"/>
                      <a:ext cx="2865084" cy="1562100"/>
                    </a:xfrm>
                    <a:prstGeom prst="rect">
                      <a:avLst/>
                    </a:prstGeom>
                  </pic:spPr>
                </pic:pic>
              </a:graphicData>
            </a:graphic>
          </wp:inline>
        </w:drawing>
      </w:r>
    </w:p>
    <w:p w:rsidR="52FE69CB" w:rsidP="050EE1CE" w:rsidRDefault="52FE69CB" w14:paraId="03FD7C14" w14:textId="4CED3CD0">
      <w:pPr>
        <w:pStyle w:val="Normal"/>
        <w:bidi w:val="0"/>
        <w:jc w:val="left"/>
      </w:pPr>
      <w:r w:rsidR="52FE69CB">
        <w:rPr/>
        <w:t xml:space="preserve">Al volver a iniciar el Pool se corregirá el acceso a la </w:t>
      </w:r>
      <w:r w:rsidR="52FE69CB">
        <w:rPr/>
        <w:t>ejecu</w:t>
      </w:r>
      <w:r w:rsidR="52FE69CB">
        <w:rPr/>
        <w:t>ción o a la depuración del proyecto.</w:t>
      </w:r>
    </w:p>
    <w:p w:rsidR="6EAF1C13" w:rsidP="050EE1CE" w:rsidRDefault="6EAF1C13" w14:paraId="43CBF02E" w14:textId="3A03F5AC">
      <w:pPr>
        <w:pStyle w:val="Normal"/>
        <w:bidi w:val="0"/>
        <w:jc w:val="left"/>
      </w:pPr>
      <w:r w:rsidR="6EAF1C13">
        <w:drawing>
          <wp:inline wp14:editId="0DD9D731" wp14:anchorId="6E608B4D">
            <wp:extent cx="6229350" cy="1638300"/>
            <wp:effectExtent l="0" t="0" r="0" b="0"/>
            <wp:docPr id="189217237" name="" title=""/>
            <wp:cNvGraphicFramePr>
              <a:graphicFrameLocks noChangeAspect="1"/>
            </wp:cNvGraphicFramePr>
            <a:graphic>
              <a:graphicData uri="http://schemas.openxmlformats.org/drawingml/2006/picture">
                <pic:pic>
                  <pic:nvPicPr>
                    <pic:cNvPr id="0" name=""/>
                    <pic:cNvPicPr/>
                  </pic:nvPicPr>
                  <pic:blipFill>
                    <a:blip r:embed="R70f19fbbca244948">
                      <a:extLst>
                        <a:ext xmlns:a="http://schemas.openxmlformats.org/drawingml/2006/main" uri="{28A0092B-C50C-407E-A947-70E740481C1C}">
                          <a14:useLocalDpi val="0"/>
                        </a:ext>
                      </a:extLst>
                    </a:blip>
                    <a:stretch>
                      <a:fillRect/>
                    </a:stretch>
                  </pic:blipFill>
                  <pic:spPr>
                    <a:xfrm>
                      <a:off x="0" y="0"/>
                      <a:ext cx="6229350" cy="1638300"/>
                    </a:xfrm>
                    <a:prstGeom prst="rect">
                      <a:avLst/>
                    </a:prstGeom>
                  </pic:spPr>
                </pic:pic>
              </a:graphicData>
            </a:graphic>
          </wp:inline>
        </w:drawing>
      </w:r>
    </w:p>
    <w:p w:rsidR="027A9328" w:rsidP="050EE1CE" w:rsidRDefault="027A9328" w14:paraId="70B1A299" w14:textId="484E5358">
      <w:pPr>
        <w:pStyle w:val="Ttulo3"/>
        <w:bidi w:val="0"/>
        <w:rPr/>
      </w:pPr>
      <w:bookmarkStart w:name="_Toc795826361" w:id="1889159058"/>
      <w:r w:rsidR="027A9328">
        <w:rPr/>
        <w:t>Avisos de revisión del firewall</w:t>
      </w:r>
      <w:r w:rsidR="51863FEA">
        <w:rPr/>
        <w:t xml:space="preserve">. </w:t>
      </w:r>
      <w:r w:rsidR="51863FEA">
        <w:rPr/>
        <w:t>Err_connection_refused</w:t>
      </w:r>
      <w:bookmarkEnd w:id="1889159058"/>
    </w:p>
    <w:p w:rsidR="51863FEA" w:rsidP="050EE1CE" w:rsidRDefault="51863FEA" w14:paraId="4695C9C2" w14:textId="06B72AA6">
      <w:pPr>
        <w:pStyle w:val="Normal"/>
        <w:bidi w:val="0"/>
        <w:jc w:val="left"/>
      </w:pPr>
      <w:r w:rsidR="51863FEA">
        <w:rPr/>
        <w:t xml:space="preserve">El error ERR_CONNECTION_REFUSED suele ser debido a que no nos hemos percatado de que tenemos </w:t>
      </w:r>
      <w:r w:rsidR="1E973ED4">
        <w:rPr/>
        <w:t xml:space="preserve">detenido </w:t>
      </w:r>
      <w:r w:rsidR="51863FEA">
        <w:rPr/>
        <w:t>el sitio web</w:t>
      </w:r>
      <w:r w:rsidR="5B0F81DF">
        <w:rPr/>
        <w:t xml:space="preserve"> </w:t>
      </w:r>
      <w:r w:rsidR="51863FEA">
        <w:rPr/>
        <w:t>de nuestro IIS.</w:t>
      </w:r>
    </w:p>
    <w:p w:rsidR="51863FEA" w:rsidP="050EE1CE" w:rsidRDefault="51863FEA" w14:paraId="2A0D6113" w14:textId="6FF24B9F">
      <w:pPr>
        <w:pStyle w:val="Normal"/>
        <w:bidi w:val="0"/>
        <w:jc w:val="center"/>
      </w:pPr>
      <w:r w:rsidR="51863FEA">
        <w:drawing>
          <wp:inline wp14:editId="24E5FAD8" wp14:anchorId="6FD5F32C">
            <wp:extent cx="3638550" cy="2420085"/>
            <wp:effectExtent l="0" t="0" r="0" b="0"/>
            <wp:docPr id="298477230" name="" title=""/>
            <wp:cNvGraphicFramePr>
              <a:graphicFrameLocks noChangeAspect="1"/>
            </wp:cNvGraphicFramePr>
            <a:graphic>
              <a:graphicData uri="http://schemas.openxmlformats.org/drawingml/2006/picture">
                <pic:pic>
                  <pic:nvPicPr>
                    <pic:cNvPr id="0" name=""/>
                    <pic:cNvPicPr/>
                  </pic:nvPicPr>
                  <pic:blipFill>
                    <a:blip r:embed="R23bc6b37e3fe43fd">
                      <a:extLst>
                        <a:ext xmlns:a="http://schemas.openxmlformats.org/drawingml/2006/main" uri="{28A0092B-C50C-407E-A947-70E740481C1C}">
                          <a14:useLocalDpi val="0"/>
                        </a:ext>
                      </a:extLst>
                    </a:blip>
                    <a:stretch>
                      <a:fillRect/>
                    </a:stretch>
                  </pic:blipFill>
                  <pic:spPr>
                    <a:xfrm>
                      <a:off x="0" y="0"/>
                      <a:ext cx="3638550" cy="2420085"/>
                    </a:xfrm>
                    <a:prstGeom prst="rect">
                      <a:avLst/>
                    </a:prstGeom>
                  </pic:spPr>
                </pic:pic>
              </a:graphicData>
            </a:graphic>
          </wp:inline>
        </w:drawing>
      </w:r>
    </w:p>
    <w:p w:rsidR="51863FEA" w:rsidP="050EE1CE" w:rsidRDefault="51863FEA" w14:paraId="6A5DB49E" w14:textId="4DFF61E1">
      <w:pPr>
        <w:pStyle w:val="Normal"/>
        <w:bidi w:val="0"/>
        <w:jc w:val="left"/>
      </w:pPr>
      <w:r w:rsidR="51863FEA">
        <w:rPr/>
        <w:t>Bastará con iniciarlo para acceder a ejecutar o a depurar la aplicación en local a la que no teníamos acceso.</w:t>
      </w:r>
    </w:p>
    <w:p w:rsidR="050EE1CE" w:rsidP="050EE1CE" w:rsidRDefault="050EE1CE" w14:paraId="613657C4" w14:textId="6FBADCB8">
      <w:pPr>
        <w:pStyle w:val="Normal"/>
        <w:bidi w:val="0"/>
        <w:jc w:val="left"/>
      </w:pPr>
    </w:p>
    <w:p w:rsidR="2080DC2D" w:rsidP="050EE1CE" w:rsidRDefault="2080DC2D" w14:paraId="564185EA" w14:textId="7BD494F6">
      <w:pPr>
        <w:pStyle w:val="Normal"/>
        <w:bidi w:val="0"/>
        <w:jc w:val="left"/>
      </w:pPr>
      <w:r w:rsidR="2080DC2D">
        <w:drawing>
          <wp:inline wp14:editId="0EC4EC2D" wp14:anchorId="77DA6239">
            <wp:extent cx="6229350" cy="3343275"/>
            <wp:effectExtent l="0" t="0" r="0" b="0"/>
            <wp:docPr id="836255640" name="" title=""/>
            <wp:cNvGraphicFramePr>
              <a:graphicFrameLocks noChangeAspect="1"/>
            </wp:cNvGraphicFramePr>
            <a:graphic>
              <a:graphicData uri="http://schemas.openxmlformats.org/drawingml/2006/picture">
                <pic:pic>
                  <pic:nvPicPr>
                    <pic:cNvPr id="0" name=""/>
                    <pic:cNvPicPr/>
                  </pic:nvPicPr>
                  <pic:blipFill>
                    <a:blip r:embed="R9a906675071543b4">
                      <a:extLst>
                        <a:ext xmlns:a="http://schemas.openxmlformats.org/drawingml/2006/main" uri="{28A0092B-C50C-407E-A947-70E740481C1C}">
                          <a14:useLocalDpi val="0"/>
                        </a:ext>
                      </a:extLst>
                    </a:blip>
                    <a:stretch>
                      <a:fillRect/>
                    </a:stretch>
                  </pic:blipFill>
                  <pic:spPr>
                    <a:xfrm>
                      <a:off x="0" y="0"/>
                      <a:ext cx="6229350" cy="3343275"/>
                    </a:xfrm>
                    <a:prstGeom prst="rect">
                      <a:avLst/>
                    </a:prstGeom>
                  </pic:spPr>
                </pic:pic>
              </a:graphicData>
            </a:graphic>
          </wp:inline>
        </w:drawing>
      </w:r>
    </w:p>
    <w:p w:rsidR="40C20A50" w:rsidP="050EE1CE" w:rsidRDefault="40C20A50" w14:paraId="7AFE770E" w14:textId="648A73B5">
      <w:pPr>
        <w:pStyle w:val="Ttulo3"/>
        <w:bidi w:val="0"/>
        <w:rPr/>
      </w:pPr>
      <w:bookmarkStart w:name="_Toc1372970268" w:id="617495819"/>
      <w:r w:rsidR="40C20A50">
        <w:rPr/>
        <w:t>Hsts</w:t>
      </w:r>
      <w:r w:rsidR="40C20A50">
        <w:rPr/>
        <w:t xml:space="preserve"> y </w:t>
      </w:r>
      <w:r w:rsidR="40C20A50">
        <w:rPr/>
        <w:t>err_ssl_protocol_error</w:t>
      </w:r>
      <w:bookmarkEnd w:id="617495819"/>
    </w:p>
    <w:p w:rsidR="40C20A50" w:rsidP="050EE1CE" w:rsidRDefault="40C20A50" w14:paraId="483C2AB7" w14:textId="5901791A">
      <w:pPr>
        <w:pStyle w:val="Normal"/>
        <w:bidi w:val="0"/>
        <w:jc w:val="both"/>
      </w:pPr>
      <w:r w:rsidR="40C20A50">
        <w:rPr/>
        <w:t>En caso de que en algún momento nuestro navegador Google Chrome o Microsoft Edge nos muestre un ERR_SSL_PROTOCOL_ERROR, debemos verificar si nuestro dominio localhost ha sido incluido automáticamente en la</w:t>
      </w:r>
      <w:r w:rsidR="7F05998B">
        <w:rPr/>
        <w:t>s políticas de exclusión de seguridad.</w:t>
      </w:r>
    </w:p>
    <w:p w:rsidR="6478F6B4" w:rsidP="6935E174" w:rsidRDefault="6478F6B4" w14:paraId="578A6C6A" w14:textId="2674B38E">
      <w:pPr>
        <w:pStyle w:val="Normal"/>
        <w:bidi w:val="0"/>
        <w:jc w:val="center"/>
      </w:pPr>
      <w:r w:rsidR="6478F6B4">
        <w:drawing>
          <wp:inline wp14:editId="664FF9DC" wp14:anchorId="1D6ACD27">
            <wp:extent cx="3639600" cy="2203687"/>
            <wp:effectExtent l="0" t="0" r="0" b="0"/>
            <wp:docPr id="697217194" name="" title=""/>
            <wp:cNvGraphicFramePr>
              <a:graphicFrameLocks noChangeAspect="1"/>
            </wp:cNvGraphicFramePr>
            <a:graphic>
              <a:graphicData uri="http://schemas.openxmlformats.org/drawingml/2006/picture">
                <pic:pic>
                  <pic:nvPicPr>
                    <pic:cNvPr id="0" name=""/>
                    <pic:cNvPicPr/>
                  </pic:nvPicPr>
                  <pic:blipFill>
                    <a:blip r:embed="R0a13bf2bba2e4770">
                      <a:extLst>
                        <a:ext xmlns:a="http://schemas.openxmlformats.org/drawingml/2006/main" uri="{28A0092B-C50C-407E-A947-70E740481C1C}">
                          <a14:useLocalDpi val="0"/>
                        </a:ext>
                      </a:extLst>
                    </a:blip>
                    <a:stretch>
                      <a:fillRect/>
                    </a:stretch>
                  </pic:blipFill>
                  <pic:spPr>
                    <a:xfrm>
                      <a:off x="0" y="0"/>
                      <a:ext cx="3639600" cy="2203687"/>
                    </a:xfrm>
                    <a:prstGeom prst="rect">
                      <a:avLst/>
                    </a:prstGeom>
                  </pic:spPr>
                </pic:pic>
              </a:graphicData>
            </a:graphic>
          </wp:inline>
        </w:drawing>
      </w:r>
    </w:p>
    <w:p w:rsidR="53C75E49" w:rsidP="050EE1CE" w:rsidRDefault="53C75E49" w14:paraId="7CD10463" w14:textId="1A677734">
      <w:pPr>
        <w:pStyle w:val="Normal"/>
        <w:bidi w:val="0"/>
        <w:ind w:left="0"/>
        <w:jc w:val="both"/>
        <w:rPr>
          <w:color w:val="4B4F54" w:themeColor="text2" w:themeTint="FF" w:themeShade="FF"/>
        </w:rPr>
      </w:pPr>
      <w:r w:rsidRPr="050EE1CE" w:rsidR="53C75E49">
        <w:rPr>
          <w:b w:val="1"/>
          <w:bCs w:val="1"/>
          <w:color w:val="4B4F54" w:themeColor="text2" w:themeTint="FF" w:themeShade="FF"/>
        </w:rPr>
        <w:t>-  Googl</w:t>
      </w:r>
      <w:r w:rsidRPr="050EE1CE" w:rsidR="53C75E49">
        <w:rPr>
          <w:b w:val="1"/>
          <w:bCs w:val="1"/>
          <w:color w:val="4B4F54" w:themeColor="text2" w:themeTint="FF" w:themeShade="FF"/>
        </w:rPr>
        <w:t xml:space="preserve">e </w:t>
      </w:r>
      <w:r w:rsidRPr="050EE1CE" w:rsidR="53C75E49">
        <w:rPr>
          <w:b w:val="1"/>
          <w:bCs w:val="1"/>
          <w:color w:val="4B4F54" w:themeColor="text2" w:themeTint="FF" w:themeShade="FF"/>
        </w:rPr>
        <w:t>chro</w:t>
      </w:r>
      <w:r w:rsidRPr="050EE1CE" w:rsidR="53C75E49">
        <w:rPr>
          <w:b w:val="1"/>
          <w:bCs w:val="1"/>
          <w:color w:val="4B4F54" w:themeColor="text2" w:themeTint="FF" w:themeShade="FF"/>
        </w:rPr>
        <w:t>me</w:t>
      </w:r>
      <w:r w:rsidRPr="050EE1CE" w:rsidR="53C75E49">
        <w:rPr>
          <w:b w:val="1"/>
          <w:bCs w:val="1"/>
          <w:color w:val="4B4F54" w:themeColor="text2" w:themeTint="FF" w:themeShade="FF"/>
        </w:rPr>
        <w:t>:</w:t>
      </w:r>
      <w:r w:rsidRPr="050EE1CE" w:rsidR="53C75E49">
        <w:rPr>
          <w:color w:val="4B4F54" w:themeColor="text2" w:themeTint="FF" w:themeShade="FF"/>
        </w:rPr>
        <w:t xml:space="preserve"> chrome://net-internals/#hsts</w:t>
      </w:r>
    </w:p>
    <w:p w:rsidR="53C75E49" w:rsidP="050EE1CE" w:rsidRDefault="53C75E49" w14:paraId="4931562F" w14:textId="08C97D30">
      <w:pPr>
        <w:pStyle w:val="Normal"/>
        <w:bidi w:val="0"/>
        <w:ind w:left="0"/>
        <w:jc w:val="both"/>
        <w:rPr>
          <w:color w:val="4B4F54" w:themeColor="text2" w:themeTint="FF" w:themeShade="FF"/>
        </w:rPr>
      </w:pPr>
      <w:r w:rsidRPr="050EE1CE" w:rsidR="53C75E49">
        <w:rPr>
          <w:b w:val="1"/>
          <w:bCs w:val="1"/>
          <w:color w:val="4B4F54" w:themeColor="text2" w:themeTint="FF" w:themeShade="FF"/>
        </w:rPr>
        <w:t>- Microsoft Edge:</w:t>
      </w:r>
      <w:r w:rsidRPr="050EE1CE" w:rsidR="53C75E49">
        <w:rPr>
          <w:color w:val="4B4F54" w:themeColor="text2" w:themeTint="FF" w:themeShade="FF"/>
        </w:rPr>
        <w:t xml:space="preserve"> edge://net-internals/#hsts</w:t>
      </w:r>
    </w:p>
    <w:p w:rsidR="7F05998B" w:rsidP="050EE1CE" w:rsidRDefault="7F05998B" w14:paraId="35A3BF9A" w14:textId="29D1852D">
      <w:pPr>
        <w:pStyle w:val="Normal"/>
        <w:bidi w:val="0"/>
        <w:jc w:val="both"/>
      </w:pPr>
      <w:r w:rsidR="7F05998B">
        <w:rPr/>
        <w:t>Se detalla un ejemplo</w:t>
      </w:r>
      <w:r w:rsidR="25081DB5">
        <w:rPr/>
        <w:t xml:space="preserve"> (con Google Chrome)</w:t>
      </w:r>
      <w:r w:rsidR="7F05998B">
        <w:rPr/>
        <w:t xml:space="preserve"> de cómo verificarlo y corregir la posible exclusión mediante el acceso a la configuración del propio navegador.</w:t>
      </w:r>
    </w:p>
    <w:p w:rsidR="35D85C44" w:rsidP="050EE1CE" w:rsidRDefault="35D85C44" w14:paraId="1D58477D" w14:textId="2297AEAC">
      <w:pPr>
        <w:pStyle w:val="Normal"/>
        <w:bidi w:val="0"/>
        <w:ind w:left="0"/>
        <w:jc w:val="center"/>
      </w:pPr>
      <w:r w:rsidR="35D85C44">
        <w:drawing>
          <wp:inline wp14:editId="197B2A47" wp14:anchorId="2A11891A">
            <wp:extent cx="4876369" cy="1647825"/>
            <wp:effectExtent l="0" t="0" r="0" b="0"/>
            <wp:docPr id="1302060158" name="" title=""/>
            <wp:cNvGraphicFramePr>
              <a:graphicFrameLocks noChangeAspect="1"/>
            </wp:cNvGraphicFramePr>
            <a:graphic>
              <a:graphicData uri="http://schemas.openxmlformats.org/drawingml/2006/picture">
                <pic:pic>
                  <pic:nvPicPr>
                    <pic:cNvPr id="0" name=""/>
                    <pic:cNvPicPr/>
                  </pic:nvPicPr>
                  <pic:blipFill>
                    <a:blip r:embed="Re56514f2f24b4a55">
                      <a:extLst>
                        <a:ext xmlns:a="http://schemas.openxmlformats.org/drawingml/2006/main" uri="{28A0092B-C50C-407E-A947-70E740481C1C}">
                          <a14:useLocalDpi val="0"/>
                        </a:ext>
                      </a:extLst>
                    </a:blip>
                    <a:stretch>
                      <a:fillRect/>
                    </a:stretch>
                  </pic:blipFill>
                  <pic:spPr>
                    <a:xfrm>
                      <a:off x="0" y="0"/>
                      <a:ext cx="4876369" cy="1647825"/>
                    </a:xfrm>
                    <a:prstGeom prst="rect">
                      <a:avLst/>
                    </a:prstGeom>
                  </pic:spPr>
                </pic:pic>
              </a:graphicData>
            </a:graphic>
          </wp:inline>
        </w:drawing>
      </w:r>
    </w:p>
    <w:p w:rsidR="050EE1CE" w:rsidP="050EE1CE" w:rsidRDefault="050EE1CE" w14:paraId="5833CBDA" w14:textId="53F50969">
      <w:pPr>
        <w:pStyle w:val="Normal"/>
        <w:bidi w:val="0"/>
        <w:ind w:left="0"/>
        <w:jc w:val="left"/>
      </w:pPr>
      <w:r w:rsidR="050EE1CE">
        <w:rPr/>
        <w:t xml:space="preserve">1. </w:t>
      </w:r>
      <w:r w:rsidR="2EFFE803">
        <w:rPr/>
        <w:t xml:space="preserve">Verificar que </w:t>
      </w:r>
      <w:r w:rsidRPr="050EE1CE" w:rsidR="2EFFE803">
        <w:rPr>
          <w:i w:val="1"/>
          <w:iCs w:val="1"/>
        </w:rPr>
        <w:t xml:space="preserve">localhost </w:t>
      </w:r>
      <w:r w:rsidR="2EFFE803">
        <w:rPr/>
        <w:t>se encuentra registrado.</w:t>
      </w:r>
    </w:p>
    <w:p w:rsidR="2EFFE803" w:rsidP="050EE1CE" w:rsidRDefault="2EFFE803" w14:paraId="0008987F" w14:textId="6EDC0270">
      <w:pPr>
        <w:pStyle w:val="Normal"/>
        <w:bidi w:val="0"/>
        <w:ind w:left="0"/>
        <w:jc w:val="center"/>
      </w:pPr>
      <w:r w:rsidR="2EFFE803">
        <w:drawing>
          <wp:inline wp14:editId="3E56536A" wp14:anchorId="3ADA810A">
            <wp:extent cx="3693600" cy="4715234"/>
            <wp:effectExtent l="0" t="0" r="0" b="0"/>
            <wp:docPr id="969149060" name="" title=""/>
            <wp:cNvGraphicFramePr>
              <a:graphicFrameLocks noChangeAspect="1"/>
            </wp:cNvGraphicFramePr>
            <a:graphic>
              <a:graphicData uri="http://schemas.openxmlformats.org/drawingml/2006/picture">
                <pic:pic>
                  <pic:nvPicPr>
                    <pic:cNvPr id="0" name=""/>
                    <pic:cNvPicPr/>
                  </pic:nvPicPr>
                  <pic:blipFill>
                    <a:blip r:embed="Re345e2e5ed9946eb">
                      <a:extLst>
                        <a:ext xmlns:a="http://schemas.openxmlformats.org/drawingml/2006/main" uri="{28A0092B-C50C-407E-A947-70E740481C1C}">
                          <a14:useLocalDpi val="0"/>
                        </a:ext>
                      </a:extLst>
                    </a:blip>
                    <a:stretch>
                      <a:fillRect/>
                    </a:stretch>
                  </pic:blipFill>
                  <pic:spPr>
                    <a:xfrm>
                      <a:off x="0" y="0"/>
                      <a:ext cx="3693600" cy="4715234"/>
                    </a:xfrm>
                    <a:prstGeom prst="rect">
                      <a:avLst/>
                    </a:prstGeom>
                  </pic:spPr>
                </pic:pic>
              </a:graphicData>
            </a:graphic>
          </wp:inline>
        </w:drawing>
      </w:r>
    </w:p>
    <w:p w:rsidR="2EFFE803" w:rsidP="050EE1CE" w:rsidRDefault="2EFFE803" w14:paraId="546532B1" w14:textId="75A88038">
      <w:pPr>
        <w:pStyle w:val="Normal"/>
        <w:bidi w:val="0"/>
        <w:ind w:left="0"/>
        <w:jc w:val="left"/>
      </w:pPr>
      <w:r w:rsidR="2EFFE803">
        <w:rPr/>
        <w:t xml:space="preserve">2. Eliminar las políticas de seguridad para </w:t>
      </w:r>
      <w:r w:rsidRPr="050EE1CE" w:rsidR="2EFFE803">
        <w:rPr>
          <w:i w:val="1"/>
          <w:iCs w:val="1"/>
        </w:rPr>
        <w:t>localhost</w:t>
      </w:r>
      <w:r w:rsidR="2EFFE803">
        <w:rPr/>
        <w:t>.</w:t>
      </w:r>
    </w:p>
    <w:p w:rsidR="2EFFE803" w:rsidP="050EE1CE" w:rsidRDefault="2EFFE803" w14:paraId="7DB03B0B" w14:textId="4858A000">
      <w:pPr>
        <w:pStyle w:val="Normal"/>
        <w:bidi w:val="0"/>
        <w:ind w:left="0"/>
        <w:jc w:val="center"/>
      </w:pPr>
      <w:r w:rsidR="2EFFE803">
        <w:drawing>
          <wp:inline wp14:editId="5D6138C6" wp14:anchorId="10E5B7B3">
            <wp:extent cx="3692394" cy="2179303"/>
            <wp:effectExtent l="0" t="0" r="0" b="0"/>
            <wp:docPr id="1512469056" name="" title=""/>
            <wp:cNvGraphicFramePr>
              <a:graphicFrameLocks noChangeAspect="1"/>
            </wp:cNvGraphicFramePr>
            <a:graphic>
              <a:graphicData uri="http://schemas.openxmlformats.org/drawingml/2006/picture">
                <pic:pic>
                  <pic:nvPicPr>
                    <pic:cNvPr id="0" name=""/>
                    <pic:cNvPicPr/>
                  </pic:nvPicPr>
                  <pic:blipFill>
                    <a:blip r:embed="Rf69b410f1218431f">
                      <a:extLst>
                        <a:ext xmlns:a="http://schemas.openxmlformats.org/drawingml/2006/main" uri="{28A0092B-C50C-407E-A947-70E740481C1C}">
                          <a14:useLocalDpi val="0"/>
                        </a:ext>
                      </a:extLst>
                    </a:blip>
                    <a:stretch>
                      <a:fillRect/>
                    </a:stretch>
                  </pic:blipFill>
                  <pic:spPr>
                    <a:xfrm>
                      <a:off x="0" y="0"/>
                      <a:ext cx="3692394" cy="2179303"/>
                    </a:xfrm>
                    <a:prstGeom prst="rect">
                      <a:avLst/>
                    </a:prstGeom>
                  </pic:spPr>
                </pic:pic>
              </a:graphicData>
            </a:graphic>
          </wp:inline>
        </w:drawing>
      </w:r>
    </w:p>
    <w:p w:rsidR="2EFFE803" w:rsidP="050EE1CE" w:rsidRDefault="2EFFE803" w14:paraId="5D8C80B6" w14:textId="07C22207">
      <w:pPr>
        <w:pStyle w:val="Normal"/>
        <w:bidi w:val="0"/>
        <w:ind w:left="0"/>
        <w:jc w:val="left"/>
      </w:pPr>
      <w:r w:rsidR="2EFFE803">
        <w:rPr/>
        <w:t xml:space="preserve">3. Comprobar que </w:t>
      </w:r>
      <w:r w:rsidRPr="050EE1CE" w:rsidR="2EFFE803">
        <w:rPr>
          <w:i w:val="1"/>
          <w:iCs w:val="1"/>
        </w:rPr>
        <w:t xml:space="preserve">localhost </w:t>
      </w:r>
      <w:r w:rsidR="2EFFE803">
        <w:rPr/>
        <w:t xml:space="preserve">ya </w:t>
      </w:r>
      <w:r w:rsidR="2EFFE803">
        <w:rPr/>
        <w:t>no s</w:t>
      </w:r>
      <w:r w:rsidR="2EFFE803">
        <w:rPr/>
        <w:t>e encuentra registrado.</w:t>
      </w:r>
    </w:p>
    <w:p w:rsidR="2EFFE803" w:rsidP="050EE1CE" w:rsidRDefault="2EFFE803" w14:paraId="6E5C96F5" w14:textId="3C711D1A">
      <w:pPr>
        <w:pStyle w:val="Normal"/>
        <w:bidi w:val="0"/>
        <w:ind w:left="0"/>
        <w:jc w:val="center"/>
      </w:pPr>
      <w:r w:rsidR="2EFFE803">
        <w:drawing>
          <wp:inline wp14:editId="7755E67B" wp14:anchorId="6866A067">
            <wp:extent cx="3693600" cy="2377684"/>
            <wp:effectExtent l="0" t="0" r="0" b="0"/>
            <wp:docPr id="1384386967" name="" title=""/>
            <wp:cNvGraphicFramePr>
              <a:graphicFrameLocks noChangeAspect="1"/>
            </wp:cNvGraphicFramePr>
            <a:graphic>
              <a:graphicData uri="http://schemas.openxmlformats.org/drawingml/2006/picture">
                <pic:pic>
                  <pic:nvPicPr>
                    <pic:cNvPr id="0" name=""/>
                    <pic:cNvPicPr/>
                  </pic:nvPicPr>
                  <pic:blipFill>
                    <a:blip r:embed="R4b9b81ca3dec457c">
                      <a:extLst>
                        <a:ext xmlns:a="http://schemas.openxmlformats.org/drawingml/2006/main" uri="{28A0092B-C50C-407E-A947-70E740481C1C}">
                          <a14:useLocalDpi val="0"/>
                        </a:ext>
                      </a:extLst>
                    </a:blip>
                    <a:stretch>
                      <a:fillRect/>
                    </a:stretch>
                  </pic:blipFill>
                  <pic:spPr>
                    <a:xfrm>
                      <a:off x="0" y="0"/>
                      <a:ext cx="3693600" cy="2377684"/>
                    </a:xfrm>
                    <a:prstGeom prst="rect">
                      <a:avLst/>
                    </a:prstGeom>
                  </pic:spPr>
                </pic:pic>
              </a:graphicData>
            </a:graphic>
          </wp:inline>
        </w:drawing>
      </w:r>
    </w:p>
    <w:p w:rsidR="050EE1CE" w:rsidP="050EE1CE" w:rsidRDefault="050EE1CE" w14:paraId="02A9DE32" w14:textId="1E1F0DC3">
      <w:pPr>
        <w:pStyle w:val="Normal"/>
        <w:bidi w:val="0"/>
        <w:ind w:left="0"/>
        <w:jc w:val="center"/>
      </w:pPr>
    </w:p>
    <w:p w:rsidR="050EE1CE" w:rsidP="050EE1CE" w:rsidRDefault="050EE1CE" w14:paraId="0338E264" w14:textId="1A00D1A6">
      <w:pPr>
        <w:pStyle w:val="Normal"/>
        <w:bidi w:val="0"/>
        <w:ind w:left="0"/>
        <w:jc w:val="both"/>
        <w:rPr>
          <w:color w:val="4B4F54" w:themeColor="text2" w:themeTint="FF" w:themeShade="FF"/>
        </w:rPr>
      </w:pPr>
    </w:p>
    <w:p w:rsidRPr="00BD065E" w:rsidR="00141958" w:rsidP="00D8544E" w:rsidRDefault="00141958" w14:paraId="77C345E6" w14:textId="77777777">
      <w:pPr>
        <w:pStyle w:val="Ttulo1"/>
        <w:numPr>
          <w:ilvl w:val="0"/>
          <w:numId w:val="5"/>
        </w:numPr>
        <w:ind w:left="709" w:right="2295" w:hanging="709"/>
        <w:rPr/>
      </w:pPr>
      <w:bookmarkStart w:name="_Toc1822524211" w:id="672137665"/>
      <w:r w:rsidR="4D05241C">
        <w:rPr/>
        <w:t xml:space="preserve">Instalación </w:t>
      </w:r>
      <w:r w:rsidR="4D05241C">
        <w:rPr/>
        <w:t>RabbitMQ</w:t>
      </w:r>
      <w:bookmarkEnd w:id="672137665"/>
    </w:p>
    <w:p w:rsidR="00BD065E" w:rsidP="00BD065E" w:rsidRDefault="00141958" w14:paraId="14AF098B" w14:textId="77777777">
      <w:pPr>
        <w:pStyle w:val="Ttulo2"/>
        <w:rPr/>
      </w:pPr>
      <w:bookmarkStart w:name="_Toc430541498" w:id="540531491"/>
      <w:r w:rsidR="6E039D18">
        <w:rPr/>
        <w:t>Requisitos previos</w:t>
      </w:r>
      <w:bookmarkEnd w:id="540531491"/>
    </w:p>
    <w:p w:rsidR="6FAC9D36" w:rsidP="07F6D09E" w:rsidRDefault="6FAC9D36" w14:paraId="6FCAB440" w14:textId="657F62CB">
      <w:pPr>
        <w:pStyle w:val="Normal"/>
        <w:jc w:val="left"/>
      </w:pPr>
      <w:r w:rsidR="6FAC9D36">
        <w:rPr/>
        <w:t xml:space="preserve">Se detalla la última versión a día 04/03/2024. Documentación Oficial --&gt; </w:t>
      </w:r>
      <w:hyperlink r:id="Rcb04f49ff21a4ebf">
        <w:r w:rsidRPr="07F6D09E" w:rsidR="6FAC9D36">
          <w:rPr>
            <w:rStyle w:val="Hipervnculo"/>
          </w:rPr>
          <w:t>https://v3-12.rabbitmq.com/install-windows.html</w:t>
        </w:r>
      </w:hyperlink>
      <w:r w:rsidR="6FAC9D36">
        <w:rPr/>
        <w:t xml:space="preserve"> </w:t>
      </w:r>
    </w:p>
    <w:p w:rsidR="50872339" w:rsidP="07F6D09E" w:rsidRDefault="50872339" w14:paraId="1A43AC39" w14:textId="6BB372A0">
      <w:pPr>
        <w:pStyle w:val="Ttulo3"/>
        <w:rPr/>
      </w:pPr>
      <w:bookmarkStart w:name="_Toc676340516" w:id="1960161529"/>
      <w:r w:rsidR="50872339">
        <w:rPr/>
        <w:t>DESINSTALACIÓN DE UNA versión anterior</w:t>
      </w:r>
      <w:bookmarkEnd w:id="1960161529"/>
    </w:p>
    <w:p w:rsidR="50872339" w:rsidP="07F6D09E" w:rsidRDefault="50872339" w14:paraId="37C6233A" w14:textId="54EF65D8">
      <w:pPr>
        <w:pStyle w:val="Normal"/>
        <w:jc w:val="left"/>
      </w:pPr>
      <w:r w:rsidR="50872339">
        <w:rPr/>
        <w:t>1. Desinstalar RabbitMQ.</w:t>
      </w:r>
    </w:p>
    <w:p w:rsidR="50872339" w:rsidP="07F6D09E" w:rsidRDefault="50872339" w14:paraId="6A7D4A3C" w14:textId="0EC4346E">
      <w:pPr>
        <w:pStyle w:val="Normal"/>
        <w:jc w:val="left"/>
      </w:pPr>
      <w:r w:rsidR="50872339">
        <w:rPr/>
        <w:t xml:space="preserve">2. Desinstalar </w:t>
      </w:r>
      <w:r w:rsidR="50872339">
        <w:rPr/>
        <w:t>Erlang</w:t>
      </w:r>
      <w:r w:rsidR="50872339">
        <w:rPr/>
        <w:t xml:space="preserve"> OTP.</w:t>
      </w:r>
    </w:p>
    <w:p w:rsidR="50872339" w:rsidP="07F6D09E" w:rsidRDefault="50872339" w14:paraId="3F8FA22C" w14:textId="2BDF9FEC">
      <w:pPr>
        <w:pStyle w:val="Normal"/>
        <w:jc w:val="left"/>
      </w:pPr>
      <w:r w:rsidR="50872339">
        <w:rPr/>
        <w:t xml:space="preserve">3. Verificar que se han eliminado las carpetas de la instalación previa de </w:t>
      </w:r>
      <w:r w:rsidR="50872339">
        <w:rPr/>
        <w:t>Rabbit</w:t>
      </w:r>
      <w:r w:rsidR="50872339">
        <w:rPr/>
        <w:t xml:space="preserve"> y de OTP, tanto en </w:t>
      </w:r>
      <w:r w:rsidR="50872339">
        <w:rPr/>
        <w:t>Program</w:t>
      </w:r>
      <w:r w:rsidR="50872339">
        <w:rPr/>
        <w:t xml:space="preserve"> Files como en </w:t>
      </w:r>
      <w:r w:rsidR="50872339">
        <w:rPr/>
        <w:t>AppData</w:t>
      </w:r>
      <w:r w:rsidR="50872339">
        <w:rPr/>
        <w:t>.</w:t>
      </w:r>
    </w:p>
    <w:p w:rsidR="50872339" w:rsidP="07F6D09E" w:rsidRDefault="50872339" w14:paraId="2091667F" w14:textId="06274E64">
      <w:pPr>
        <w:pStyle w:val="Normal"/>
        <w:jc w:val="center"/>
      </w:pPr>
      <w:r w:rsidR="50872339">
        <w:drawing>
          <wp:inline wp14:editId="49CF4B64" wp14:anchorId="1CE806D5">
            <wp:extent cx="6229350" cy="1581150"/>
            <wp:effectExtent l="0" t="0" r="0" b="0"/>
            <wp:docPr id="668240150" name="" title=""/>
            <wp:cNvGraphicFramePr>
              <a:graphicFrameLocks noChangeAspect="1"/>
            </wp:cNvGraphicFramePr>
            <a:graphic>
              <a:graphicData uri="http://schemas.openxmlformats.org/drawingml/2006/picture">
                <pic:pic>
                  <pic:nvPicPr>
                    <pic:cNvPr id="0" name=""/>
                    <pic:cNvPicPr/>
                  </pic:nvPicPr>
                  <pic:blipFill>
                    <a:blip r:embed="R4df506ca3f4944ae">
                      <a:extLst>
                        <a:ext xmlns:a="http://schemas.openxmlformats.org/drawingml/2006/main" uri="{28A0092B-C50C-407E-A947-70E740481C1C}">
                          <a14:useLocalDpi val="0"/>
                        </a:ext>
                      </a:extLst>
                    </a:blip>
                    <a:stretch>
                      <a:fillRect/>
                    </a:stretch>
                  </pic:blipFill>
                  <pic:spPr>
                    <a:xfrm>
                      <a:off x="0" y="0"/>
                      <a:ext cx="6229350" cy="1581150"/>
                    </a:xfrm>
                    <a:prstGeom prst="rect">
                      <a:avLst/>
                    </a:prstGeom>
                  </pic:spPr>
                </pic:pic>
              </a:graphicData>
            </a:graphic>
          </wp:inline>
        </w:drawing>
      </w:r>
      <w:r w:rsidR="50872339">
        <w:rPr/>
        <w:t>Img. 8.1.1-1 RabbitMQ AppData</w:t>
      </w:r>
    </w:p>
    <w:p w:rsidR="50872339" w:rsidRDefault="50872339" w14:paraId="0A548E0D" w14:textId="1A48FA44">
      <w:r w:rsidR="50872339">
        <w:rPr/>
        <w:t>4. Reiniciar.</w:t>
      </w:r>
    </w:p>
    <w:p w:rsidR="50872339" w:rsidP="07F6D09E" w:rsidRDefault="50872339" w14:paraId="3C1FC3D1" w14:textId="0D8EE419">
      <w:pPr>
        <w:pStyle w:val="Ttulo3"/>
        <w:rPr/>
      </w:pPr>
      <w:bookmarkStart w:name="_Toc1831708771" w:id="485336842"/>
      <w:r w:rsidR="50872339">
        <w:rPr/>
        <w:t>INSTALACIÓN DE ERLANG</w:t>
      </w:r>
      <w:bookmarkEnd w:id="485336842"/>
    </w:p>
    <w:p w:rsidR="00141958" w:rsidP="00BD065E" w:rsidRDefault="00141958" w14:paraId="3A86900F" w14:textId="77777777">
      <w:r>
        <w:t>RabbitMQ está programado en Erlang (</w:t>
      </w:r>
      <w:hyperlink w:history="1" r:id="rId20">
        <w:r w:rsidRPr="00A058B2">
          <w:rPr>
            <w:rStyle w:val="Hipervnculo"/>
            <w:rFonts w:ascii="Calibri Light" w:hAnsi="Calibri Light"/>
          </w:rPr>
          <w:t>http://www.erlang.org</w:t>
        </w:r>
      </w:hyperlink>
      <w:r>
        <w:t xml:space="preserve">), por lo que es necesario instalar este lenguaje en la máquina donde vaya a existir un servidor de RabbitMQ. </w:t>
      </w:r>
    </w:p>
    <w:p w:rsidR="00BD065E" w:rsidP="00BD065E" w:rsidRDefault="004121CC" w14:paraId="7554A733" w14:textId="32F752DD">
      <w:r w:rsidR="1280DD10">
        <w:rPr/>
        <w:t>Para ello, tenemos que descargar de la web (</w:t>
      </w:r>
      <w:hyperlink r:id="Rb049ccaa4e534251">
        <w:r w:rsidRPr="07F6D09E" w:rsidR="1280DD10">
          <w:rPr>
            <w:rStyle w:val="Hipervnculo"/>
            <w:rFonts w:ascii="Calibri Light" w:hAnsi="Calibri Light"/>
          </w:rPr>
          <w:t>http://www.erlang.org/downloads</w:t>
        </w:r>
      </w:hyperlink>
      <w:r w:rsidR="1280DD10">
        <w:rPr/>
        <w:t xml:space="preserve">), la versión que deseemos instalar. Normalmente, trabajando en entornos Windows, instalaremos la versión </w:t>
      </w:r>
      <w:r w:rsidR="7F351B2E">
        <w:rPr/>
        <w:t>26.2.2</w:t>
      </w:r>
      <w:r w:rsidR="6E9BF34D">
        <w:rPr/>
        <w:t xml:space="preserve"> (</w:t>
      </w:r>
      <w:hyperlink r:id="R6fd28246a8694929">
        <w:r w:rsidRPr="07F6D09E" w:rsidR="6E9BF34D">
          <w:rPr>
            <w:rStyle w:val="Hipervnculo"/>
          </w:rPr>
          <w:t>https://github.com/erlang/otp/releases/download/OTP-26.2.2/otp_win64_26.2.2.exe</w:t>
        </w:r>
      </w:hyperlink>
      <w:r w:rsidR="6E9BF34D">
        <w:rPr/>
        <w:t>)</w:t>
      </w:r>
      <w:r w:rsidR="7F351B2E">
        <w:rPr/>
        <w:t xml:space="preserve"> </w:t>
      </w:r>
      <w:r w:rsidR="1280DD10">
        <w:rPr/>
        <w:t>de Windows de 64 bits</w:t>
      </w:r>
      <w:r w:rsidR="45ADD285">
        <w:rPr/>
        <w:t xml:space="preserve"> en la ruta “</w:t>
      </w:r>
      <w:r w:rsidRPr="07F6D09E" w:rsidR="45ADD285">
        <w:rPr>
          <w:i w:val="1"/>
          <w:iCs w:val="1"/>
        </w:rPr>
        <w:t>C:\</w:t>
      </w:r>
      <w:r w:rsidRPr="07F6D09E" w:rsidR="45ADD285">
        <w:rPr>
          <w:i w:val="1"/>
          <w:iCs w:val="1"/>
        </w:rPr>
        <w:t>Program</w:t>
      </w:r>
      <w:r w:rsidRPr="07F6D09E" w:rsidR="45ADD285">
        <w:rPr>
          <w:i w:val="1"/>
          <w:iCs w:val="1"/>
        </w:rPr>
        <w:t xml:space="preserve"> Files\erl26.2</w:t>
      </w:r>
      <w:r w:rsidR="45ADD285">
        <w:rPr/>
        <w:t>”.</w:t>
      </w:r>
    </w:p>
    <w:p w:rsidR="00BD065E" w:rsidP="07F6D09E" w:rsidRDefault="004121CC" w14:paraId="2AAFD713" w14:textId="2A6AAD59">
      <w:pPr>
        <w:pStyle w:val="Ttulo3"/>
        <w:rPr/>
      </w:pPr>
      <w:bookmarkStart w:name="_Toc1170056809" w:id="1875668333"/>
      <w:r w:rsidR="2D4124BD">
        <w:rPr/>
        <w:t>Variables de entorno</w:t>
      </w:r>
      <w:bookmarkEnd w:id="1875668333"/>
    </w:p>
    <w:p w:rsidR="00BD065E" w:rsidP="00BD065E" w:rsidRDefault="004121CC" w14:paraId="5941A16A" w14:textId="0FCB24D3">
      <w:r w:rsidR="2E3AE068">
        <w:rPr/>
        <w:t xml:space="preserve">Cuando se haya instalado </w:t>
      </w:r>
      <w:r w:rsidR="2E3AE068">
        <w:rPr/>
        <w:t>Erlang</w:t>
      </w:r>
      <w:r w:rsidR="2E3AE068">
        <w:rPr/>
        <w:t xml:space="preserve"> debemos c</w:t>
      </w:r>
      <w:r w:rsidR="598A6DDF">
        <w:rPr/>
        <w:t xml:space="preserve">omprobar </w:t>
      </w:r>
      <w:r w:rsidR="2E3AE068">
        <w:rPr/>
        <w:t xml:space="preserve">si la instalación nos ha configurado correctamente las variables de entorno que </w:t>
      </w:r>
      <w:r w:rsidR="2E3AE068">
        <w:rPr/>
        <w:t>RabbitMQ</w:t>
      </w:r>
      <w:r w:rsidR="2E3AE068">
        <w:rPr/>
        <w:t xml:space="preserve"> necesita. </w:t>
      </w:r>
    </w:p>
    <w:p w:rsidR="004121CC" w:rsidP="07F6D09E" w:rsidRDefault="004121CC" w14:paraId="69ABA56F" w14:textId="6ECFC58F">
      <w:pPr>
        <w:pStyle w:val="Normal"/>
        <w:rPr>
          <w:rFonts w:ascii="Calibri Light" w:hAnsi="Calibri Light" w:eastAsia="Calibri Light" w:cs="Calibri Light"/>
          <w:noProof w:val="0"/>
          <w:sz w:val="22"/>
          <w:szCs w:val="22"/>
          <w:lang w:val="es-ES"/>
        </w:rPr>
      </w:pPr>
      <w:r w:rsidR="0D9E668F">
        <w:rPr/>
        <w:t xml:space="preserve">Para ello abrimos la interfaz de </w:t>
      </w:r>
      <w:r w:rsidR="0D9E668F">
        <w:rPr/>
        <w:t>windows</w:t>
      </w:r>
      <w:r w:rsidR="0D9E668F">
        <w:rPr/>
        <w:t xml:space="preserve"> con el comando “</w:t>
      </w:r>
      <w:r w:rsidRPr="07F6D09E" w:rsidR="0D9E668F">
        <w:rPr>
          <w:rFonts w:ascii="Calibri Light" w:hAnsi="Calibri Light" w:eastAsia="Calibri Light" w:cs="Calibri Light"/>
          <w:i w:val="1"/>
          <w:iCs w:val="1"/>
          <w:noProof w:val="0"/>
          <w:sz w:val="22"/>
          <w:szCs w:val="22"/>
          <w:lang w:val="es-ES"/>
        </w:rPr>
        <w:t xml:space="preserve">rundll32.exe </w:t>
      </w:r>
      <w:r w:rsidRPr="07F6D09E" w:rsidR="0D9E668F">
        <w:rPr>
          <w:rFonts w:ascii="Calibri Light" w:hAnsi="Calibri Light" w:eastAsia="Calibri Light" w:cs="Calibri Light"/>
          <w:i w:val="1"/>
          <w:iCs w:val="1"/>
          <w:noProof w:val="0"/>
          <w:sz w:val="22"/>
          <w:szCs w:val="22"/>
          <w:lang w:val="es-ES"/>
        </w:rPr>
        <w:t>sysdm.cpl,EditEnvironmentVariables</w:t>
      </w:r>
      <w:r w:rsidRPr="07F6D09E" w:rsidR="0D9E668F">
        <w:rPr>
          <w:rFonts w:ascii="Calibri Light" w:hAnsi="Calibri Light" w:eastAsia="Calibri Light" w:cs="Calibri Light"/>
          <w:i w:val="1"/>
          <w:iCs w:val="1"/>
          <w:noProof w:val="0"/>
          <w:sz w:val="22"/>
          <w:szCs w:val="22"/>
          <w:lang w:val="es-ES"/>
        </w:rPr>
        <w:t>”</w:t>
      </w:r>
      <w:r w:rsidRPr="07F6D09E" w:rsidR="0D9E668F">
        <w:rPr>
          <w:rFonts w:ascii="Calibri Light" w:hAnsi="Calibri Light" w:eastAsia="Calibri Light" w:cs="Calibri Light"/>
          <w:noProof w:val="0"/>
          <w:sz w:val="22"/>
          <w:szCs w:val="22"/>
          <w:lang w:val="es-ES"/>
        </w:rPr>
        <w:t xml:space="preserve"> (desde un </w:t>
      </w:r>
      <w:r w:rsidRPr="07F6D09E" w:rsidR="0D9E668F">
        <w:rPr>
          <w:rFonts w:ascii="Calibri Light" w:hAnsi="Calibri Light" w:eastAsia="Calibri Light" w:cs="Calibri Light"/>
          <w:noProof w:val="0"/>
          <w:sz w:val="22"/>
          <w:szCs w:val="22"/>
          <w:lang w:val="es-ES"/>
        </w:rPr>
        <w:t>prompt</w:t>
      </w:r>
      <w:r w:rsidRPr="07F6D09E" w:rsidR="0D9E668F">
        <w:rPr>
          <w:rFonts w:ascii="Calibri Light" w:hAnsi="Calibri Light" w:eastAsia="Calibri Light" w:cs="Calibri Light"/>
          <w:noProof w:val="0"/>
          <w:sz w:val="22"/>
          <w:szCs w:val="22"/>
          <w:lang w:val="es-ES"/>
        </w:rPr>
        <w:t xml:space="preserve"> CMD abierto con ITM o con derechos de</w:t>
      </w:r>
      <w:r w:rsidRPr="07F6D09E" w:rsidR="6BBEBF83">
        <w:rPr>
          <w:rFonts w:ascii="Calibri Light" w:hAnsi="Calibri Light" w:eastAsia="Calibri Light" w:cs="Calibri Light"/>
          <w:noProof w:val="0"/>
          <w:sz w:val="22"/>
          <w:szCs w:val="22"/>
          <w:lang w:val="es-ES"/>
        </w:rPr>
        <w:t xml:space="preserve"> administrador</w:t>
      </w:r>
      <w:r w:rsidRPr="07F6D09E" w:rsidR="0D9E668F">
        <w:rPr>
          <w:rFonts w:ascii="Calibri Light" w:hAnsi="Calibri Light" w:eastAsia="Calibri Light" w:cs="Calibri Light"/>
          <w:noProof w:val="0"/>
          <w:sz w:val="22"/>
          <w:szCs w:val="22"/>
          <w:lang w:val="es-ES"/>
        </w:rPr>
        <w:t>)</w:t>
      </w:r>
      <w:r w:rsidRPr="07F6D09E" w:rsidR="3E53F508">
        <w:rPr>
          <w:rFonts w:ascii="Calibri Light" w:hAnsi="Calibri Light" w:eastAsia="Calibri Light" w:cs="Calibri Light"/>
          <w:noProof w:val="0"/>
          <w:sz w:val="22"/>
          <w:szCs w:val="22"/>
          <w:lang w:val="es-ES"/>
        </w:rPr>
        <w:t xml:space="preserve"> y, en caso </w:t>
      </w:r>
      <w:r w:rsidRPr="07F6D09E" w:rsidR="3E53F508">
        <w:rPr>
          <w:rFonts w:ascii="Calibri Light" w:hAnsi="Calibri Light" w:eastAsia="Calibri Light" w:cs="Calibri Light"/>
          <w:noProof w:val="0"/>
          <w:sz w:val="22"/>
          <w:szCs w:val="22"/>
          <w:lang w:val="es-ES"/>
        </w:rPr>
        <w:t>de no</w:t>
      </w:r>
      <w:r w:rsidRPr="07F6D09E" w:rsidR="3E53F508">
        <w:rPr>
          <w:rFonts w:ascii="Calibri Light" w:hAnsi="Calibri Light" w:eastAsia="Calibri Light" w:cs="Calibri Light"/>
          <w:noProof w:val="0"/>
          <w:sz w:val="22"/>
          <w:szCs w:val="22"/>
          <w:lang w:val="es-ES"/>
        </w:rPr>
        <w:t xml:space="preserve"> existir, creamos la variable del sistema</w:t>
      </w:r>
    </w:p>
    <w:p w:rsidR="004121CC" w:rsidP="07F6D09E" w:rsidRDefault="004121CC" w14:paraId="5FD0B243" w14:textId="7CB60B4D">
      <w:pPr>
        <w:ind w:left="442" w:right="-20"/>
        <w:rPr>
          <w:rFonts w:ascii="Calibri Light" w:hAnsi="Calibri Light" w:eastAsia="Calibri Light" w:cs="Calibri Light"/>
          <w:noProof w:val="0"/>
          <w:sz w:val="22"/>
          <w:szCs w:val="22"/>
          <w:lang w:val="es-ES"/>
        </w:rPr>
      </w:pPr>
      <w:r w:rsidRPr="07F6D09E" w:rsidR="3E53F508">
        <w:rPr>
          <w:rFonts w:ascii="Calibri Light" w:hAnsi="Calibri Light" w:eastAsia="Calibri Light" w:cs="Calibri Light"/>
          <w:noProof w:val="0"/>
          <w:sz w:val="22"/>
          <w:szCs w:val="22"/>
          <w:u w:val="single"/>
          <w:lang w:val="es-ES"/>
        </w:rPr>
        <w:t>Nombre</w:t>
      </w:r>
      <w:r w:rsidRPr="07F6D09E" w:rsidR="3E53F508">
        <w:rPr>
          <w:rFonts w:ascii="Calibri Light" w:hAnsi="Calibri Light" w:eastAsia="Calibri Light" w:cs="Calibri Light"/>
          <w:noProof w:val="0"/>
          <w:sz w:val="22"/>
          <w:szCs w:val="22"/>
          <w:lang w:val="es-ES"/>
        </w:rPr>
        <w:t xml:space="preserve"> </w:t>
      </w:r>
      <w:r w:rsidRPr="07F6D09E" w:rsidR="3E53F508">
        <w:rPr>
          <w:rFonts w:ascii="Calibri Light" w:hAnsi="Calibri Light" w:eastAsia="Calibri Light" w:cs="Calibri Light"/>
          <w:noProof w:val="0"/>
          <w:sz w:val="22"/>
          <w:szCs w:val="22"/>
          <w:u w:val="single"/>
          <w:lang w:val="es-ES"/>
        </w:rPr>
        <w:t>:</w:t>
      </w:r>
      <w:r w:rsidRPr="07F6D09E" w:rsidR="3E53F508">
        <w:rPr>
          <w:rFonts w:ascii="Calibri Light" w:hAnsi="Calibri Light" w:eastAsia="Calibri Light" w:cs="Calibri Light"/>
          <w:noProof w:val="0"/>
          <w:sz w:val="22"/>
          <w:szCs w:val="22"/>
          <w:u w:val="single"/>
          <w:lang w:val="es-ES"/>
        </w:rPr>
        <w:t xml:space="preserve"> </w:t>
      </w:r>
      <w:r w:rsidRPr="07F6D09E" w:rsidR="3E53F508">
        <w:rPr>
          <w:rFonts w:ascii="Calibri Light" w:hAnsi="Calibri Light" w:eastAsia="Calibri Light" w:cs="Calibri Light"/>
          <w:b w:val="1"/>
          <w:bCs w:val="1"/>
          <w:noProof w:val="0"/>
          <w:sz w:val="22"/>
          <w:szCs w:val="22"/>
          <w:lang w:val="es-ES"/>
        </w:rPr>
        <w:t>ERLANG_HOME</w:t>
      </w:r>
    </w:p>
    <w:p w:rsidR="004121CC" w:rsidP="07F6D09E" w:rsidRDefault="004121CC" w14:paraId="0A437556" w14:textId="6CF39D02">
      <w:pPr>
        <w:ind w:left="442" w:right="-20"/>
        <w:rPr>
          <w:rFonts w:ascii="Calibri Light" w:hAnsi="Calibri Light" w:eastAsia="Calibri Light" w:cs="Calibri Light"/>
          <w:noProof w:val="0"/>
          <w:sz w:val="22"/>
          <w:szCs w:val="22"/>
          <w:lang w:val="es-ES"/>
        </w:rPr>
      </w:pPr>
      <w:r w:rsidRPr="07F6D09E" w:rsidR="3E53F508">
        <w:rPr>
          <w:rFonts w:ascii="Calibri Light" w:hAnsi="Calibri Light" w:eastAsia="Calibri Light" w:cs="Calibri Light"/>
          <w:noProof w:val="0"/>
          <w:sz w:val="22"/>
          <w:szCs w:val="22"/>
          <w:u w:val="single"/>
          <w:lang w:val="es-ES"/>
        </w:rPr>
        <w:t>Valor</w:t>
      </w:r>
      <w:r w:rsidRPr="07F6D09E" w:rsidR="3E53F508">
        <w:rPr>
          <w:rFonts w:ascii="Calibri Light" w:hAnsi="Calibri Light" w:eastAsia="Calibri Light" w:cs="Calibri Light"/>
          <w:noProof w:val="0"/>
          <w:sz w:val="22"/>
          <w:szCs w:val="22"/>
          <w:lang w:val="es-ES"/>
        </w:rPr>
        <w:t>: C:\Program Files\erl26.2</w:t>
      </w:r>
    </w:p>
    <w:p w:rsidR="004121CC" w:rsidP="07F6D09E" w:rsidRDefault="004121CC" w14:paraId="5F3BD831" w14:textId="5FAE7F6D">
      <w:pPr>
        <w:pStyle w:val="Normal"/>
        <w:ind w:left="0" w:right="-20"/>
        <w:rPr>
          <w:rFonts w:ascii="Calibri Light" w:hAnsi="Calibri Light" w:eastAsia="Calibri Light" w:cs="Calibri Light"/>
          <w:noProof w:val="0"/>
          <w:sz w:val="22"/>
          <w:szCs w:val="22"/>
          <w:lang w:val="es-ES"/>
        </w:rPr>
      </w:pPr>
      <w:r w:rsidRPr="07F6D09E" w:rsidR="1A7F9D47">
        <w:rPr>
          <w:rFonts w:ascii="Calibri Light" w:hAnsi="Calibri Light" w:eastAsia="Calibri Light" w:cs="Calibri Light"/>
          <w:b w:val="1"/>
          <w:bCs w:val="1"/>
          <w:noProof w:val="0"/>
          <w:sz w:val="22"/>
          <w:szCs w:val="22"/>
          <w:u w:val="none"/>
          <w:lang w:val="es-ES"/>
        </w:rPr>
        <w:t>Ejemplo</w:t>
      </w:r>
      <w:r w:rsidRPr="07F6D09E" w:rsidR="1A7F9D47">
        <w:rPr>
          <w:rFonts w:ascii="Calibri Light" w:hAnsi="Calibri Light" w:eastAsia="Calibri Light" w:cs="Calibri Light"/>
          <w:b w:val="1"/>
          <w:bCs w:val="1"/>
          <w:noProof w:val="0"/>
          <w:sz w:val="22"/>
          <w:szCs w:val="22"/>
          <w:u w:val="none"/>
          <w:lang w:val="es-ES"/>
        </w:rPr>
        <w:t>:</w:t>
      </w:r>
      <w:r w:rsidRPr="07F6D09E" w:rsidR="1A7F9D47">
        <w:rPr>
          <w:rFonts w:ascii="Calibri Light" w:hAnsi="Calibri Light" w:eastAsia="Calibri Light" w:cs="Calibri Light"/>
          <w:noProof w:val="0"/>
          <w:sz w:val="22"/>
          <w:szCs w:val="22"/>
          <w:lang w:val="es-ES"/>
        </w:rPr>
        <w:t xml:space="preserve"> Para una versión anterior de </w:t>
      </w:r>
      <w:r w:rsidRPr="07F6D09E" w:rsidR="1A7F9D47">
        <w:rPr>
          <w:rFonts w:ascii="Calibri Light" w:hAnsi="Calibri Light" w:eastAsia="Calibri Light" w:cs="Calibri Light"/>
          <w:noProof w:val="0"/>
          <w:sz w:val="22"/>
          <w:szCs w:val="22"/>
          <w:lang w:val="es-ES"/>
        </w:rPr>
        <w:t>Erlang</w:t>
      </w:r>
      <w:r w:rsidRPr="07F6D09E" w:rsidR="1A7F9D47">
        <w:rPr>
          <w:rFonts w:ascii="Calibri Light" w:hAnsi="Calibri Light" w:eastAsia="Calibri Light" w:cs="Calibri Light"/>
          <w:noProof w:val="0"/>
          <w:sz w:val="22"/>
          <w:szCs w:val="22"/>
          <w:lang w:val="es-ES"/>
        </w:rPr>
        <w:t xml:space="preserve"> 24.3.3</w:t>
      </w:r>
    </w:p>
    <w:p w:rsidR="004121CC" w:rsidP="07F6D09E" w:rsidRDefault="004121CC" w14:paraId="34CE0A41" w14:textId="6086FB66">
      <w:pPr>
        <w:pStyle w:val="Normal"/>
        <w:jc w:val="center"/>
      </w:pPr>
      <w:r w:rsidR="3E53F508">
        <w:drawing>
          <wp:inline wp14:editId="3D93BBCD" wp14:anchorId="00C565F0">
            <wp:extent cx="4229100" cy="2386144"/>
            <wp:effectExtent l="0" t="0" r="0" b="0"/>
            <wp:docPr id="1470576361" name="" title=""/>
            <wp:cNvGraphicFramePr>
              <a:graphicFrameLocks noChangeAspect="1"/>
            </wp:cNvGraphicFramePr>
            <a:graphic>
              <a:graphicData uri="http://schemas.openxmlformats.org/drawingml/2006/picture">
                <pic:pic>
                  <pic:nvPicPr>
                    <pic:cNvPr id="0" name=""/>
                    <pic:cNvPicPr/>
                  </pic:nvPicPr>
                  <pic:blipFill>
                    <a:blip r:embed="R74c2a65a5162425c">
                      <a:extLst>
                        <a:ext xmlns:a="http://schemas.openxmlformats.org/drawingml/2006/main" uri="{28A0092B-C50C-407E-A947-70E740481C1C}">
                          <a14:useLocalDpi val="0"/>
                        </a:ext>
                      </a:extLst>
                    </a:blip>
                    <a:stretch>
                      <a:fillRect/>
                    </a:stretch>
                  </pic:blipFill>
                  <pic:spPr>
                    <a:xfrm>
                      <a:off x="0" y="0"/>
                      <a:ext cx="4229100" cy="2386144"/>
                    </a:xfrm>
                    <a:prstGeom prst="rect">
                      <a:avLst/>
                    </a:prstGeom>
                  </pic:spPr>
                </pic:pic>
              </a:graphicData>
            </a:graphic>
          </wp:inline>
        </w:drawing>
      </w:r>
    </w:p>
    <w:p w:rsidR="3E53F508" w:rsidP="07F6D09E" w:rsidRDefault="3E53F508" w14:paraId="5DAA314A" w14:textId="0EB98D20">
      <w:pPr>
        <w:pStyle w:val="Normal"/>
        <w:jc w:val="center"/>
      </w:pPr>
      <w:r w:rsidR="3E53F508">
        <w:rPr/>
        <w:t>Img</w:t>
      </w:r>
      <w:r w:rsidR="3E53F508">
        <w:rPr/>
        <w:t xml:space="preserve">. 8.1.3-1 Variable de entorno de </w:t>
      </w:r>
      <w:r w:rsidR="3E53F508">
        <w:rPr/>
        <w:t>Erlang</w:t>
      </w:r>
      <w:r w:rsidR="3E53F508">
        <w:rPr/>
        <w:t xml:space="preserve"> de una versión anterior 24.3.3</w:t>
      </w:r>
    </w:p>
    <w:p w:rsidR="12FC7E98" w:rsidP="07F6D09E" w:rsidRDefault="12FC7E98" w14:paraId="1F90D190" w14:textId="7EF16C5E">
      <w:pPr>
        <w:pStyle w:val="Normal"/>
        <w:jc w:val="left"/>
      </w:pPr>
      <w:r w:rsidR="12FC7E98">
        <w:rPr/>
        <w:t>Reiniciamos para asegurarnos que las variables del sistema sur</w:t>
      </w:r>
      <w:r w:rsidR="0EE8EA55">
        <w:rPr/>
        <w:t>te</w:t>
      </w:r>
      <w:r w:rsidR="12FC7E98">
        <w:rPr/>
        <w:t>n efecto.</w:t>
      </w:r>
    </w:p>
    <w:p w:rsidR="07F6D09E" w:rsidP="07F6D09E" w:rsidRDefault="07F6D09E" w14:paraId="336A5334" w14:textId="26B83145">
      <w:pPr>
        <w:pStyle w:val="Normal"/>
        <w:jc w:val="left"/>
      </w:pPr>
    </w:p>
    <w:p w:rsidR="007A7141" w:rsidP="007A7141" w:rsidRDefault="007A7141" w14:paraId="74E911C8" w14:textId="77777777">
      <w:pPr>
        <w:pStyle w:val="Ttulo2"/>
        <w:numPr>
          <w:ilvl w:val="1"/>
          <w:numId w:val="5"/>
        </w:numPr>
        <w:ind w:left="851" w:hanging="851"/>
        <w:rPr/>
      </w:pPr>
      <w:bookmarkStart w:name="_Toc471862125" w:id="1419024207"/>
      <w:r w:rsidR="30564B1B">
        <w:rPr/>
        <w:t xml:space="preserve">Instalación </w:t>
      </w:r>
      <w:r w:rsidR="30564B1B">
        <w:rPr/>
        <w:t>RabbitMQ</w:t>
      </w:r>
      <w:bookmarkEnd w:id="1419024207"/>
    </w:p>
    <w:p w:rsidR="007A7141" w:rsidP="007A7141" w:rsidRDefault="00911CAF" w14:paraId="25AA9FDC" w14:textId="77777777">
      <w:r w:rsidR="6256D931">
        <w:rPr/>
        <w:t xml:space="preserve">Una vez tengamos completo todos los requisitos previos, hay que descargar el archivo de instalación de </w:t>
      </w:r>
      <w:r w:rsidR="6256D931">
        <w:rPr/>
        <w:t>RabbitMQ</w:t>
      </w:r>
      <w:r w:rsidR="6256D931">
        <w:rPr/>
        <w:t xml:space="preserve">. De nuevo, dependiendo de la máquina donde vayamos a instalar </w:t>
      </w:r>
      <w:r w:rsidR="6256D931">
        <w:rPr/>
        <w:t>RabbitMQ</w:t>
      </w:r>
      <w:r w:rsidR="6256D931">
        <w:rPr/>
        <w:t>, debemos elegir el archivo de instalación. En particular, para una máquina Windows de 64 bit (</w:t>
      </w:r>
      <w:hyperlink r:id="R6a54c3ef3b404cfa">
        <w:r w:rsidRPr="07F6D09E" w:rsidR="6256D931">
          <w:rPr>
            <w:rStyle w:val="Hipervnculo"/>
            <w:rFonts w:ascii="Calibri Light" w:hAnsi="Calibri Light"/>
          </w:rPr>
          <w:t>https://www.rabbitmq.com/install-windows.html</w:t>
        </w:r>
      </w:hyperlink>
      <w:r w:rsidR="6256D931">
        <w:rPr/>
        <w:t xml:space="preserve">). </w:t>
      </w:r>
    </w:p>
    <w:p w:rsidR="7A469869" w:rsidP="07F6D09E" w:rsidRDefault="7A469869" w14:paraId="01EE7578" w14:textId="49BF6D29">
      <w:pPr>
        <w:pStyle w:val="Normal"/>
      </w:pPr>
      <w:r w:rsidR="7A469869">
        <w:rPr/>
        <w:t xml:space="preserve">Instalamos la versión 3.12.13 de </w:t>
      </w:r>
      <w:r w:rsidR="7A469869">
        <w:rPr/>
        <w:t>RabbitMQ:</w:t>
      </w:r>
    </w:p>
    <w:p w:rsidR="7A469869" w:rsidP="07F6D09E" w:rsidRDefault="7A469869" w14:paraId="6598C254" w14:textId="2D2CDD01">
      <w:pPr>
        <w:pStyle w:val="Normal"/>
      </w:pPr>
      <w:hyperlink r:id="R9e8cfb5138a84fe3">
        <w:r w:rsidRPr="07F6D09E" w:rsidR="7A469869">
          <w:rPr>
            <w:rStyle w:val="Hipervnculo"/>
          </w:rPr>
          <w:t>https://github.com/rabbitmq/rabbitmq-server/releases/download/v3.12.13/rabbitmq-server-3.12.13.exe</w:t>
        </w:r>
      </w:hyperlink>
    </w:p>
    <w:p w:rsidR="1A859DD4" w:rsidP="07F6D09E" w:rsidRDefault="1A859DD4" w14:paraId="0A6B086A" w14:textId="0F7F0C2A">
      <w:pPr>
        <w:pStyle w:val="Ttulo3"/>
        <w:rPr/>
      </w:pPr>
      <w:bookmarkStart w:name="_Toc1437830202" w:id="216066588"/>
      <w:r w:rsidR="1A859DD4">
        <w:rPr/>
        <w:t>PLUGINS</w:t>
      </w:r>
      <w:bookmarkEnd w:id="216066588"/>
    </w:p>
    <w:p w:rsidR="1A859DD4" w:rsidP="07F6D09E" w:rsidRDefault="1A859DD4" w14:paraId="74EF9680" w14:textId="1C84E063">
      <w:pPr>
        <w:pStyle w:val="Normal"/>
      </w:pPr>
      <w:r w:rsidR="1A859DD4">
        <w:rPr/>
        <w:t xml:space="preserve">A nuestra instalación de </w:t>
      </w:r>
      <w:r w:rsidR="1A859DD4">
        <w:rPr/>
        <w:t>RabbitMQ</w:t>
      </w:r>
      <w:r w:rsidR="1A859DD4">
        <w:rPr/>
        <w:t xml:space="preserve"> se le pueden agregar diferentes funcionalidades a través de </w:t>
      </w:r>
      <w:r w:rsidR="1A859DD4">
        <w:rPr/>
        <w:t>plugins</w:t>
      </w:r>
      <w:r w:rsidR="1A859DD4">
        <w:rPr/>
        <w:t xml:space="preserve"> oficiales</w:t>
      </w:r>
      <w:r w:rsidR="1184A7BA">
        <w:rPr/>
        <w:t xml:space="preserve"> (acordes a la versión)</w:t>
      </w:r>
      <w:r w:rsidR="1A859DD4">
        <w:rPr/>
        <w:t xml:space="preserve"> que podemos encontrar en </w:t>
      </w:r>
      <w:hyperlink r:id="Rb42dfec65ed844eb">
        <w:r w:rsidRPr="07F6D09E" w:rsidR="1A859DD4">
          <w:rPr>
            <w:rStyle w:val="Hipervnculo"/>
          </w:rPr>
          <w:t>https://www.rabbitmq.com/docs/community-plugins</w:t>
        </w:r>
      </w:hyperlink>
      <w:r w:rsidR="1A859DD4">
        <w:rPr/>
        <w:t>.</w:t>
      </w:r>
    </w:p>
    <w:p w:rsidR="1A859DD4" w:rsidP="07F6D09E" w:rsidRDefault="1A859DD4" w14:paraId="401CBED7" w14:textId="5A510AC0">
      <w:pPr>
        <w:pStyle w:val="Prrafodelista"/>
        <w:numPr>
          <w:ilvl w:val="0"/>
          <w:numId w:val="24"/>
        </w:numPr>
        <w:rPr/>
      </w:pPr>
      <w:r w:rsidRPr="07F6D09E" w:rsidR="1A859DD4">
        <w:rPr>
          <w:u w:val="single"/>
        </w:rPr>
        <w:t>RabbitMQ</w:t>
      </w:r>
      <w:r w:rsidRPr="07F6D09E" w:rsidR="1A859DD4">
        <w:rPr>
          <w:u w:val="single"/>
        </w:rPr>
        <w:t>-</w:t>
      </w:r>
      <w:r w:rsidRPr="07F6D09E" w:rsidR="1A859DD4">
        <w:rPr>
          <w:u w:val="single"/>
        </w:rPr>
        <w:t>Delayed</w:t>
      </w:r>
      <w:r w:rsidRPr="07F6D09E" w:rsidR="1A859DD4">
        <w:rPr>
          <w:u w:val="single"/>
        </w:rPr>
        <w:t>-</w:t>
      </w:r>
      <w:r w:rsidRPr="07F6D09E" w:rsidR="1A859DD4">
        <w:rPr>
          <w:u w:val="single"/>
        </w:rPr>
        <w:t>Message</w:t>
      </w:r>
      <w:r w:rsidRPr="07F6D09E" w:rsidR="1A859DD4">
        <w:rPr>
          <w:u w:val="single"/>
        </w:rPr>
        <w:t>-Exchange</w:t>
      </w:r>
      <w:r w:rsidR="1A859DD4">
        <w:rPr/>
        <w:t xml:space="preserve">: </w:t>
      </w:r>
    </w:p>
    <w:p w:rsidR="1A859DD4" w:rsidP="07F6D09E" w:rsidRDefault="1A859DD4" w14:paraId="7122DAA4" w14:textId="457D6BE0">
      <w:pPr>
        <w:pStyle w:val="Normal"/>
        <w:ind w:left="0" w:firstLine="442"/>
      </w:pPr>
      <w:r w:rsidR="1A859DD4">
        <w:rPr/>
        <w:t xml:space="preserve">En particular vamos a utilizar el plugin </w:t>
      </w:r>
      <w:r w:rsidR="1A859DD4">
        <w:rPr/>
        <w:t>RabbitMQ</w:t>
      </w:r>
      <w:r w:rsidR="1A859DD4">
        <w:rPr/>
        <w:t>-</w:t>
      </w:r>
      <w:r w:rsidR="1A859DD4">
        <w:rPr/>
        <w:t>Delayed</w:t>
      </w:r>
      <w:r w:rsidR="1A859DD4">
        <w:rPr/>
        <w:t>-</w:t>
      </w:r>
      <w:r w:rsidR="1A859DD4">
        <w:rPr/>
        <w:t>Message</w:t>
      </w:r>
      <w:r w:rsidR="1A859DD4">
        <w:rPr/>
        <w:t xml:space="preserve">-Exchange que podemos encontrar en </w:t>
      </w:r>
      <w:r>
        <w:tab/>
      </w:r>
      <w:r w:rsidR="1A859DD4">
        <w:rPr/>
        <w:t xml:space="preserve">GitHub  </w:t>
      </w:r>
      <w:hyperlink r:id="R23fa21910f1b4cd9">
        <w:r w:rsidRPr="07F6D09E" w:rsidR="1A859DD4">
          <w:rPr>
            <w:rStyle w:val="Hipervnculo"/>
          </w:rPr>
          <w:t>https://github.com/rabbitmq/rabbitmq-delayed-message-exchange</w:t>
        </w:r>
      </w:hyperlink>
      <w:r w:rsidR="1A859DD4">
        <w:rPr/>
        <w:t>.</w:t>
      </w:r>
    </w:p>
    <w:p w:rsidR="0BF1A977" w:rsidP="07F6D09E" w:rsidRDefault="0BF1A977" w14:paraId="6C614B69" w14:textId="0C10F9B6">
      <w:pPr>
        <w:pStyle w:val="Normal"/>
        <w:ind w:left="0" w:firstLine="442"/>
      </w:pPr>
      <w:r w:rsidR="0BF1A977">
        <w:rPr/>
        <w:t xml:space="preserve">Para </w:t>
      </w:r>
      <w:r w:rsidR="0BF1A977">
        <w:rPr/>
        <w:t>la versión</w:t>
      </w:r>
      <w:r w:rsidR="0BF1A977">
        <w:rPr/>
        <w:t xml:space="preserve"> 3.12.13 de </w:t>
      </w:r>
      <w:r w:rsidR="0BF1A977">
        <w:rPr/>
        <w:t>RabbitMQ</w:t>
      </w:r>
      <w:r w:rsidR="0BF1A977">
        <w:rPr/>
        <w:t xml:space="preserve"> tenemos que descargar </w:t>
      </w:r>
      <w:hyperlink r:id="R4720660644a9488f">
        <w:r w:rsidRPr="07F6D09E" w:rsidR="1A859DD4">
          <w:rPr>
            <w:rStyle w:val="Hipervnculo"/>
          </w:rPr>
          <w:t>https://github.com/rabbitmq/rabbitmq-delayed-message-exchange/releases/download/v3.12.0/rabbitmq_delayed_message_exchange-3.12.0.ez</w:t>
        </w:r>
      </w:hyperlink>
      <w:r w:rsidR="1A859DD4">
        <w:rPr/>
        <w:t xml:space="preserve"> </w:t>
      </w:r>
    </w:p>
    <w:p w:rsidR="47841324" w:rsidP="07F6D09E" w:rsidRDefault="47841324" w14:paraId="470828C1" w14:textId="07FB9B94">
      <w:pPr>
        <w:pStyle w:val="Normal"/>
      </w:pPr>
      <w:r w:rsidR="47841324">
        <w:rPr/>
        <w:t>La instalación de un plugin consiste en moverlo a la carpeta “</w:t>
      </w:r>
      <w:r w:rsidRPr="07F6D09E" w:rsidR="47841324">
        <w:rPr>
          <w:i w:val="1"/>
          <w:iCs w:val="1"/>
        </w:rPr>
        <w:t>plugins</w:t>
      </w:r>
      <w:r w:rsidR="47841324">
        <w:rPr/>
        <w:t xml:space="preserve">” de nuestro directorio de instalación de </w:t>
      </w:r>
      <w:r w:rsidR="47841324">
        <w:rPr/>
        <w:t>RabbitMQ</w:t>
      </w:r>
      <w:r w:rsidR="47841324">
        <w:rPr/>
        <w:t>.</w:t>
      </w:r>
      <w:r w:rsidR="3755B1CF">
        <w:rPr/>
        <w:t xml:space="preserve"> Para ello podemos utilizar el comando </w:t>
      </w:r>
      <w:hyperlink r:id="R3740c6c6cc564a9d">
        <w:r w:rsidRPr="07F6D09E" w:rsidR="3755B1CF">
          <w:rPr>
            <w:rStyle w:val="Hipervnculo"/>
          </w:rPr>
          <w:t>MOVE</w:t>
        </w:r>
      </w:hyperlink>
      <w:r w:rsidR="3755B1CF">
        <w:rPr/>
        <w:t xml:space="preserve"> a través de un CMD abierto con permisos de administrador.</w:t>
      </w:r>
    </w:p>
    <w:p w:rsidR="6B258540" w:rsidP="07F6D09E" w:rsidRDefault="6B258540" w14:paraId="27EC37B7" w14:textId="68355931">
      <w:pPr>
        <w:pStyle w:val="Normal"/>
      </w:pPr>
      <w:r w:rsidRPr="07F6D09E" w:rsidR="6B258540">
        <w:rPr>
          <w:b w:val="1"/>
          <w:bCs w:val="1"/>
        </w:rPr>
        <w:t>Ejemplo</w:t>
      </w:r>
      <w:r w:rsidR="6B258540">
        <w:rPr/>
        <w:t xml:space="preserve">: Para la </w:t>
      </w:r>
      <w:r w:rsidR="6B258540">
        <w:rPr/>
        <w:t>versión 3.9</w:t>
      </w:r>
      <w:r w:rsidR="6B258540">
        <w:rPr/>
        <w:t>.14 d</w:t>
      </w:r>
      <w:r w:rsidR="6B258540">
        <w:rPr/>
        <w:t xml:space="preserve">e </w:t>
      </w:r>
      <w:r w:rsidR="6B258540">
        <w:rPr/>
        <w:t>Rabb</w:t>
      </w:r>
      <w:r w:rsidR="6B258540">
        <w:rPr/>
        <w:t>it</w:t>
      </w:r>
      <w:r w:rsidR="6B258540">
        <w:rPr/>
        <w:t>.</w:t>
      </w:r>
    </w:p>
    <w:p w:rsidR="6B258540" w:rsidP="07F6D09E" w:rsidRDefault="6B258540" w14:paraId="51D1202F" w14:textId="3AD4A865">
      <w:pPr>
        <w:pStyle w:val="Normal"/>
        <w:jc w:val="center"/>
      </w:pPr>
      <w:r w:rsidR="6B258540">
        <w:drawing>
          <wp:inline wp14:editId="1CAEBDB4" wp14:anchorId="14991EA1">
            <wp:extent cx="6229350" cy="2266950"/>
            <wp:effectExtent l="0" t="0" r="0" b="0"/>
            <wp:docPr id="347516648" name="" title=""/>
            <wp:cNvGraphicFramePr>
              <a:graphicFrameLocks noChangeAspect="1"/>
            </wp:cNvGraphicFramePr>
            <a:graphic>
              <a:graphicData uri="http://schemas.openxmlformats.org/drawingml/2006/picture">
                <pic:pic>
                  <pic:nvPicPr>
                    <pic:cNvPr id="0" name=""/>
                    <pic:cNvPicPr/>
                  </pic:nvPicPr>
                  <pic:blipFill>
                    <a:blip r:embed="R67531f661df54e5d">
                      <a:extLst>
                        <a:ext xmlns:a="http://schemas.openxmlformats.org/drawingml/2006/main" uri="{28A0092B-C50C-407E-A947-70E740481C1C}">
                          <a14:useLocalDpi val="0"/>
                        </a:ext>
                      </a:extLst>
                    </a:blip>
                    <a:stretch>
                      <a:fillRect/>
                    </a:stretch>
                  </pic:blipFill>
                  <pic:spPr>
                    <a:xfrm>
                      <a:off x="0" y="0"/>
                      <a:ext cx="6229350" cy="2266950"/>
                    </a:xfrm>
                    <a:prstGeom prst="rect">
                      <a:avLst/>
                    </a:prstGeom>
                  </pic:spPr>
                </pic:pic>
              </a:graphicData>
            </a:graphic>
          </wp:inline>
        </w:drawing>
      </w:r>
      <w:r w:rsidR="6B258540">
        <w:rPr/>
        <w:t xml:space="preserve">Img. 8.2.1-1 Ubicación del directorio de </w:t>
      </w:r>
      <w:r w:rsidR="6B258540">
        <w:rPr/>
        <w:t>Plugins</w:t>
      </w:r>
      <w:r w:rsidR="6B258540">
        <w:rPr/>
        <w:t xml:space="preserve"> de </w:t>
      </w:r>
      <w:r w:rsidR="6B258540">
        <w:rPr/>
        <w:t>RabbitMQ</w:t>
      </w:r>
      <w:r w:rsidR="6B258540">
        <w:rPr/>
        <w:t xml:space="preserve"> </w:t>
      </w:r>
      <w:r w:rsidR="5ACA1C3A">
        <w:rPr/>
        <w:t>3.9.14</w:t>
      </w:r>
    </w:p>
    <w:p w:rsidR="07F6D09E" w:rsidP="07F6D09E" w:rsidRDefault="07F6D09E" w14:paraId="3634FDF0" w14:textId="4EDE9806">
      <w:pPr>
        <w:pStyle w:val="Normal"/>
      </w:pPr>
    </w:p>
    <w:p w:rsidR="00337205" w:rsidP="00337205" w:rsidRDefault="00337205" w14:paraId="26B1C623" w14:textId="77777777">
      <w:pPr>
        <w:pStyle w:val="Ttulo2"/>
        <w:numPr>
          <w:ilvl w:val="1"/>
          <w:numId w:val="5"/>
        </w:numPr>
        <w:ind w:left="851" w:hanging="851"/>
        <w:rPr/>
      </w:pPr>
      <w:bookmarkStart w:name="_Toc27357362" w:id="859061117"/>
      <w:r w:rsidR="72F60660">
        <w:rPr/>
        <w:t>Configuración</w:t>
      </w:r>
      <w:bookmarkEnd w:id="859061117"/>
    </w:p>
    <w:p w:rsidR="377D4FD4" w:rsidP="07F6D09E" w:rsidRDefault="377D4FD4" w14:paraId="596EB8F1" w14:textId="723129D5">
      <w:pPr>
        <w:pStyle w:val="Ttulo3"/>
        <w:suppressLineNumbers w:val="0"/>
        <w:bidi w:val="0"/>
        <w:spacing w:before="360" w:beforeAutospacing="off" w:after="240" w:afterAutospacing="off" w:line="240" w:lineRule="auto"/>
        <w:ind w:left="709" w:right="28" w:hanging="709"/>
        <w:jc w:val="left"/>
        <w:rPr/>
      </w:pPr>
      <w:bookmarkStart w:name="_Toc200239731" w:id="1086539760"/>
      <w:r w:rsidR="377D4FD4">
        <w:rPr/>
        <w:t>Rabbit</w:t>
      </w:r>
      <w:r w:rsidR="377D4FD4">
        <w:rPr/>
        <w:t xml:space="preserve"> Y </w:t>
      </w:r>
      <w:r w:rsidR="377D4FD4">
        <w:rPr/>
        <w:t>PLUGINs</w:t>
      </w:r>
      <w:bookmarkEnd w:id="1086539760"/>
    </w:p>
    <w:p w:rsidR="00337205" w:rsidP="007A7141" w:rsidRDefault="00E816D9" w14:paraId="5C610EC0" w14:textId="77777777">
      <w:r>
        <w:t>RabbitMQ provee a sus usuarios con muchos plugins para que la experiencia sea satisfactoria. En Casiopea, vamos a hacer uso de RabbitMQ Management, que nos va a crear un servidor web para poder monitorizar la aplicación, e incluso realizar pequeñas configuraciones.</w:t>
      </w:r>
    </w:p>
    <w:p w:rsidR="00E816D9" w:rsidP="007A7141" w:rsidRDefault="00E816D9" w14:paraId="4DD1DCF0" w14:textId="77777777">
      <w:r>
        <w:t>Es importante saber, que todas las configuraciones que requiere RabbitMQ se pueden realizar desde la ventana de comandos.</w:t>
      </w:r>
    </w:p>
    <w:p w:rsidR="00E816D9" w:rsidP="007A7141" w:rsidRDefault="00E816D9" w14:paraId="60A9205F" w14:textId="58705480">
      <w:r w:rsidR="2B9A6054">
        <w:rPr/>
        <w:t>Para realizar la instalación del plugin</w:t>
      </w:r>
      <w:r w:rsidR="4859868A">
        <w:rPr/>
        <w:t xml:space="preserve"> Management y </w:t>
      </w:r>
      <w:r w:rsidR="4859868A">
        <w:rPr/>
        <w:t>Delayed</w:t>
      </w:r>
      <w:r w:rsidR="4859868A">
        <w:rPr/>
        <w:t xml:space="preserve"> </w:t>
      </w:r>
      <w:r w:rsidR="4859868A">
        <w:rPr/>
        <w:t>Message</w:t>
      </w:r>
      <w:r w:rsidR="4859868A">
        <w:rPr/>
        <w:t xml:space="preserve"> Exchange</w:t>
      </w:r>
      <w:r w:rsidR="2B9A6054">
        <w:rPr/>
        <w:t>, debemos</w:t>
      </w:r>
      <w:r w:rsidR="19DDCA16">
        <w:rPr/>
        <w:t>:</w:t>
      </w:r>
    </w:p>
    <w:p w:rsidR="00E816D9" w:rsidP="007A7141" w:rsidRDefault="00E816D9" w14:paraId="5C547D44" w14:textId="77FEE01B">
      <w:r w:rsidR="19DDCA16">
        <w:rPr/>
        <w:t>1.</w:t>
      </w:r>
      <w:r w:rsidR="2B9A6054">
        <w:rPr/>
        <w:t xml:space="preserve"> </w:t>
      </w:r>
      <w:r w:rsidR="14B51B89">
        <w:rPr/>
        <w:t>A</w:t>
      </w:r>
      <w:r w:rsidR="2B9A6054">
        <w:rPr/>
        <w:t xml:space="preserve">brir la </w:t>
      </w:r>
      <w:r w:rsidR="2B9A6054">
        <w:rPr/>
        <w:t xml:space="preserve">consola de </w:t>
      </w:r>
      <w:r w:rsidR="2B9A6054">
        <w:rPr/>
        <w:t>RabbitMQ</w:t>
      </w:r>
      <w:r w:rsidR="2B9A6054">
        <w:rPr/>
        <w:t xml:space="preserve"> como </w:t>
      </w:r>
      <w:r w:rsidR="2B9A6054">
        <w:rPr/>
        <w:t>administador</w:t>
      </w:r>
      <w:r w:rsidR="6FE02C26">
        <w:rPr/>
        <w:t>:</w:t>
      </w:r>
    </w:p>
    <w:p w:rsidR="00E816D9" w:rsidP="07F6D09E" w:rsidRDefault="00E816D9" w14:paraId="5CD0F468" w14:textId="0E06BA32">
      <w:pPr>
        <w:pStyle w:val="Normal"/>
        <w:ind w:firstLine="442"/>
        <w:rPr>
          <w:rFonts w:ascii="Calibri Light" w:hAnsi="Calibri Light" w:eastAsia="Calibri Light" w:cs="Calibri Light"/>
          <w:i w:val="1"/>
          <w:iCs w:val="1"/>
          <w:noProof w:val="0"/>
          <w:sz w:val="22"/>
          <w:szCs w:val="22"/>
          <w:lang w:val="es-ES"/>
        </w:rPr>
      </w:pPr>
      <w:r w:rsidRPr="07F6D09E" w:rsidR="6FE02C26">
        <w:rPr>
          <w:rFonts w:ascii="Calibri Light" w:hAnsi="Calibri Light" w:eastAsia="Calibri Light" w:cs="Calibri Light"/>
          <w:i w:val="1"/>
          <w:iCs w:val="1"/>
          <w:noProof w:val="0"/>
          <w:sz w:val="22"/>
          <w:szCs w:val="22"/>
          <w:lang w:val="es-ES"/>
        </w:rPr>
        <w:t>cd C:\Program Files\</w:t>
      </w:r>
      <w:r w:rsidRPr="07F6D09E" w:rsidR="6FE02C26">
        <w:rPr>
          <w:rFonts w:ascii="Calibri Light" w:hAnsi="Calibri Light" w:eastAsia="Calibri Light" w:cs="Calibri Light"/>
          <w:i w:val="1"/>
          <w:iCs w:val="1"/>
          <w:noProof w:val="0"/>
          <w:sz w:val="22"/>
          <w:szCs w:val="22"/>
          <w:lang w:val="es-ES"/>
        </w:rPr>
        <w:t>RabbitMQ</w:t>
      </w:r>
      <w:r w:rsidRPr="07F6D09E" w:rsidR="6FE02C26">
        <w:rPr>
          <w:rFonts w:ascii="Calibri Light" w:hAnsi="Calibri Light" w:eastAsia="Calibri Light" w:cs="Calibri Light"/>
          <w:i w:val="1"/>
          <w:iCs w:val="1"/>
          <w:noProof w:val="0"/>
          <w:sz w:val="22"/>
          <w:szCs w:val="22"/>
          <w:lang w:val="es-ES"/>
        </w:rPr>
        <w:t xml:space="preserve"> Server\rabbitmq_server-3.12.13\</w:t>
      </w:r>
      <w:r w:rsidRPr="07F6D09E" w:rsidR="6FE02C26">
        <w:rPr>
          <w:rFonts w:ascii="Calibri Light" w:hAnsi="Calibri Light" w:eastAsia="Calibri Light" w:cs="Calibri Light"/>
          <w:i w:val="1"/>
          <w:iCs w:val="1"/>
          <w:noProof w:val="0"/>
          <w:sz w:val="22"/>
          <w:szCs w:val="22"/>
          <w:lang w:val="es-ES"/>
        </w:rPr>
        <w:t>sbin</w:t>
      </w:r>
    </w:p>
    <w:p w:rsidR="00E816D9" w:rsidP="007A7141" w:rsidRDefault="00E816D9" w14:paraId="1AFA74AD" w14:textId="745830EB">
      <w:r w:rsidR="4AC0BAA8">
        <w:rPr/>
        <w:t>2. E</w:t>
      </w:r>
      <w:r w:rsidR="2B9A6054">
        <w:rPr/>
        <w:t xml:space="preserve">jecutar </w:t>
      </w:r>
      <w:r w:rsidR="549C18FC">
        <w:rPr/>
        <w:t xml:space="preserve">los </w:t>
      </w:r>
      <w:r w:rsidR="2B9A6054">
        <w:rPr/>
        <w:t>siguiente</w:t>
      </w:r>
      <w:r w:rsidR="5D49A227">
        <w:rPr/>
        <w:t>s</w:t>
      </w:r>
      <w:r w:rsidR="2B9A6054">
        <w:rPr/>
        <w:t xml:space="preserve"> comando</w:t>
      </w:r>
      <w:r w:rsidR="68B613AF">
        <w:rPr/>
        <w:t>s</w:t>
      </w:r>
      <w:r w:rsidR="2B9A6054">
        <w:rPr/>
        <w:t>:</w:t>
      </w:r>
    </w:p>
    <w:p w:rsidR="4A84B2EA" w:rsidP="07F6D09E" w:rsidRDefault="4A84B2EA" w14:paraId="24F6EF58" w14:textId="3E77A14B">
      <w:pPr>
        <w:pStyle w:val="Normal"/>
        <w:ind w:left="442"/>
        <w:rPr>
          <w:rFonts w:ascii="Calibri Light" w:hAnsi="Calibri Light" w:eastAsia="Calibri Light" w:cs="Calibri Light"/>
          <w:i w:val="1"/>
          <w:iCs w:val="1"/>
          <w:noProof w:val="0"/>
          <w:sz w:val="22"/>
          <w:szCs w:val="22"/>
          <w:lang w:val="es-ES"/>
        </w:rPr>
      </w:pPr>
      <w:r w:rsidRPr="07F6D09E" w:rsidR="4A84B2EA">
        <w:rPr>
          <w:rFonts w:ascii="Calibri Light" w:hAnsi="Calibri Light" w:eastAsia="Calibri Light" w:cs="Calibri Light"/>
          <w:i w:val="1"/>
          <w:iCs w:val="1"/>
          <w:noProof w:val="0"/>
          <w:sz w:val="22"/>
          <w:szCs w:val="22"/>
          <w:lang w:val="es-ES"/>
        </w:rPr>
        <w:t xml:space="preserve">rabbitmq-plugins.bat </w:t>
      </w:r>
      <w:r w:rsidRPr="07F6D09E" w:rsidR="4A84B2EA">
        <w:rPr>
          <w:rFonts w:ascii="Calibri Light" w:hAnsi="Calibri Light" w:eastAsia="Calibri Light" w:cs="Calibri Light"/>
          <w:i w:val="1"/>
          <w:iCs w:val="1"/>
          <w:noProof w:val="0"/>
          <w:sz w:val="22"/>
          <w:szCs w:val="22"/>
          <w:lang w:val="es-ES"/>
        </w:rPr>
        <w:t>enable</w:t>
      </w:r>
      <w:r w:rsidRPr="07F6D09E" w:rsidR="4A84B2EA">
        <w:rPr>
          <w:rFonts w:ascii="Calibri Light" w:hAnsi="Calibri Light" w:eastAsia="Calibri Light" w:cs="Calibri Light"/>
          <w:i w:val="1"/>
          <w:iCs w:val="1"/>
          <w:noProof w:val="0"/>
          <w:sz w:val="22"/>
          <w:szCs w:val="22"/>
          <w:lang w:val="es-ES"/>
        </w:rPr>
        <w:t xml:space="preserve"> </w:t>
      </w:r>
      <w:r w:rsidRPr="07F6D09E" w:rsidR="4A84B2EA">
        <w:rPr>
          <w:rFonts w:ascii="Calibri Light" w:hAnsi="Calibri Light" w:eastAsia="Calibri Light" w:cs="Calibri Light"/>
          <w:i w:val="1"/>
          <w:iCs w:val="1"/>
          <w:noProof w:val="0"/>
          <w:sz w:val="22"/>
          <w:szCs w:val="22"/>
          <w:lang w:val="es-ES"/>
        </w:rPr>
        <w:t>rabbitmq_management</w:t>
      </w:r>
    </w:p>
    <w:p w:rsidR="4A84B2EA" w:rsidP="07F6D09E" w:rsidRDefault="4A84B2EA" w14:paraId="3F4DE845" w14:textId="3B718059">
      <w:pPr>
        <w:pStyle w:val="Normal"/>
        <w:ind w:left="442"/>
        <w:rPr>
          <w:rFonts w:ascii="Calibri Light" w:hAnsi="Calibri Light" w:eastAsia="Calibri Light" w:cs="Calibri Light"/>
          <w:i w:val="1"/>
          <w:iCs w:val="1"/>
          <w:noProof w:val="0"/>
          <w:sz w:val="22"/>
          <w:szCs w:val="22"/>
          <w:lang w:val="es-ES"/>
        </w:rPr>
      </w:pPr>
      <w:r w:rsidRPr="07F6D09E" w:rsidR="4A84B2EA">
        <w:rPr>
          <w:rFonts w:ascii="Calibri Light" w:hAnsi="Calibri Light" w:eastAsia="Calibri Light" w:cs="Calibri Light"/>
          <w:i w:val="1"/>
          <w:iCs w:val="1"/>
          <w:noProof w:val="0"/>
          <w:sz w:val="22"/>
          <w:szCs w:val="22"/>
          <w:lang w:val="es-ES"/>
        </w:rPr>
        <w:t xml:space="preserve">rabbitmq-plugins.bat </w:t>
      </w:r>
      <w:r w:rsidRPr="07F6D09E" w:rsidR="4A84B2EA">
        <w:rPr>
          <w:rFonts w:ascii="Calibri Light" w:hAnsi="Calibri Light" w:eastAsia="Calibri Light" w:cs="Calibri Light"/>
          <w:i w:val="1"/>
          <w:iCs w:val="1"/>
          <w:noProof w:val="0"/>
          <w:sz w:val="22"/>
          <w:szCs w:val="22"/>
          <w:lang w:val="es-ES"/>
        </w:rPr>
        <w:t>enable</w:t>
      </w:r>
      <w:r w:rsidRPr="07F6D09E" w:rsidR="4A84B2EA">
        <w:rPr>
          <w:rFonts w:ascii="Calibri Light" w:hAnsi="Calibri Light" w:eastAsia="Calibri Light" w:cs="Calibri Light"/>
          <w:i w:val="1"/>
          <w:iCs w:val="1"/>
          <w:noProof w:val="0"/>
          <w:sz w:val="22"/>
          <w:szCs w:val="22"/>
          <w:lang w:val="es-ES"/>
        </w:rPr>
        <w:t xml:space="preserve"> </w:t>
      </w:r>
      <w:r w:rsidRPr="07F6D09E" w:rsidR="4A84B2EA">
        <w:rPr>
          <w:rFonts w:ascii="Calibri Light" w:hAnsi="Calibri Light" w:eastAsia="Calibri Light" w:cs="Calibri Light"/>
          <w:i w:val="1"/>
          <w:iCs w:val="1"/>
          <w:noProof w:val="0"/>
          <w:sz w:val="22"/>
          <w:szCs w:val="22"/>
          <w:lang w:val="es-ES"/>
        </w:rPr>
        <w:t>rabbitmq_delayed_message_exchange</w:t>
      </w:r>
    </w:p>
    <w:p w:rsidR="0E190192" w:rsidRDefault="0E190192" w14:paraId="371A8A80" w14:textId="48FF5EE7">
      <w:r w:rsidR="0E190192">
        <w:rPr/>
        <w:t xml:space="preserve">3. Listar los comandos disponibles donde aquellos habilitados nos </w:t>
      </w:r>
      <w:r w:rsidR="0E190192">
        <w:rPr/>
        <w:t>apareceran</w:t>
      </w:r>
      <w:r w:rsidR="0E190192">
        <w:rPr/>
        <w:t xml:space="preserve"> macados.</w:t>
      </w:r>
    </w:p>
    <w:p w:rsidR="0E190192" w:rsidP="07F6D09E" w:rsidRDefault="0E190192" w14:paraId="232CAA48" w14:textId="6A51E714">
      <w:pPr>
        <w:pStyle w:val="Normal"/>
        <w:ind w:left="442"/>
        <w:rPr>
          <w:rFonts w:ascii="Calibri Light" w:hAnsi="Calibri Light" w:eastAsia="Calibri Light" w:cs="Calibri Light"/>
          <w:i w:val="1"/>
          <w:iCs w:val="1"/>
          <w:noProof w:val="0"/>
          <w:sz w:val="22"/>
          <w:szCs w:val="22"/>
          <w:lang w:val="es-ES"/>
        </w:rPr>
      </w:pPr>
      <w:r w:rsidRPr="07F6D09E" w:rsidR="0E190192">
        <w:rPr>
          <w:rFonts w:ascii="Calibri Light" w:hAnsi="Calibri Light" w:eastAsia="Calibri Light" w:cs="Calibri Light"/>
          <w:i w:val="1"/>
          <w:iCs w:val="1"/>
          <w:noProof w:val="0"/>
          <w:sz w:val="22"/>
          <w:szCs w:val="22"/>
          <w:lang w:val="es-ES"/>
        </w:rPr>
        <w:t xml:space="preserve">rabbitmq-plugins.bat </w:t>
      </w:r>
      <w:r w:rsidRPr="07F6D09E" w:rsidR="0E190192">
        <w:rPr>
          <w:rFonts w:ascii="Calibri Light" w:hAnsi="Calibri Light" w:eastAsia="Calibri Light" w:cs="Calibri Light"/>
          <w:i w:val="1"/>
          <w:iCs w:val="1"/>
          <w:noProof w:val="0"/>
          <w:sz w:val="22"/>
          <w:szCs w:val="22"/>
          <w:lang w:val="es-ES"/>
        </w:rPr>
        <w:t>list</w:t>
      </w:r>
    </w:p>
    <w:p w:rsidR="20802391" w:rsidP="07F6D09E" w:rsidRDefault="20802391" w14:paraId="7626D831" w14:textId="1A0DFFC2">
      <w:pPr>
        <w:pStyle w:val="Normal"/>
        <w:ind w:left="442"/>
        <w:rPr>
          <w:rFonts w:ascii="Calibri Light" w:hAnsi="Calibri Light" w:eastAsia="Calibri Light" w:cs="Calibri Light"/>
          <w:i w:val="0"/>
          <w:iCs w:val="0"/>
          <w:noProof w:val="0"/>
          <w:sz w:val="22"/>
          <w:szCs w:val="22"/>
          <w:lang w:val="es-ES"/>
        </w:rPr>
      </w:pPr>
      <w:r w:rsidRPr="07F6D09E" w:rsidR="20802391">
        <w:rPr>
          <w:rFonts w:ascii="Calibri Light" w:hAnsi="Calibri Light" w:eastAsia="Calibri Light" w:cs="Calibri Light"/>
          <w:b w:val="1"/>
          <w:bCs w:val="1"/>
          <w:i w:val="0"/>
          <w:iCs w:val="0"/>
          <w:noProof w:val="0"/>
          <w:sz w:val="22"/>
          <w:szCs w:val="22"/>
          <w:lang w:val="es-ES"/>
        </w:rPr>
        <w:t>Ejemplo:</w:t>
      </w:r>
      <w:r w:rsidRPr="07F6D09E" w:rsidR="20802391">
        <w:rPr>
          <w:rFonts w:ascii="Calibri Light" w:hAnsi="Calibri Light" w:eastAsia="Calibri Light" w:cs="Calibri Light"/>
          <w:i w:val="0"/>
          <w:iCs w:val="0"/>
          <w:noProof w:val="0"/>
          <w:sz w:val="22"/>
          <w:szCs w:val="22"/>
          <w:lang w:val="es-ES"/>
        </w:rPr>
        <w:t xml:space="preserve"> Para la versión 3.9.14 de </w:t>
      </w:r>
      <w:r w:rsidRPr="07F6D09E" w:rsidR="20802391">
        <w:rPr>
          <w:rFonts w:ascii="Calibri Light" w:hAnsi="Calibri Light" w:eastAsia="Calibri Light" w:cs="Calibri Light"/>
          <w:i w:val="0"/>
          <w:iCs w:val="0"/>
          <w:noProof w:val="0"/>
          <w:sz w:val="22"/>
          <w:szCs w:val="22"/>
          <w:lang w:val="es-ES"/>
        </w:rPr>
        <w:t>Rabbit</w:t>
      </w:r>
      <w:r w:rsidRPr="07F6D09E" w:rsidR="20802391">
        <w:rPr>
          <w:rFonts w:ascii="Calibri Light" w:hAnsi="Calibri Light" w:eastAsia="Calibri Light" w:cs="Calibri Light"/>
          <w:i w:val="0"/>
          <w:iCs w:val="0"/>
          <w:noProof w:val="0"/>
          <w:sz w:val="22"/>
          <w:szCs w:val="22"/>
          <w:lang w:val="es-ES"/>
        </w:rPr>
        <w:t>.</w:t>
      </w:r>
    </w:p>
    <w:p w:rsidR="20802391" w:rsidP="07F6D09E" w:rsidRDefault="20802391" w14:paraId="72B9B78D" w14:textId="498490F1">
      <w:pPr>
        <w:pStyle w:val="Normal"/>
        <w:ind w:left="442"/>
        <w:jc w:val="center"/>
      </w:pPr>
      <w:r w:rsidR="20802391">
        <w:drawing>
          <wp:inline wp14:editId="79B9E18B" wp14:anchorId="76167D64">
            <wp:extent cx="4212397" cy="2247900"/>
            <wp:effectExtent l="0" t="0" r="0" b="0"/>
            <wp:docPr id="1790306820" name="" title=""/>
            <wp:cNvGraphicFramePr>
              <a:graphicFrameLocks noChangeAspect="1"/>
            </wp:cNvGraphicFramePr>
            <a:graphic>
              <a:graphicData uri="http://schemas.openxmlformats.org/drawingml/2006/picture">
                <pic:pic>
                  <pic:nvPicPr>
                    <pic:cNvPr id="0" name=""/>
                    <pic:cNvPicPr/>
                  </pic:nvPicPr>
                  <pic:blipFill>
                    <a:blip r:embed="Reca9a08365fd43b6">
                      <a:extLst>
                        <a:ext xmlns:a="http://schemas.openxmlformats.org/drawingml/2006/main" uri="{28A0092B-C50C-407E-A947-70E740481C1C}">
                          <a14:useLocalDpi val="0"/>
                        </a:ext>
                      </a:extLst>
                    </a:blip>
                    <a:stretch>
                      <a:fillRect/>
                    </a:stretch>
                  </pic:blipFill>
                  <pic:spPr>
                    <a:xfrm>
                      <a:off x="0" y="0"/>
                      <a:ext cx="4212397" cy="2247900"/>
                    </a:xfrm>
                    <a:prstGeom prst="rect">
                      <a:avLst/>
                    </a:prstGeom>
                  </pic:spPr>
                </pic:pic>
              </a:graphicData>
            </a:graphic>
          </wp:inline>
        </w:drawing>
      </w:r>
    </w:p>
    <w:p w:rsidR="000D427A" w:rsidP="000D427A" w:rsidRDefault="000D427A" w14:paraId="5D016C2E" w14:textId="77777777">
      <w:r w:rsidR="05216549">
        <w:rPr/>
        <w:t xml:space="preserve">Para </w:t>
      </w:r>
      <w:r w:rsidR="05216549">
        <w:rPr/>
        <w:t>que el cambio se haga efectivo, debemos parar el servicio, instalar lo que hemos pedido y volver</w:t>
      </w:r>
      <w:r w:rsidR="05216549">
        <w:rPr/>
        <w:t xml:space="preserve"> a levantarlo:</w:t>
      </w:r>
    </w:p>
    <w:p w:rsidR="0FD9609D" w:rsidP="07F6D09E" w:rsidRDefault="0FD9609D" w14:paraId="360DF35E" w14:textId="1BF00926">
      <w:pPr>
        <w:pStyle w:val="Normal"/>
        <w:ind w:firstLine="442"/>
      </w:pPr>
      <w:r w:rsidRPr="07F6D09E" w:rsidR="0FD9609D">
        <w:rPr>
          <w:rFonts w:ascii="Calibri Light" w:hAnsi="Calibri Light" w:eastAsia="Calibri Light" w:cs="Calibri Light"/>
          <w:noProof w:val="0"/>
          <w:sz w:val="22"/>
          <w:szCs w:val="22"/>
          <w:lang w:val="es-ES"/>
        </w:rPr>
        <w:t>rabbitmq-service.bat stop</w:t>
      </w:r>
    </w:p>
    <w:p w:rsidR="0FD9609D" w:rsidP="07F6D09E" w:rsidRDefault="0FD9609D" w14:paraId="3C94ADB5" w14:textId="437306B1">
      <w:pPr>
        <w:pStyle w:val="Normal"/>
        <w:ind w:firstLine="442"/>
        <w:rPr>
          <w:rFonts w:ascii="Calibri Light" w:hAnsi="Calibri Light" w:eastAsia="Calibri Light" w:cs="Calibri Light"/>
          <w:noProof w:val="0"/>
          <w:sz w:val="22"/>
          <w:szCs w:val="22"/>
          <w:lang w:val="es-ES"/>
        </w:rPr>
      </w:pPr>
      <w:r w:rsidRPr="07F6D09E" w:rsidR="0FD9609D">
        <w:rPr>
          <w:rFonts w:ascii="Calibri Light" w:hAnsi="Calibri Light" w:eastAsia="Calibri Light" w:cs="Calibri Light"/>
          <w:noProof w:val="0"/>
          <w:sz w:val="22"/>
          <w:szCs w:val="22"/>
          <w:lang w:val="es-ES"/>
        </w:rPr>
        <w:t xml:space="preserve">rabbitmq-service.bat </w:t>
      </w:r>
      <w:r w:rsidRPr="07F6D09E" w:rsidR="0FD9609D">
        <w:rPr>
          <w:rFonts w:ascii="Calibri Light" w:hAnsi="Calibri Light" w:eastAsia="Calibri Light" w:cs="Calibri Light"/>
          <w:noProof w:val="0"/>
          <w:sz w:val="22"/>
          <w:szCs w:val="22"/>
          <w:lang w:val="es-ES"/>
        </w:rPr>
        <w:t>install</w:t>
      </w:r>
    </w:p>
    <w:p w:rsidR="0FD9609D" w:rsidP="07F6D09E" w:rsidRDefault="0FD9609D" w14:paraId="1AEE8597" w14:textId="7099439E">
      <w:pPr>
        <w:pStyle w:val="Normal"/>
        <w:ind w:firstLine="442"/>
        <w:rPr>
          <w:rFonts w:ascii="Calibri Light" w:hAnsi="Calibri Light" w:eastAsia="Calibri Light" w:cs="Calibri Light"/>
          <w:noProof w:val="0"/>
          <w:sz w:val="22"/>
          <w:szCs w:val="22"/>
          <w:lang w:val="es-ES"/>
        </w:rPr>
      </w:pPr>
      <w:r w:rsidRPr="07F6D09E" w:rsidR="0FD9609D">
        <w:rPr>
          <w:rFonts w:ascii="Calibri Light" w:hAnsi="Calibri Light" w:eastAsia="Calibri Light" w:cs="Calibri Light"/>
          <w:noProof w:val="0"/>
          <w:sz w:val="22"/>
          <w:szCs w:val="22"/>
          <w:lang w:val="es-ES"/>
        </w:rPr>
        <w:t xml:space="preserve">rabbitmq-service.bat </w:t>
      </w:r>
      <w:r w:rsidRPr="07F6D09E" w:rsidR="0FD9609D">
        <w:rPr>
          <w:rFonts w:ascii="Calibri Light" w:hAnsi="Calibri Light" w:eastAsia="Calibri Light" w:cs="Calibri Light"/>
          <w:noProof w:val="0"/>
          <w:sz w:val="22"/>
          <w:szCs w:val="22"/>
          <w:lang w:val="es-ES"/>
        </w:rPr>
        <w:t>start</w:t>
      </w:r>
    </w:p>
    <w:p w:rsidR="4C6614B7" w:rsidP="07F6D09E" w:rsidRDefault="4C6614B7" w14:paraId="5016A221" w14:textId="04A855C4">
      <w:pPr>
        <w:pStyle w:val="Ttulo3"/>
        <w:suppressLineNumbers w:val="0"/>
        <w:bidi w:val="0"/>
        <w:spacing w:before="360" w:beforeAutospacing="off" w:after="240" w:afterAutospacing="off" w:line="240" w:lineRule="auto"/>
        <w:ind w:left="709" w:right="28" w:hanging="709"/>
        <w:jc w:val="left"/>
        <w:rPr/>
      </w:pPr>
      <w:bookmarkStart w:name="_Toc473371566" w:id="210297249"/>
      <w:r w:rsidR="4C6614B7">
        <w:rPr/>
        <w:t>Windows defender firewall</w:t>
      </w:r>
      <w:bookmarkEnd w:id="210297249"/>
    </w:p>
    <w:p w:rsidR="4C6614B7" w:rsidP="07F6D09E" w:rsidRDefault="4C6614B7" w14:paraId="36E6D4E6" w14:textId="363B9698">
      <w:pPr>
        <w:pStyle w:val="Normal"/>
        <w:bidi w:val="0"/>
      </w:pPr>
      <w:r w:rsidR="4C6614B7">
        <w:rPr/>
        <w:t xml:space="preserve">Tenemos que verificar que nuestras reglas de entrada de </w:t>
      </w:r>
      <w:r w:rsidR="4C6614B7">
        <w:rPr/>
        <w:t>Erlang</w:t>
      </w:r>
      <w:r w:rsidR="4C6614B7">
        <w:rPr/>
        <w:t xml:space="preserve"> son correctas en Windows Defender Firewall. Abrimos el Firewall con derechos de</w:t>
      </w:r>
      <w:r w:rsidR="009EA5A3">
        <w:rPr/>
        <w:t xml:space="preserve"> administrador.</w:t>
      </w:r>
    </w:p>
    <w:p w:rsidR="009EA5A3" w:rsidP="07F6D09E" w:rsidRDefault="009EA5A3" w14:paraId="1A244680" w14:textId="3DAEC5E8">
      <w:pPr>
        <w:pStyle w:val="Normal"/>
        <w:bidi w:val="0"/>
        <w:rPr>
          <w:rFonts w:ascii="Calibri Light" w:hAnsi="Calibri Light" w:eastAsia="Calibri Light" w:cs="Calibri Light"/>
          <w:noProof w:val="0"/>
          <w:sz w:val="22"/>
          <w:szCs w:val="22"/>
          <w:lang w:val="es-ES"/>
        </w:rPr>
      </w:pPr>
      <w:r w:rsidRPr="07F6D09E" w:rsidR="009EA5A3">
        <w:rPr>
          <w:rFonts w:ascii="Calibri Light" w:hAnsi="Calibri Light" w:eastAsia="Calibri Light" w:cs="Calibri Light"/>
          <w:noProof w:val="0"/>
          <w:sz w:val="22"/>
          <w:szCs w:val="22"/>
          <w:lang w:val="es-ES"/>
        </w:rPr>
        <w:t xml:space="preserve">Verificamos que permite las conexiones entrantes de nuestra instalación de </w:t>
      </w:r>
      <w:r w:rsidRPr="07F6D09E" w:rsidR="009EA5A3">
        <w:rPr>
          <w:rFonts w:ascii="Calibri Light" w:hAnsi="Calibri Light" w:eastAsia="Calibri Light" w:cs="Calibri Light"/>
          <w:noProof w:val="0"/>
          <w:sz w:val="22"/>
          <w:szCs w:val="22"/>
          <w:lang w:val="es-ES"/>
        </w:rPr>
        <w:t>Erlang</w:t>
      </w:r>
      <w:r w:rsidRPr="07F6D09E" w:rsidR="009EA5A3">
        <w:rPr>
          <w:rFonts w:ascii="Calibri Light" w:hAnsi="Calibri Light" w:eastAsia="Calibri Light" w:cs="Calibri Light"/>
          <w:noProof w:val="0"/>
          <w:sz w:val="22"/>
          <w:szCs w:val="22"/>
          <w:lang w:val="es-ES"/>
        </w:rPr>
        <w:t>. También verificamos sus propiedades (doble clic sobre la regla). A continuación, se muestran capturas de ejemplo de la configuración correcta</w:t>
      </w:r>
      <w:r w:rsidRPr="07F6D09E" w:rsidR="5E833A85">
        <w:rPr>
          <w:rFonts w:ascii="Calibri Light" w:hAnsi="Calibri Light" w:eastAsia="Calibri Light" w:cs="Calibri Light"/>
          <w:noProof w:val="0"/>
          <w:sz w:val="22"/>
          <w:szCs w:val="22"/>
          <w:lang w:val="es-ES"/>
        </w:rPr>
        <w:t xml:space="preserve"> para una versión 24.3.3 instalada de Erlang.</w:t>
      </w:r>
    </w:p>
    <w:p w:rsidR="5E833A85" w:rsidP="07F6D09E" w:rsidRDefault="5E833A85" w14:paraId="2EB225DE" w14:textId="240D8FB0">
      <w:pPr>
        <w:pStyle w:val="Normal"/>
        <w:bidi w:val="0"/>
        <w:jc w:val="center"/>
      </w:pPr>
      <w:r w:rsidR="5E833A85">
        <w:drawing>
          <wp:inline wp14:editId="041CFB3B" wp14:anchorId="107CE531">
            <wp:extent cx="6229350" cy="847725"/>
            <wp:effectExtent l="0" t="0" r="0" b="0"/>
            <wp:docPr id="976351505" name="" title=""/>
            <wp:cNvGraphicFramePr>
              <a:graphicFrameLocks noChangeAspect="1"/>
            </wp:cNvGraphicFramePr>
            <a:graphic>
              <a:graphicData uri="http://schemas.openxmlformats.org/drawingml/2006/picture">
                <pic:pic>
                  <pic:nvPicPr>
                    <pic:cNvPr id="0" name=""/>
                    <pic:cNvPicPr/>
                  </pic:nvPicPr>
                  <pic:blipFill>
                    <a:blip r:embed="R833ed39064a0428f">
                      <a:extLst>
                        <a:ext xmlns:a="http://schemas.openxmlformats.org/drawingml/2006/main" uri="{28A0092B-C50C-407E-A947-70E740481C1C}">
                          <a14:useLocalDpi val="0"/>
                        </a:ext>
                      </a:extLst>
                    </a:blip>
                    <a:stretch>
                      <a:fillRect/>
                    </a:stretch>
                  </pic:blipFill>
                  <pic:spPr>
                    <a:xfrm>
                      <a:off x="0" y="0"/>
                      <a:ext cx="6229350" cy="847725"/>
                    </a:xfrm>
                    <a:prstGeom prst="rect">
                      <a:avLst/>
                    </a:prstGeom>
                  </pic:spPr>
                </pic:pic>
              </a:graphicData>
            </a:graphic>
          </wp:inline>
        </w:drawing>
      </w:r>
      <w:r w:rsidR="5E833A85">
        <w:rPr/>
        <w:t xml:space="preserve">Img. 8.3.2-1 </w:t>
      </w:r>
      <w:r w:rsidR="5E833A85">
        <w:rPr/>
        <w:t>Erlang</w:t>
      </w:r>
      <w:r w:rsidR="5E833A85">
        <w:rPr/>
        <w:t xml:space="preserve">. Reglas de </w:t>
      </w:r>
      <w:r w:rsidR="5E833A85">
        <w:rPr/>
        <w:t>entrada</w:t>
      </w:r>
      <w:r w:rsidR="61C2B3C8">
        <w:rPr/>
        <w:t xml:space="preserve"> </w:t>
      </w:r>
      <w:r w:rsidR="5E833A85">
        <w:rPr/>
        <w:t>del</w:t>
      </w:r>
      <w:r w:rsidR="5E833A85">
        <w:rPr/>
        <w:t xml:space="preserve"> Firewall</w:t>
      </w:r>
    </w:p>
    <w:p w:rsidR="5E833A85" w:rsidP="07F6D09E" w:rsidRDefault="5E833A85" w14:paraId="7463E412" w14:textId="201DE974">
      <w:pPr>
        <w:pStyle w:val="Normal"/>
        <w:bidi w:val="0"/>
        <w:jc w:val="center"/>
      </w:pPr>
      <w:r w:rsidR="5E833A85">
        <w:drawing>
          <wp:inline wp14:editId="66F95E60" wp14:anchorId="42073434">
            <wp:extent cx="2433600" cy="3054844"/>
            <wp:effectExtent l="0" t="0" r="0" b="0"/>
            <wp:docPr id="741942058" name="" title=""/>
            <wp:cNvGraphicFramePr>
              <a:graphicFrameLocks noChangeAspect="1"/>
            </wp:cNvGraphicFramePr>
            <a:graphic>
              <a:graphicData uri="http://schemas.openxmlformats.org/drawingml/2006/picture">
                <pic:pic>
                  <pic:nvPicPr>
                    <pic:cNvPr id="0" name=""/>
                    <pic:cNvPicPr/>
                  </pic:nvPicPr>
                  <pic:blipFill>
                    <a:blip r:embed="Rf585ec80e1844130">
                      <a:extLst>
                        <a:ext xmlns:a="http://schemas.openxmlformats.org/drawingml/2006/main" uri="{28A0092B-C50C-407E-A947-70E740481C1C}">
                          <a14:useLocalDpi val="0"/>
                        </a:ext>
                      </a:extLst>
                    </a:blip>
                    <a:stretch>
                      <a:fillRect/>
                    </a:stretch>
                  </pic:blipFill>
                  <pic:spPr>
                    <a:xfrm>
                      <a:off x="0" y="0"/>
                      <a:ext cx="2433600" cy="3054844"/>
                    </a:xfrm>
                    <a:prstGeom prst="rect">
                      <a:avLst/>
                    </a:prstGeom>
                  </pic:spPr>
                </pic:pic>
              </a:graphicData>
            </a:graphic>
          </wp:inline>
        </w:drawing>
      </w:r>
    </w:p>
    <w:p w:rsidR="5C4F1830" w:rsidP="07F6D09E" w:rsidRDefault="5C4F1830" w14:paraId="41107454" w14:textId="36934B0B">
      <w:pPr>
        <w:pStyle w:val="Normal"/>
        <w:bidi w:val="0"/>
        <w:jc w:val="center"/>
      </w:pPr>
      <w:r w:rsidR="5C4F1830">
        <w:rPr/>
        <w:t>Img</w:t>
      </w:r>
      <w:r w:rsidR="5C4F1830">
        <w:rPr/>
        <w:t>. 8.3.2-</w:t>
      </w:r>
      <w:r w:rsidR="691C44F8">
        <w:rPr/>
        <w:t>2</w:t>
      </w:r>
      <w:r w:rsidR="5C4F1830">
        <w:rPr/>
        <w:t xml:space="preserve"> </w:t>
      </w:r>
      <w:r w:rsidR="5C4F1830">
        <w:rPr/>
        <w:t>Erlang</w:t>
      </w:r>
      <w:r w:rsidR="5C4F1830">
        <w:rPr/>
        <w:t>. Reglas de entrada del Firewall. Propiedades. Opciones avanzadas</w:t>
      </w:r>
    </w:p>
    <w:p w:rsidR="07F6D09E" w:rsidP="07F6D09E" w:rsidRDefault="07F6D09E" w14:paraId="70CCCC29" w14:textId="7BF74B8A">
      <w:pPr>
        <w:pStyle w:val="Normal"/>
        <w:bidi w:val="0"/>
        <w:jc w:val="center"/>
      </w:pPr>
    </w:p>
    <w:p w:rsidR="5E833A85" w:rsidP="07F6D09E" w:rsidRDefault="5E833A85" w14:paraId="010C31A2" w14:textId="3B847854">
      <w:pPr>
        <w:pStyle w:val="Normal"/>
        <w:bidi w:val="0"/>
        <w:jc w:val="center"/>
      </w:pPr>
      <w:r w:rsidR="5E833A85">
        <w:drawing>
          <wp:inline wp14:editId="27AF8D5C" wp14:anchorId="43D4BBCE">
            <wp:extent cx="2433600" cy="3057927"/>
            <wp:effectExtent l="0" t="0" r="0" b="0"/>
            <wp:docPr id="490550664" name="" title=""/>
            <wp:cNvGraphicFramePr>
              <a:graphicFrameLocks noChangeAspect="1"/>
            </wp:cNvGraphicFramePr>
            <a:graphic>
              <a:graphicData uri="http://schemas.openxmlformats.org/drawingml/2006/picture">
                <pic:pic>
                  <pic:nvPicPr>
                    <pic:cNvPr id="0" name=""/>
                    <pic:cNvPicPr/>
                  </pic:nvPicPr>
                  <pic:blipFill>
                    <a:blip r:embed="R0d40ad08c4514bf8">
                      <a:extLst>
                        <a:ext xmlns:a="http://schemas.openxmlformats.org/drawingml/2006/main" uri="{28A0092B-C50C-407E-A947-70E740481C1C}">
                          <a14:useLocalDpi val="0"/>
                        </a:ext>
                      </a:extLst>
                    </a:blip>
                    <a:stretch>
                      <a:fillRect/>
                    </a:stretch>
                  </pic:blipFill>
                  <pic:spPr>
                    <a:xfrm>
                      <a:off x="0" y="0"/>
                      <a:ext cx="2433600" cy="3057927"/>
                    </a:xfrm>
                    <a:prstGeom prst="rect">
                      <a:avLst/>
                    </a:prstGeom>
                  </pic:spPr>
                </pic:pic>
              </a:graphicData>
            </a:graphic>
          </wp:inline>
        </w:drawing>
      </w:r>
    </w:p>
    <w:p w:rsidR="77D5E794" w:rsidP="07F6D09E" w:rsidRDefault="77D5E794" w14:paraId="6D31944E" w14:textId="3A55976B">
      <w:pPr>
        <w:pStyle w:val="Normal"/>
        <w:bidi w:val="0"/>
        <w:jc w:val="center"/>
      </w:pPr>
      <w:r w:rsidR="77D5E794">
        <w:rPr/>
        <w:t>Img</w:t>
      </w:r>
      <w:r w:rsidR="77D5E794">
        <w:rPr/>
        <w:t>. 8.3.2-</w:t>
      </w:r>
      <w:r w:rsidR="52C61C6E">
        <w:rPr/>
        <w:t>3</w:t>
      </w:r>
      <w:r w:rsidR="77D5E794">
        <w:rPr/>
        <w:t xml:space="preserve"> </w:t>
      </w:r>
      <w:r w:rsidR="77D5E794">
        <w:rPr/>
        <w:t>Erlang</w:t>
      </w:r>
      <w:r w:rsidR="77D5E794">
        <w:rPr/>
        <w:t>. Reglas de entrada del Firewall. Propiedades. General</w:t>
      </w:r>
    </w:p>
    <w:p w:rsidR="77D5E794" w:rsidP="07F6D09E" w:rsidRDefault="77D5E794" w14:paraId="6271C9A0" w14:textId="53E9C0F4">
      <w:pPr>
        <w:pStyle w:val="Normal"/>
        <w:bidi w:val="0"/>
        <w:jc w:val="center"/>
      </w:pPr>
      <w:r w:rsidR="77D5E794">
        <w:drawing>
          <wp:inline wp14:editId="26D82EF9" wp14:anchorId="26A550DB">
            <wp:extent cx="2432036" cy="3052882"/>
            <wp:effectExtent l="0" t="0" r="0" b="0"/>
            <wp:docPr id="714899275" name="" title=""/>
            <wp:cNvGraphicFramePr>
              <a:graphicFrameLocks noChangeAspect="1"/>
            </wp:cNvGraphicFramePr>
            <a:graphic>
              <a:graphicData uri="http://schemas.openxmlformats.org/drawingml/2006/picture">
                <pic:pic>
                  <pic:nvPicPr>
                    <pic:cNvPr id="0" name=""/>
                    <pic:cNvPicPr/>
                  </pic:nvPicPr>
                  <pic:blipFill>
                    <a:blip r:embed="R3c7c71d0d923482b">
                      <a:extLst>
                        <a:ext xmlns:a="http://schemas.openxmlformats.org/drawingml/2006/main" uri="{28A0092B-C50C-407E-A947-70E740481C1C}">
                          <a14:useLocalDpi val="0"/>
                        </a:ext>
                      </a:extLst>
                    </a:blip>
                    <a:stretch>
                      <a:fillRect/>
                    </a:stretch>
                  </pic:blipFill>
                  <pic:spPr>
                    <a:xfrm>
                      <a:off x="0" y="0"/>
                      <a:ext cx="2432036" cy="3052882"/>
                    </a:xfrm>
                    <a:prstGeom prst="rect">
                      <a:avLst/>
                    </a:prstGeom>
                  </pic:spPr>
                </pic:pic>
              </a:graphicData>
            </a:graphic>
          </wp:inline>
        </w:drawing>
      </w:r>
    </w:p>
    <w:p w:rsidR="77D5E794" w:rsidP="07F6D09E" w:rsidRDefault="77D5E794" w14:paraId="433DFD24" w14:textId="76010BC2">
      <w:pPr>
        <w:pStyle w:val="Normal"/>
        <w:bidi w:val="0"/>
        <w:jc w:val="center"/>
      </w:pPr>
      <w:r w:rsidR="77D5E794">
        <w:rPr/>
        <w:t>Img</w:t>
      </w:r>
      <w:r w:rsidR="77D5E794">
        <w:rPr/>
        <w:t>. 8.3.2-</w:t>
      </w:r>
      <w:r w:rsidR="26A4A2E1">
        <w:rPr/>
        <w:t>4</w:t>
      </w:r>
      <w:r w:rsidR="77D5E794">
        <w:rPr/>
        <w:t xml:space="preserve"> </w:t>
      </w:r>
      <w:r w:rsidR="77D5E794">
        <w:rPr/>
        <w:t>Erlang</w:t>
      </w:r>
      <w:r w:rsidR="77D5E794">
        <w:rPr/>
        <w:t>. Reglas de entrada del Firewall. Propiedades. Programas y servicios</w:t>
      </w:r>
    </w:p>
    <w:p w:rsidR="4C6614B7" w:rsidP="07F6D09E" w:rsidRDefault="4C6614B7" w14:paraId="55FC1E8B" w14:textId="28BEDD5F">
      <w:pPr>
        <w:pStyle w:val="Ttulo3"/>
        <w:suppressLineNumbers w:val="0"/>
        <w:bidi w:val="0"/>
        <w:spacing w:before="360" w:beforeAutospacing="off" w:after="240" w:afterAutospacing="off" w:line="240" w:lineRule="auto"/>
        <w:ind w:left="709" w:right="28" w:hanging="709"/>
        <w:jc w:val="left"/>
        <w:rPr/>
      </w:pPr>
      <w:bookmarkStart w:name="_Toc1967059659" w:id="986761607"/>
      <w:r w:rsidR="4C6614B7">
        <w:rPr/>
        <w:t xml:space="preserve">Servicios de </w:t>
      </w:r>
      <w:r w:rsidR="4C6614B7">
        <w:rPr/>
        <w:t>windows</w:t>
      </w:r>
      <w:bookmarkEnd w:id="986761607"/>
    </w:p>
    <w:p w:rsidR="1794C92A" w:rsidP="07F6D09E" w:rsidRDefault="1794C92A" w14:paraId="7AD31A21" w14:textId="1F575F1A">
      <w:pPr>
        <w:pStyle w:val="Normal"/>
        <w:bidi w:val="0"/>
      </w:pPr>
      <w:r w:rsidR="1794C92A">
        <w:rPr/>
        <w:t>RabbitMQ</w:t>
      </w:r>
      <w:r w:rsidR="1794C92A">
        <w:rPr/>
        <w:t xml:space="preserve"> se tiene que iniciar automáticamente como un servicio de Windows. Para verificarlo abrimos los servicios con permisos de administrador y buscamos RabbitMQ.</w:t>
      </w:r>
    </w:p>
    <w:p w:rsidR="76E73BC2" w:rsidP="07F6D09E" w:rsidRDefault="76E73BC2" w14:paraId="7989AA78" w14:textId="786EB82B">
      <w:pPr>
        <w:pStyle w:val="Normal"/>
        <w:bidi w:val="0"/>
        <w:jc w:val="center"/>
      </w:pPr>
      <w:r w:rsidR="76E73BC2">
        <w:drawing>
          <wp:inline wp14:editId="438F8C06" wp14:anchorId="605DE76C">
            <wp:extent cx="6229350" cy="3371850"/>
            <wp:effectExtent l="0" t="0" r="0" b="0"/>
            <wp:docPr id="952259092" name="" title=""/>
            <wp:cNvGraphicFramePr>
              <a:graphicFrameLocks noChangeAspect="1"/>
            </wp:cNvGraphicFramePr>
            <a:graphic>
              <a:graphicData uri="http://schemas.openxmlformats.org/drawingml/2006/picture">
                <pic:pic>
                  <pic:nvPicPr>
                    <pic:cNvPr id="0" name=""/>
                    <pic:cNvPicPr/>
                  </pic:nvPicPr>
                  <pic:blipFill>
                    <a:blip r:embed="R4d392f78fab34ee9">
                      <a:extLst>
                        <a:ext xmlns:a="http://schemas.openxmlformats.org/drawingml/2006/main" uri="{28A0092B-C50C-407E-A947-70E740481C1C}">
                          <a14:useLocalDpi val="0"/>
                        </a:ext>
                      </a:extLst>
                    </a:blip>
                    <a:stretch>
                      <a:fillRect/>
                    </a:stretch>
                  </pic:blipFill>
                  <pic:spPr>
                    <a:xfrm>
                      <a:off x="0" y="0"/>
                      <a:ext cx="6229350" cy="3371850"/>
                    </a:xfrm>
                    <a:prstGeom prst="rect">
                      <a:avLst/>
                    </a:prstGeom>
                  </pic:spPr>
                </pic:pic>
              </a:graphicData>
            </a:graphic>
          </wp:inline>
        </w:drawing>
      </w:r>
      <w:r w:rsidR="4C87E7B3">
        <w:rPr/>
        <w:t>Img. 8.3.3-1 RabbitMQ. Servicio de Windows</w:t>
      </w:r>
    </w:p>
    <w:p w:rsidR="76E73BC2" w:rsidP="07F6D09E" w:rsidRDefault="76E73BC2" w14:paraId="484268A1" w14:textId="6B2EB819">
      <w:pPr>
        <w:pStyle w:val="Normal"/>
        <w:bidi w:val="0"/>
      </w:pPr>
      <w:r w:rsidR="76E73BC2">
        <w:rPr/>
        <w:t>Entramos a sus propiedades y comprobamos en su configuración</w:t>
      </w:r>
      <w:r w:rsidR="671ED436">
        <w:rPr/>
        <w:t xml:space="preserve"> que el servicio se levante automáticamente</w:t>
      </w:r>
      <w:r w:rsidR="76E73BC2">
        <w:rPr/>
        <w:t>.</w:t>
      </w:r>
    </w:p>
    <w:p w:rsidR="29C75870" w:rsidP="07F6D09E" w:rsidRDefault="29C75870" w14:paraId="41573DDD" w14:textId="0BA8A4F3">
      <w:pPr>
        <w:pStyle w:val="Normal"/>
        <w:bidi w:val="0"/>
      </w:pPr>
      <w:r w:rsidRPr="07F6D09E" w:rsidR="29C75870">
        <w:rPr>
          <w:b w:val="1"/>
          <w:bCs w:val="1"/>
        </w:rPr>
        <w:t>Ejemplo:</w:t>
      </w:r>
      <w:r w:rsidR="29C75870">
        <w:rPr/>
        <w:t xml:space="preserve"> Para una instalación de </w:t>
      </w:r>
      <w:r w:rsidR="45B288A5">
        <w:rPr/>
        <w:t>Erlang</w:t>
      </w:r>
      <w:r w:rsidR="45B288A5">
        <w:rPr/>
        <w:t xml:space="preserve"> 24.3.3</w:t>
      </w:r>
    </w:p>
    <w:p w:rsidR="6325AE4D" w:rsidP="07F6D09E" w:rsidRDefault="6325AE4D" w14:paraId="0AEF851E" w14:textId="6AF5AABA">
      <w:pPr>
        <w:pStyle w:val="Normal"/>
        <w:bidi w:val="0"/>
        <w:jc w:val="center"/>
      </w:pPr>
      <w:r w:rsidR="6325AE4D">
        <w:drawing>
          <wp:inline wp14:editId="16192A07" wp14:anchorId="1E7D7728">
            <wp:extent cx="2433600" cy="2925116"/>
            <wp:effectExtent l="0" t="0" r="0" b="0"/>
            <wp:docPr id="1801428007" name="" title=""/>
            <wp:cNvGraphicFramePr>
              <a:graphicFrameLocks noChangeAspect="1"/>
            </wp:cNvGraphicFramePr>
            <a:graphic>
              <a:graphicData uri="http://schemas.openxmlformats.org/drawingml/2006/picture">
                <pic:pic>
                  <pic:nvPicPr>
                    <pic:cNvPr id="0" name=""/>
                    <pic:cNvPicPr/>
                  </pic:nvPicPr>
                  <pic:blipFill>
                    <a:blip r:embed="R4f8c13b208a645db">
                      <a:extLst>
                        <a:ext xmlns:a="http://schemas.openxmlformats.org/drawingml/2006/main" uri="{28A0092B-C50C-407E-A947-70E740481C1C}">
                          <a14:useLocalDpi val="0"/>
                        </a:ext>
                      </a:extLst>
                    </a:blip>
                    <a:stretch>
                      <a:fillRect/>
                    </a:stretch>
                  </pic:blipFill>
                  <pic:spPr>
                    <a:xfrm>
                      <a:off x="0" y="0"/>
                      <a:ext cx="2433600" cy="2925116"/>
                    </a:xfrm>
                    <a:prstGeom prst="rect">
                      <a:avLst/>
                    </a:prstGeom>
                  </pic:spPr>
                </pic:pic>
              </a:graphicData>
            </a:graphic>
          </wp:inline>
        </w:drawing>
      </w:r>
    </w:p>
    <w:p w:rsidR="02FBCB52" w:rsidP="07F6D09E" w:rsidRDefault="02FBCB52" w14:paraId="481953A6" w14:textId="3C7F9FDE">
      <w:pPr>
        <w:pStyle w:val="Normal"/>
        <w:bidi w:val="0"/>
        <w:jc w:val="center"/>
      </w:pPr>
      <w:r w:rsidR="02FBCB52">
        <w:rPr/>
        <w:t>Img</w:t>
      </w:r>
      <w:r w:rsidR="02FBCB52">
        <w:rPr/>
        <w:t>. 8.3.3-</w:t>
      </w:r>
      <w:r w:rsidR="32AFB95A">
        <w:rPr/>
        <w:t>2</w:t>
      </w:r>
      <w:r w:rsidR="02FBCB52">
        <w:rPr/>
        <w:t xml:space="preserve"> </w:t>
      </w:r>
      <w:r w:rsidR="02FBCB52">
        <w:rPr/>
        <w:t>RabbitMQ</w:t>
      </w:r>
      <w:r w:rsidR="02FBCB52">
        <w:rPr/>
        <w:t>. Servicio de Windows</w:t>
      </w:r>
      <w:r w:rsidR="4DB98144">
        <w:rPr/>
        <w:t>. Propiedades. General</w:t>
      </w:r>
    </w:p>
    <w:p w:rsidR="6325AE4D" w:rsidP="07F6D09E" w:rsidRDefault="6325AE4D" w14:paraId="2B0B1470" w14:textId="743C6E90">
      <w:pPr>
        <w:pStyle w:val="Normal"/>
        <w:bidi w:val="0"/>
        <w:jc w:val="center"/>
      </w:pPr>
      <w:r w:rsidR="6325AE4D">
        <w:drawing>
          <wp:inline wp14:editId="6118DAE1" wp14:anchorId="0A60DBCB">
            <wp:extent cx="2433600" cy="2927639"/>
            <wp:effectExtent l="0" t="0" r="0" b="0"/>
            <wp:docPr id="874125704" name="" title=""/>
            <wp:cNvGraphicFramePr>
              <a:graphicFrameLocks noChangeAspect="1"/>
            </wp:cNvGraphicFramePr>
            <a:graphic>
              <a:graphicData uri="http://schemas.openxmlformats.org/drawingml/2006/picture">
                <pic:pic>
                  <pic:nvPicPr>
                    <pic:cNvPr id="0" name=""/>
                    <pic:cNvPicPr/>
                  </pic:nvPicPr>
                  <pic:blipFill>
                    <a:blip r:embed="Rd61965cc51b240ce">
                      <a:extLst>
                        <a:ext xmlns:a="http://schemas.openxmlformats.org/drawingml/2006/main" uri="{28A0092B-C50C-407E-A947-70E740481C1C}">
                          <a14:useLocalDpi val="0"/>
                        </a:ext>
                      </a:extLst>
                    </a:blip>
                    <a:stretch>
                      <a:fillRect/>
                    </a:stretch>
                  </pic:blipFill>
                  <pic:spPr>
                    <a:xfrm>
                      <a:off x="0" y="0"/>
                      <a:ext cx="2433600" cy="2927639"/>
                    </a:xfrm>
                    <a:prstGeom prst="rect">
                      <a:avLst/>
                    </a:prstGeom>
                  </pic:spPr>
                </pic:pic>
              </a:graphicData>
            </a:graphic>
          </wp:inline>
        </w:drawing>
      </w:r>
    </w:p>
    <w:p w:rsidR="528C735C" w:rsidP="07F6D09E" w:rsidRDefault="528C735C" w14:paraId="262B7810" w14:textId="66542CC7">
      <w:pPr>
        <w:pStyle w:val="Normal"/>
        <w:bidi w:val="0"/>
        <w:ind w:firstLine="0"/>
        <w:jc w:val="center"/>
      </w:pPr>
      <w:r w:rsidR="528C735C">
        <w:rPr/>
        <w:t>Img</w:t>
      </w:r>
      <w:r w:rsidR="528C735C">
        <w:rPr/>
        <w:t>. 8.3.3-</w:t>
      </w:r>
      <w:r w:rsidR="50262A40">
        <w:rPr/>
        <w:t>3</w:t>
      </w:r>
      <w:r w:rsidR="528C735C">
        <w:rPr/>
        <w:t xml:space="preserve"> </w:t>
      </w:r>
      <w:r w:rsidR="528C735C">
        <w:rPr/>
        <w:t>RabbitMQ</w:t>
      </w:r>
      <w:r w:rsidR="528C735C">
        <w:rPr/>
        <w:t>. Servicio de Windows</w:t>
      </w:r>
      <w:r w:rsidR="5AC06DB4">
        <w:rPr/>
        <w:t>. Propiedades. Iniciar sesión</w:t>
      </w:r>
    </w:p>
    <w:p w:rsidR="07F6D09E" w:rsidP="07F6D09E" w:rsidRDefault="07F6D09E" w14:paraId="26CC150F" w14:textId="4CC58D85">
      <w:pPr>
        <w:pStyle w:val="Normal"/>
        <w:ind w:firstLine="442"/>
        <w:rPr>
          <w:rFonts w:ascii="Calibri Light" w:hAnsi="Calibri Light" w:eastAsia="Calibri Light" w:cs="Calibri Light"/>
          <w:noProof w:val="0"/>
          <w:sz w:val="22"/>
          <w:szCs w:val="22"/>
          <w:lang w:val="es-ES"/>
        </w:rPr>
      </w:pPr>
    </w:p>
    <w:p w:rsidR="000D427A" w:rsidP="000D427A" w:rsidRDefault="000D427A" w14:paraId="7BBFFD9E" w14:textId="77777777">
      <w:pPr>
        <w:pStyle w:val="Ttulo2"/>
        <w:numPr>
          <w:ilvl w:val="1"/>
          <w:numId w:val="5"/>
        </w:numPr>
        <w:ind w:left="851" w:hanging="851"/>
        <w:rPr/>
      </w:pPr>
      <w:bookmarkStart w:name="_Toc1513154092" w:id="1133374791"/>
      <w:r w:rsidR="0FAA0E2C">
        <w:rPr/>
        <w:t>Rabbitmq</w:t>
      </w:r>
      <w:r w:rsidR="0FAA0E2C">
        <w:rPr/>
        <w:t xml:space="preserve"> </w:t>
      </w:r>
      <w:r w:rsidR="0FAA0E2C">
        <w:rPr/>
        <w:t>management</w:t>
      </w:r>
      <w:bookmarkEnd w:id="1133374791"/>
    </w:p>
    <w:p w:rsidR="00293050" w:rsidP="07F6D09E" w:rsidRDefault="004861D4" w14:paraId="097B7472" w14:textId="0907DF18">
      <w:pPr>
        <w:pStyle w:val="Normal"/>
        <w:rPr>
          <w:rFonts w:ascii="Calibri Light" w:hAnsi="Calibri Light" w:eastAsia="Calibri Light" w:cs="Calibri Light"/>
          <w:noProof w:val="0"/>
          <w:sz w:val="22"/>
          <w:szCs w:val="22"/>
          <w:lang w:val="es-ES"/>
        </w:rPr>
      </w:pPr>
      <w:r w:rsidR="5EA50D81">
        <w:rPr/>
        <w:t xml:space="preserve">Para poder entrar en la página de administración de </w:t>
      </w:r>
      <w:r w:rsidR="5EA50D81">
        <w:rPr/>
        <w:t>RabbitMQ</w:t>
      </w:r>
      <w:r w:rsidR="5EA50D81">
        <w:rPr/>
        <w:t xml:space="preserve"> </w:t>
      </w:r>
      <w:r w:rsidR="25E9BCF0">
        <w:rPr/>
        <w:t xml:space="preserve">tenemos que acceder desde un navegador web a la URL </w:t>
      </w:r>
      <w:hyperlink r:id="Rc67054c7a85348c2">
        <w:r w:rsidRPr="07F6D09E" w:rsidR="25E9BCF0">
          <w:rPr>
            <w:rStyle w:val="Hipervnculo"/>
            <w:rFonts w:eastAsia="Calibri Light" w:cs="Calibri Light"/>
            <w:noProof w:val="0"/>
            <w:lang w:val="es-ES"/>
          </w:rPr>
          <w:t>http://localhost:15672</w:t>
        </w:r>
      </w:hyperlink>
      <w:r w:rsidRPr="07F6D09E" w:rsidR="25E9BCF0">
        <w:rPr>
          <w:rFonts w:eastAsia="Calibri Light" w:cs="Calibri Light"/>
          <w:noProof w:val="0"/>
          <w:lang w:val="es-ES"/>
        </w:rPr>
        <w:t>.</w:t>
      </w:r>
      <w:r w:rsidRPr="07F6D09E" w:rsidR="2E8ABE3C">
        <w:rPr>
          <w:rFonts w:eastAsia="Calibri Light" w:cs="Calibri Light"/>
          <w:noProof w:val="0"/>
          <w:lang w:val="es-ES"/>
        </w:rPr>
        <w:t xml:space="preserve"> </w:t>
      </w:r>
    </w:p>
    <w:p w:rsidR="00293050" w:rsidP="000D427A" w:rsidRDefault="00293050" w14:paraId="49143227" w14:textId="38345E7C">
      <w:r w:rsidR="25E9BCF0">
        <w:rPr/>
        <w:t>P</w:t>
      </w:r>
      <w:r w:rsidR="5EA50D81">
        <w:rPr/>
        <w:t xml:space="preserve">or defecto, la instalación de </w:t>
      </w:r>
      <w:r w:rsidR="5EA50D81">
        <w:rPr/>
        <w:t>RabbitMQ</w:t>
      </w:r>
      <w:r w:rsidR="5EA50D81">
        <w:rPr/>
        <w:t xml:space="preserve"> genera el siguiente usuario y contraseña</w:t>
      </w:r>
      <w:r w:rsidR="38994DFA">
        <w:rPr/>
        <w:t xml:space="preserve"> de acceso como administrador</w:t>
      </w:r>
      <w:r w:rsidR="5EA50D81">
        <w:rPr/>
        <w:t>:</w:t>
      </w:r>
    </w:p>
    <w:p w:rsidR="0E58FB8A" w:rsidP="07F6D09E" w:rsidRDefault="0E58FB8A" w14:paraId="130F827E" w14:textId="55971FA9">
      <w:pPr>
        <w:pStyle w:val="Normal"/>
        <w:ind w:firstLine="426"/>
        <w:rPr>
          <w:rFonts w:ascii="Calibri Light" w:hAnsi="Calibri Light" w:eastAsia="Calibri Light" w:cs="Calibri Light"/>
          <w:noProof w:val="0"/>
          <w:sz w:val="22"/>
          <w:szCs w:val="22"/>
          <w:lang w:val="es-ES"/>
        </w:rPr>
      </w:pPr>
      <w:r w:rsidRPr="07F6D09E" w:rsidR="0E58FB8A">
        <w:rPr>
          <w:rFonts w:ascii="Calibri Light" w:hAnsi="Calibri Light" w:eastAsia="Calibri Light" w:cs="Calibri Light"/>
          <w:noProof w:val="0"/>
          <w:sz w:val="22"/>
          <w:szCs w:val="22"/>
          <w:lang w:val="es-ES"/>
        </w:rPr>
        <w:t xml:space="preserve">Usuario: </w:t>
      </w:r>
      <w:r>
        <w:tab/>
      </w:r>
      <w:r>
        <w:tab/>
      </w:r>
      <w:r w:rsidRPr="07F6D09E" w:rsidR="0E58FB8A">
        <w:rPr>
          <w:rFonts w:ascii="Calibri Light" w:hAnsi="Calibri Light" w:eastAsia="Calibri Light" w:cs="Calibri Light"/>
          <w:b w:val="1"/>
          <w:bCs w:val="1"/>
          <w:noProof w:val="0"/>
          <w:sz w:val="22"/>
          <w:szCs w:val="22"/>
          <w:lang w:val="es-ES"/>
        </w:rPr>
        <w:t>guest</w:t>
      </w:r>
      <w:r>
        <w:br/>
      </w:r>
      <w:r w:rsidRPr="07F6D09E" w:rsidR="0E58FB8A">
        <w:rPr>
          <w:rFonts w:ascii="Calibri Light" w:hAnsi="Calibri Light" w:eastAsia="Calibri Light" w:cs="Calibri Light"/>
          <w:noProof w:val="0"/>
          <w:sz w:val="22"/>
          <w:szCs w:val="22"/>
          <w:lang w:val="es-ES"/>
        </w:rPr>
        <w:t xml:space="preserve"> </w:t>
      </w:r>
      <w:r>
        <w:tab/>
      </w:r>
      <w:r w:rsidRPr="07F6D09E" w:rsidR="0E58FB8A">
        <w:rPr>
          <w:rFonts w:ascii="Calibri Light" w:hAnsi="Calibri Light" w:eastAsia="Calibri Light" w:cs="Calibri Light"/>
          <w:noProof w:val="0"/>
          <w:sz w:val="22"/>
          <w:szCs w:val="22"/>
          <w:lang w:val="es-ES"/>
        </w:rPr>
        <w:t xml:space="preserve">Contraseña: </w:t>
      </w:r>
      <w:r>
        <w:tab/>
      </w:r>
      <w:r w:rsidRPr="07F6D09E" w:rsidR="0E58FB8A">
        <w:rPr>
          <w:rFonts w:ascii="Calibri Light" w:hAnsi="Calibri Light" w:eastAsia="Calibri Light" w:cs="Calibri Light"/>
          <w:b w:val="1"/>
          <w:bCs w:val="1"/>
          <w:noProof w:val="0"/>
          <w:sz w:val="22"/>
          <w:szCs w:val="22"/>
          <w:lang w:val="es-ES"/>
        </w:rPr>
        <w:t>guest</w:t>
      </w:r>
    </w:p>
    <w:p w:rsidR="07F6D09E" w:rsidP="07F6D09E" w:rsidRDefault="07F6D09E" w14:paraId="2F2EB96F" w14:textId="0A5C1D0F">
      <w:pPr>
        <w:pStyle w:val="Normal"/>
        <w:ind w:firstLine="426"/>
        <w:rPr>
          <w:rFonts w:ascii="Calibri Light" w:hAnsi="Calibri Light" w:eastAsia="Calibri Light" w:cs="Calibri Light"/>
          <w:b w:val="1"/>
          <w:bCs w:val="1"/>
          <w:noProof w:val="0"/>
          <w:sz w:val="22"/>
          <w:szCs w:val="22"/>
          <w:lang w:val="es-ES"/>
        </w:rPr>
      </w:pPr>
    </w:p>
    <w:p w:rsidR="648EA221" w:rsidP="07F6D09E" w:rsidRDefault="648EA221" w14:paraId="03B4B65B" w14:textId="5C8B0DBC">
      <w:pPr>
        <w:pStyle w:val="Normal"/>
        <w:ind w:firstLine="0"/>
        <w:rPr>
          <w:rFonts w:ascii="Calibri Light" w:hAnsi="Calibri Light" w:eastAsia="Calibri Light" w:cs="Calibri Light"/>
          <w:b w:val="1"/>
          <w:bCs w:val="1"/>
          <w:noProof w:val="0"/>
          <w:sz w:val="22"/>
          <w:szCs w:val="22"/>
          <w:lang w:val="es-ES"/>
        </w:rPr>
      </w:pPr>
      <w:r w:rsidRPr="0DEB1362" w:rsidR="648EA221">
        <w:rPr>
          <w:rFonts w:ascii="Calibri Light" w:hAnsi="Calibri Light" w:eastAsia="Calibri Light" w:cs="Calibri Light"/>
          <w:b w:val="1"/>
          <w:bCs w:val="1"/>
          <w:noProof w:val="0"/>
          <w:color w:val="7030A0"/>
          <w:sz w:val="22"/>
          <w:szCs w:val="22"/>
          <w:highlight w:val="yellow"/>
          <w:lang w:val="es-ES"/>
        </w:rPr>
        <w:t>IMPORTANTE:</w:t>
      </w:r>
      <w:r w:rsidRPr="0DEB1362" w:rsidR="648EA221">
        <w:rPr>
          <w:rFonts w:ascii="Calibri Light" w:hAnsi="Calibri Light" w:eastAsia="Calibri Light" w:cs="Calibri Light"/>
          <w:b w:val="1"/>
          <w:bCs w:val="1"/>
          <w:noProof w:val="0"/>
          <w:sz w:val="22"/>
          <w:szCs w:val="22"/>
          <w:lang w:val="es-ES"/>
        </w:rPr>
        <w:t xml:space="preserve"> </w:t>
      </w:r>
      <w:r w:rsidRPr="0DEB1362" w:rsidR="648EA221">
        <w:rPr>
          <w:rFonts w:ascii="Calibri Light" w:hAnsi="Calibri Light" w:eastAsia="Calibri Light" w:cs="Calibri Light"/>
          <w:b w:val="0"/>
          <w:bCs w:val="0"/>
          <w:noProof w:val="0"/>
          <w:sz w:val="22"/>
          <w:szCs w:val="22"/>
          <w:lang w:val="es-ES"/>
        </w:rPr>
        <w:t xml:space="preserve">En caso de que surja el error </w:t>
      </w:r>
      <w:r w:rsidRPr="0DEB1362" w:rsidR="3A5F255E">
        <w:rPr>
          <w:rFonts w:ascii="Calibri Light" w:hAnsi="Calibri Light" w:eastAsia="Calibri Light" w:cs="Calibri Light"/>
          <w:b w:val="0"/>
          <w:bCs w:val="0"/>
          <w:i w:val="1"/>
          <w:iCs w:val="1"/>
          <w:noProof w:val="0"/>
          <w:sz w:val="22"/>
          <w:szCs w:val="22"/>
          <w:lang w:val="es-ES"/>
        </w:rPr>
        <w:t>ERR_SSL_PROTOCOL_ERROR</w:t>
      </w:r>
      <w:r w:rsidRPr="0DEB1362" w:rsidR="3A5F255E">
        <w:rPr>
          <w:rFonts w:ascii="Calibri Light" w:hAnsi="Calibri Light" w:eastAsia="Calibri Light" w:cs="Calibri Light"/>
          <w:b w:val="0"/>
          <w:bCs w:val="0"/>
          <w:i w:val="0"/>
          <w:iCs w:val="0"/>
          <w:noProof w:val="0"/>
          <w:sz w:val="22"/>
          <w:szCs w:val="22"/>
          <w:lang w:val="es-ES"/>
        </w:rPr>
        <w:t xml:space="preserve"> revisar el apartado “HSTS Y ERR_SSL_PROTOCOL_ERROR” de </w:t>
      </w:r>
      <w:r w:rsidRPr="0DEB1362" w:rsidR="3AFAADF3">
        <w:rPr>
          <w:rFonts w:ascii="Calibri Light" w:hAnsi="Calibri Light" w:eastAsia="Calibri Light" w:cs="Calibri Light"/>
          <w:b w:val="0"/>
          <w:bCs w:val="0"/>
          <w:i w:val="0"/>
          <w:iCs w:val="0"/>
          <w:noProof w:val="0"/>
          <w:sz w:val="22"/>
          <w:szCs w:val="22"/>
          <w:lang w:val="es-ES"/>
        </w:rPr>
        <w:t>esta</w:t>
      </w:r>
      <w:r w:rsidRPr="0DEB1362" w:rsidR="3A5F255E">
        <w:rPr>
          <w:rFonts w:ascii="Calibri Light" w:hAnsi="Calibri Light" w:eastAsia="Calibri Light" w:cs="Calibri Light"/>
          <w:b w:val="0"/>
          <w:bCs w:val="0"/>
          <w:i w:val="0"/>
          <w:iCs w:val="0"/>
          <w:noProof w:val="0"/>
          <w:sz w:val="22"/>
          <w:szCs w:val="22"/>
          <w:lang w:val="es-ES"/>
        </w:rPr>
        <w:t xml:space="preserve"> guía.</w:t>
      </w:r>
    </w:p>
    <w:p w:rsidR="00D90FFD" w:rsidP="00293050" w:rsidRDefault="00D90FFD" w14:paraId="110FFD37" w14:textId="77777777">
      <w:pPr>
        <w:pStyle w:val="Listaconmargennormal"/>
        <w:numPr>
          <w:ilvl w:val="0"/>
          <w:numId w:val="0"/>
        </w:numPr>
        <w:ind w:left="426" w:hanging="426"/>
      </w:pPr>
    </w:p>
    <w:p w:rsidR="00533BB8" w:rsidP="00533BB8" w:rsidRDefault="00533BB8" w14:paraId="7FCCA63F" w14:textId="77777777">
      <w:pPr>
        <w:pStyle w:val="Ttulo2"/>
        <w:numPr>
          <w:ilvl w:val="1"/>
          <w:numId w:val="5"/>
        </w:numPr>
        <w:ind w:left="851" w:hanging="851"/>
        <w:rPr/>
      </w:pPr>
      <w:bookmarkStart w:name="_Toc1978964696" w:id="1327210483"/>
      <w:r w:rsidR="559103E2">
        <w:rPr/>
        <w:t>Creación de usuario administrador</w:t>
      </w:r>
      <w:bookmarkEnd w:id="1327210483"/>
    </w:p>
    <w:p w:rsidR="00533BB8" w:rsidP="00533BB8" w:rsidRDefault="007C1274" w14:paraId="1DED1333" w14:textId="77777777">
      <w:r w:rsidR="007C1274">
        <w:rPr/>
        <w:t xml:space="preserve">Una vez dentro del RabbitMQ Management debemos acceder a Admin, que se encuentra en el menú principal. </w:t>
      </w:r>
    </w:p>
    <w:p w:rsidR="007C1274" w:rsidP="0DEB1362" w:rsidRDefault="007C1274" w14:paraId="6B699379" w14:textId="02E8EC03">
      <w:pPr>
        <w:pStyle w:val="Normal"/>
        <w:jc w:val="center"/>
      </w:pPr>
      <w:r w:rsidR="6AF73212">
        <w:drawing>
          <wp:inline wp14:editId="4701F064" wp14:anchorId="20362713">
            <wp:extent cx="6229350" cy="3371850"/>
            <wp:effectExtent l="0" t="0" r="0" b="0"/>
            <wp:docPr id="203326040" name="" title=""/>
            <wp:cNvGraphicFramePr>
              <a:graphicFrameLocks noChangeAspect="1"/>
            </wp:cNvGraphicFramePr>
            <a:graphic>
              <a:graphicData uri="http://schemas.openxmlformats.org/drawingml/2006/picture">
                <pic:pic>
                  <pic:nvPicPr>
                    <pic:cNvPr id="0" name=""/>
                    <pic:cNvPicPr/>
                  </pic:nvPicPr>
                  <pic:blipFill>
                    <a:blip r:embed="R2b155db577db4d80">
                      <a:extLst>
                        <a:ext xmlns:a="http://schemas.openxmlformats.org/drawingml/2006/main" uri="{28A0092B-C50C-407E-A947-70E740481C1C}">
                          <a14:useLocalDpi val="0"/>
                        </a:ext>
                      </a:extLst>
                    </a:blip>
                    <a:stretch>
                      <a:fillRect/>
                    </a:stretch>
                  </pic:blipFill>
                  <pic:spPr>
                    <a:xfrm>
                      <a:off x="0" y="0"/>
                      <a:ext cx="6229350" cy="3371850"/>
                    </a:xfrm>
                    <a:prstGeom prst="rect">
                      <a:avLst/>
                    </a:prstGeom>
                  </pic:spPr>
                </pic:pic>
              </a:graphicData>
            </a:graphic>
          </wp:inline>
        </w:drawing>
      </w:r>
      <w:r w:rsidR="5CF22CF9">
        <w:rPr/>
        <w:t xml:space="preserve">Img. 8.5-1 </w:t>
      </w:r>
      <w:r w:rsidR="7249BA86">
        <w:rPr/>
        <w:t>Acceso a la c</w:t>
      </w:r>
      <w:r w:rsidR="5CF22CF9">
        <w:rPr/>
        <w:t xml:space="preserve">reación de usuarios de </w:t>
      </w:r>
      <w:r w:rsidR="5CF22CF9">
        <w:rPr/>
        <w:t>RabbitMQ</w:t>
      </w:r>
    </w:p>
    <w:p w:rsidR="007C1274" w:rsidP="00533BB8" w:rsidRDefault="007C1274" w14:paraId="177778A6" w14:textId="11A4A128">
      <w:r w:rsidR="007C1274">
        <w:rPr/>
        <w:t xml:space="preserve">Después, debemos presionar en </w:t>
      </w:r>
      <w:r w:rsidR="6514CDD0">
        <w:rPr/>
        <w:t>“</w:t>
      </w:r>
      <w:r w:rsidRPr="77F6D87B" w:rsidR="430D362E">
        <w:rPr>
          <w:i w:val="1"/>
          <w:iCs w:val="1"/>
        </w:rPr>
        <w:t>A</w:t>
      </w:r>
      <w:r w:rsidRPr="77F6D87B" w:rsidR="007C1274">
        <w:rPr>
          <w:i w:val="1"/>
          <w:iCs w:val="1"/>
        </w:rPr>
        <w:t>dd</w:t>
      </w:r>
      <w:r w:rsidRPr="77F6D87B" w:rsidR="007C1274">
        <w:rPr>
          <w:i w:val="1"/>
          <w:iCs w:val="1"/>
        </w:rPr>
        <w:t xml:space="preserve"> a </w:t>
      </w:r>
      <w:r w:rsidRPr="77F6D87B" w:rsidR="007C1274">
        <w:rPr>
          <w:i w:val="1"/>
          <w:iCs w:val="1"/>
        </w:rPr>
        <w:t>user</w:t>
      </w:r>
      <w:r w:rsidR="34040B29">
        <w:rPr/>
        <w:t>”</w:t>
      </w:r>
      <w:r w:rsidR="18737B74">
        <w:rPr/>
        <w:t xml:space="preserve"> e iremos creando lo usuarios administradores</w:t>
      </w:r>
      <w:r w:rsidR="323BE181">
        <w:rPr/>
        <w:t xml:space="preserve"> </w:t>
      </w:r>
      <w:r w:rsidR="323BE181">
        <w:rPr/>
        <w:t>estableciendo</w:t>
      </w:r>
      <w:r w:rsidR="323BE181">
        <w:rPr/>
        <w:t xml:space="preserve"> el tag “</w:t>
      </w:r>
      <w:r w:rsidR="323BE181">
        <w:rPr/>
        <w:t>Admin</w:t>
      </w:r>
      <w:r w:rsidR="323BE181">
        <w:rPr/>
        <w:t>”</w:t>
      </w:r>
      <w:r w:rsidR="18737B74">
        <w:rPr/>
        <w:t>:</w:t>
      </w:r>
    </w:p>
    <w:p w:rsidR="00F3132B" w:rsidP="0DEB1362" w:rsidRDefault="00F3132B" w14:paraId="1086095E" w14:textId="7C3DEFE9">
      <w:pPr>
        <w:pStyle w:val="Normal"/>
        <w:rPr>
          <w:rFonts w:ascii="Calibri Light" w:hAnsi="Calibri Light" w:eastAsia="Calibri Light" w:cs="Calibri Light"/>
          <w:noProof w:val="0"/>
          <w:sz w:val="22"/>
          <w:szCs w:val="22"/>
          <w:lang w:val="es-ES"/>
        </w:rPr>
      </w:pPr>
      <w:r w:rsidRPr="0DEB1362" w:rsidR="18737B74">
        <w:rPr>
          <w:rFonts w:ascii="Calibri Light" w:hAnsi="Calibri Light" w:eastAsia="Calibri Light" w:cs="Calibri Light"/>
          <w:noProof w:val="0"/>
          <w:sz w:val="22"/>
          <w:szCs w:val="22"/>
          <w:lang w:val="es-ES"/>
        </w:rPr>
        <w:t xml:space="preserve">  1) </w:t>
      </w:r>
      <w:r w:rsidRPr="0DEB1362" w:rsidR="18737B74">
        <w:rPr>
          <w:rFonts w:ascii="Calibri Light" w:hAnsi="Calibri Light" w:eastAsia="Calibri Light" w:cs="Calibri Light"/>
          <w:noProof w:val="0"/>
          <w:sz w:val="22"/>
          <w:szCs w:val="22"/>
          <w:lang w:val="es-ES"/>
        </w:rPr>
        <w:t>User</w:t>
      </w:r>
      <w:r w:rsidRPr="0DEB1362" w:rsidR="18737B74">
        <w:rPr>
          <w:rFonts w:ascii="Calibri Light" w:hAnsi="Calibri Light" w:eastAsia="Calibri Light" w:cs="Calibri Light"/>
          <w:noProof w:val="0"/>
          <w:sz w:val="22"/>
          <w:szCs w:val="22"/>
          <w:lang w:val="es-ES"/>
        </w:rPr>
        <w:t xml:space="preserve">: </w:t>
      </w:r>
      <w:r>
        <w:tab/>
      </w:r>
      <w:r w:rsidRPr="0DEB1362" w:rsidR="18737B74">
        <w:rPr>
          <w:rFonts w:ascii="Calibri Light" w:hAnsi="Calibri Light" w:eastAsia="Calibri Light" w:cs="Calibri Light"/>
          <w:b w:val="1"/>
          <w:bCs w:val="1"/>
          <w:noProof w:val="0"/>
          <w:sz w:val="22"/>
          <w:szCs w:val="22"/>
          <w:lang w:val="es-ES"/>
        </w:rPr>
        <w:t xml:space="preserve">admin </w:t>
      </w:r>
      <w:r>
        <w:tab/>
      </w:r>
      <w:r w:rsidRPr="0DEB1362" w:rsidR="18737B74">
        <w:rPr>
          <w:rFonts w:ascii="Calibri Light" w:hAnsi="Calibri Light" w:eastAsia="Calibri Light" w:cs="Calibri Light"/>
          <w:noProof w:val="0"/>
          <w:sz w:val="22"/>
          <w:szCs w:val="22"/>
          <w:lang w:val="es-ES"/>
        </w:rPr>
        <w:t xml:space="preserve">Pass: </w:t>
      </w:r>
      <w:r>
        <w:tab/>
      </w:r>
      <w:r w:rsidRPr="0DEB1362" w:rsidR="18737B74">
        <w:rPr>
          <w:rFonts w:ascii="Calibri Light" w:hAnsi="Calibri Light" w:eastAsia="Calibri Light" w:cs="Calibri Light"/>
          <w:b w:val="1"/>
          <w:bCs w:val="1"/>
          <w:noProof w:val="0"/>
          <w:sz w:val="22"/>
          <w:szCs w:val="22"/>
          <w:lang w:val="es-ES"/>
        </w:rPr>
        <w:t>efron2017</w:t>
      </w:r>
      <w:r>
        <w:br/>
      </w:r>
      <w:r w:rsidRPr="0DEB1362" w:rsidR="18737B74">
        <w:rPr>
          <w:rFonts w:ascii="Calibri Light" w:hAnsi="Calibri Light" w:eastAsia="Calibri Light" w:cs="Calibri Light"/>
          <w:noProof w:val="0"/>
          <w:sz w:val="22"/>
          <w:szCs w:val="22"/>
          <w:lang w:val="es-ES"/>
        </w:rPr>
        <w:t xml:space="preserve">  </w:t>
      </w:r>
      <w:r>
        <w:tab/>
      </w:r>
      <w:r w:rsidRPr="0DEB1362" w:rsidR="18737B74">
        <w:rPr>
          <w:rFonts w:ascii="Calibri Light" w:hAnsi="Calibri Light" w:eastAsia="Calibri Light" w:cs="Calibri Light"/>
          <w:noProof w:val="0"/>
          <w:sz w:val="22"/>
          <w:szCs w:val="22"/>
          <w:lang w:val="es-ES"/>
        </w:rPr>
        <w:t xml:space="preserve">2) </w:t>
      </w:r>
      <w:r w:rsidRPr="0DEB1362" w:rsidR="18737B74">
        <w:rPr>
          <w:rFonts w:ascii="Calibri Light" w:hAnsi="Calibri Light" w:eastAsia="Calibri Light" w:cs="Calibri Light"/>
          <w:noProof w:val="0"/>
          <w:sz w:val="22"/>
          <w:szCs w:val="22"/>
          <w:lang w:val="es-ES"/>
        </w:rPr>
        <w:t>User</w:t>
      </w:r>
      <w:r w:rsidRPr="0DEB1362" w:rsidR="18737B74">
        <w:rPr>
          <w:rFonts w:ascii="Calibri Light" w:hAnsi="Calibri Light" w:eastAsia="Calibri Light" w:cs="Calibri Light"/>
          <w:noProof w:val="0"/>
          <w:sz w:val="22"/>
          <w:szCs w:val="22"/>
          <w:lang w:val="es-ES"/>
        </w:rPr>
        <w:t xml:space="preserve">: </w:t>
      </w:r>
      <w:r>
        <w:tab/>
      </w:r>
      <w:r w:rsidRPr="0DEB1362" w:rsidR="18737B74">
        <w:rPr>
          <w:rFonts w:ascii="Calibri Light" w:hAnsi="Calibri Light" w:eastAsia="Calibri Light" w:cs="Calibri Light"/>
          <w:b w:val="1"/>
          <w:bCs w:val="1"/>
          <w:noProof w:val="0"/>
          <w:sz w:val="22"/>
          <w:szCs w:val="22"/>
          <w:lang w:val="es-ES"/>
        </w:rPr>
        <w:t>Admin</w:t>
      </w:r>
      <w:r w:rsidRPr="0DEB1362" w:rsidR="18737B74">
        <w:rPr>
          <w:rFonts w:ascii="Calibri Light" w:hAnsi="Calibri Light" w:eastAsia="Calibri Light" w:cs="Calibri Light"/>
          <w:b w:val="1"/>
          <w:bCs w:val="1"/>
          <w:noProof w:val="0"/>
          <w:sz w:val="22"/>
          <w:szCs w:val="22"/>
          <w:lang w:val="es-ES"/>
        </w:rPr>
        <w:t xml:space="preserve">2 </w:t>
      </w:r>
      <w:r>
        <w:tab/>
      </w:r>
      <w:r w:rsidRPr="0DEB1362" w:rsidR="18737B74">
        <w:rPr>
          <w:rFonts w:ascii="Calibri Light" w:hAnsi="Calibri Light" w:eastAsia="Calibri Light" w:cs="Calibri Light"/>
          <w:noProof w:val="0"/>
          <w:sz w:val="22"/>
          <w:szCs w:val="22"/>
          <w:lang w:val="es-ES"/>
        </w:rPr>
        <w:t>Pass</w:t>
      </w:r>
      <w:r w:rsidRPr="0DEB1362" w:rsidR="18737B74">
        <w:rPr>
          <w:rFonts w:ascii="Calibri Light" w:hAnsi="Calibri Light" w:eastAsia="Calibri Light" w:cs="Calibri Light"/>
          <w:noProof w:val="0"/>
          <w:sz w:val="22"/>
          <w:szCs w:val="22"/>
          <w:lang w:val="es-ES"/>
        </w:rPr>
        <w:t xml:space="preserve">: </w:t>
      </w:r>
      <w:r>
        <w:tab/>
      </w:r>
      <w:r w:rsidRPr="0DEB1362" w:rsidR="18737B74">
        <w:rPr>
          <w:rFonts w:ascii="Calibri Light" w:hAnsi="Calibri Light" w:eastAsia="Calibri Light" w:cs="Calibri Light"/>
          <w:b w:val="1"/>
          <w:bCs w:val="1"/>
          <w:noProof w:val="0"/>
          <w:sz w:val="22"/>
          <w:szCs w:val="22"/>
          <w:lang w:val="es-ES"/>
        </w:rPr>
        <w:t>efron2017</w:t>
      </w:r>
    </w:p>
    <w:p w:rsidR="00F3132B" w:rsidP="0DEB1362" w:rsidRDefault="00F3132B" w14:paraId="198FD100" w14:textId="134AA0CD">
      <w:pPr>
        <w:pStyle w:val="Normal"/>
        <w:jc w:val="center"/>
      </w:pPr>
      <w:r w:rsidR="6607C89C">
        <w:drawing>
          <wp:inline wp14:editId="42671D14" wp14:anchorId="38E00C3F">
            <wp:extent cx="6229350" cy="3848100"/>
            <wp:effectExtent l="0" t="0" r="0" b="0"/>
            <wp:docPr id="1119857470" name="" title=""/>
            <wp:cNvGraphicFramePr>
              <a:graphicFrameLocks noChangeAspect="1"/>
            </wp:cNvGraphicFramePr>
            <a:graphic>
              <a:graphicData uri="http://schemas.openxmlformats.org/drawingml/2006/picture">
                <pic:pic>
                  <pic:nvPicPr>
                    <pic:cNvPr id="0" name=""/>
                    <pic:cNvPicPr/>
                  </pic:nvPicPr>
                  <pic:blipFill>
                    <a:blip r:embed="R6c817023374e4ceb">
                      <a:extLst>
                        <a:ext xmlns:a="http://schemas.openxmlformats.org/drawingml/2006/main" uri="{28A0092B-C50C-407E-A947-70E740481C1C}">
                          <a14:useLocalDpi val="0"/>
                        </a:ext>
                      </a:extLst>
                    </a:blip>
                    <a:stretch>
                      <a:fillRect/>
                    </a:stretch>
                  </pic:blipFill>
                  <pic:spPr>
                    <a:xfrm>
                      <a:off x="0" y="0"/>
                      <a:ext cx="6229350" cy="3848100"/>
                    </a:xfrm>
                    <a:prstGeom prst="rect">
                      <a:avLst/>
                    </a:prstGeom>
                  </pic:spPr>
                </pic:pic>
              </a:graphicData>
            </a:graphic>
          </wp:inline>
        </w:drawing>
      </w:r>
      <w:r w:rsidR="782C1EC8">
        <w:rPr/>
        <w:t>Img. 8.5-</w:t>
      </w:r>
      <w:r w:rsidR="04F94B91">
        <w:rPr/>
        <w:t>2</w:t>
      </w:r>
      <w:r w:rsidR="782C1EC8">
        <w:rPr/>
        <w:t xml:space="preserve"> Creación de u</w:t>
      </w:r>
      <w:r w:rsidR="68195685">
        <w:rPr/>
        <w:t xml:space="preserve">n usuario administrador de ejemplo </w:t>
      </w:r>
      <w:r w:rsidR="782C1EC8">
        <w:rPr/>
        <w:t xml:space="preserve">de </w:t>
      </w:r>
      <w:r w:rsidR="782C1EC8">
        <w:rPr/>
        <w:t>RabbitMQ</w:t>
      </w:r>
      <w:r w:rsidR="782C1EC8">
        <w:rPr/>
        <w:t xml:space="preserve">. </w:t>
      </w:r>
    </w:p>
    <w:p w:rsidR="00F3132B" w:rsidP="0DEB1362" w:rsidRDefault="00F3132B" w14:paraId="460DC31E" w14:textId="3DB0866F">
      <w:pPr>
        <w:pStyle w:val="Normal"/>
        <w:jc w:val="center"/>
      </w:pPr>
      <w:r w:rsidR="6607C89C">
        <w:drawing>
          <wp:inline wp14:editId="68CED175" wp14:anchorId="7956127B">
            <wp:extent cx="3495675" cy="1320232"/>
            <wp:effectExtent l="0" t="0" r="0" b="0"/>
            <wp:docPr id="595591290" name="" title=""/>
            <wp:cNvGraphicFramePr>
              <a:graphicFrameLocks noChangeAspect="1"/>
            </wp:cNvGraphicFramePr>
            <a:graphic>
              <a:graphicData uri="http://schemas.openxmlformats.org/drawingml/2006/picture">
                <pic:pic>
                  <pic:nvPicPr>
                    <pic:cNvPr id="0" name=""/>
                    <pic:cNvPicPr/>
                  </pic:nvPicPr>
                  <pic:blipFill>
                    <a:blip r:embed="Rfd7dee33c7684a73">
                      <a:extLst>
                        <a:ext xmlns:a="http://schemas.openxmlformats.org/drawingml/2006/main" uri="{28A0092B-C50C-407E-A947-70E740481C1C}">
                          <a14:useLocalDpi val="0"/>
                        </a:ext>
                      </a:extLst>
                    </a:blip>
                    <a:stretch>
                      <a:fillRect/>
                    </a:stretch>
                  </pic:blipFill>
                  <pic:spPr>
                    <a:xfrm>
                      <a:off x="0" y="0"/>
                      <a:ext cx="3495675" cy="1320232"/>
                    </a:xfrm>
                    <a:prstGeom prst="rect">
                      <a:avLst/>
                    </a:prstGeom>
                  </pic:spPr>
                </pic:pic>
              </a:graphicData>
            </a:graphic>
          </wp:inline>
        </w:drawing>
      </w:r>
    </w:p>
    <w:p w:rsidR="00F3132B" w:rsidP="0DEB1362" w:rsidRDefault="00F3132B" w14:paraId="08CE6F91" w14:textId="7F37017F">
      <w:pPr>
        <w:pStyle w:val="Normal"/>
        <w:jc w:val="center"/>
      </w:pPr>
      <w:r w:rsidR="6BFC0CC4">
        <w:rPr/>
        <w:t>Img</w:t>
      </w:r>
      <w:r w:rsidR="6BFC0CC4">
        <w:rPr/>
        <w:t xml:space="preserve">. 8.5-3Usuario administrador de ejemplo de </w:t>
      </w:r>
      <w:r w:rsidR="6BFC0CC4">
        <w:rPr/>
        <w:t>RabbitMQ</w:t>
      </w:r>
      <w:r w:rsidR="6BFC0CC4">
        <w:rPr/>
        <w:t xml:space="preserve"> creado sin permisos de virtual host.</w:t>
      </w:r>
    </w:p>
    <w:p w:rsidR="00070CB0" w:rsidP="0DEB1362" w:rsidRDefault="00070CB0" w14:paraId="2CD5CB6D" w14:textId="3BFF9B0C">
      <w:pPr>
        <w:pStyle w:val="Normal"/>
        <w:jc w:val="center"/>
      </w:pPr>
    </w:p>
    <w:p w:rsidR="00070CB0" w:rsidP="0DEB1362" w:rsidRDefault="00070CB0" w14:paraId="06DA068E" w14:textId="2E80BB16">
      <w:pPr>
        <w:pStyle w:val="Normal"/>
      </w:pPr>
      <w:r w:rsidR="757CF1E7">
        <w:rPr/>
        <w:t>Para cada usuario creado tenemos que establecer el virtual host al que tiene permisos. En nuestro caso, ambos usuarios (</w:t>
      </w:r>
      <w:r w:rsidR="757CF1E7">
        <w:rPr/>
        <w:t>admin</w:t>
      </w:r>
      <w:r w:rsidR="757CF1E7">
        <w:rPr/>
        <w:t xml:space="preserve"> y Admin2) deben poder acceder </w:t>
      </w:r>
      <w:r w:rsidR="757CF1E7">
        <w:rPr/>
        <w:t>al virtual host raíz</w:t>
      </w:r>
      <w:r w:rsidR="757CF1E7">
        <w:rPr/>
        <w:t xml:space="preserve"> (/).</w:t>
      </w:r>
    </w:p>
    <w:p w:rsidR="00070CB0" w:rsidP="0DEB1362" w:rsidRDefault="00070CB0" w14:paraId="70D1E0BA" w14:textId="5ACB7F1E">
      <w:pPr>
        <w:pStyle w:val="Normal"/>
      </w:pPr>
      <w:r w:rsidR="06CFD100">
        <w:rPr/>
        <w:t xml:space="preserve">Clicamos sobre el </w:t>
      </w:r>
      <w:r w:rsidRPr="0DEB1362" w:rsidR="06CFD100">
        <w:rPr>
          <w:i w:val="1"/>
          <w:iCs w:val="1"/>
        </w:rPr>
        <w:t>Name</w:t>
      </w:r>
      <w:r w:rsidRPr="0DEB1362" w:rsidR="06CFD100">
        <w:rPr>
          <w:i w:val="1"/>
          <w:iCs w:val="1"/>
        </w:rPr>
        <w:t xml:space="preserve"> </w:t>
      </w:r>
      <w:r w:rsidR="06CFD100">
        <w:rPr/>
        <w:t xml:space="preserve">del usuario creado para modificarlo y, </w:t>
      </w:r>
      <w:r w:rsidR="1CF8D5A1">
        <w:rPr/>
        <w:t>posteriormente</w:t>
      </w:r>
      <w:r w:rsidR="06CFD100">
        <w:rPr/>
        <w:t xml:space="preserve"> establecemos con "Set </w:t>
      </w:r>
      <w:r w:rsidR="06CFD100">
        <w:rPr/>
        <w:t>Permission</w:t>
      </w:r>
      <w:r w:rsidR="06CFD100">
        <w:rPr/>
        <w:t>" sus derechos de acceso al virtual host.</w:t>
      </w:r>
    </w:p>
    <w:p w:rsidR="00070CB0" w:rsidP="0DEB1362" w:rsidRDefault="00070CB0" w14:paraId="1420732D" w14:textId="372B05F1">
      <w:pPr>
        <w:pStyle w:val="Normal"/>
        <w:jc w:val="center"/>
      </w:pPr>
      <w:r w:rsidR="06CFD100">
        <w:drawing>
          <wp:inline wp14:editId="50FA8B07" wp14:anchorId="5CA61391">
            <wp:extent cx="5341791" cy="3095625"/>
            <wp:effectExtent l="0" t="0" r="0" b="0"/>
            <wp:docPr id="1457956242" name="" title=""/>
            <wp:cNvGraphicFramePr>
              <a:graphicFrameLocks noChangeAspect="1"/>
            </wp:cNvGraphicFramePr>
            <a:graphic>
              <a:graphicData uri="http://schemas.openxmlformats.org/drawingml/2006/picture">
                <pic:pic>
                  <pic:nvPicPr>
                    <pic:cNvPr id="0" name=""/>
                    <pic:cNvPicPr/>
                  </pic:nvPicPr>
                  <pic:blipFill>
                    <a:blip r:embed="R79407297808940c7">
                      <a:extLst>
                        <a:ext xmlns:a="http://schemas.openxmlformats.org/drawingml/2006/main" uri="{28A0092B-C50C-407E-A947-70E740481C1C}">
                          <a14:useLocalDpi val="0"/>
                        </a:ext>
                      </a:extLst>
                    </a:blip>
                    <a:stretch>
                      <a:fillRect/>
                    </a:stretch>
                  </pic:blipFill>
                  <pic:spPr>
                    <a:xfrm>
                      <a:off x="0" y="0"/>
                      <a:ext cx="5341791" cy="3095625"/>
                    </a:xfrm>
                    <a:prstGeom prst="rect">
                      <a:avLst/>
                    </a:prstGeom>
                  </pic:spPr>
                </pic:pic>
              </a:graphicData>
            </a:graphic>
          </wp:inline>
        </w:drawing>
      </w:r>
    </w:p>
    <w:p w:rsidR="00070CB0" w:rsidP="0DEB1362" w:rsidRDefault="00070CB0" w14:paraId="41CAE206" w14:textId="5B370562">
      <w:pPr>
        <w:pStyle w:val="Normal"/>
        <w:jc w:val="center"/>
      </w:pPr>
      <w:r w:rsidR="3D379A5E">
        <w:rPr/>
        <w:t xml:space="preserve">Img. 8.5-4 Usuario administrador de ejemplo de </w:t>
      </w:r>
      <w:r w:rsidR="3D379A5E">
        <w:rPr/>
        <w:t>RabbitMQ</w:t>
      </w:r>
      <w:r w:rsidR="3D379A5E">
        <w:rPr/>
        <w:t>. Estab</w:t>
      </w:r>
      <w:r w:rsidR="5513BA2A">
        <w:rPr/>
        <w:t>lecer</w:t>
      </w:r>
      <w:r w:rsidR="3D379A5E">
        <w:rPr/>
        <w:t xml:space="preserve"> permisos de virtual host.</w:t>
      </w:r>
    </w:p>
    <w:p w:rsidR="00070CB0" w:rsidP="0DEB1362" w:rsidRDefault="00070CB0" w14:paraId="76E24995" w14:textId="3EC0BEEA">
      <w:pPr>
        <w:pStyle w:val="Normal"/>
        <w:jc w:val="center"/>
      </w:pPr>
    </w:p>
    <w:p w:rsidR="00070CB0" w:rsidP="0DEB1362" w:rsidRDefault="00070CB0" w14:paraId="02F2C34E" w14:textId="7E8325F2">
      <w:pPr>
        <w:pStyle w:val="Normal"/>
      </w:pPr>
      <w:r w:rsidR="3D3CD28E">
        <w:rPr/>
        <w:t xml:space="preserve">Al </w:t>
      </w:r>
      <w:r w:rsidR="7D9FBA60">
        <w:rPr/>
        <w:t>hacerlo</w:t>
      </w:r>
      <w:r w:rsidR="3D3CD28E">
        <w:rPr/>
        <w:t xml:space="preserve"> así, le damos acceso a todos los virtual host que se creen.</w:t>
      </w:r>
    </w:p>
    <w:p w:rsidR="4969C608" w:rsidP="0DEB1362" w:rsidRDefault="4969C608" w14:paraId="4450358B" w14:textId="65482145">
      <w:pPr>
        <w:pStyle w:val="Ttulo1"/>
        <w:numPr>
          <w:ilvl w:val="0"/>
          <w:numId w:val="5"/>
        </w:numPr>
        <w:ind w:left="709" w:right="2295" w:hanging="709"/>
        <w:rPr/>
      </w:pPr>
      <w:bookmarkStart w:name="_Toc975648258" w:id="1462939716"/>
      <w:r w:rsidR="4969C608">
        <w:rPr/>
        <w:t>CASIOPEA. DEPURACIÓN</w:t>
      </w:r>
      <w:bookmarkEnd w:id="1462939716"/>
    </w:p>
    <w:p w:rsidR="4969C608" w:rsidP="0DEB1362" w:rsidRDefault="4969C608" w14:paraId="1358E839">
      <w:pPr>
        <w:pStyle w:val="Ttulo2"/>
        <w:rPr/>
      </w:pPr>
      <w:bookmarkStart w:name="_Toc1663788491" w:id="341926065"/>
      <w:r w:rsidR="4969C608">
        <w:rPr/>
        <w:t>Requisitos previos</w:t>
      </w:r>
      <w:bookmarkEnd w:id="341926065"/>
    </w:p>
    <w:p w:rsidR="7E668727" w:rsidP="77F6D87B" w:rsidRDefault="7E668727" w14:paraId="2F083CA8" w14:textId="4F80B1BC">
      <w:pPr>
        <w:pStyle w:val="Prrafodelista"/>
        <w:numPr>
          <w:ilvl w:val="0"/>
          <w:numId w:val="25"/>
        </w:numPr>
        <w:rPr>
          <w:color w:val="4B4F54" w:themeColor="text2" w:themeTint="FF" w:themeShade="FF"/>
        </w:rPr>
      </w:pPr>
      <w:r w:rsidRPr="77F6D87B" w:rsidR="7E668727">
        <w:rPr>
          <w:color w:val="4B4F54" w:themeColor="text2" w:themeTint="FF" w:themeShade="FF"/>
        </w:rPr>
        <w:t xml:space="preserve">Abrir visual </w:t>
      </w:r>
      <w:r w:rsidRPr="77F6D87B" w:rsidR="7E668727">
        <w:rPr>
          <w:color w:val="4B4F54" w:themeColor="text2" w:themeTint="FF" w:themeShade="FF"/>
        </w:rPr>
        <w:t>studio</w:t>
      </w:r>
      <w:r w:rsidRPr="77F6D87B" w:rsidR="7E668727">
        <w:rPr>
          <w:color w:val="4B4F54" w:themeColor="text2" w:themeTint="FF" w:themeShade="FF"/>
        </w:rPr>
        <w:t xml:space="preserve"> 2022 como administrador.</w:t>
      </w:r>
    </w:p>
    <w:p w:rsidRPr="00D35E2E" w:rsidR="00104144" w:rsidP="77F6D87B" w:rsidRDefault="00104144" w14:paraId="403A08FC" w14:textId="1CFE0895">
      <w:pPr>
        <w:pStyle w:val="Prrafodelista"/>
        <w:numPr>
          <w:ilvl w:val="0"/>
          <w:numId w:val="25"/>
        </w:numPr>
        <w:rPr>
          <w:color w:val="4B4F54" w:themeColor="text2" w:themeTint="FF" w:themeShade="FF"/>
        </w:rPr>
      </w:pPr>
      <w:r w:rsidR="7E668727">
        <w:rPr/>
        <w:t xml:space="preserve">HABER DESCARGADO LA RAMA DEV DE C3, o descargarla con </w:t>
      </w:r>
      <w:r w:rsidR="7E668727">
        <w:rPr/>
        <w:t>team</w:t>
      </w:r>
      <w:r w:rsidR="7E668727">
        <w:rPr/>
        <w:t xml:space="preserve"> EXPLORER de visual studio.</w:t>
      </w:r>
    </w:p>
    <w:p w:rsidRPr="00D35E2E" w:rsidR="00104144" w:rsidP="77F6D87B" w:rsidRDefault="00104144" w14:paraId="08B2AD31" w14:textId="5E351761">
      <w:pPr>
        <w:pStyle w:val="Prrafodelista"/>
        <w:numPr>
          <w:ilvl w:val="0"/>
          <w:numId w:val="25"/>
        </w:numPr>
        <w:rPr>
          <w:color w:val="4B4F54" w:themeColor="text2" w:themeTint="FF" w:themeShade="FF"/>
        </w:rPr>
      </w:pPr>
      <w:r w:rsidRPr="77F6D87B" w:rsidR="7E668727">
        <w:rPr>
          <w:color w:val="4B4F54" w:themeColor="text2" w:themeTint="FF" w:themeShade="FF"/>
        </w:rPr>
        <w:t xml:space="preserve">Estar conectados a </w:t>
      </w:r>
      <w:r w:rsidRPr="77F6D87B" w:rsidR="7E668727">
        <w:rPr>
          <w:color w:val="4B4F54" w:themeColor="text2" w:themeTint="FF" w:themeShade="FF"/>
        </w:rPr>
        <w:t>openvpn</w:t>
      </w:r>
      <w:r w:rsidRPr="77F6D87B" w:rsidR="7E668727">
        <w:rPr>
          <w:color w:val="4B4F54" w:themeColor="text2" w:themeTint="FF" w:themeShade="FF"/>
        </w:rPr>
        <w:t xml:space="preserve"> para conectar a </w:t>
      </w:r>
      <w:r w:rsidRPr="77F6D87B" w:rsidR="7E668727">
        <w:rPr>
          <w:color w:val="4B4F54" w:themeColor="text2" w:themeTint="FF" w:themeShade="FF"/>
        </w:rPr>
        <w:t>quiron</w:t>
      </w:r>
      <w:r w:rsidRPr="77F6D87B" w:rsidR="7E668727">
        <w:rPr>
          <w:color w:val="4B4F54" w:themeColor="text2" w:themeTint="FF" w:themeShade="FF"/>
        </w:rPr>
        <w:t xml:space="preserve"> con nuestro usuario de </w:t>
      </w:r>
      <w:r w:rsidRPr="77F6D87B" w:rsidR="7E668727">
        <w:rPr>
          <w:color w:val="4B4F54" w:themeColor="text2" w:themeTint="FF" w:themeShade="FF"/>
        </w:rPr>
        <w:t>inet</w:t>
      </w:r>
      <w:r w:rsidRPr="77F6D87B" w:rsidR="5A7E9201">
        <w:rPr>
          <w:color w:val="4B4F54" w:themeColor="text2" w:themeTint="FF" w:themeShade="FF"/>
        </w:rPr>
        <w:t>um</w:t>
      </w:r>
      <w:r w:rsidRPr="77F6D87B" w:rsidR="5A7E9201">
        <w:rPr>
          <w:color w:val="4B4F54" w:themeColor="text2" w:themeTint="FF" w:themeShade="FF"/>
        </w:rPr>
        <w:t>.</w:t>
      </w:r>
    </w:p>
    <w:p w:rsidRPr="00D35E2E" w:rsidR="00104144" w:rsidP="77F6D87B" w:rsidRDefault="00104144" w14:paraId="0901DA7E" w14:textId="52E8A98D">
      <w:pPr>
        <w:pStyle w:val="Ttulo2"/>
        <w:rPr/>
      </w:pPr>
      <w:bookmarkStart w:name="_Toc1209048191" w:id="651266549"/>
      <w:r w:rsidR="5A7E9201">
        <w:rPr/>
        <w:t xml:space="preserve">VISUAL </w:t>
      </w:r>
      <w:r w:rsidR="5A7E9201">
        <w:rPr/>
        <w:t>STudio</w:t>
      </w:r>
      <w:r w:rsidR="5A7E9201">
        <w:rPr/>
        <w:t xml:space="preserve"> y </w:t>
      </w:r>
      <w:r w:rsidR="5A7E9201">
        <w:rPr/>
        <w:t>presentation.hce</w:t>
      </w:r>
      <w:bookmarkEnd w:id="651266549"/>
    </w:p>
    <w:p w:rsidRPr="00D35E2E" w:rsidR="00104144" w:rsidP="77F6D87B" w:rsidRDefault="00104144" w14:paraId="0FA216C6" w14:textId="51CC4DC9">
      <w:pPr>
        <w:pStyle w:val="Normal"/>
        <w:suppressLineNumbers w:val="0"/>
        <w:bidi w:val="0"/>
        <w:spacing w:before="120" w:beforeAutospacing="off" w:after="200" w:afterAutospacing="off" w:line="240" w:lineRule="auto"/>
        <w:ind w:left="0" w:right="0"/>
        <w:jc w:val="both"/>
      </w:pPr>
      <w:r w:rsidR="5A7E9201">
        <w:rPr/>
        <w:t xml:space="preserve">Para explicar la forma de asociar visual </w:t>
      </w:r>
      <w:r w:rsidR="5A7E9201">
        <w:rPr/>
        <w:t>studio</w:t>
      </w:r>
      <w:r w:rsidR="5A7E9201">
        <w:rPr/>
        <w:t xml:space="preserve"> a un proceso de depuración vamos a enfocarnos en el proyecto </w:t>
      </w:r>
      <w:r w:rsidR="5A7E9201">
        <w:rPr/>
        <w:t>Presentation.HCE</w:t>
      </w:r>
      <w:r w:rsidR="5A7E9201">
        <w:rPr/>
        <w:t xml:space="preserve"> de Casiopea. No obstante, el método es similar para cualquier proyecto de </w:t>
      </w:r>
      <w:r w:rsidR="3A19F15E">
        <w:rPr/>
        <w:t xml:space="preserve">entrada de </w:t>
      </w:r>
      <w:r w:rsidR="5A7E9201">
        <w:rPr/>
        <w:t>la capa de Presentación o Ap</w:t>
      </w:r>
      <w:r w:rsidR="412FA07B">
        <w:rPr/>
        <w:t>p</w:t>
      </w:r>
      <w:r w:rsidR="5BC1AC58">
        <w:rPr/>
        <w:t>.</w:t>
      </w:r>
    </w:p>
    <w:p w:rsidRPr="00D35E2E" w:rsidR="00104144" w:rsidP="77F6D87B" w:rsidRDefault="00104144" w14:paraId="48A21919" w14:textId="64CE008C">
      <w:pPr>
        <w:pStyle w:val="Normal"/>
        <w:suppressLineNumbers w:val="0"/>
        <w:bidi w:val="0"/>
        <w:spacing w:before="120" w:beforeAutospacing="off" w:after="200" w:afterAutospacing="off" w:line="240" w:lineRule="auto"/>
        <w:ind w:left="0" w:right="0"/>
        <w:jc w:val="both"/>
      </w:pPr>
      <w:r w:rsidRPr="77F6D87B" w:rsidR="6D8753C8">
        <w:rPr>
          <w:b w:val="1"/>
          <w:bCs w:val="1"/>
        </w:rPr>
        <w:t>1.</w:t>
      </w:r>
      <w:r w:rsidR="6D8753C8">
        <w:rPr/>
        <w:t xml:space="preserve"> </w:t>
      </w:r>
      <w:r w:rsidR="2EC3F184">
        <w:rPr/>
        <w:t>Enlazamos el IIS Local con el proyec</w:t>
      </w:r>
      <w:r w:rsidR="2EC3F184">
        <w:rPr/>
        <w:t xml:space="preserve">to </w:t>
      </w:r>
      <w:r w:rsidR="2EC3F184">
        <w:rPr/>
        <w:t>Presentation.</w:t>
      </w:r>
      <w:r w:rsidR="2EC3F184">
        <w:rPr/>
        <w:t>H</w:t>
      </w:r>
      <w:r w:rsidR="2EC3F184">
        <w:rPr/>
        <w:t>CE</w:t>
      </w:r>
      <w:r w:rsidR="2EC3F184">
        <w:rPr/>
        <w:t xml:space="preserve"> </w:t>
      </w:r>
      <w:r w:rsidR="2EC3F184">
        <w:rPr/>
        <w:t>establecié</w:t>
      </w:r>
      <w:r w:rsidR="2EC3F184">
        <w:rPr/>
        <w:t>ndo</w:t>
      </w:r>
      <w:r w:rsidR="6C259052">
        <w:rPr/>
        <w:t xml:space="preserve"> </w:t>
      </w:r>
      <w:r w:rsidR="2EC3F184">
        <w:rPr/>
        <w:t>una URL personalizada</w:t>
      </w:r>
      <w:r w:rsidR="510728EC">
        <w:rPr/>
        <w:t xml:space="preserve"> (p</w:t>
      </w:r>
      <w:r w:rsidR="2EC3F184">
        <w:rPr/>
        <w:t xml:space="preserve">or ejemplo, </w:t>
      </w:r>
      <w:r>
        <w:tab/>
      </w:r>
      <w:hyperlink r:id="R8231b59a241f41e5">
        <w:r w:rsidRPr="77F6D87B" w:rsidR="2EC3F184">
          <w:rPr>
            <w:rStyle w:val="Hipervnculo"/>
          </w:rPr>
          <w:t>https://</w:t>
        </w:r>
        <w:r w:rsidRPr="77F6D87B" w:rsidR="22FF2900">
          <w:rPr>
            <w:rStyle w:val="Hipervnculo"/>
          </w:rPr>
          <w:t>localhost/Presentation.HCE</w:t>
        </w:r>
      </w:hyperlink>
      <w:r w:rsidR="29F43E30">
        <w:rPr/>
        <w:t>) y presionamos el botón de “</w:t>
      </w:r>
      <w:r w:rsidRPr="77F6D87B" w:rsidR="29F43E30">
        <w:rPr>
          <w:i w:val="1"/>
          <w:iCs w:val="1"/>
        </w:rPr>
        <w:t>Crear directorio virtual</w:t>
      </w:r>
      <w:r w:rsidR="29F43E30">
        <w:rPr/>
        <w:t>” aceptando posteriormente la ventana emergente</w:t>
      </w:r>
      <w:r w:rsidR="7C2B2DA1">
        <w:rPr/>
        <w:t xml:space="preserve"> y guardando los cambios.</w:t>
      </w:r>
    </w:p>
    <w:p w:rsidRPr="00D35E2E" w:rsidR="00104144" w:rsidP="77F6D87B" w:rsidRDefault="00104144" w14:paraId="238601FE" w14:textId="5819A029">
      <w:pPr>
        <w:jc w:val="center"/>
      </w:pPr>
      <w:r w:rsidR="40303C2B">
        <w:drawing>
          <wp:inline wp14:editId="1D063F61" wp14:anchorId="784440BE">
            <wp:extent cx="5276850" cy="3187088"/>
            <wp:effectExtent l="0" t="0" r="0" b="0"/>
            <wp:docPr id="547264462" name="" title=""/>
            <wp:cNvGraphicFramePr>
              <a:graphicFrameLocks noChangeAspect="1"/>
            </wp:cNvGraphicFramePr>
            <a:graphic>
              <a:graphicData uri="http://schemas.openxmlformats.org/drawingml/2006/picture">
                <pic:pic>
                  <pic:nvPicPr>
                    <pic:cNvPr id="0" name=""/>
                    <pic:cNvPicPr/>
                  </pic:nvPicPr>
                  <pic:blipFill>
                    <a:blip r:embed="R94bc2831eff648aa">
                      <a:extLst>
                        <a:ext xmlns:a="http://schemas.openxmlformats.org/drawingml/2006/main" uri="{28A0092B-C50C-407E-A947-70E740481C1C}">
                          <a14:useLocalDpi val="0"/>
                        </a:ext>
                      </a:extLst>
                    </a:blip>
                    <a:stretch>
                      <a:fillRect/>
                    </a:stretch>
                  </pic:blipFill>
                  <pic:spPr>
                    <a:xfrm>
                      <a:off x="0" y="0"/>
                      <a:ext cx="5276850" cy="3187088"/>
                    </a:xfrm>
                    <a:prstGeom prst="rect">
                      <a:avLst/>
                    </a:prstGeom>
                  </pic:spPr>
                </pic:pic>
              </a:graphicData>
            </a:graphic>
          </wp:inline>
        </w:drawing>
      </w:r>
    </w:p>
    <w:p w:rsidRPr="00D35E2E" w:rsidR="00104144" w:rsidP="77F6D87B" w:rsidRDefault="00104144" w14:paraId="17BF85A4" w14:textId="2CE5B6E6">
      <w:pPr>
        <w:pStyle w:val="Normal"/>
        <w:jc w:val="center"/>
      </w:pPr>
      <w:r w:rsidR="60F13BD2">
        <w:rPr/>
        <w:t>Img</w:t>
      </w:r>
      <w:r w:rsidR="60F13BD2">
        <w:rPr/>
        <w:t xml:space="preserve">. 9.2-1 </w:t>
      </w:r>
      <w:r w:rsidR="60F13BD2">
        <w:rPr/>
        <w:t>Presentation.HCE</w:t>
      </w:r>
      <w:r w:rsidR="60F13BD2">
        <w:rPr/>
        <w:t xml:space="preserve">. </w:t>
      </w:r>
      <w:r w:rsidR="25EE7E4E">
        <w:rPr/>
        <w:t xml:space="preserve">VIsual Studio. </w:t>
      </w:r>
      <w:r w:rsidR="60F13BD2">
        <w:rPr/>
        <w:t>Propiedades. Web. Enlazas IIS Local</w:t>
      </w:r>
    </w:p>
    <w:p w:rsidRPr="00D35E2E" w:rsidR="00104144" w:rsidP="77F6D87B" w:rsidRDefault="00104144" w14:paraId="6DC007AD" w14:textId="45F723DF">
      <w:pPr>
        <w:pStyle w:val="Normal"/>
        <w:jc w:val="center"/>
      </w:pPr>
    </w:p>
    <w:p w:rsidRPr="00D35E2E" w:rsidR="00104144" w:rsidP="77F6D87B" w:rsidRDefault="00104144" w14:paraId="5DD6CB11" w14:textId="7B325427">
      <w:pPr>
        <w:pStyle w:val="Normal"/>
        <w:jc w:val="left"/>
      </w:pPr>
      <w:r w:rsidRPr="77F6D87B" w:rsidR="238C6EBD">
        <w:rPr>
          <w:b w:val="1"/>
          <w:bCs w:val="1"/>
        </w:rPr>
        <w:t xml:space="preserve">2. </w:t>
      </w:r>
      <w:r w:rsidR="238C6EBD">
        <w:rPr/>
        <w:t xml:space="preserve">Verificamos que se haya enlazado correctamente </w:t>
      </w:r>
      <w:r w:rsidR="59A6F329">
        <w:rPr/>
        <w:t xml:space="preserve">el proyecto </w:t>
      </w:r>
      <w:r w:rsidR="238C6EBD">
        <w:rPr/>
        <w:t>en nuestro IIS Local</w:t>
      </w:r>
      <w:r w:rsidR="552542F0">
        <w:rPr/>
        <w:t xml:space="preserve"> y</w:t>
      </w:r>
      <w:r w:rsidR="3CA8500D">
        <w:rPr/>
        <w:t xml:space="preserve"> </w:t>
      </w:r>
      <w:r w:rsidR="043636BD">
        <w:rPr/>
        <w:t xml:space="preserve">revisamos </w:t>
      </w:r>
      <w:r w:rsidR="3CA8500D">
        <w:rPr/>
        <w:t>cuál es su grupo de aplicaciones asociado</w:t>
      </w:r>
      <w:r w:rsidR="25F5870A">
        <w:rPr/>
        <w:t xml:space="preserve"> (será </w:t>
      </w:r>
      <w:r w:rsidRPr="77F6D87B" w:rsidR="25F5870A">
        <w:rPr>
          <w:i w:val="1"/>
          <w:iCs w:val="1"/>
        </w:rPr>
        <w:t>Defaul</w:t>
      </w:r>
      <w:r w:rsidRPr="77F6D87B" w:rsidR="25F5870A">
        <w:rPr>
          <w:i w:val="1"/>
          <w:iCs w:val="1"/>
        </w:rPr>
        <w:t>tAppPool</w:t>
      </w:r>
      <w:r w:rsidRPr="77F6D87B" w:rsidR="25F5870A">
        <w:rPr>
          <w:i w:val="1"/>
          <w:iCs w:val="1"/>
        </w:rPr>
        <w:t xml:space="preserve"> </w:t>
      </w:r>
      <w:r w:rsidR="25F5870A">
        <w:rPr/>
        <w:t>si no hemos asignado uno diferente)</w:t>
      </w:r>
      <w:r w:rsidR="3CA8500D">
        <w:rPr/>
        <w:t>.</w:t>
      </w:r>
    </w:p>
    <w:p w:rsidRPr="00D35E2E" w:rsidR="00104144" w:rsidP="77F6D87B" w:rsidRDefault="00104144" w14:paraId="0CDFB605" w14:textId="028A7632">
      <w:pPr>
        <w:pStyle w:val="Normal"/>
        <w:jc w:val="center"/>
      </w:pPr>
      <w:r w:rsidR="52F9EF37">
        <w:drawing>
          <wp:inline wp14:editId="351FA2EA" wp14:anchorId="29F4E35E">
            <wp:extent cx="1504950" cy="428625"/>
            <wp:effectExtent l="0" t="0" r="0" b="0"/>
            <wp:docPr id="1182749503" name="" title=""/>
            <wp:cNvGraphicFramePr>
              <a:graphicFrameLocks noChangeAspect="1"/>
            </wp:cNvGraphicFramePr>
            <a:graphic>
              <a:graphicData uri="http://schemas.openxmlformats.org/drawingml/2006/picture">
                <pic:pic>
                  <pic:nvPicPr>
                    <pic:cNvPr id="0" name=""/>
                    <pic:cNvPicPr/>
                  </pic:nvPicPr>
                  <pic:blipFill>
                    <a:blip r:embed="Rbcfb9a7ee3574f1c">
                      <a:extLst>
                        <a:ext xmlns:a="http://schemas.openxmlformats.org/drawingml/2006/main" uri="{28A0092B-C50C-407E-A947-70E740481C1C}">
                          <a14:useLocalDpi val="0"/>
                        </a:ext>
                      </a:extLst>
                    </a:blip>
                    <a:stretch>
                      <a:fillRect/>
                    </a:stretch>
                  </pic:blipFill>
                  <pic:spPr>
                    <a:xfrm>
                      <a:off x="0" y="0"/>
                      <a:ext cx="1504950" cy="428625"/>
                    </a:xfrm>
                    <a:prstGeom prst="rect">
                      <a:avLst/>
                    </a:prstGeom>
                  </pic:spPr>
                </pic:pic>
              </a:graphicData>
            </a:graphic>
          </wp:inline>
        </w:drawing>
      </w:r>
    </w:p>
    <w:p w:rsidRPr="00D35E2E" w:rsidR="00104144" w:rsidP="77F6D87B" w:rsidRDefault="00104144" w14:paraId="39D18F0F" w14:textId="5208BA49">
      <w:pPr>
        <w:pStyle w:val="Normal"/>
        <w:jc w:val="center"/>
      </w:pPr>
      <w:r w:rsidR="65106543">
        <w:rPr/>
        <w:t>Img</w:t>
      </w:r>
      <w:r w:rsidR="65106543">
        <w:rPr/>
        <w:t xml:space="preserve">. 9.2-2 IIS. Ruta virtual proyecto </w:t>
      </w:r>
      <w:r w:rsidR="65106543">
        <w:rPr/>
        <w:t>Presentation.HCE</w:t>
      </w:r>
    </w:p>
    <w:p w:rsidRPr="00D35E2E" w:rsidR="00104144" w:rsidP="77F6D87B" w:rsidRDefault="00104144" w14:paraId="479969D5" w14:textId="2823DE88">
      <w:pPr>
        <w:pStyle w:val="Normal"/>
        <w:jc w:val="center"/>
      </w:pPr>
      <w:r w:rsidR="07812D7C">
        <w:drawing>
          <wp:inline wp14:editId="1BA9EE36" wp14:anchorId="41F6F119">
            <wp:extent cx="6229350" cy="4714875"/>
            <wp:effectExtent l="0" t="0" r="0" b="0"/>
            <wp:docPr id="1213135892" name="" title=""/>
            <wp:cNvGraphicFramePr>
              <a:graphicFrameLocks noChangeAspect="1"/>
            </wp:cNvGraphicFramePr>
            <a:graphic>
              <a:graphicData uri="http://schemas.openxmlformats.org/drawingml/2006/picture">
                <pic:pic>
                  <pic:nvPicPr>
                    <pic:cNvPr id="0" name=""/>
                    <pic:cNvPicPr/>
                  </pic:nvPicPr>
                  <pic:blipFill>
                    <a:blip r:embed="R3ae5a49c52e54fb6">
                      <a:extLst>
                        <a:ext xmlns:a="http://schemas.openxmlformats.org/drawingml/2006/main" uri="{28A0092B-C50C-407E-A947-70E740481C1C}">
                          <a14:useLocalDpi val="0"/>
                        </a:ext>
                      </a:extLst>
                    </a:blip>
                    <a:stretch>
                      <a:fillRect/>
                    </a:stretch>
                  </pic:blipFill>
                  <pic:spPr>
                    <a:xfrm>
                      <a:off x="0" y="0"/>
                      <a:ext cx="6229350" cy="4714875"/>
                    </a:xfrm>
                    <a:prstGeom prst="rect">
                      <a:avLst/>
                    </a:prstGeom>
                  </pic:spPr>
                </pic:pic>
              </a:graphicData>
            </a:graphic>
          </wp:inline>
        </w:drawing>
      </w:r>
      <w:r w:rsidR="34EDAE91">
        <w:rPr/>
        <w:t>Img</w:t>
      </w:r>
      <w:r w:rsidR="34EDAE91">
        <w:rPr/>
        <w:t>. 9.2</w:t>
      </w:r>
      <w:r w:rsidR="3B5444F5">
        <w:rPr/>
        <w:t xml:space="preserve">-3 IIS. Ruta virtual proyecto </w:t>
      </w:r>
      <w:r w:rsidR="3B5444F5">
        <w:rPr/>
        <w:t>Presentation.HCE</w:t>
      </w:r>
      <w:r w:rsidR="3B5444F5">
        <w:rPr/>
        <w:t>. Configuración avanzada</w:t>
      </w:r>
    </w:p>
    <w:p w:rsidRPr="00D35E2E" w:rsidR="00104144" w:rsidP="77F6D87B" w:rsidRDefault="00104144" w14:paraId="3B91A9AA" w14:textId="5AF17A84">
      <w:pPr>
        <w:pStyle w:val="Normal"/>
        <w:jc w:val="center"/>
      </w:pPr>
    </w:p>
    <w:p w:rsidRPr="00D35E2E" w:rsidR="00104144" w:rsidP="77F6D87B" w:rsidRDefault="00104144" w14:paraId="0F3CABC7" w14:textId="27BFC732">
      <w:pPr>
        <w:pStyle w:val="Normal"/>
        <w:rPr>
          <w:rFonts w:ascii="Calibri Light" w:hAnsi="Calibri Light" w:eastAsia="Calibri Light" w:cs="Calibri Light"/>
          <w:noProof w:val="0"/>
          <w:sz w:val="22"/>
          <w:szCs w:val="22"/>
          <w:lang w:val="es-ES"/>
        </w:rPr>
      </w:pPr>
      <w:r w:rsidRPr="77F6D87B" w:rsidR="0569DA2B">
        <w:rPr>
          <w:rFonts w:ascii="Calibri Light" w:hAnsi="Calibri Light" w:eastAsia="Calibri Light" w:cs="Calibri Light"/>
          <w:b w:val="1"/>
          <w:bCs w:val="1"/>
          <w:noProof w:val="0"/>
          <w:sz w:val="22"/>
          <w:szCs w:val="22"/>
          <w:lang w:val="es-ES"/>
        </w:rPr>
        <w:t>3.</w:t>
      </w:r>
      <w:r w:rsidRPr="77F6D87B" w:rsidR="0569DA2B">
        <w:rPr>
          <w:rFonts w:ascii="Calibri Light" w:hAnsi="Calibri Light" w:eastAsia="Calibri Light" w:cs="Calibri Light"/>
          <w:noProof w:val="0"/>
          <w:sz w:val="22"/>
          <w:szCs w:val="22"/>
          <w:lang w:val="es-ES"/>
        </w:rPr>
        <w:t xml:space="preserve"> </w:t>
      </w:r>
      <w:r w:rsidRPr="77F6D87B" w:rsidR="0B8CE4AD">
        <w:rPr>
          <w:rFonts w:ascii="Calibri Light" w:hAnsi="Calibri Light" w:eastAsia="Calibri Light" w:cs="Calibri Light"/>
          <w:noProof w:val="0"/>
          <w:sz w:val="22"/>
          <w:szCs w:val="22"/>
          <w:lang w:val="es-ES"/>
        </w:rPr>
        <w:t>Establecemos</w:t>
      </w:r>
      <w:r w:rsidRPr="77F6D87B" w:rsidR="0B8CE4AD">
        <w:rPr>
          <w:rFonts w:ascii="Calibri Light" w:hAnsi="Calibri Light" w:eastAsia="Calibri Light" w:cs="Calibri Light"/>
          <w:noProof w:val="0"/>
          <w:sz w:val="22"/>
          <w:szCs w:val="22"/>
          <w:lang w:val="es-ES"/>
        </w:rPr>
        <w:t xml:space="preserve"> como proyecto de inicio (botón secundario del ratón sobre el proyecto --&gt; “</w:t>
      </w:r>
      <w:r w:rsidRPr="77F6D87B" w:rsidR="0B8CE4AD">
        <w:rPr>
          <w:rFonts w:ascii="Calibri Light" w:hAnsi="Calibri Light" w:eastAsia="Calibri Light" w:cs="Calibri Light"/>
          <w:i w:val="1"/>
          <w:iCs w:val="1"/>
          <w:noProof w:val="0"/>
          <w:sz w:val="22"/>
          <w:szCs w:val="22"/>
          <w:lang w:val="es-ES"/>
        </w:rPr>
        <w:t>Establecer como proyecto de inicio</w:t>
      </w:r>
      <w:r w:rsidRPr="77F6D87B" w:rsidR="0B8CE4AD">
        <w:rPr>
          <w:rFonts w:ascii="Calibri Light" w:hAnsi="Calibri Light" w:eastAsia="Calibri Light" w:cs="Calibri Light"/>
          <w:noProof w:val="0"/>
          <w:sz w:val="22"/>
          <w:szCs w:val="22"/>
          <w:lang w:val="es-ES"/>
        </w:rPr>
        <w:t xml:space="preserve">”) aquel que queremos depurar, en este caso </w:t>
      </w:r>
      <w:r w:rsidRPr="77F6D87B" w:rsidR="0B8CE4AD">
        <w:rPr>
          <w:rFonts w:ascii="Calibri Light" w:hAnsi="Calibri Light" w:eastAsia="Calibri Light" w:cs="Calibri Light"/>
          <w:noProof w:val="0"/>
          <w:sz w:val="22"/>
          <w:szCs w:val="22"/>
          <w:lang w:val="es-ES"/>
        </w:rPr>
        <w:t>Presentation.HCE</w:t>
      </w:r>
      <w:r w:rsidRPr="77F6D87B" w:rsidR="0B8CE4AD">
        <w:rPr>
          <w:rFonts w:ascii="Calibri Light" w:hAnsi="Calibri Light" w:eastAsia="Calibri Light" w:cs="Calibri Light"/>
          <w:noProof w:val="0"/>
          <w:sz w:val="22"/>
          <w:szCs w:val="22"/>
          <w:lang w:val="es-ES"/>
        </w:rPr>
        <w:t>.</w:t>
      </w:r>
    </w:p>
    <w:p w:rsidRPr="00D35E2E" w:rsidR="00104144" w:rsidP="77F6D87B" w:rsidRDefault="00104144" w14:paraId="5B08B5D1" w14:textId="7CA101D1">
      <w:pPr>
        <w:pStyle w:val="Normal"/>
        <w:jc w:val="center"/>
      </w:pPr>
      <w:r w:rsidR="0B8CE4AD">
        <w:drawing>
          <wp:inline wp14:editId="24F227AD" wp14:anchorId="59B7E222">
            <wp:extent cx="2718845" cy="3586252"/>
            <wp:effectExtent l="0" t="0" r="0" b="0"/>
            <wp:docPr id="696997028" name="" title=""/>
            <wp:cNvGraphicFramePr>
              <a:graphicFrameLocks noChangeAspect="1"/>
            </wp:cNvGraphicFramePr>
            <a:graphic>
              <a:graphicData uri="http://schemas.openxmlformats.org/drawingml/2006/picture">
                <pic:pic>
                  <pic:nvPicPr>
                    <pic:cNvPr id="0" name=""/>
                    <pic:cNvPicPr/>
                  </pic:nvPicPr>
                  <pic:blipFill>
                    <a:blip r:embed="R76ee75d5b2424c1c">
                      <a:extLst>
                        <a:ext xmlns:a="http://schemas.openxmlformats.org/drawingml/2006/main" uri="{28A0092B-C50C-407E-A947-70E740481C1C}">
                          <a14:useLocalDpi val="0"/>
                        </a:ext>
                      </a:extLst>
                    </a:blip>
                    <a:stretch>
                      <a:fillRect/>
                    </a:stretch>
                  </pic:blipFill>
                  <pic:spPr>
                    <a:xfrm>
                      <a:off x="0" y="0"/>
                      <a:ext cx="2718845" cy="3586252"/>
                    </a:xfrm>
                    <a:prstGeom prst="rect">
                      <a:avLst/>
                    </a:prstGeom>
                  </pic:spPr>
                </pic:pic>
              </a:graphicData>
            </a:graphic>
          </wp:inline>
        </w:drawing>
      </w:r>
    </w:p>
    <w:p w:rsidR="469C0BB5" w:rsidP="77F6D87B" w:rsidRDefault="469C0BB5" w14:paraId="20204F1D" w14:textId="5123A9F3">
      <w:pPr>
        <w:pStyle w:val="Normal"/>
        <w:jc w:val="center"/>
      </w:pPr>
      <w:r w:rsidR="469C0BB5">
        <w:rPr/>
        <w:t>Img</w:t>
      </w:r>
      <w:r w:rsidR="469C0BB5">
        <w:rPr/>
        <w:t xml:space="preserve">. 9.2-4 </w:t>
      </w:r>
      <w:r w:rsidR="469C0BB5">
        <w:rPr/>
        <w:t>Presentation.HCE</w:t>
      </w:r>
      <w:r w:rsidR="469C0BB5">
        <w:rPr/>
        <w:t xml:space="preserve">. Visual Studio. Establecer como proyecto </w:t>
      </w:r>
      <w:r w:rsidR="469C0BB5">
        <w:rPr/>
        <w:t>de inicio</w:t>
      </w:r>
      <w:r w:rsidR="469C0BB5">
        <w:rPr/>
        <w:t>.</w:t>
      </w:r>
    </w:p>
    <w:p w:rsidR="357C5A8C" w:rsidP="77F6D87B" w:rsidRDefault="357C5A8C" w14:paraId="06277CE2" w14:textId="215A5E19">
      <w:pPr>
        <w:pStyle w:val="Normal"/>
        <w:jc w:val="left"/>
      </w:pPr>
      <w:r w:rsidRPr="77F6D87B" w:rsidR="357C5A8C">
        <w:rPr>
          <w:b w:val="1"/>
          <w:bCs w:val="1"/>
        </w:rPr>
        <w:t>4.</w:t>
      </w:r>
      <w:r w:rsidR="357C5A8C">
        <w:rPr/>
        <w:t xml:space="preserve"> Limpiamos y recompilamos el proyecto </w:t>
      </w:r>
      <w:r w:rsidRPr="77F6D87B" w:rsidR="357C5A8C">
        <w:rPr>
          <w:i w:val="1"/>
          <w:iCs w:val="1"/>
        </w:rPr>
        <w:t>Presentation.HCE</w:t>
      </w:r>
      <w:r w:rsidRPr="77F6D87B" w:rsidR="357C5A8C">
        <w:rPr>
          <w:i w:val="1"/>
          <w:iCs w:val="1"/>
        </w:rPr>
        <w:t xml:space="preserve"> </w:t>
      </w:r>
      <w:r w:rsidR="357C5A8C">
        <w:rPr/>
        <w:t xml:space="preserve">e incluso la </w:t>
      </w:r>
      <w:r w:rsidRPr="77F6D87B" w:rsidR="357C5A8C">
        <w:rPr>
          <w:i w:val="1"/>
          <w:iCs w:val="1"/>
        </w:rPr>
        <w:t>Solución Casiopea</w:t>
      </w:r>
      <w:r w:rsidR="357C5A8C">
        <w:rPr/>
        <w:t xml:space="preserve"> entera.</w:t>
      </w:r>
    </w:p>
    <w:p w:rsidR="77F6D87B" w:rsidP="77F6D87B" w:rsidRDefault="77F6D87B" w14:paraId="3140C7D8" w14:textId="3665E8B4">
      <w:pPr>
        <w:pStyle w:val="Normal"/>
      </w:pPr>
    </w:p>
    <w:p w:rsidR="7D2558CB" w:rsidP="77F6D87B" w:rsidRDefault="7D2558CB" w14:paraId="2F50F9E5" w14:textId="2B51A40B">
      <w:pPr>
        <w:pStyle w:val="Ttulo2"/>
        <w:suppressLineNumbers w:val="0"/>
        <w:bidi w:val="0"/>
        <w:spacing w:before="120" w:beforeAutospacing="off" w:after="240" w:afterAutospacing="off" w:line="240" w:lineRule="auto"/>
        <w:ind w:left="851" w:right="27" w:hanging="851"/>
        <w:jc w:val="left"/>
        <w:rPr/>
      </w:pPr>
      <w:bookmarkStart w:name="_Toc5034718" w:id="1922056360"/>
      <w:r w:rsidR="7D2558CB">
        <w:rPr/>
        <w:t>Adjuntarse al proceso a depurar</w:t>
      </w:r>
      <w:bookmarkEnd w:id="1922056360"/>
    </w:p>
    <w:p w:rsidR="7D2558CB" w:rsidP="77F6D87B" w:rsidRDefault="7D2558CB" w14:paraId="0048BACE" w14:textId="06B31C9C">
      <w:pPr>
        <w:pStyle w:val="Normal"/>
      </w:pPr>
      <w:r w:rsidR="7D2558CB">
        <w:rPr/>
        <w:t xml:space="preserve">La depuración del proyecto se realiza mediante la asociación a su proceso del IIS. Antes debemos haber establecido todos aquellos Break </w:t>
      </w:r>
      <w:r w:rsidR="7D2558CB">
        <w:rPr/>
        <w:t>Points</w:t>
      </w:r>
      <w:r w:rsidR="7D2558CB">
        <w:rPr/>
        <w:t xml:space="preserve"> de depuración que podamos necesitar</w:t>
      </w:r>
      <w:r w:rsidR="4A4C6C7C">
        <w:rPr/>
        <w:t>, tras lo cual recompilaremos el proyecto.</w:t>
      </w:r>
    </w:p>
    <w:p w:rsidR="4A4C6C7C" w:rsidP="77F6D87B" w:rsidRDefault="4A4C6C7C" w14:paraId="0C47CC2D" w14:textId="4B08545C">
      <w:pPr>
        <w:pStyle w:val="Normal"/>
      </w:pPr>
      <w:r w:rsidR="4A4C6C7C">
        <w:rPr/>
        <w:t xml:space="preserve">Una vez el proyecto recompilado accedemos con un navegador web a la URL del proyecto que configuramos en el IIS, siempre a través de </w:t>
      </w:r>
      <w:r w:rsidR="4A4C6C7C">
        <w:rPr/>
        <w:t>HTTPS,</w:t>
      </w:r>
      <w:r w:rsidR="0B73ED17">
        <w:rPr/>
        <w:t xml:space="preserve"> </w:t>
      </w:r>
      <w:r w:rsidR="4A4C6C7C">
        <w:rPr/>
        <w:t>esto</w:t>
      </w:r>
      <w:r w:rsidR="4A4C6C7C">
        <w:rPr/>
        <w:t xml:space="preserve"> es, para nuestro caso particular </w:t>
      </w:r>
      <w:hyperlink r:id="Rcbf44166ddee4b78">
        <w:r w:rsidRPr="77F6D87B" w:rsidR="4A4C6C7C">
          <w:rPr>
            <w:rStyle w:val="Hipervnculo"/>
          </w:rPr>
          <w:t>https://localhost</w:t>
        </w:r>
        <w:r w:rsidRPr="77F6D87B" w:rsidR="7A6F232E">
          <w:rPr>
            <w:rStyle w:val="Hipervnculo"/>
          </w:rPr>
          <w:t>/Presentation.HCE</w:t>
        </w:r>
      </w:hyperlink>
      <w:r w:rsidR="7A6F232E">
        <w:rPr/>
        <w:t>.</w:t>
      </w:r>
    </w:p>
    <w:p w:rsidR="20821314" w:rsidP="77F6D87B" w:rsidRDefault="20821314" w14:paraId="733AB563" w14:textId="0448CBB3">
      <w:pPr>
        <w:pStyle w:val="Normal"/>
      </w:pPr>
      <w:r w:rsidR="20821314">
        <w:rPr/>
        <w:t xml:space="preserve">Si durante el proceso de carga nos surge el ERROR 500 deberemos hacer uso del </w:t>
      </w:r>
      <w:r w:rsidRPr="77F6D87B" w:rsidR="20821314">
        <w:rPr>
          <w:i w:val="1"/>
          <w:iCs w:val="1"/>
        </w:rPr>
        <w:t>Visor de Eventos</w:t>
      </w:r>
      <w:r w:rsidR="20821314">
        <w:rPr/>
        <w:t xml:space="preserve"> de Windows para obtener información adi</w:t>
      </w:r>
      <w:r w:rsidR="7D9B51D3">
        <w:rPr/>
        <w:t xml:space="preserve">cional. Puede darse el caso de un fallo del compilador Roslyn, para lo cual tenemos que proceder como se detalla en el </w:t>
      </w:r>
      <w:r w:rsidR="3E796ADE">
        <w:rPr/>
        <w:t xml:space="preserve">próximo </w:t>
      </w:r>
      <w:r w:rsidR="7D9B51D3">
        <w:rPr/>
        <w:t xml:space="preserve">apartado </w:t>
      </w:r>
      <w:r w:rsidR="157F70F5">
        <w:rPr/>
        <w:t xml:space="preserve">de </w:t>
      </w:r>
      <w:r w:rsidR="157F70F5">
        <w:rPr/>
        <w:t>esta</w:t>
      </w:r>
      <w:r w:rsidR="157F70F5">
        <w:rPr/>
        <w:t xml:space="preserve"> guía.</w:t>
      </w:r>
    </w:p>
    <w:p w:rsidRPr="00D35E2E" w:rsidR="00104144" w:rsidP="00D64CE3" w:rsidRDefault="00104144" w14:paraId="16DEB4AB" w14:textId="5B1FFB7C">
      <w:r w:rsidR="157F70F5">
        <w:rPr/>
        <w:t>En caso de que la carga de la aplicación continúe sin error</w:t>
      </w:r>
      <w:r w:rsidR="5C70C2A8">
        <w:rPr/>
        <w:t xml:space="preserve"> nos dirigimos a Visual Studio:</w:t>
      </w:r>
    </w:p>
    <w:p w:rsidRPr="00D35E2E" w:rsidR="00104144" w:rsidP="77F6D87B" w:rsidRDefault="00104144" w14:paraId="584A83A2" w14:textId="6BB03188">
      <w:pPr>
        <w:pStyle w:val="Normal"/>
        <w:ind w:firstLine="442"/>
      </w:pPr>
      <w:r w:rsidR="5C70C2A8">
        <w:rPr/>
        <w:t xml:space="preserve">1. Menú </w:t>
      </w:r>
      <w:r w:rsidRPr="77F6D87B" w:rsidR="5C70C2A8">
        <w:rPr>
          <w:i w:val="1"/>
          <w:iCs w:val="1"/>
        </w:rPr>
        <w:t>Depurar</w:t>
      </w:r>
      <w:r w:rsidR="5C70C2A8">
        <w:rPr/>
        <w:t xml:space="preserve"> --&gt; </w:t>
      </w:r>
      <w:r w:rsidRPr="77F6D87B" w:rsidR="5C70C2A8">
        <w:rPr>
          <w:i w:val="1"/>
          <w:iCs w:val="1"/>
        </w:rPr>
        <w:t>Asociar al proceso</w:t>
      </w:r>
    </w:p>
    <w:p w:rsidRPr="00D35E2E" w:rsidR="00104144" w:rsidP="77F6D87B" w:rsidRDefault="00104144" w14:paraId="1E560268" w14:textId="102EB545">
      <w:pPr>
        <w:pStyle w:val="Normal"/>
        <w:ind w:firstLine="442"/>
      </w:pPr>
      <w:r w:rsidRPr="77F6D87B" w:rsidR="5C70C2A8">
        <w:rPr>
          <w:i w:val="1"/>
          <w:iCs w:val="1"/>
        </w:rPr>
        <w:t xml:space="preserve">2. </w:t>
      </w:r>
      <w:r w:rsidRPr="77F6D87B" w:rsidR="5C70C2A8">
        <w:rPr>
          <w:i w:val="0"/>
          <w:iCs w:val="0"/>
        </w:rPr>
        <w:t xml:space="preserve">Elegimos el nombre de vuestro Host en </w:t>
      </w:r>
      <w:r w:rsidRPr="77F6D87B" w:rsidR="5C70C2A8">
        <w:rPr>
          <w:i w:val="1"/>
          <w:iCs w:val="1"/>
        </w:rPr>
        <w:t>"</w:t>
      </w:r>
      <w:r w:rsidRPr="77F6D87B" w:rsidR="5C70C2A8">
        <w:rPr>
          <w:i w:val="1"/>
          <w:iCs w:val="1"/>
        </w:rPr>
        <w:t>Destino de la conexión</w:t>
      </w:r>
      <w:r w:rsidRPr="77F6D87B" w:rsidR="5C70C2A8">
        <w:rPr>
          <w:i w:val="1"/>
          <w:iCs w:val="1"/>
        </w:rPr>
        <w:t>".</w:t>
      </w:r>
    </w:p>
    <w:p w:rsidRPr="00D35E2E" w:rsidR="00104144" w:rsidP="77F6D87B" w:rsidRDefault="00104144" w14:paraId="0C5CD8A4" w14:textId="583B284F">
      <w:pPr>
        <w:pStyle w:val="Normal"/>
        <w:ind w:firstLine="442"/>
        <w:rPr>
          <w:i w:val="1"/>
          <w:iCs w:val="1"/>
        </w:rPr>
      </w:pPr>
      <w:r w:rsidRPr="77F6D87B" w:rsidR="5C70C2A8">
        <w:rPr>
          <w:i w:val="1"/>
          <w:iCs w:val="1"/>
        </w:rPr>
        <w:t xml:space="preserve">3. </w:t>
      </w:r>
      <w:r w:rsidRPr="77F6D87B" w:rsidR="5C70C2A8">
        <w:rPr>
          <w:i w:val="0"/>
          <w:iCs w:val="0"/>
        </w:rPr>
        <w:t>Nos conectamos al proceso</w:t>
      </w:r>
      <w:r w:rsidRPr="77F6D87B" w:rsidR="5C70C2A8">
        <w:rPr>
          <w:i w:val="0"/>
          <w:iCs w:val="0"/>
        </w:rPr>
        <w:t xml:space="preserve"> </w:t>
      </w:r>
      <w:r w:rsidRPr="77F6D87B" w:rsidR="5C70C2A8">
        <w:rPr>
          <w:i w:val="1"/>
          <w:iCs w:val="1"/>
        </w:rPr>
        <w:t>w3wp.exe</w:t>
      </w:r>
      <w:r w:rsidRPr="77F6D87B" w:rsidR="1368D869">
        <w:rPr>
          <w:i w:val="1"/>
          <w:iCs w:val="1"/>
        </w:rPr>
        <w:t xml:space="preserve"> </w:t>
      </w:r>
      <w:r w:rsidRPr="77F6D87B" w:rsidR="1368D869">
        <w:rPr>
          <w:i w:val="0"/>
          <w:iCs w:val="0"/>
        </w:rPr>
        <w:t>para</w:t>
      </w:r>
      <w:r w:rsidRPr="77F6D87B" w:rsidR="1368D869">
        <w:rPr>
          <w:i w:val="0"/>
          <w:iCs w:val="0"/>
        </w:rPr>
        <w:t xml:space="preserve"> </w:t>
      </w:r>
      <w:r w:rsidRPr="77F6D87B" w:rsidR="1368D869">
        <w:rPr>
          <w:i w:val="1"/>
          <w:iCs w:val="1"/>
        </w:rPr>
        <w:t>DefaultAppPool</w:t>
      </w:r>
      <w:r w:rsidRPr="77F6D87B" w:rsidR="1368D869">
        <w:rPr>
          <w:i w:val="0"/>
          <w:iCs w:val="0"/>
        </w:rPr>
        <w:t>.</w:t>
      </w:r>
    </w:p>
    <w:p w:rsidRPr="00D35E2E" w:rsidR="00104144" w:rsidP="77F6D87B" w:rsidRDefault="00104144" w14:paraId="0C49D80E" w14:textId="6A2538F8">
      <w:pPr>
        <w:pStyle w:val="Normal"/>
        <w:ind w:firstLine="442"/>
        <w:jc w:val="center"/>
      </w:pPr>
      <w:r w:rsidR="1368D869">
        <w:drawing>
          <wp:inline wp14:editId="47C3C9BC" wp14:anchorId="422612A5">
            <wp:extent cx="4572000" cy="2857500"/>
            <wp:effectExtent l="0" t="0" r="0" b="0"/>
            <wp:docPr id="1325146023" name="" title=""/>
            <wp:cNvGraphicFramePr>
              <a:graphicFrameLocks noChangeAspect="1"/>
            </wp:cNvGraphicFramePr>
            <a:graphic>
              <a:graphicData uri="http://schemas.openxmlformats.org/drawingml/2006/picture">
                <pic:pic>
                  <pic:nvPicPr>
                    <pic:cNvPr id="0" name=""/>
                    <pic:cNvPicPr/>
                  </pic:nvPicPr>
                  <pic:blipFill>
                    <a:blip r:embed="R06ff1cec808d4cfa">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Pr="00D35E2E" w:rsidR="00104144" w:rsidP="77F6D87B" w:rsidRDefault="00104144" w14:paraId="15C54130" w14:textId="2E9632B2">
      <w:pPr>
        <w:pStyle w:val="Normal"/>
        <w:ind w:left="442" w:firstLine="442"/>
        <w:jc w:val="center"/>
      </w:pPr>
      <w:r w:rsidR="3488DA7A">
        <w:rPr/>
        <w:t>Img</w:t>
      </w:r>
      <w:r w:rsidR="3488DA7A">
        <w:rPr/>
        <w:t xml:space="preserve">. 9.3-1 </w:t>
      </w:r>
      <w:r w:rsidR="732DBFAB">
        <w:rPr/>
        <w:t xml:space="preserve">Depuración. </w:t>
      </w:r>
      <w:r w:rsidR="3488DA7A">
        <w:rPr/>
        <w:t>Asociar pro</w:t>
      </w:r>
      <w:r w:rsidR="47386B84">
        <w:rPr/>
        <w:t>ceso</w:t>
      </w:r>
      <w:r w:rsidR="3488DA7A">
        <w:rPr/>
        <w:t>.</w:t>
      </w:r>
    </w:p>
    <w:p w:rsidRPr="00D35E2E" w:rsidR="00104144" w:rsidP="77F6D87B" w:rsidRDefault="00104144" w14:paraId="0AD9C6F4" w14:textId="0D013FEB">
      <w:pPr>
        <w:pStyle w:val="Normal"/>
        <w:ind w:firstLine="442"/>
      </w:pPr>
      <w:r w:rsidR="1368D869">
        <w:rPr/>
        <w:t>4. Clicamos en “</w:t>
      </w:r>
      <w:r w:rsidRPr="77F6D87B" w:rsidR="1368D869">
        <w:rPr>
          <w:i w:val="1"/>
          <w:iCs w:val="1"/>
        </w:rPr>
        <w:t>Asociar</w:t>
      </w:r>
      <w:r w:rsidR="1368D869">
        <w:rPr/>
        <w:t>” y confirmamos en la ventana emergente.</w:t>
      </w:r>
    </w:p>
    <w:p w:rsidRPr="00D35E2E" w:rsidR="00104144" w:rsidP="77F6D87B" w:rsidRDefault="00104144" w14:paraId="78065714" w14:textId="68E41C05">
      <w:pPr>
        <w:pStyle w:val="Normal"/>
        <w:suppressLineNumbers w:val="0"/>
        <w:bidi w:val="0"/>
        <w:spacing w:before="120" w:beforeAutospacing="off" w:after="200" w:afterAutospacing="off" w:line="240" w:lineRule="auto"/>
        <w:ind w:left="0" w:right="0"/>
        <w:jc w:val="both"/>
      </w:pPr>
      <w:r w:rsidRPr="77F6D87B" w:rsidR="3DA92AD9">
        <w:rPr>
          <w:i w:val="0"/>
          <w:iCs w:val="0"/>
        </w:rPr>
        <w:t>Una vez haya concluido la carga del proyecto en el navegador web podremos visualizar la página de Login de Casiopea.</w:t>
      </w:r>
    </w:p>
    <w:p w:rsidRPr="00D35E2E" w:rsidR="00104144" w:rsidP="77F6D87B" w:rsidRDefault="00104144" w14:paraId="773174D0" w14:textId="2932C44B">
      <w:pPr>
        <w:pStyle w:val="Normal"/>
        <w:bidi w:val="0"/>
        <w:spacing w:before="120" w:beforeAutospacing="off" w:after="200" w:afterAutospacing="off" w:line="240" w:lineRule="auto"/>
        <w:ind w:left="0" w:right="0"/>
        <w:jc w:val="center"/>
      </w:pPr>
      <w:r w:rsidR="707E92CA">
        <w:drawing>
          <wp:inline wp14:editId="4C14A5AA" wp14:anchorId="2EC9E35D">
            <wp:extent cx="5267325" cy="2851121"/>
            <wp:effectExtent l="0" t="0" r="0" b="0"/>
            <wp:docPr id="841113130" name="" title=""/>
            <wp:cNvGraphicFramePr>
              <a:graphicFrameLocks noChangeAspect="1"/>
            </wp:cNvGraphicFramePr>
            <a:graphic>
              <a:graphicData uri="http://schemas.openxmlformats.org/drawingml/2006/picture">
                <pic:pic>
                  <pic:nvPicPr>
                    <pic:cNvPr id="0" name=""/>
                    <pic:cNvPicPr/>
                  </pic:nvPicPr>
                  <pic:blipFill>
                    <a:blip r:embed="Rb06da548722c4269">
                      <a:extLst>
                        <a:ext xmlns:a="http://schemas.openxmlformats.org/drawingml/2006/main" uri="{28A0092B-C50C-407E-A947-70E740481C1C}">
                          <a14:useLocalDpi val="0"/>
                        </a:ext>
                      </a:extLst>
                    </a:blip>
                    <a:stretch>
                      <a:fillRect/>
                    </a:stretch>
                  </pic:blipFill>
                  <pic:spPr>
                    <a:xfrm>
                      <a:off x="0" y="0"/>
                      <a:ext cx="5267325" cy="2851121"/>
                    </a:xfrm>
                    <a:prstGeom prst="rect">
                      <a:avLst/>
                    </a:prstGeom>
                  </pic:spPr>
                </pic:pic>
              </a:graphicData>
            </a:graphic>
          </wp:inline>
        </w:drawing>
      </w:r>
    </w:p>
    <w:p w:rsidRPr="00D35E2E" w:rsidR="00104144" w:rsidP="77F6D87B" w:rsidRDefault="00104144" w14:paraId="53B18B27" w14:textId="0C543792">
      <w:pPr>
        <w:pStyle w:val="Normal"/>
        <w:ind w:left="442" w:firstLine="442"/>
        <w:jc w:val="center"/>
      </w:pPr>
      <w:r w:rsidR="75B4AEAD">
        <w:rPr/>
        <w:t>Img</w:t>
      </w:r>
      <w:r w:rsidR="75B4AEAD">
        <w:rPr/>
        <w:t xml:space="preserve">. 9.3-2 </w:t>
      </w:r>
      <w:r w:rsidR="357BD546">
        <w:rPr/>
        <w:t xml:space="preserve">Página </w:t>
      </w:r>
      <w:r w:rsidR="357BD546">
        <w:rPr/>
        <w:t>Login</w:t>
      </w:r>
      <w:r w:rsidR="357BD546">
        <w:rPr/>
        <w:t xml:space="preserve"> Casiopea</w:t>
      </w:r>
      <w:r w:rsidR="75B4AEAD">
        <w:rPr/>
        <w:t>.</w:t>
      </w:r>
    </w:p>
    <w:p w:rsidRPr="00D35E2E" w:rsidR="00104144" w:rsidP="77F6D87B" w:rsidRDefault="00104144" w14:paraId="5E15F077" w14:textId="10351570">
      <w:pPr>
        <w:pStyle w:val="Normal"/>
        <w:bidi w:val="0"/>
        <w:spacing w:before="120" w:beforeAutospacing="off" w:after="200" w:afterAutospacing="off" w:line="240" w:lineRule="auto"/>
        <w:ind w:left="0" w:right="0"/>
        <w:jc w:val="left"/>
      </w:pPr>
      <w:r w:rsidR="791E5D07">
        <w:rPr/>
        <w:t xml:space="preserve">Para acceder a tareas depuración se utilizan usuarios genéricos como puede ser el usuario </w:t>
      </w:r>
      <w:r w:rsidRPr="77F6D87B" w:rsidR="791E5D07">
        <w:rPr>
          <w:i w:val="1"/>
          <w:iCs w:val="1"/>
        </w:rPr>
        <w:t>delega3</w:t>
      </w:r>
      <w:r w:rsidR="791E5D07">
        <w:rPr/>
        <w:t>. Comprobamos que podemos acceder y que visualizamos hospitales.</w:t>
      </w:r>
    </w:p>
    <w:p w:rsidRPr="00D35E2E" w:rsidR="00104144" w:rsidP="77F6D87B" w:rsidRDefault="00104144" w14:paraId="6808417B" w14:textId="44305903">
      <w:pPr>
        <w:bidi w:val="0"/>
        <w:ind w:left="442" w:right="-20"/>
        <w:jc w:val="left"/>
        <w:rPr>
          <w:rFonts w:ascii="Calibri Light" w:hAnsi="Calibri Light" w:eastAsia="Calibri Light" w:cs="Calibri Light"/>
          <w:noProof w:val="0"/>
          <w:sz w:val="22"/>
          <w:szCs w:val="22"/>
          <w:lang w:val="es-ES"/>
        </w:rPr>
      </w:pPr>
      <w:r w:rsidRPr="77F6D87B" w:rsidR="791E5D07">
        <w:rPr>
          <w:rFonts w:ascii="Calibri Light" w:hAnsi="Calibri Light" w:eastAsia="Calibri Light" w:cs="Calibri Light"/>
          <w:b w:val="1"/>
          <w:bCs w:val="1"/>
          <w:noProof w:val="0"/>
          <w:sz w:val="22"/>
          <w:szCs w:val="22"/>
          <w:lang w:val="es-ES"/>
        </w:rPr>
        <w:t>Usuario:</w:t>
      </w:r>
      <w:r w:rsidRPr="77F6D87B" w:rsidR="791E5D07">
        <w:rPr>
          <w:rFonts w:ascii="Calibri Light" w:hAnsi="Calibri Light" w:eastAsia="Calibri Light" w:cs="Calibri Light"/>
          <w:noProof w:val="0"/>
          <w:sz w:val="22"/>
          <w:szCs w:val="22"/>
          <w:lang w:val="es-ES"/>
        </w:rPr>
        <w:t xml:space="preserve"> delega3</w:t>
      </w:r>
    </w:p>
    <w:p w:rsidRPr="00D35E2E" w:rsidR="00104144" w:rsidP="77F6D87B" w:rsidRDefault="00104144" w14:paraId="7D9A8DBC" w14:textId="2D9451E5">
      <w:pPr>
        <w:bidi w:val="0"/>
        <w:ind w:left="442" w:right="-20"/>
        <w:jc w:val="left"/>
        <w:rPr>
          <w:rFonts w:ascii="Calibri Light" w:hAnsi="Calibri Light" w:eastAsia="Calibri Light" w:cs="Calibri Light"/>
          <w:noProof w:val="0"/>
          <w:sz w:val="22"/>
          <w:szCs w:val="22"/>
          <w:lang w:val="es-ES"/>
        </w:rPr>
      </w:pPr>
      <w:r w:rsidRPr="77F6D87B" w:rsidR="791E5D07">
        <w:rPr>
          <w:rFonts w:ascii="Calibri Light" w:hAnsi="Calibri Light" w:eastAsia="Calibri Light" w:cs="Calibri Light"/>
          <w:b w:val="1"/>
          <w:bCs w:val="1"/>
          <w:noProof w:val="0"/>
          <w:sz w:val="22"/>
          <w:szCs w:val="22"/>
          <w:lang w:val="es-ES"/>
        </w:rPr>
        <w:t>Contraseña:</w:t>
      </w:r>
      <w:r w:rsidRPr="77F6D87B" w:rsidR="791E5D07">
        <w:rPr>
          <w:rFonts w:ascii="Calibri Light" w:hAnsi="Calibri Light" w:eastAsia="Calibri Light" w:cs="Calibri Light"/>
          <w:noProof w:val="0"/>
          <w:sz w:val="22"/>
          <w:szCs w:val="22"/>
          <w:lang w:val="es-ES"/>
        </w:rPr>
        <w:t xml:space="preserve"> cualquiera</w:t>
      </w:r>
    </w:p>
    <w:p w:rsidRPr="00D35E2E" w:rsidR="00104144" w:rsidP="77F6D87B" w:rsidRDefault="00104144" w14:paraId="36AB3D9C" w14:textId="5A732B8D">
      <w:pPr>
        <w:pStyle w:val="Normal"/>
        <w:bidi w:val="0"/>
        <w:ind w:left="0" w:right="-20"/>
        <w:jc w:val="center"/>
      </w:pPr>
      <w:r w:rsidR="791E5D07">
        <w:drawing>
          <wp:inline wp14:editId="0A16AFD6" wp14:anchorId="1508C215">
            <wp:extent cx="5266800" cy="2617293"/>
            <wp:effectExtent l="0" t="0" r="0" b="0"/>
            <wp:docPr id="1318423503" name="" title=""/>
            <wp:cNvGraphicFramePr>
              <a:graphicFrameLocks noChangeAspect="1"/>
            </wp:cNvGraphicFramePr>
            <a:graphic>
              <a:graphicData uri="http://schemas.openxmlformats.org/drawingml/2006/picture">
                <pic:pic>
                  <pic:nvPicPr>
                    <pic:cNvPr id="0" name=""/>
                    <pic:cNvPicPr/>
                  </pic:nvPicPr>
                  <pic:blipFill>
                    <a:blip r:embed="Rde3ebb6b4d924900">
                      <a:extLst>
                        <a:ext xmlns:a="http://schemas.openxmlformats.org/drawingml/2006/main" uri="{28A0092B-C50C-407E-A947-70E740481C1C}">
                          <a14:useLocalDpi val="0"/>
                        </a:ext>
                      </a:extLst>
                    </a:blip>
                    <a:stretch>
                      <a:fillRect/>
                    </a:stretch>
                  </pic:blipFill>
                  <pic:spPr>
                    <a:xfrm>
                      <a:off x="0" y="0"/>
                      <a:ext cx="5266800" cy="2617293"/>
                    </a:xfrm>
                    <a:prstGeom prst="rect">
                      <a:avLst/>
                    </a:prstGeom>
                  </pic:spPr>
                </pic:pic>
              </a:graphicData>
            </a:graphic>
          </wp:inline>
        </w:drawing>
      </w:r>
    </w:p>
    <w:p w:rsidRPr="00D35E2E" w:rsidR="00104144" w:rsidP="77F6D87B" w:rsidRDefault="00104144" w14:paraId="7771487C" w14:textId="2A7A09B8">
      <w:pPr>
        <w:pStyle w:val="Normal"/>
        <w:bidi w:val="0"/>
        <w:ind w:left="0" w:right="-20"/>
        <w:jc w:val="center"/>
      </w:pPr>
      <w:r w:rsidR="3D9BF670">
        <w:rPr/>
        <w:t>Img</w:t>
      </w:r>
      <w:r w:rsidR="3D9BF670">
        <w:rPr/>
        <w:t xml:space="preserve">. 9.3-3 </w:t>
      </w:r>
      <w:r w:rsidR="4C9DCE02">
        <w:rPr/>
        <w:t>Credenciales. Usuario. Depuración Casiopea</w:t>
      </w:r>
    </w:p>
    <w:p w:rsidRPr="00D35E2E" w:rsidR="00104144" w:rsidP="77F6D87B" w:rsidRDefault="00104144" w14:paraId="6810643C" w14:textId="3E23E20F">
      <w:pPr>
        <w:pStyle w:val="Normal"/>
        <w:bidi w:val="0"/>
        <w:spacing w:before="120" w:beforeAutospacing="off" w:after="200" w:afterAutospacing="off" w:line="240" w:lineRule="auto"/>
        <w:ind w:left="0" w:right="0"/>
        <w:jc w:val="center"/>
      </w:pPr>
    </w:p>
    <w:p w:rsidRPr="00D35E2E" w:rsidR="00104144" w:rsidP="77F6D87B" w:rsidRDefault="00104144" w14:paraId="4B1F511A" w14:textId="1137EEDF">
      <w:pPr>
        <w:pStyle w:val="Normal"/>
        <w:jc w:val="center"/>
      </w:pPr>
      <w:r w:rsidR="791E5D07">
        <w:drawing>
          <wp:inline wp14:editId="3003A344" wp14:anchorId="2B809238">
            <wp:extent cx="5266800" cy="3487040"/>
            <wp:effectExtent l="0" t="0" r="0" b="0"/>
            <wp:docPr id="375214142" name="" title=""/>
            <wp:cNvGraphicFramePr>
              <a:graphicFrameLocks noChangeAspect="1"/>
            </wp:cNvGraphicFramePr>
            <a:graphic>
              <a:graphicData uri="http://schemas.openxmlformats.org/drawingml/2006/picture">
                <pic:pic>
                  <pic:nvPicPr>
                    <pic:cNvPr id="0" name=""/>
                    <pic:cNvPicPr/>
                  </pic:nvPicPr>
                  <pic:blipFill>
                    <a:blip r:embed="Rd246c172ec194d9b">
                      <a:extLst>
                        <a:ext xmlns:a="http://schemas.openxmlformats.org/drawingml/2006/main" uri="{28A0092B-C50C-407E-A947-70E740481C1C}">
                          <a14:useLocalDpi val="0"/>
                        </a:ext>
                      </a:extLst>
                    </a:blip>
                    <a:stretch>
                      <a:fillRect/>
                    </a:stretch>
                  </pic:blipFill>
                  <pic:spPr>
                    <a:xfrm>
                      <a:off x="0" y="0"/>
                      <a:ext cx="5266800" cy="3487040"/>
                    </a:xfrm>
                    <a:prstGeom prst="rect">
                      <a:avLst/>
                    </a:prstGeom>
                  </pic:spPr>
                </pic:pic>
              </a:graphicData>
            </a:graphic>
          </wp:inline>
        </w:drawing>
      </w:r>
    </w:p>
    <w:p w:rsidR="50C5AE59" w:rsidP="77F6D87B" w:rsidRDefault="50C5AE59" w14:paraId="433FF659" w14:textId="5379E711">
      <w:pPr>
        <w:pStyle w:val="Normal"/>
        <w:ind w:left="442" w:firstLine="442"/>
        <w:jc w:val="center"/>
      </w:pPr>
      <w:r w:rsidR="50C5AE59">
        <w:rPr/>
        <w:t>Img</w:t>
      </w:r>
      <w:r w:rsidR="50C5AE59">
        <w:rPr/>
        <w:t xml:space="preserve">. 9.3-4 </w:t>
      </w:r>
      <w:r w:rsidR="0D9DD4E5">
        <w:rPr/>
        <w:t>Inici</w:t>
      </w:r>
      <w:r w:rsidR="50C5AE59">
        <w:rPr/>
        <w:t>o</w:t>
      </w:r>
      <w:r w:rsidR="4763F0C0">
        <w:rPr/>
        <w:t>. Acceso</w:t>
      </w:r>
      <w:r w:rsidR="50C5AE59">
        <w:rPr/>
        <w:t>.</w:t>
      </w:r>
      <w:r w:rsidR="345AB548">
        <w:rPr/>
        <w:t xml:space="preserve"> Casiopea</w:t>
      </w:r>
    </w:p>
    <w:p w:rsidR="236AAE6C" w:rsidP="77F6D87B" w:rsidRDefault="236AAE6C" w14:paraId="52D0D956" w14:textId="54911D66">
      <w:pPr>
        <w:pStyle w:val="Ttulo2"/>
        <w:suppressLineNumbers w:val="0"/>
        <w:bidi w:val="0"/>
        <w:spacing w:before="120" w:beforeAutospacing="off" w:after="240" w:afterAutospacing="off" w:line="240" w:lineRule="auto"/>
        <w:ind w:left="851" w:right="27" w:hanging="851"/>
        <w:jc w:val="left"/>
        <w:rPr/>
      </w:pPr>
      <w:bookmarkStart w:name="_Toc2100812319" w:id="291651902"/>
      <w:r w:rsidR="236AAE6C">
        <w:rPr/>
        <w:t xml:space="preserve">EJECUCIÓN. </w:t>
      </w:r>
      <w:r w:rsidR="74A4EC99">
        <w:rPr/>
        <w:t xml:space="preserve">Error </w:t>
      </w:r>
      <w:r w:rsidR="2FE54921">
        <w:rPr/>
        <w:t>500</w:t>
      </w:r>
      <w:bookmarkEnd w:id="291651902"/>
    </w:p>
    <w:p w:rsidR="6F68A771" w:rsidP="77F6D87B" w:rsidRDefault="6F68A771" w14:paraId="375A7EDF" w14:textId="1B30C7BC">
      <w:pPr>
        <w:pStyle w:val="Normal"/>
        <w:bidi w:val="0"/>
        <w:rPr>
          <w:rFonts w:ascii="Calibri Light" w:hAnsi="Calibri Light" w:eastAsia="Calibri Light" w:cs="Calibri Light"/>
          <w:noProof w:val="0"/>
          <w:sz w:val="22"/>
          <w:szCs w:val="22"/>
          <w:lang w:val="es-ES"/>
        </w:rPr>
      </w:pPr>
      <w:r w:rsidRPr="77F6D87B" w:rsidR="6F68A771">
        <w:rPr>
          <w:rFonts w:ascii="Calibri Light" w:hAnsi="Calibri Light" w:eastAsia="Calibri Light" w:cs="Calibri Light"/>
          <w:noProof w:val="0"/>
          <w:sz w:val="22"/>
          <w:szCs w:val="22"/>
          <w:lang w:val="es-ES"/>
        </w:rPr>
        <w:t xml:space="preserve">Si la aplicación no se llega a iniciar en el navegador y en su lugar se muestra un ERROR 500. </w:t>
      </w:r>
      <w:r w:rsidRPr="77F6D87B" w:rsidR="0CDBCD1A">
        <w:rPr>
          <w:rFonts w:ascii="Calibri Light" w:hAnsi="Calibri Light" w:eastAsia="Calibri Light" w:cs="Calibri Light"/>
          <w:noProof w:val="0"/>
          <w:sz w:val="22"/>
          <w:szCs w:val="22"/>
          <w:lang w:val="es-ES"/>
        </w:rPr>
        <w:t>Haremos lo siguiente para asegurar un correcto sistema de archivos</w:t>
      </w:r>
      <w:r w:rsidRPr="77F6D87B" w:rsidR="3FAE2996">
        <w:rPr>
          <w:rFonts w:ascii="Calibri Light" w:hAnsi="Calibri Light" w:eastAsia="Calibri Light" w:cs="Calibri Light"/>
          <w:noProof w:val="0"/>
          <w:sz w:val="22"/>
          <w:szCs w:val="22"/>
          <w:lang w:val="es-ES"/>
        </w:rPr>
        <w:t xml:space="preserve"> y de acceso a recursos</w:t>
      </w:r>
      <w:r w:rsidRPr="77F6D87B" w:rsidR="0CDBCD1A">
        <w:rPr>
          <w:rFonts w:ascii="Calibri Light" w:hAnsi="Calibri Light" w:eastAsia="Calibri Light" w:cs="Calibri Light"/>
          <w:noProof w:val="0"/>
          <w:sz w:val="22"/>
          <w:szCs w:val="22"/>
          <w:lang w:val="es-ES"/>
        </w:rPr>
        <w:t>:</w:t>
      </w:r>
    </w:p>
    <w:p w:rsidR="0CDBCD1A" w:rsidP="77F6D87B" w:rsidRDefault="0CDBCD1A" w14:paraId="2EA678E6" w14:textId="3436BEEF">
      <w:pPr>
        <w:pStyle w:val="Normal"/>
        <w:bidi w:val="0"/>
        <w:ind w:left="442"/>
        <w:rPr>
          <w:rFonts w:ascii="Calibri Light" w:hAnsi="Calibri Light" w:eastAsia="Calibri Light" w:cs="Calibri Light"/>
          <w:noProof w:val="0"/>
          <w:sz w:val="22"/>
          <w:szCs w:val="22"/>
          <w:lang w:val="es-ES"/>
        </w:rPr>
      </w:pPr>
      <w:r w:rsidRPr="77F6D87B" w:rsidR="0CDBCD1A">
        <w:rPr>
          <w:rFonts w:ascii="Calibri Light" w:hAnsi="Calibri Light" w:eastAsia="Calibri Light" w:cs="Calibri Light"/>
          <w:noProof w:val="0"/>
          <w:sz w:val="22"/>
          <w:szCs w:val="22"/>
          <w:lang w:val="es-ES"/>
        </w:rPr>
        <w:t>1. Desconectarnos de Glob</w:t>
      </w:r>
      <w:r w:rsidRPr="77F6D87B" w:rsidR="0CDBCD1A">
        <w:rPr>
          <w:rFonts w:ascii="Calibri Light" w:hAnsi="Calibri Light" w:eastAsia="Calibri Light" w:cs="Calibri Light"/>
          <w:noProof w:val="0"/>
          <w:sz w:val="22"/>
          <w:szCs w:val="22"/>
          <w:lang w:val="es-ES"/>
        </w:rPr>
        <w:t xml:space="preserve">al </w:t>
      </w:r>
      <w:r w:rsidRPr="77F6D87B" w:rsidR="0CDBCD1A">
        <w:rPr>
          <w:rFonts w:ascii="Calibri Light" w:hAnsi="Calibri Light" w:eastAsia="Calibri Light" w:cs="Calibri Light"/>
          <w:noProof w:val="0"/>
          <w:sz w:val="22"/>
          <w:szCs w:val="22"/>
          <w:lang w:val="es-ES"/>
        </w:rPr>
        <w:t>Prot</w:t>
      </w:r>
      <w:r w:rsidRPr="77F6D87B" w:rsidR="0CDBCD1A">
        <w:rPr>
          <w:rFonts w:ascii="Calibri Light" w:hAnsi="Calibri Light" w:eastAsia="Calibri Light" w:cs="Calibri Light"/>
          <w:noProof w:val="0"/>
          <w:sz w:val="22"/>
          <w:szCs w:val="22"/>
          <w:lang w:val="es-ES"/>
        </w:rPr>
        <w:t>ect</w:t>
      </w:r>
      <w:r w:rsidRPr="77F6D87B" w:rsidR="0CDBCD1A">
        <w:rPr>
          <w:rFonts w:ascii="Calibri Light" w:hAnsi="Calibri Light" w:eastAsia="Calibri Light" w:cs="Calibri Light"/>
          <w:noProof w:val="0"/>
          <w:sz w:val="22"/>
          <w:szCs w:val="22"/>
          <w:lang w:val="es-ES"/>
        </w:rPr>
        <w:t>.</w:t>
      </w:r>
    </w:p>
    <w:p w:rsidR="0CDBCD1A" w:rsidP="77F6D87B" w:rsidRDefault="0CDBCD1A" w14:paraId="3C4AA407" w14:textId="69CBDBA9">
      <w:pPr>
        <w:pStyle w:val="Normal"/>
        <w:bidi w:val="0"/>
        <w:ind w:left="442"/>
        <w:rPr>
          <w:rFonts w:ascii="Calibri Light" w:hAnsi="Calibri Light" w:eastAsia="Calibri Light" w:cs="Calibri Light"/>
          <w:noProof w:val="0"/>
          <w:sz w:val="22"/>
          <w:szCs w:val="22"/>
          <w:lang w:val="es-ES"/>
        </w:rPr>
      </w:pPr>
      <w:r w:rsidRPr="77F6D87B" w:rsidR="0CDBCD1A">
        <w:rPr>
          <w:rFonts w:ascii="Calibri Light" w:hAnsi="Calibri Light" w:eastAsia="Calibri Light" w:cs="Calibri Light"/>
          <w:noProof w:val="0"/>
          <w:sz w:val="22"/>
          <w:szCs w:val="22"/>
          <w:lang w:val="es-ES"/>
        </w:rPr>
        <w:t xml:space="preserve">2. Verificar que se está conectado a </w:t>
      </w:r>
      <w:r w:rsidRPr="77F6D87B" w:rsidR="0CDBCD1A">
        <w:rPr>
          <w:rFonts w:ascii="Calibri Light" w:hAnsi="Calibri Light" w:eastAsia="Calibri Light" w:cs="Calibri Light"/>
          <w:noProof w:val="0"/>
          <w:sz w:val="22"/>
          <w:szCs w:val="22"/>
          <w:lang w:val="es-ES"/>
        </w:rPr>
        <w:t>OpenVPN</w:t>
      </w:r>
      <w:r w:rsidRPr="77F6D87B" w:rsidR="0CDBCD1A">
        <w:rPr>
          <w:rFonts w:ascii="Calibri Light" w:hAnsi="Calibri Light" w:eastAsia="Calibri Light" w:cs="Calibri Light"/>
          <w:noProof w:val="0"/>
          <w:sz w:val="22"/>
          <w:szCs w:val="22"/>
          <w:lang w:val="es-ES"/>
        </w:rPr>
        <w:t xml:space="preserve"> con las credenciales de </w:t>
      </w:r>
      <w:r w:rsidRPr="77F6D87B" w:rsidR="0CDBCD1A">
        <w:rPr>
          <w:rFonts w:ascii="Calibri Light" w:hAnsi="Calibri Light" w:eastAsia="Calibri Light" w:cs="Calibri Light"/>
          <w:noProof w:val="0"/>
          <w:sz w:val="22"/>
          <w:szCs w:val="22"/>
          <w:lang w:val="es-ES"/>
        </w:rPr>
        <w:t>INETUM</w:t>
      </w:r>
      <w:r w:rsidRPr="77F6D87B" w:rsidR="0CDBCD1A">
        <w:rPr>
          <w:rFonts w:ascii="Calibri Light" w:hAnsi="Calibri Light" w:eastAsia="Calibri Light" w:cs="Calibri Light"/>
          <w:noProof w:val="0"/>
          <w:sz w:val="22"/>
          <w:szCs w:val="22"/>
          <w:lang w:val="es-ES"/>
        </w:rPr>
        <w:t>.</w:t>
      </w:r>
    </w:p>
    <w:p w:rsidR="0CDBCD1A" w:rsidP="77F6D87B" w:rsidRDefault="0CDBCD1A" w14:paraId="1C10CFE5" w14:textId="59483AA1">
      <w:pPr>
        <w:pStyle w:val="Normal"/>
        <w:bidi w:val="0"/>
        <w:ind w:left="442"/>
        <w:rPr>
          <w:rFonts w:ascii="Calibri Light" w:hAnsi="Calibri Light" w:eastAsia="Calibri Light" w:cs="Calibri Light"/>
          <w:noProof w:val="0"/>
          <w:sz w:val="22"/>
          <w:szCs w:val="22"/>
          <w:lang w:val="es-ES"/>
        </w:rPr>
      </w:pPr>
      <w:r w:rsidRPr="77F6D87B" w:rsidR="0CDBCD1A">
        <w:rPr>
          <w:rFonts w:ascii="Calibri Light" w:hAnsi="Calibri Light" w:eastAsia="Calibri Light" w:cs="Calibri Light"/>
          <w:noProof w:val="0"/>
          <w:sz w:val="22"/>
          <w:szCs w:val="22"/>
          <w:lang w:val="es-ES"/>
        </w:rPr>
        <w:t xml:space="preserve">3. Acceder por </w:t>
      </w:r>
      <w:r w:rsidRPr="77F6D87B" w:rsidR="50E5689B">
        <w:rPr>
          <w:rFonts w:ascii="Calibri Light" w:hAnsi="Calibri Light" w:eastAsia="Calibri Light" w:cs="Calibri Light"/>
          <w:noProof w:val="0"/>
          <w:sz w:val="22"/>
          <w:szCs w:val="22"/>
          <w:lang w:val="es-ES"/>
        </w:rPr>
        <w:t>a través del</w:t>
      </w:r>
      <w:r w:rsidRPr="77F6D87B" w:rsidR="0CDBCD1A">
        <w:rPr>
          <w:rFonts w:ascii="Calibri Light" w:hAnsi="Calibri Light" w:eastAsia="Calibri Light" w:cs="Calibri Light"/>
          <w:noProof w:val="0"/>
          <w:sz w:val="22"/>
          <w:szCs w:val="22"/>
          <w:lang w:val="es-ES"/>
        </w:rPr>
        <w:t xml:space="preserve"> </w:t>
      </w:r>
      <w:r w:rsidRPr="77F6D87B" w:rsidR="53230291">
        <w:rPr>
          <w:rFonts w:ascii="Calibri Light" w:hAnsi="Calibri Light" w:eastAsia="Calibri Light" w:cs="Calibri Light"/>
          <w:noProof w:val="0"/>
          <w:sz w:val="22"/>
          <w:szCs w:val="22"/>
          <w:lang w:val="es-ES"/>
        </w:rPr>
        <w:t>s</w:t>
      </w:r>
      <w:r w:rsidRPr="77F6D87B" w:rsidR="1C08FE4F">
        <w:rPr>
          <w:rFonts w:ascii="Calibri Light" w:hAnsi="Calibri Light" w:eastAsia="Calibri Light" w:cs="Calibri Light"/>
          <w:noProof w:val="0"/>
          <w:sz w:val="22"/>
          <w:szCs w:val="22"/>
          <w:lang w:val="es-ES"/>
        </w:rPr>
        <w:t>istema de</w:t>
      </w:r>
      <w:r w:rsidRPr="77F6D87B" w:rsidR="0CDBCD1A">
        <w:rPr>
          <w:rFonts w:ascii="Calibri Light" w:hAnsi="Calibri Light" w:eastAsia="Calibri Light" w:cs="Calibri Light"/>
          <w:noProof w:val="0"/>
          <w:sz w:val="22"/>
          <w:szCs w:val="22"/>
          <w:lang w:val="es-ES"/>
        </w:rPr>
        <w:t xml:space="preserve"> </w:t>
      </w:r>
      <w:r w:rsidRPr="77F6D87B" w:rsidR="547461F0">
        <w:rPr>
          <w:rFonts w:ascii="Calibri Light" w:hAnsi="Calibri Light" w:eastAsia="Calibri Light" w:cs="Calibri Light"/>
          <w:noProof w:val="0"/>
          <w:sz w:val="22"/>
          <w:szCs w:val="22"/>
          <w:lang w:val="es-ES"/>
        </w:rPr>
        <w:t>a</w:t>
      </w:r>
      <w:r w:rsidRPr="77F6D87B" w:rsidR="0CDBCD1A">
        <w:rPr>
          <w:rFonts w:ascii="Calibri Light" w:hAnsi="Calibri Light" w:eastAsia="Calibri Light" w:cs="Calibri Light"/>
          <w:noProof w:val="0"/>
          <w:sz w:val="22"/>
          <w:szCs w:val="22"/>
          <w:lang w:val="es-ES"/>
        </w:rPr>
        <w:t xml:space="preserve">rchivos de Windows a la ubicación </w:t>
      </w:r>
      <w:r w:rsidRPr="77F6D87B" w:rsidR="21B5ACB5">
        <w:rPr>
          <w:rFonts w:ascii="Calibri Light" w:hAnsi="Calibri Light" w:eastAsia="Calibri Light" w:cs="Calibri Light"/>
          <w:noProof w:val="0"/>
          <w:sz w:val="22"/>
          <w:szCs w:val="22"/>
          <w:lang w:val="es-ES"/>
        </w:rPr>
        <w:t xml:space="preserve">raíz de la rama de Casiopea </w:t>
      </w:r>
      <w:r w:rsidRPr="77F6D87B" w:rsidR="0CDBCD1A">
        <w:rPr>
          <w:rFonts w:ascii="Calibri Light" w:hAnsi="Calibri Light" w:eastAsia="Calibri Light" w:cs="Calibri Light"/>
          <w:noProof w:val="0"/>
          <w:sz w:val="22"/>
          <w:szCs w:val="22"/>
          <w:lang w:val="es-ES"/>
        </w:rPr>
        <w:t xml:space="preserve">e ir entrando en cada carpeta de proyecto (excepto en </w:t>
      </w:r>
      <w:r w:rsidRPr="77F6D87B" w:rsidR="0CDBCD1A">
        <w:rPr>
          <w:rFonts w:ascii="Calibri Light" w:hAnsi="Calibri Light" w:eastAsia="Calibri Light" w:cs="Calibri Light"/>
          <w:noProof w:val="0"/>
          <w:sz w:val="22"/>
          <w:szCs w:val="22"/>
          <w:lang w:val="es-ES"/>
        </w:rPr>
        <w:t>N</w:t>
      </w:r>
      <w:r w:rsidRPr="77F6D87B" w:rsidR="0CDBCD1A">
        <w:rPr>
          <w:rFonts w:ascii="Calibri Light" w:hAnsi="Calibri Light" w:eastAsia="Calibri Light" w:cs="Calibri Light"/>
          <w:noProof w:val="0"/>
          <w:sz w:val="22"/>
          <w:szCs w:val="22"/>
          <w:lang w:val="es-ES"/>
        </w:rPr>
        <w:t>od</w:t>
      </w:r>
      <w:r w:rsidRPr="77F6D87B" w:rsidR="0CDBCD1A">
        <w:rPr>
          <w:rFonts w:ascii="Calibri Light" w:hAnsi="Calibri Light" w:eastAsia="Calibri Light" w:cs="Calibri Light"/>
          <w:noProof w:val="0"/>
          <w:sz w:val="22"/>
          <w:szCs w:val="22"/>
          <w:lang w:val="es-ES"/>
        </w:rPr>
        <w:t>eCas</w:t>
      </w:r>
      <w:r w:rsidRPr="77F6D87B" w:rsidR="0CDBCD1A">
        <w:rPr>
          <w:rFonts w:ascii="Calibri Light" w:hAnsi="Calibri Light" w:eastAsia="Calibri Light" w:cs="Calibri Light"/>
          <w:noProof w:val="0"/>
          <w:sz w:val="22"/>
          <w:szCs w:val="22"/>
          <w:lang w:val="es-ES"/>
        </w:rPr>
        <w:t>iopea</w:t>
      </w:r>
      <w:r w:rsidRPr="77F6D87B" w:rsidR="0CDBCD1A">
        <w:rPr>
          <w:rFonts w:ascii="Calibri Light" w:hAnsi="Calibri Light" w:eastAsia="Calibri Light" w:cs="Calibri Light"/>
          <w:noProof w:val="0"/>
          <w:sz w:val="22"/>
          <w:szCs w:val="22"/>
          <w:lang w:val="es-ES"/>
        </w:rPr>
        <w:t>)</w:t>
      </w:r>
      <w:r w:rsidRPr="77F6D87B" w:rsidR="0CDBCD1A">
        <w:rPr>
          <w:rFonts w:ascii="Calibri Light" w:hAnsi="Calibri Light" w:eastAsia="Calibri Light" w:cs="Calibri Light"/>
          <w:noProof w:val="0"/>
          <w:sz w:val="22"/>
          <w:szCs w:val="22"/>
          <w:lang w:val="es-ES"/>
        </w:rPr>
        <w:t xml:space="preserve"> p</w:t>
      </w:r>
      <w:r w:rsidRPr="77F6D87B" w:rsidR="0CDBCD1A">
        <w:rPr>
          <w:rFonts w:ascii="Calibri Light" w:hAnsi="Calibri Light" w:eastAsia="Calibri Light" w:cs="Calibri Light"/>
          <w:noProof w:val="0"/>
          <w:sz w:val="22"/>
          <w:szCs w:val="22"/>
          <w:lang w:val="es-ES"/>
        </w:rPr>
        <w:t xml:space="preserve">ara </w:t>
      </w:r>
      <w:r w:rsidRPr="77F6D87B" w:rsidR="0CDBCD1A">
        <w:rPr>
          <w:rFonts w:ascii="Calibri Light" w:hAnsi="Calibri Light" w:eastAsia="Calibri Light" w:cs="Calibri Light"/>
          <w:noProof w:val="0"/>
          <w:sz w:val="22"/>
          <w:szCs w:val="22"/>
          <w:lang w:val="es-ES"/>
        </w:rPr>
        <w:t>borrar los directorios "</w:t>
      </w:r>
      <w:r w:rsidRPr="77F6D87B" w:rsidR="0CDBCD1A">
        <w:rPr>
          <w:rFonts w:ascii="Calibri Light" w:hAnsi="Calibri Light" w:eastAsia="Calibri Light" w:cs="Calibri Light"/>
          <w:i w:val="1"/>
          <w:iCs w:val="1"/>
          <w:noProof w:val="0"/>
          <w:sz w:val="22"/>
          <w:szCs w:val="22"/>
          <w:lang w:val="es-ES"/>
        </w:rPr>
        <w:t>b</w:t>
      </w:r>
      <w:r w:rsidRPr="77F6D87B" w:rsidR="0CDBCD1A">
        <w:rPr>
          <w:rFonts w:ascii="Calibri Light" w:hAnsi="Calibri Light" w:eastAsia="Calibri Light" w:cs="Calibri Light"/>
          <w:i w:val="1"/>
          <w:iCs w:val="1"/>
          <w:noProof w:val="0"/>
          <w:sz w:val="22"/>
          <w:szCs w:val="22"/>
          <w:lang w:val="es-ES"/>
        </w:rPr>
        <w:t>in</w:t>
      </w:r>
      <w:r w:rsidRPr="77F6D87B" w:rsidR="0CDBCD1A">
        <w:rPr>
          <w:rFonts w:ascii="Calibri Light" w:hAnsi="Calibri Light" w:eastAsia="Calibri Light" w:cs="Calibri Light"/>
          <w:noProof w:val="0"/>
          <w:sz w:val="22"/>
          <w:szCs w:val="22"/>
          <w:lang w:val="es-ES"/>
        </w:rPr>
        <w:t>"</w:t>
      </w:r>
      <w:r w:rsidRPr="77F6D87B" w:rsidR="0CDBCD1A">
        <w:rPr>
          <w:rFonts w:ascii="Calibri Light" w:hAnsi="Calibri Light" w:eastAsia="Calibri Light" w:cs="Calibri Light"/>
          <w:noProof w:val="0"/>
          <w:sz w:val="22"/>
          <w:szCs w:val="22"/>
          <w:lang w:val="es-ES"/>
        </w:rPr>
        <w:t xml:space="preserve"> y</w:t>
      </w:r>
      <w:r w:rsidRPr="77F6D87B" w:rsidR="0CDBCD1A">
        <w:rPr>
          <w:rFonts w:ascii="Calibri Light" w:hAnsi="Calibri Light" w:eastAsia="Calibri Light" w:cs="Calibri Light"/>
          <w:noProof w:val="0"/>
          <w:sz w:val="22"/>
          <w:szCs w:val="22"/>
          <w:lang w:val="es-ES"/>
        </w:rPr>
        <w:t xml:space="preserve"> </w:t>
      </w:r>
      <w:r w:rsidRPr="77F6D87B" w:rsidR="0CDBCD1A">
        <w:rPr>
          <w:rFonts w:ascii="Calibri Light" w:hAnsi="Calibri Light" w:eastAsia="Calibri Light" w:cs="Calibri Light"/>
          <w:noProof w:val="0"/>
          <w:sz w:val="22"/>
          <w:szCs w:val="22"/>
          <w:lang w:val="es-ES"/>
        </w:rPr>
        <w:t>"</w:t>
      </w:r>
      <w:r w:rsidRPr="77F6D87B" w:rsidR="0CDBCD1A">
        <w:rPr>
          <w:rFonts w:ascii="Calibri Light" w:hAnsi="Calibri Light" w:eastAsia="Calibri Light" w:cs="Calibri Light"/>
          <w:i w:val="1"/>
          <w:iCs w:val="1"/>
          <w:noProof w:val="0"/>
          <w:sz w:val="22"/>
          <w:szCs w:val="22"/>
          <w:lang w:val="es-ES"/>
        </w:rPr>
        <w:t>o</w:t>
      </w:r>
      <w:r w:rsidRPr="77F6D87B" w:rsidR="0CDBCD1A">
        <w:rPr>
          <w:rFonts w:ascii="Calibri Light" w:hAnsi="Calibri Light" w:eastAsia="Calibri Light" w:cs="Calibri Light"/>
          <w:i w:val="1"/>
          <w:iCs w:val="1"/>
          <w:noProof w:val="0"/>
          <w:sz w:val="22"/>
          <w:szCs w:val="22"/>
          <w:lang w:val="es-ES"/>
        </w:rPr>
        <w:t>b</w:t>
      </w:r>
      <w:r w:rsidRPr="77F6D87B" w:rsidR="0CDBCD1A">
        <w:rPr>
          <w:rFonts w:ascii="Calibri Light" w:hAnsi="Calibri Light" w:eastAsia="Calibri Light" w:cs="Calibri Light"/>
          <w:i w:val="1"/>
          <w:iCs w:val="1"/>
          <w:noProof w:val="0"/>
          <w:sz w:val="22"/>
          <w:szCs w:val="22"/>
          <w:lang w:val="es-ES"/>
        </w:rPr>
        <w:t>j</w:t>
      </w:r>
      <w:r w:rsidRPr="77F6D87B" w:rsidR="0CDBCD1A">
        <w:rPr>
          <w:rFonts w:ascii="Calibri Light" w:hAnsi="Calibri Light" w:eastAsia="Calibri Light" w:cs="Calibri Light"/>
          <w:noProof w:val="0"/>
          <w:sz w:val="22"/>
          <w:szCs w:val="22"/>
          <w:lang w:val="es-ES"/>
        </w:rPr>
        <w:t>"</w:t>
      </w:r>
      <w:r w:rsidRPr="77F6D87B" w:rsidR="0CDBCD1A">
        <w:rPr>
          <w:rFonts w:ascii="Calibri Light" w:hAnsi="Calibri Light" w:eastAsia="Calibri Light" w:cs="Calibri Light"/>
          <w:noProof w:val="0"/>
          <w:sz w:val="22"/>
          <w:szCs w:val="22"/>
          <w:lang w:val="es-ES"/>
        </w:rPr>
        <w:t>.</w:t>
      </w:r>
    </w:p>
    <w:p w:rsidR="0CDBCD1A" w:rsidP="77F6D87B" w:rsidRDefault="0CDBCD1A" w14:paraId="7B2285EA" w14:textId="624A6111">
      <w:pPr>
        <w:pStyle w:val="Normal"/>
        <w:bidi w:val="0"/>
        <w:jc w:val="center"/>
      </w:pPr>
      <w:r w:rsidR="0CDBCD1A">
        <w:drawing>
          <wp:inline wp14:editId="41771D03" wp14:anchorId="34567870">
            <wp:extent cx="6229350" cy="3067050"/>
            <wp:effectExtent l="0" t="0" r="0" b="0"/>
            <wp:docPr id="819555" name="" title=""/>
            <wp:cNvGraphicFramePr>
              <a:graphicFrameLocks noChangeAspect="1"/>
            </wp:cNvGraphicFramePr>
            <a:graphic>
              <a:graphicData uri="http://schemas.openxmlformats.org/drawingml/2006/picture">
                <pic:pic>
                  <pic:nvPicPr>
                    <pic:cNvPr id="0" name=""/>
                    <pic:cNvPicPr/>
                  </pic:nvPicPr>
                  <pic:blipFill>
                    <a:blip r:embed="Re1c6809e26c84fdc">
                      <a:extLst>
                        <a:ext xmlns:a="http://schemas.openxmlformats.org/drawingml/2006/main" uri="{28A0092B-C50C-407E-A947-70E740481C1C}">
                          <a14:useLocalDpi val="0"/>
                        </a:ext>
                      </a:extLst>
                    </a:blip>
                    <a:stretch>
                      <a:fillRect/>
                    </a:stretch>
                  </pic:blipFill>
                  <pic:spPr>
                    <a:xfrm>
                      <a:off x="0" y="0"/>
                      <a:ext cx="6229350" cy="3067050"/>
                    </a:xfrm>
                    <a:prstGeom prst="rect">
                      <a:avLst/>
                    </a:prstGeom>
                  </pic:spPr>
                </pic:pic>
              </a:graphicData>
            </a:graphic>
          </wp:inline>
        </w:drawing>
      </w:r>
      <w:r w:rsidR="0CDBCD1A">
        <w:rPr/>
        <w:t xml:space="preserve">Img. 9.4-1 Ubicación </w:t>
      </w:r>
      <w:r w:rsidR="74BF24A7">
        <w:rPr/>
        <w:t>raíz de la r</w:t>
      </w:r>
      <w:r w:rsidR="0CDBCD1A">
        <w:rPr/>
        <w:t xml:space="preserve">ama </w:t>
      </w:r>
      <w:r w:rsidR="45456038">
        <w:rPr/>
        <w:t xml:space="preserve">de </w:t>
      </w:r>
      <w:r w:rsidR="0CDBCD1A">
        <w:rPr/>
        <w:t>Casiopea en local</w:t>
      </w:r>
    </w:p>
    <w:p w:rsidR="614E38E0" w:rsidP="77F6D87B" w:rsidRDefault="614E38E0" w14:paraId="740BF14D" w14:textId="723DB2C3">
      <w:pPr>
        <w:pStyle w:val="Ttulo3"/>
        <w:bidi w:val="0"/>
        <w:rPr/>
      </w:pPr>
      <w:bookmarkStart w:name="_Toc1291610945" w:id="552877051"/>
      <w:r w:rsidR="614E38E0">
        <w:rPr/>
        <w:t>Roslyn. Error compilador</w:t>
      </w:r>
      <w:bookmarkEnd w:id="552877051"/>
    </w:p>
    <w:p w:rsidR="6EDCC065" w:rsidP="77F6D87B" w:rsidRDefault="6EDCC065" w14:paraId="25DF39CB" w14:textId="21616777">
      <w:pPr>
        <w:pStyle w:val="Normal"/>
        <w:bidi w:val="0"/>
        <w:rPr>
          <w:rFonts w:ascii="Calibri Light" w:hAnsi="Calibri Light" w:eastAsia="Calibri Light" w:cs="Calibri Light"/>
          <w:noProof w:val="0"/>
          <w:sz w:val="22"/>
          <w:szCs w:val="22"/>
          <w:lang w:val="es-ES"/>
        </w:rPr>
      </w:pPr>
      <w:r w:rsidRPr="77F6D87B" w:rsidR="6EDCC065">
        <w:rPr>
          <w:rFonts w:ascii="Calibri Light" w:hAnsi="Calibri Light" w:eastAsia="Calibri Light" w:cs="Calibri Light"/>
          <w:noProof w:val="0"/>
          <w:sz w:val="22"/>
          <w:szCs w:val="22"/>
          <w:lang w:val="es-ES"/>
        </w:rPr>
        <w:t>Cuando persiste el ERROR 500 pese a</w:t>
      </w:r>
      <w:r w:rsidRPr="77F6D87B" w:rsidR="1EFF7718">
        <w:rPr>
          <w:rFonts w:ascii="Calibri Light" w:hAnsi="Calibri Light" w:eastAsia="Calibri Light" w:cs="Calibri Light"/>
          <w:noProof w:val="0"/>
          <w:sz w:val="22"/>
          <w:szCs w:val="22"/>
          <w:lang w:val="es-ES"/>
        </w:rPr>
        <w:t>:</w:t>
      </w:r>
    </w:p>
    <w:p w:rsidR="1EFF7718" w:rsidP="77F6D87B" w:rsidRDefault="1EFF7718" w14:paraId="109F7A68" w14:textId="1BEDF182">
      <w:pPr>
        <w:pStyle w:val="Normal"/>
        <w:bidi w:val="0"/>
        <w:ind w:left="442"/>
        <w:rPr>
          <w:rFonts w:ascii="Calibri Light" w:hAnsi="Calibri Light" w:eastAsia="Calibri Light" w:cs="Calibri Light"/>
          <w:noProof w:val="0"/>
          <w:sz w:val="22"/>
          <w:szCs w:val="22"/>
          <w:lang w:val="es-ES"/>
        </w:rPr>
      </w:pPr>
      <w:r w:rsidRPr="77F6D87B" w:rsidR="1EFF7718">
        <w:rPr>
          <w:rFonts w:ascii="Calibri Light" w:hAnsi="Calibri Light" w:eastAsia="Calibri Light" w:cs="Calibri Light"/>
          <w:noProof w:val="0"/>
          <w:sz w:val="22"/>
          <w:szCs w:val="22"/>
          <w:lang w:val="es-ES"/>
        </w:rPr>
        <w:t>-</w:t>
      </w:r>
      <w:r w:rsidRPr="77F6D87B" w:rsidR="6EDCC065">
        <w:rPr>
          <w:rFonts w:ascii="Calibri Light" w:hAnsi="Calibri Light" w:eastAsia="Calibri Light" w:cs="Calibri Light"/>
          <w:noProof w:val="0"/>
          <w:sz w:val="22"/>
          <w:szCs w:val="22"/>
          <w:lang w:val="es-ES"/>
        </w:rPr>
        <w:t xml:space="preserve"> </w:t>
      </w:r>
      <w:r w:rsidRPr="77F6D87B" w:rsidR="62639ACF">
        <w:rPr>
          <w:rFonts w:ascii="Calibri Light" w:hAnsi="Calibri Light" w:eastAsia="Calibri Light" w:cs="Calibri Light"/>
          <w:noProof w:val="0"/>
          <w:sz w:val="22"/>
          <w:szCs w:val="22"/>
          <w:lang w:val="es-ES"/>
        </w:rPr>
        <w:t>E</w:t>
      </w:r>
      <w:r w:rsidRPr="77F6D87B" w:rsidR="48BB9766">
        <w:rPr>
          <w:rFonts w:ascii="Calibri Light" w:hAnsi="Calibri Light" w:eastAsia="Calibri Light" w:cs="Calibri Light"/>
          <w:noProof w:val="0"/>
          <w:sz w:val="22"/>
          <w:szCs w:val="22"/>
          <w:lang w:val="es-ES"/>
        </w:rPr>
        <w:t>s</w:t>
      </w:r>
      <w:r w:rsidRPr="77F6D87B" w:rsidR="6EDCC065">
        <w:rPr>
          <w:rFonts w:ascii="Calibri Light" w:hAnsi="Calibri Light" w:eastAsia="Calibri Light" w:cs="Calibri Light"/>
          <w:noProof w:val="0"/>
          <w:sz w:val="22"/>
          <w:szCs w:val="22"/>
          <w:lang w:val="es-ES"/>
        </w:rPr>
        <w:t>tar</w:t>
      </w:r>
      <w:r w:rsidRPr="77F6D87B" w:rsidR="6EDCC065">
        <w:rPr>
          <w:rFonts w:ascii="Calibri Light" w:hAnsi="Calibri Light" w:eastAsia="Calibri Light" w:cs="Calibri Light"/>
          <w:noProof w:val="0"/>
          <w:sz w:val="22"/>
          <w:szCs w:val="22"/>
          <w:lang w:val="es-ES"/>
        </w:rPr>
        <w:t xml:space="preserve"> conectados a </w:t>
      </w:r>
      <w:r w:rsidRPr="77F6D87B" w:rsidR="6EDCC065">
        <w:rPr>
          <w:rFonts w:ascii="Calibri Light" w:hAnsi="Calibri Light" w:eastAsia="Calibri Light" w:cs="Calibri Light"/>
          <w:noProof w:val="0"/>
          <w:sz w:val="22"/>
          <w:szCs w:val="22"/>
          <w:lang w:val="es-ES"/>
        </w:rPr>
        <w:t>OpenVPN</w:t>
      </w:r>
      <w:r w:rsidRPr="77F6D87B" w:rsidR="3A1284AA">
        <w:rPr>
          <w:rFonts w:ascii="Calibri Light" w:hAnsi="Calibri Light" w:eastAsia="Calibri Light" w:cs="Calibri Light"/>
          <w:noProof w:val="0"/>
          <w:sz w:val="22"/>
          <w:szCs w:val="22"/>
          <w:lang w:val="es-ES"/>
        </w:rPr>
        <w:t>.</w:t>
      </w:r>
    </w:p>
    <w:p w:rsidR="3A1284AA" w:rsidP="77F6D87B" w:rsidRDefault="3A1284AA" w14:paraId="65BFCFAA" w14:textId="4F6B857E">
      <w:pPr>
        <w:pStyle w:val="Normal"/>
        <w:bidi w:val="0"/>
        <w:ind w:left="442"/>
        <w:rPr>
          <w:rFonts w:ascii="Calibri Light" w:hAnsi="Calibri Light" w:eastAsia="Calibri Light" w:cs="Calibri Light"/>
          <w:noProof w:val="0"/>
          <w:sz w:val="22"/>
          <w:szCs w:val="22"/>
          <w:lang w:val="es-ES"/>
        </w:rPr>
      </w:pPr>
      <w:r w:rsidRPr="77F6D87B" w:rsidR="3A1284AA">
        <w:rPr>
          <w:rFonts w:ascii="Calibri Light" w:hAnsi="Calibri Light" w:eastAsia="Calibri Light" w:cs="Calibri Light"/>
          <w:noProof w:val="0"/>
          <w:sz w:val="22"/>
          <w:szCs w:val="22"/>
          <w:lang w:val="es-ES"/>
        </w:rPr>
        <w:t>-</w:t>
      </w:r>
      <w:r w:rsidRPr="77F6D87B" w:rsidR="6EDCC065">
        <w:rPr>
          <w:rFonts w:ascii="Calibri Light" w:hAnsi="Calibri Light" w:eastAsia="Calibri Light" w:cs="Calibri Light"/>
          <w:noProof w:val="0"/>
          <w:sz w:val="22"/>
          <w:szCs w:val="22"/>
          <w:lang w:val="es-ES"/>
        </w:rPr>
        <w:t xml:space="preserve"> </w:t>
      </w:r>
      <w:r w:rsidRPr="77F6D87B" w:rsidR="7F1FB32A">
        <w:rPr>
          <w:rFonts w:ascii="Calibri Light" w:hAnsi="Calibri Light" w:eastAsia="Calibri Light" w:cs="Calibri Light"/>
          <w:noProof w:val="0"/>
          <w:sz w:val="22"/>
          <w:szCs w:val="22"/>
          <w:lang w:val="es-ES"/>
        </w:rPr>
        <w:t>Haber b</w:t>
      </w:r>
      <w:r w:rsidRPr="77F6D87B" w:rsidR="6EDCC065">
        <w:rPr>
          <w:rFonts w:ascii="Calibri Light" w:hAnsi="Calibri Light" w:eastAsia="Calibri Light" w:cs="Calibri Light"/>
          <w:noProof w:val="0"/>
          <w:sz w:val="22"/>
          <w:szCs w:val="22"/>
          <w:lang w:val="es-ES"/>
        </w:rPr>
        <w:t xml:space="preserve">orrado los directorios </w:t>
      </w:r>
      <w:r w:rsidRPr="77F6D87B" w:rsidR="6EDCC065">
        <w:rPr>
          <w:rFonts w:ascii="Calibri Light" w:hAnsi="Calibri Light" w:eastAsia="Calibri Light" w:cs="Calibri Light"/>
          <w:noProof w:val="0"/>
          <w:sz w:val="22"/>
          <w:szCs w:val="22"/>
          <w:lang w:val="es-ES"/>
        </w:rPr>
        <w:t>bin</w:t>
      </w:r>
      <w:r w:rsidRPr="77F6D87B" w:rsidR="6EDCC065">
        <w:rPr>
          <w:rFonts w:ascii="Calibri Light" w:hAnsi="Calibri Light" w:eastAsia="Calibri Light" w:cs="Calibri Light"/>
          <w:noProof w:val="0"/>
          <w:sz w:val="22"/>
          <w:szCs w:val="22"/>
          <w:lang w:val="es-ES"/>
        </w:rPr>
        <w:t xml:space="preserve"> y </w:t>
      </w:r>
      <w:r w:rsidRPr="77F6D87B" w:rsidR="6EDCC065">
        <w:rPr>
          <w:rFonts w:ascii="Calibri Light" w:hAnsi="Calibri Light" w:eastAsia="Calibri Light" w:cs="Calibri Light"/>
          <w:noProof w:val="0"/>
          <w:sz w:val="22"/>
          <w:szCs w:val="22"/>
          <w:lang w:val="es-ES"/>
        </w:rPr>
        <w:t>obj</w:t>
      </w:r>
      <w:r w:rsidRPr="77F6D87B" w:rsidR="1E05B3D2">
        <w:rPr>
          <w:rFonts w:ascii="Calibri Light" w:hAnsi="Calibri Light" w:eastAsia="Calibri Light" w:cs="Calibri Light"/>
          <w:noProof w:val="0"/>
          <w:sz w:val="22"/>
          <w:szCs w:val="22"/>
          <w:lang w:val="es-ES"/>
        </w:rPr>
        <w:t>.</w:t>
      </w:r>
    </w:p>
    <w:p w:rsidR="1E05B3D2" w:rsidP="77F6D87B" w:rsidRDefault="1E05B3D2" w14:paraId="25367889" w14:textId="5D3EA4C2">
      <w:pPr>
        <w:pStyle w:val="Normal"/>
        <w:bidi w:val="0"/>
        <w:ind w:left="442"/>
        <w:rPr>
          <w:rFonts w:ascii="Calibri Light" w:hAnsi="Calibri Light" w:eastAsia="Calibri Light" w:cs="Calibri Light"/>
          <w:noProof w:val="0"/>
          <w:sz w:val="22"/>
          <w:szCs w:val="22"/>
          <w:lang w:val="es-ES"/>
        </w:rPr>
      </w:pPr>
      <w:r w:rsidRPr="77F6D87B" w:rsidR="1E05B3D2">
        <w:rPr>
          <w:rFonts w:ascii="Calibri Light" w:hAnsi="Calibri Light" w:eastAsia="Calibri Light" w:cs="Calibri Light"/>
          <w:noProof w:val="0"/>
          <w:sz w:val="22"/>
          <w:szCs w:val="22"/>
          <w:lang w:val="es-ES"/>
        </w:rPr>
        <w:t>- Haber</w:t>
      </w:r>
      <w:r w:rsidRPr="77F6D87B" w:rsidR="6EDCC065">
        <w:rPr>
          <w:rFonts w:ascii="Calibri Light" w:hAnsi="Calibri Light" w:eastAsia="Calibri Light" w:cs="Calibri Light"/>
          <w:noProof w:val="0"/>
          <w:sz w:val="22"/>
          <w:szCs w:val="22"/>
          <w:lang w:val="es-ES"/>
        </w:rPr>
        <w:t xml:space="preserve"> limpiado y recompilado la solución de Casiopea.</w:t>
      </w:r>
    </w:p>
    <w:p w:rsidR="23F610EC" w:rsidP="77F6D87B" w:rsidRDefault="23F610EC" w14:paraId="29F130F6" w14:textId="2366BA41">
      <w:pPr>
        <w:pStyle w:val="Normal"/>
        <w:bidi w:val="0"/>
        <w:rPr>
          <w:rFonts w:ascii="Calibri Light" w:hAnsi="Calibri Light" w:eastAsia="Calibri Light" w:cs="Calibri Light"/>
          <w:i w:val="0"/>
          <w:iCs w:val="0"/>
          <w:noProof w:val="0"/>
          <w:sz w:val="22"/>
          <w:szCs w:val="22"/>
          <w:lang w:val="es-ES"/>
        </w:rPr>
      </w:pPr>
      <w:r w:rsidRPr="77F6D87B" w:rsidR="23F610EC">
        <w:rPr>
          <w:rFonts w:ascii="Calibri Light" w:hAnsi="Calibri Light" w:eastAsia="Calibri Light" w:cs="Calibri Light"/>
          <w:noProof w:val="0"/>
          <w:sz w:val="22"/>
          <w:szCs w:val="22"/>
          <w:lang w:val="es-ES"/>
        </w:rPr>
        <w:t>A</w:t>
      </w:r>
      <w:r w:rsidRPr="77F6D87B" w:rsidR="0CDBCD1A">
        <w:rPr>
          <w:rFonts w:ascii="Calibri Light" w:hAnsi="Calibri Light" w:eastAsia="Calibri Light" w:cs="Calibri Light"/>
          <w:noProof w:val="0"/>
          <w:sz w:val="22"/>
          <w:szCs w:val="22"/>
          <w:lang w:val="es-ES"/>
        </w:rPr>
        <w:t xml:space="preserve">briremos el </w:t>
      </w:r>
      <w:r w:rsidRPr="77F6D87B" w:rsidR="0CDBCD1A">
        <w:rPr>
          <w:rFonts w:ascii="Calibri Light" w:hAnsi="Calibri Light" w:eastAsia="Calibri Light" w:cs="Calibri Light"/>
          <w:i w:val="1"/>
          <w:iCs w:val="1"/>
          <w:noProof w:val="0"/>
          <w:sz w:val="22"/>
          <w:szCs w:val="22"/>
          <w:lang w:val="es-ES"/>
        </w:rPr>
        <w:t>Visor de Eventos</w:t>
      </w:r>
      <w:r w:rsidRPr="77F6D87B" w:rsidR="0CDBCD1A">
        <w:rPr>
          <w:rFonts w:ascii="Calibri Light" w:hAnsi="Calibri Light" w:eastAsia="Calibri Light" w:cs="Calibri Light"/>
          <w:noProof w:val="0"/>
          <w:sz w:val="22"/>
          <w:szCs w:val="22"/>
          <w:lang w:val="es-ES"/>
        </w:rPr>
        <w:t xml:space="preserve"> de Windows para obtener información adicional.</w:t>
      </w:r>
      <w:r w:rsidRPr="77F6D87B" w:rsidR="79716582">
        <w:rPr>
          <w:rFonts w:ascii="Calibri Light" w:hAnsi="Calibri Light" w:eastAsia="Calibri Light" w:cs="Calibri Light"/>
          <w:noProof w:val="0"/>
          <w:sz w:val="22"/>
          <w:szCs w:val="22"/>
          <w:lang w:val="es-ES"/>
        </w:rPr>
        <w:t xml:space="preserve"> </w:t>
      </w:r>
      <w:r w:rsidRPr="77F6D87B" w:rsidR="40AEE493">
        <w:rPr>
          <w:rFonts w:ascii="Calibri Light" w:hAnsi="Calibri Light" w:eastAsia="Calibri Light" w:cs="Calibri Light"/>
          <w:noProof w:val="0"/>
          <w:sz w:val="22"/>
          <w:szCs w:val="22"/>
          <w:lang w:val="es-ES"/>
        </w:rPr>
        <w:t xml:space="preserve">De modo que si verificamos un fallo de compilación por no encontrarse la ubicación del compilador </w:t>
      </w:r>
      <w:r w:rsidRPr="77F6D87B" w:rsidR="40AEE493">
        <w:rPr>
          <w:rFonts w:ascii="Calibri Light" w:hAnsi="Calibri Light" w:eastAsia="Calibri Light" w:cs="Calibri Light"/>
          <w:i w:val="1"/>
          <w:iCs w:val="1"/>
          <w:noProof w:val="0"/>
          <w:sz w:val="22"/>
          <w:szCs w:val="22"/>
          <w:lang w:val="es-ES"/>
        </w:rPr>
        <w:t>roslyn.exe</w:t>
      </w:r>
      <w:r w:rsidRPr="77F6D87B" w:rsidR="0DD5F844">
        <w:rPr>
          <w:rFonts w:ascii="Calibri Light" w:hAnsi="Calibri Light" w:eastAsia="Calibri Light" w:cs="Calibri Light"/>
          <w:i w:val="1"/>
          <w:iCs w:val="1"/>
          <w:noProof w:val="0"/>
          <w:sz w:val="22"/>
          <w:szCs w:val="22"/>
          <w:lang w:val="es-ES"/>
        </w:rPr>
        <w:t xml:space="preserve"> </w:t>
      </w:r>
      <w:r w:rsidRPr="77F6D87B" w:rsidR="0DD5F844">
        <w:rPr>
          <w:rFonts w:ascii="Calibri Light" w:hAnsi="Calibri Light" w:eastAsia="Calibri Light" w:cs="Calibri Light"/>
          <w:i w:val="0"/>
          <w:iCs w:val="0"/>
          <w:noProof w:val="0"/>
          <w:sz w:val="22"/>
          <w:szCs w:val="22"/>
          <w:lang w:val="es-ES"/>
        </w:rPr>
        <w:t xml:space="preserve">procederemos a la reinstalación de los paquetes </w:t>
      </w:r>
      <w:r w:rsidRPr="77F6D87B" w:rsidR="0DD5F844">
        <w:rPr>
          <w:rFonts w:ascii="Calibri Light" w:hAnsi="Calibri Light" w:eastAsia="Calibri Light" w:cs="Calibri Light"/>
          <w:i w:val="0"/>
          <w:iCs w:val="0"/>
          <w:noProof w:val="0"/>
          <w:sz w:val="22"/>
          <w:szCs w:val="22"/>
          <w:lang w:val="es-ES"/>
        </w:rPr>
        <w:t>NuGet</w:t>
      </w:r>
      <w:r w:rsidRPr="77F6D87B" w:rsidR="0DD5F844">
        <w:rPr>
          <w:rFonts w:ascii="Calibri Light" w:hAnsi="Calibri Light" w:eastAsia="Calibri Light" w:cs="Calibri Light"/>
          <w:i w:val="0"/>
          <w:iCs w:val="0"/>
          <w:noProof w:val="0"/>
          <w:sz w:val="22"/>
          <w:szCs w:val="22"/>
          <w:lang w:val="es-ES"/>
        </w:rPr>
        <w:t xml:space="preserve"> necesarios.</w:t>
      </w:r>
    </w:p>
    <w:p w:rsidR="3CF6CEE2" w:rsidP="77F6D87B" w:rsidRDefault="3CF6CEE2" w14:paraId="5B9C9A8C" w14:textId="4592D3C7">
      <w:pPr>
        <w:pStyle w:val="Ttulo4"/>
        <w:bidi w:val="0"/>
        <w:rPr>
          <w:rFonts w:ascii="Calibri Light" w:hAnsi="Calibri Light" w:eastAsia="Calibri Light" w:cs="Calibri Light"/>
          <w:b w:val="1"/>
          <w:bCs w:val="1"/>
          <w:i w:val="0"/>
          <w:iCs w:val="0"/>
          <w:noProof w:val="0"/>
          <w:sz w:val="22"/>
          <w:szCs w:val="22"/>
          <w:lang w:val="es-ES"/>
        </w:rPr>
      </w:pPr>
      <w:r w:rsidRPr="77F6D87B" w:rsidR="3CF6CEE2">
        <w:rPr>
          <w:rFonts w:ascii="Calibri Light" w:hAnsi="Calibri Light" w:eastAsia="Calibri Light" w:cs="Calibri Light"/>
          <w:b w:val="1"/>
          <w:bCs w:val="1"/>
          <w:i w:val="0"/>
          <w:iCs w:val="0"/>
          <w:noProof w:val="0"/>
          <w:sz w:val="22"/>
          <w:szCs w:val="22"/>
          <w:lang w:val="es-ES"/>
        </w:rPr>
        <w:t>CONSOLA DEL ADMINISTRADOR DE PAQUETES:</w:t>
      </w:r>
    </w:p>
    <w:p w:rsidR="3CF6CEE2" w:rsidP="77F6D87B" w:rsidRDefault="3CF6CEE2" w14:paraId="078AB864" w14:textId="1F460BDE">
      <w:pPr>
        <w:pStyle w:val="Normal"/>
        <w:bidi w:val="0"/>
        <w:ind w:left="0" w:firstLine="0"/>
        <w:jc w:val="both"/>
        <w:rPr>
          <w:noProof w:val="0"/>
          <w:color w:val="4B4F54" w:themeColor="text2" w:themeTint="FF" w:themeShade="FF"/>
          <w:lang w:val="es-ES"/>
        </w:rPr>
      </w:pPr>
      <w:r w:rsidRPr="77F6D87B" w:rsidR="3CF6CEE2">
        <w:rPr>
          <w:noProof w:val="0"/>
          <w:lang w:val="es-ES"/>
        </w:rPr>
        <w:t>- Verifica</w:t>
      </w:r>
      <w:r w:rsidRPr="77F6D87B" w:rsidR="7E27A1A1">
        <w:rPr>
          <w:noProof w:val="0"/>
          <w:lang w:val="es-ES"/>
        </w:rPr>
        <w:t>mos en Visual Studio</w:t>
      </w:r>
      <w:r w:rsidRPr="77F6D87B" w:rsidR="3CF6CEE2">
        <w:rPr>
          <w:noProof w:val="0"/>
          <w:lang w:val="es-ES"/>
        </w:rPr>
        <w:t xml:space="preserve"> que </w:t>
      </w:r>
      <w:r w:rsidRPr="77F6D87B" w:rsidR="23790621">
        <w:rPr>
          <w:noProof w:val="0"/>
          <w:lang w:val="es-ES"/>
        </w:rPr>
        <w:t xml:space="preserve">se ha </w:t>
      </w:r>
      <w:r w:rsidRPr="77F6D87B" w:rsidR="3CF6CEE2">
        <w:rPr>
          <w:noProof w:val="0"/>
          <w:lang w:val="es-ES"/>
        </w:rPr>
        <w:t>indicado el proyecto de inicio deseado. Aparecerá por defecto en "</w:t>
      </w:r>
      <w:r w:rsidRPr="77F6D87B" w:rsidR="3CF6CEE2">
        <w:rPr>
          <w:i w:val="1"/>
          <w:iCs w:val="1"/>
          <w:noProof w:val="0"/>
          <w:lang w:val="es-ES"/>
        </w:rPr>
        <w:t>Proyecto predeterminado</w:t>
      </w:r>
      <w:r w:rsidRPr="77F6D87B" w:rsidR="3CF6CEE2">
        <w:rPr>
          <w:noProof w:val="0"/>
          <w:lang w:val="es-ES"/>
        </w:rPr>
        <w:t>".</w:t>
      </w:r>
    </w:p>
    <w:p w:rsidR="3CF6CEE2" w:rsidP="77F6D87B" w:rsidRDefault="3CF6CEE2" w14:paraId="61528227" w14:textId="6807C7B3">
      <w:pPr>
        <w:pStyle w:val="Normal"/>
        <w:bidi w:val="0"/>
        <w:ind w:left="0" w:firstLine="0"/>
        <w:jc w:val="left"/>
        <w:rPr>
          <w:rFonts w:ascii="Calibri Light" w:hAnsi="Calibri Light" w:eastAsia="Calibri Light" w:cs="Calibri Light"/>
          <w:b w:val="1"/>
          <w:bCs w:val="1"/>
          <w:i w:val="1"/>
          <w:iCs w:val="1"/>
          <w:noProof w:val="0"/>
          <w:sz w:val="22"/>
          <w:szCs w:val="22"/>
          <w:lang w:val="es-ES"/>
        </w:rPr>
      </w:pPr>
      <w:r w:rsidRPr="77F6D87B" w:rsidR="3CF6CEE2">
        <w:rPr>
          <w:noProof w:val="0"/>
          <w:lang w:val="es-ES"/>
        </w:rPr>
        <w:t>- Ejecutar</w:t>
      </w:r>
      <w:r w:rsidRPr="77F6D87B" w:rsidR="4BEEF669">
        <w:rPr>
          <w:noProof w:val="0"/>
          <w:lang w:val="es-ES"/>
        </w:rPr>
        <w:t xml:space="preserve"> el comando</w:t>
      </w:r>
      <w:r w:rsidRPr="77F6D87B" w:rsidR="3CF6CEE2">
        <w:rPr>
          <w:noProof w:val="0"/>
          <w:lang w:val="es-ES"/>
        </w:rPr>
        <w:t xml:space="preserve">: </w:t>
      </w:r>
      <w:r w:rsidRPr="77F6D87B" w:rsidR="3CF6CEE2">
        <w:rPr>
          <w:rFonts w:ascii="Calibri Light" w:hAnsi="Calibri Light" w:eastAsia="Calibri Light" w:cs="Calibri Light"/>
          <w:b w:val="1"/>
          <w:bCs w:val="1"/>
          <w:i w:val="1"/>
          <w:iCs w:val="1"/>
          <w:noProof w:val="0"/>
          <w:sz w:val="22"/>
          <w:szCs w:val="22"/>
          <w:lang w:val="es-ES"/>
        </w:rPr>
        <w:t>Update-Package</w:t>
      </w:r>
      <w:r w:rsidRPr="77F6D87B" w:rsidR="3CF6CEE2">
        <w:rPr>
          <w:rFonts w:ascii="Calibri Light" w:hAnsi="Calibri Light" w:eastAsia="Calibri Light" w:cs="Calibri Light"/>
          <w:b w:val="1"/>
          <w:bCs w:val="1"/>
          <w:i w:val="1"/>
          <w:iCs w:val="1"/>
          <w:noProof w:val="0"/>
          <w:sz w:val="22"/>
          <w:szCs w:val="22"/>
          <w:lang w:val="es-ES"/>
        </w:rPr>
        <w:t xml:space="preserve"> </w:t>
      </w:r>
      <w:r w:rsidRPr="77F6D87B" w:rsidR="3CF6CEE2">
        <w:rPr>
          <w:rFonts w:ascii="Calibri Light" w:hAnsi="Calibri Light" w:eastAsia="Calibri Light" w:cs="Calibri Light"/>
          <w:b w:val="1"/>
          <w:bCs w:val="1"/>
          <w:i w:val="1"/>
          <w:iCs w:val="1"/>
          <w:noProof w:val="0"/>
          <w:sz w:val="22"/>
          <w:szCs w:val="22"/>
          <w:lang w:val="es-ES"/>
        </w:rPr>
        <w:t>Microsoft.CodeDom.Providers.DotNetCompilersPlatform</w:t>
      </w:r>
      <w:r w:rsidRPr="77F6D87B" w:rsidR="3CF6CEE2">
        <w:rPr>
          <w:rFonts w:ascii="Calibri Light" w:hAnsi="Calibri Light" w:eastAsia="Calibri Light" w:cs="Calibri Light"/>
          <w:b w:val="1"/>
          <w:bCs w:val="1"/>
          <w:i w:val="1"/>
          <w:iCs w:val="1"/>
          <w:noProof w:val="0"/>
          <w:sz w:val="22"/>
          <w:szCs w:val="22"/>
          <w:lang w:val="es-ES"/>
        </w:rPr>
        <w:t xml:space="preserve"> -r</w:t>
      </w:r>
    </w:p>
    <w:p w:rsidR="3CF6CEE2" w:rsidP="77F6D87B" w:rsidRDefault="3CF6CEE2" w14:paraId="148DF59D" w14:textId="0FCC4F27">
      <w:pPr>
        <w:pStyle w:val="Normal"/>
        <w:ind w:left="0" w:firstLine="8"/>
        <w:jc w:val="center"/>
      </w:pPr>
      <w:r w:rsidR="3CF6CEE2">
        <w:drawing>
          <wp:inline wp14:editId="5340AC0D" wp14:anchorId="20FB952F">
            <wp:extent cx="4667250" cy="1241745"/>
            <wp:effectExtent l="0" t="0" r="0" b="0"/>
            <wp:docPr id="1932819287" name="" title=""/>
            <wp:cNvGraphicFramePr>
              <a:graphicFrameLocks noChangeAspect="1"/>
            </wp:cNvGraphicFramePr>
            <a:graphic>
              <a:graphicData uri="http://schemas.openxmlformats.org/drawingml/2006/picture">
                <pic:pic>
                  <pic:nvPicPr>
                    <pic:cNvPr id="0" name=""/>
                    <pic:cNvPicPr/>
                  </pic:nvPicPr>
                  <pic:blipFill>
                    <a:blip r:embed="R3e3bbdb6c1004456">
                      <a:extLst>
                        <a:ext xmlns:a="http://schemas.openxmlformats.org/drawingml/2006/main" uri="{28A0092B-C50C-407E-A947-70E740481C1C}">
                          <a14:useLocalDpi val="0"/>
                        </a:ext>
                      </a:extLst>
                    </a:blip>
                    <a:stretch>
                      <a:fillRect/>
                    </a:stretch>
                  </pic:blipFill>
                  <pic:spPr>
                    <a:xfrm>
                      <a:off x="0" y="0"/>
                      <a:ext cx="4667250" cy="1241745"/>
                    </a:xfrm>
                    <a:prstGeom prst="rect">
                      <a:avLst/>
                    </a:prstGeom>
                  </pic:spPr>
                </pic:pic>
              </a:graphicData>
            </a:graphic>
          </wp:inline>
        </w:drawing>
      </w:r>
    </w:p>
    <w:p w:rsidR="3F06CA19" w:rsidP="77F6D87B" w:rsidRDefault="3F06CA19" w14:paraId="755257EF" w14:textId="486FA306">
      <w:pPr>
        <w:pStyle w:val="Normal"/>
        <w:ind w:left="0" w:firstLine="8"/>
        <w:jc w:val="center"/>
        <w:rPr>
          <w:rFonts w:ascii="Calibri Light" w:hAnsi="Calibri Light" w:eastAsia="Calibri Light" w:cs="Calibri Light"/>
          <w:b w:val="1"/>
          <w:bCs w:val="1"/>
          <w:i w:val="1"/>
          <w:iCs w:val="1"/>
          <w:noProof w:val="0"/>
          <w:sz w:val="22"/>
          <w:szCs w:val="22"/>
          <w:lang w:val="es-ES"/>
        </w:rPr>
      </w:pPr>
      <w:r w:rsidR="3F06CA19">
        <w:rPr/>
        <w:t>Img</w:t>
      </w:r>
      <w:r w:rsidR="3F06CA19">
        <w:rPr/>
        <w:t xml:space="preserve">. 9.4.1.1-1 Reinstalación de </w:t>
      </w:r>
      <w:r w:rsidRPr="77F6D87B" w:rsidR="3F06CA19">
        <w:rPr>
          <w:rFonts w:ascii="Calibri Light" w:hAnsi="Calibri Light" w:eastAsia="Calibri Light" w:cs="Calibri Light"/>
          <w:b w:val="0"/>
          <w:bCs w:val="0"/>
          <w:i w:val="0"/>
          <w:iCs w:val="0"/>
          <w:noProof w:val="0"/>
          <w:sz w:val="22"/>
          <w:szCs w:val="22"/>
          <w:lang w:val="es-ES"/>
        </w:rPr>
        <w:t>Microsoft.CodeDom.Providers.DotNetCompilersPlatform</w:t>
      </w:r>
    </w:p>
    <w:p w:rsidR="7E4AE0F4" w:rsidP="77F6D87B" w:rsidRDefault="7E4AE0F4" w14:paraId="3EA9FA71" w14:textId="7EDFE9D9">
      <w:pPr>
        <w:pStyle w:val="Ttulo4"/>
        <w:bidi w:val="0"/>
        <w:rPr>
          <w:rFonts w:ascii="Calibri Light" w:hAnsi="Calibri Light" w:eastAsia="Calibri Light" w:cs="Calibri Light"/>
          <w:b w:val="1"/>
          <w:bCs w:val="1"/>
          <w:i w:val="0"/>
          <w:iCs w:val="0"/>
          <w:noProof w:val="0"/>
          <w:sz w:val="22"/>
          <w:szCs w:val="22"/>
          <w:lang w:val="es-ES"/>
        </w:rPr>
      </w:pPr>
      <w:r w:rsidRPr="77F6D87B" w:rsidR="7E4AE0F4">
        <w:rPr>
          <w:rFonts w:ascii="Calibri Light" w:hAnsi="Calibri Light" w:eastAsia="Calibri Light" w:cs="Calibri Light"/>
          <w:b w:val="1"/>
          <w:bCs w:val="1"/>
          <w:i w:val="0"/>
          <w:iCs w:val="0"/>
          <w:noProof w:val="0"/>
          <w:sz w:val="22"/>
          <w:szCs w:val="22"/>
          <w:lang w:val="es-ES"/>
        </w:rPr>
        <w:t xml:space="preserve">ADMINSTRADOR DE PAQUETES. NUGET </w:t>
      </w:r>
      <w:r w:rsidRPr="77F6D87B" w:rsidR="7E4AE0F4">
        <w:rPr>
          <w:rFonts w:ascii="Calibri Light" w:hAnsi="Calibri Light" w:eastAsia="Calibri Light" w:cs="Calibri Light"/>
          <w:i w:val="1"/>
          <w:iCs w:val="1"/>
          <w:noProof w:val="0"/>
          <w:sz w:val="22"/>
          <w:szCs w:val="22"/>
          <w:lang w:val="es-ES"/>
        </w:rPr>
        <w:t>Microsoft.Net.Compilers</w:t>
      </w:r>
      <w:r w:rsidRPr="77F6D87B" w:rsidR="39C39781">
        <w:rPr>
          <w:rFonts w:ascii="Calibri Light" w:hAnsi="Calibri Light" w:eastAsia="Calibri Light" w:cs="Calibri Light"/>
          <w:b w:val="1"/>
          <w:bCs w:val="1"/>
          <w:i w:val="0"/>
          <w:iCs w:val="0"/>
          <w:noProof w:val="0"/>
          <w:sz w:val="22"/>
          <w:szCs w:val="22"/>
          <w:lang w:val="es-ES"/>
        </w:rPr>
        <w:t>:</w:t>
      </w:r>
    </w:p>
    <w:p w:rsidR="4F5A6C83" w:rsidP="77F6D87B" w:rsidRDefault="4F5A6C83" w14:paraId="25C7BBFB" w14:textId="7A7C82DF">
      <w:pPr>
        <w:pStyle w:val="Normal"/>
        <w:jc w:val="left"/>
      </w:pPr>
      <w:r w:rsidR="4F5A6C83">
        <w:rPr/>
        <w:t xml:space="preserve">- </w:t>
      </w:r>
      <w:r w:rsidRPr="77F6D87B" w:rsidR="4F5A6C83">
        <w:rPr>
          <w:rFonts w:ascii="Calibri Light" w:hAnsi="Calibri Light" w:eastAsia="Calibri Light" w:cs="Calibri Light"/>
          <w:noProof w:val="0"/>
          <w:sz w:val="22"/>
          <w:szCs w:val="22"/>
          <w:lang w:val="es-ES"/>
        </w:rPr>
        <w:t>Subir a la siguiente versión</w:t>
      </w:r>
      <w:r w:rsidRPr="77F6D87B" w:rsidR="4A559995">
        <w:rPr>
          <w:rFonts w:ascii="Calibri Light" w:hAnsi="Calibri Light" w:eastAsia="Calibri Light" w:cs="Calibri Light"/>
          <w:noProof w:val="0"/>
          <w:sz w:val="22"/>
          <w:szCs w:val="22"/>
          <w:lang w:val="es-ES"/>
        </w:rPr>
        <w:t xml:space="preserve"> (2.6.0)</w:t>
      </w:r>
      <w:r w:rsidRPr="77F6D87B" w:rsidR="4F5A6C83">
        <w:rPr>
          <w:rFonts w:ascii="Calibri Light" w:hAnsi="Calibri Light" w:eastAsia="Calibri Light" w:cs="Calibri Light"/>
          <w:noProof w:val="0"/>
          <w:sz w:val="22"/>
          <w:szCs w:val="22"/>
          <w:lang w:val="es-ES"/>
        </w:rPr>
        <w:t>, desde la actualmente instalada, el paquete "</w:t>
      </w:r>
      <w:r w:rsidRPr="77F6D87B" w:rsidR="4F5A6C83">
        <w:rPr>
          <w:rFonts w:ascii="Calibri Light" w:hAnsi="Calibri Light" w:eastAsia="Calibri Light" w:cs="Calibri Light"/>
          <w:b w:val="1"/>
          <w:bCs w:val="1"/>
          <w:i w:val="1"/>
          <w:iCs w:val="1"/>
          <w:noProof w:val="0"/>
          <w:sz w:val="22"/>
          <w:szCs w:val="22"/>
          <w:lang w:val="es-ES"/>
        </w:rPr>
        <w:t>Microsoft.Net.Compilers</w:t>
      </w:r>
      <w:r w:rsidRPr="77F6D87B" w:rsidR="4F5A6C83">
        <w:rPr>
          <w:rFonts w:ascii="Calibri Light" w:hAnsi="Calibri Light" w:eastAsia="Calibri Light" w:cs="Calibri Light"/>
          <w:i w:val="1"/>
          <w:iCs w:val="1"/>
          <w:noProof w:val="0"/>
          <w:sz w:val="22"/>
          <w:szCs w:val="22"/>
          <w:lang w:val="es-ES"/>
        </w:rPr>
        <w:t>"</w:t>
      </w:r>
      <w:r w:rsidRPr="77F6D87B" w:rsidR="4F5A6C83">
        <w:rPr>
          <w:rFonts w:ascii="Calibri Light" w:hAnsi="Calibri Light" w:eastAsia="Calibri Light" w:cs="Calibri Light"/>
          <w:noProof w:val="0"/>
          <w:sz w:val="22"/>
          <w:szCs w:val="22"/>
          <w:lang w:val="es-ES"/>
        </w:rPr>
        <w:t xml:space="preserve"> en todos los proyectos de la solución donde esté instalado. Anotar la versión actual antes de hacer la subida de versión.</w:t>
      </w:r>
    </w:p>
    <w:p w:rsidR="4F5A6C83" w:rsidP="77F6D87B" w:rsidRDefault="4F5A6C83" w14:paraId="25428883" w14:textId="31C7A97E">
      <w:pPr>
        <w:pStyle w:val="Normal"/>
        <w:jc w:val="center"/>
      </w:pPr>
      <w:r w:rsidR="4F5A6C83">
        <w:drawing>
          <wp:inline wp14:editId="417C4D88" wp14:anchorId="7327FAA3">
            <wp:extent cx="2800350" cy="4033984"/>
            <wp:effectExtent l="0" t="0" r="0" b="0"/>
            <wp:docPr id="1176966036" name="" title=""/>
            <wp:cNvGraphicFramePr>
              <a:graphicFrameLocks noChangeAspect="1"/>
            </wp:cNvGraphicFramePr>
            <a:graphic>
              <a:graphicData uri="http://schemas.openxmlformats.org/drawingml/2006/picture">
                <pic:pic>
                  <pic:nvPicPr>
                    <pic:cNvPr id="0" name=""/>
                    <pic:cNvPicPr/>
                  </pic:nvPicPr>
                  <pic:blipFill>
                    <a:blip r:embed="Rf5d398e44033438e">
                      <a:extLst>
                        <a:ext xmlns:a="http://schemas.openxmlformats.org/drawingml/2006/main" uri="{28A0092B-C50C-407E-A947-70E740481C1C}">
                          <a14:useLocalDpi val="0"/>
                        </a:ext>
                      </a:extLst>
                    </a:blip>
                    <a:stretch>
                      <a:fillRect/>
                    </a:stretch>
                  </pic:blipFill>
                  <pic:spPr>
                    <a:xfrm>
                      <a:off x="0" y="0"/>
                      <a:ext cx="2800350" cy="4033984"/>
                    </a:xfrm>
                    <a:prstGeom prst="rect">
                      <a:avLst/>
                    </a:prstGeom>
                  </pic:spPr>
                </pic:pic>
              </a:graphicData>
            </a:graphic>
          </wp:inline>
        </w:drawing>
      </w:r>
    </w:p>
    <w:p w:rsidR="0CB20FEC" w:rsidP="77F6D87B" w:rsidRDefault="0CB20FEC" w14:paraId="176ADB57" w14:textId="544853A8">
      <w:pPr>
        <w:pStyle w:val="Normal"/>
        <w:jc w:val="center"/>
        <w:rPr>
          <w:rFonts w:ascii="Calibri Light" w:hAnsi="Calibri Light" w:eastAsia="Calibri Light" w:cs="Calibri Light"/>
          <w:b w:val="0"/>
          <w:bCs w:val="0"/>
          <w:i w:val="0"/>
          <w:iCs w:val="0"/>
          <w:noProof w:val="0"/>
          <w:sz w:val="22"/>
          <w:szCs w:val="22"/>
          <w:lang w:val="es-ES"/>
        </w:rPr>
      </w:pPr>
      <w:r w:rsidR="0CB20FEC">
        <w:rPr/>
        <w:t>Img</w:t>
      </w:r>
      <w:r w:rsidR="0CB20FEC">
        <w:rPr/>
        <w:t xml:space="preserve">. 9.4.1.2-1 </w:t>
      </w:r>
      <w:r w:rsidR="0CB20FEC">
        <w:rPr/>
        <w:t>Microsoft.Net.Compilers</w:t>
      </w:r>
      <w:r w:rsidR="0CB20FEC">
        <w:rPr/>
        <w:t>. Reinstalación de versión</w:t>
      </w:r>
    </w:p>
    <w:p w:rsidR="562FCB91" w:rsidP="77F6D87B" w:rsidRDefault="562FCB91" w14:paraId="26C57238" w14:textId="52CDCCED">
      <w:pPr>
        <w:pStyle w:val="Normal"/>
        <w:jc w:val="left"/>
        <w:rPr>
          <w:rFonts w:ascii="Calibri Light" w:hAnsi="Calibri Light" w:eastAsia="Calibri Light" w:cs="Calibri Light"/>
          <w:noProof w:val="0"/>
          <w:sz w:val="22"/>
          <w:szCs w:val="22"/>
          <w:lang w:val="es-ES"/>
        </w:rPr>
      </w:pPr>
      <w:r w:rsidRPr="77F6D87B" w:rsidR="562FCB91">
        <w:rPr>
          <w:rFonts w:ascii="Calibri Light" w:hAnsi="Calibri Light" w:eastAsia="Calibri Light" w:cs="Calibri Light"/>
          <w:noProof w:val="0"/>
          <w:sz w:val="22"/>
          <w:szCs w:val="22"/>
          <w:lang w:val="es-ES"/>
        </w:rPr>
        <w:t>- Volver a bajar a la versión previa (2.4.0) el paquet</w:t>
      </w:r>
      <w:r w:rsidRPr="77F6D87B" w:rsidR="562FCB91">
        <w:rPr>
          <w:rFonts w:ascii="Calibri Light" w:hAnsi="Calibri Light" w:eastAsia="Calibri Light" w:cs="Calibri Light"/>
          <w:noProof w:val="0"/>
          <w:sz w:val="22"/>
          <w:szCs w:val="22"/>
          <w:lang w:val="es-ES"/>
        </w:rPr>
        <w:t>e "</w:t>
      </w:r>
      <w:r w:rsidRPr="77F6D87B" w:rsidR="562FCB91">
        <w:rPr>
          <w:rFonts w:ascii="Calibri Light" w:hAnsi="Calibri Light" w:eastAsia="Calibri Light" w:cs="Calibri Light"/>
          <w:i w:val="1"/>
          <w:iCs w:val="1"/>
          <w:noProof w:val="0"/>
          <w:sz w:val="22"/>
          <w:szCs w:val="22"/>
          <w:lang w:val="es-ES"/>
        </w:rPr>
        <w:t>Microsoft.Net.Compil</w:t>
      </w:r>
      <w:r w:rsidRPr="77F6D87B" w:rsidR="562FCB91">
        <w:rPr>
          <w:rFonts w:ascii="Calibri Light" w:hAnsi="Calibri Light" w:eastAsia="Calibri Light" w:cs="Calibri Light"/>
          <w:i w:val="1"/>
          <w:iCs w:val="1"/>
          <w:noProof w:val="0"/>
          <w:sz w:val="22"/>
          <w:szCs w:val="22"/>
          <w:lang w:val="es-ES"/>
        </w:rPr>
        <w:t>ers</w:t>
      </w:r>
      <w:r w:rsidRPr="77F6D87B" w:rsidR="562FCB91">
        <w:rPr>
          <w:rFonts w:ascii="Calibri Light" w:hAnsi="Calibri Light" w:eastAsia="Calibri Light" w:cs="Calibri Light"/>
          <w:i w:val="1"/>
          <w:iCs w:val="1"/>
          <w:noProof w:val="0"/>
          <w:sz w:val="22"/>
          <w:szCs w:val="22"/>
          <w:lang w:val="es-ES"/>
        </w:rPr>
        <w:t>"</w:t>
      </w:r>
      <w:r w:rsidRPr="77F6D87B" w:rsidR="562FCB91">
        <w:rPr>
          <w:rFonts w:ascii="Calibri Light" w:hAnsi="Calibri Light" w:eastAsia="Calibri Light" w:cs="Calibri Light"/>
          <w:noProof w:val="0"/>
          <w:sz w:val="22"/>
          <w:szCs w:val="22"/>
          <w:lang w:val="es-ES"/>
        </w:rPr>
        <w:t xml:space="preserve"> en todos los proyectos de la solución donde esté instalado.</w:t>
      </w:r>
    </w:p>
    <w:p w:rsidR="3BE8D48E" w:rsidP="77F6D87B" w:rsidRDefault="3BE8D48E" w14:paraId="3B9C6C2C" w14:textId="3068572A">
      <w:pPr>
        <w:pStyle w:val="Normal"/>
        <w:jc w:val="left"/>
        <w:rPr>
          <w:rFonts w:ascii="Calibri Light" w:hAnsi="Calibri Light" w:eastAsia="Calibri Light" w:cs="Calibri Light"/>
          <w:noProof w:val="0"/>
          <w:sz w:val="22"/>
          <w:szCs w:val="22"/>
          <w:lang w:val="es-ES"/>
        </w:rPr>
      </w:pPr>
      <w:r w:rsidRPr="77F6D87B" w:rsidR="3BE8D48E">
        <w:rPr>
          <w:rFonts w:ascii="Calibri Light" w:hAnsi="Calibri Light" w:eastAsia="Calibri Light" w:cs="Calibri Light"/>
          <w:noProof w:val="0"/>
          <w:sz w:val="22"/>
          <w:szCs w:val="22"/>
          <w:lang w:val="es-ES"/>
        </w:rPr>
        <w:t>- Cerrar Visual Studio.</w:t>
      </w:r>
    </w:p>
    <w:p w:rsidR="3BE8D48E" w:rsidP="77F6D87B" w:rsidRDefault="3BE8D48E" w14:paraId="6CD61D49" w14:textId="25E3CF8E">
      <w:pPr>
        <w:pStyle w:val="Normal"/>
        <w:jc w:val="left"/>
        <w:rPr>
          <w:rFonts w:ascii="Calibri Light" w:hAnsi="Calibri Light" w:eastAsia="Calibri Light" w:cs="Calibri Light"/>
          <w:noProof w:val="0"/>
          <w:sz w:val="22"/>
          <w:szCs w:val="22"/>
          <w:lang w:val="es-ES"/>
        </w:rPr>
      </w:pPr>
      <w:r w:rsidRPr="77F6D87B" w:rsidR="3BE8D48E">
        <w:rPr>
          <w:rFonts w:ascii="Calibri Light" w:hAnsi="Calibri Light" w:eastAsia="Calibri Light" w:cs="Calibri Light"/>
          <w:noProof w:val="0"/>
          <w:sz w:val="22"/>
          <w:szCs w:val="22"/>
          <w:lang w:val="es-ES"/>
        </w:rPr>
        <w:t>- Desde el IIS</w:t>
      </w:r>
      <w:r w:rsidRPr="77F6D87B" w:rsidR="55B2C9CD">
        <w:rPr>
          <w:rFonts w:ascii="Calibri Light" w:hAnsi="Calibri Light" w:eastAsia="Calibri Light" w:cs="Calibri Light"/>
          <w:noProof w:val="0"/>
          <w:sz w:val="22"/>
          <w:szCs w:val="22"/>
          <w:lang w:val="es-ES"/>
        </w:rPr>
        <w:t xml:space="preserve"> Local</w:t>
      </w:r>
      <w:r w:rsidRPr="77F6D87B" w:rsidR="3BE8D48E">
        <w:rPr>
          <w:rFonts w:ascii="Calibri Light" w:hAnsi="Calibri Light" w:eastAsia="Calibri Light" w:cs="Calibri Light"/>
          <w:noProof w:val="0"/>
          <w:sz w:val="22"/>
          <w:szCs w:val="22"/>
          <w:lang w:val="es-ES"/>
        </w:rPr>
        <w:t xml:space="preserve"> reciclar (o detener y volver a iniciar) el pool de la aplicación (normalmente </w:t>
      </w:r>
      <w:r w:rsidRPr="77F6D87B" w:rsidR="26F906EF">
        <w:rPr>
          <w:rFonts w:ascii="Calibri Light" w:hAnsi="Calibri Light" w:eastAsia="Calibri Light" w:cs="Calibri Light"/>
          <w:noProof w:val="0"/>
          <w:sz w:val="22"/>
          <w:szCs w:val="22"/>
          <w:lang w:val="es-ES"/>
        </w:rPr>
        <w:t>“</w:t>
      </w:r>
      <w:r w:rsidRPr="77F6D87B" w:rsidR="3BE8D48E">
        <w:rPr>
          <w:rFonts w:ascii="Calibri Light" w:hAnsi="Calibri Light" w:eastAsia="Calibri Light" w:cs="Calibri Light"/>
          <w:i w:val="1"/>
          <w:iCs w:val="1"/>
          <w:noProof w:val="0"/>
          <w:sz w:val="22"/>
          <w:szCs w:val="22"/>
          <w:lang w:val="es-ES"/>
        </w:rPr>
        <w:t>DefaultAppPool</w:t>
      </w:r>
      <w:r w:rsidRPr="77F6D87B" w:rsidR="0CBE3F8F">
        <w:rPr>
          <w:rFonts w:ascii="Calibri Light" w:hAnsi="Calibri Light" w:eastAsia="Calibri Light" w:cs="Calibri Light"/>
          <w:i w:val="1"/>
          <w:iCs w:val="1"/>
          <w:noProof w:val="0"/>
          <w:sz w:val="22"/>
          <w:szCs w:val="22"/>
          <w:lang w:val="es-ES"/>
        </w:rPr>
        <w:t>”</w:t>
      </w:r>
      <w:r w:rsidRPr="77F6D87B" w:rsidR="3BE8D48E">
        <w:rPr>
          <w:rFonts w:ascii="Calibri Light" w:hAnsi="Calibri Light" w:eastAsia="Calibri Light" w:cs="Calibri Light"/>
          <w:noProof w:val="0"/>
          <w:sz w:val="22"/>
          <w:szCs w:val="22"/>
          <w:lang w:val="es-ES"/>
        </w:rPr>
        <w:t>)</w:t>
      </w:r>
      <w:r w:rsidRPr="77F6D87B" w:rsidR="48D868B8">
        <w:rPr>
          <w:rFonts w:ascii="Calibri Light" w:hAnsi="Calibri Light" w:eastAsia="Calibri Light" w:cs="Calibri Light"/>
          <w:noProof w:val="0"/>
          <w:sz w:val="22"/>
          <w:szCs w:val="22"/>
          <w:lang w:val="es-ES"/>
        </w:rPr>
        <w:t>.</w:t>
      </w:r>
    </w:p>
    <w:p w:rsidR="3CABD249" w:rsidP="77F6D87B" w:rsidRDefault="3CABD249" w14:paraId="14D9386F" w14:textId="5A433154">
      <w:pPr>
        <w:pStyle w:val="Normal"/>
        <w:jc w:val="center"/>
      </w:pPr>
      <w:r w:rsidR="3CABD249">
        <w:drawing>
          <wp:inline wp14:editId="68EC7BBB" wp14:anchorId="261FDEC7">
            <wp:extent cx="6229350" cy="2686050"/>
            <wp:effectExtent l="0" t="0" r="0" b="0"/>
            <wp:docPr id="1627449706" name="" title=""/>
            <wp:cNvGraphicFramePr>
              <a:graphicFrameLocks noChangeAspect="1"/>
            </wp:cNvGraphicFramePr>
            <a:graphic>
              <a:graphicData uri="http://schemas.openxmlformats.org/drawingml/2006/picture">
                <pic:pic>
                  <pic:nvPicPr>
                    <pic:cNvPr id="0" name=""/>
                    <pic:cNvPicPr/>
                  </pic:nvPicPr>
                  <pic:blipFill>
                    <a:blip r:embed="Re89016a300cf43e2">
                      <a:extLst>
                        <a:ext xmlns:a="http://schemas.openxmlformats.org/drawingml/2006/main" uri="{28A0092B-C50C-407E-A947-70E740481C1C}">
                          <a14:useLocalDpi val="0"/>
                        </a:ext>
                      </a:extLst>
                    </a:blip>
                    <a:stretch>
                      <a:fillRect/>
                    </a:stretch>
                  </pic:blipFill>
                  <pic:spPr>
                    <a:xfrm>
                      <a:off x="0" y="0"/>
                      <a:ext cx="6229350" cy="2686050"/>
                    </a:xfrm>
                    <a:prstGeom prst="rect">
                      <a:avLst/>
                    </a:prstGeom>
                  </pic:spPr>
                </pic:pic>
              </a:graphicData>
            </a:graphic>
          </wp:inline>
        </w:drawing>
      </w:r>
      <w:r w:rsidR="219AD4CF">
        <w:rPr/>
        <w:t>Img. 9.4.1.2-2 IIS. Reciclar el Pool ”</w:t>
      </w:r>
      <w:r w:rsidRPr="77F6D87B" w:rsidR="219AD4CF">
        <w:rPr>
          <w:i w:val="1"/>
          <w:iCs w:val="1"/>
        </w:rPr>
        <w:t>DefaultAppPool</w:t>
      </w:r>
      <w:r w:rsidR="219AD4CF">
        <w:rPr/>
        <w:t>”</w:t>
      </w:r>
    </w:p>
    <w:p w:rsidR="77F6D87B" w:rsidP="77F6D87B" w:rsidRDefault="77F6D87B" w14:paraId="2CE75ABB" w14:textId="02B6D6D1">
      <w:pPr>
        <w:pStyle w:val="Normal"/>
        <w:jc w:val="center"/>
      </w:pPr>
    </w:p>
    <w:p w:rsidR="7231E178" w:rsidP="77F6D87B" w:rsidRDefault="7231E178" w14:paraId="6242C9BA" w14:textId="2933BE0F">
      <w:pPr>
        <w:pStyle w:val="Normal"/>
        <w:jc w:val="left"/>
        <w:rPr>
          <w:rFonts w:ascii="Calibri Light" w:hAnsi="Calibri Light" w:eastAsia="Calibri Light" w:cs="Calibri Light"/>
          <w:noProof w:val="0"/>
          <w:sz w:val="22"/>
          <w:szCs w:val="22"/>
          <w:lang w:val="es-ES"/>
        </w:rPr>
      </w:pPr>
      <w:r w:rsidRPr="75DC3B07" w:rsidR="7231E178">
        <w:rPr>
          <w:rFonts w:ascii="Calibri Light" w:hAnsi="Calibri Light" w:eastAsia="Calibri Light" w:cs="Calibri Light"/>
          <w:noProof w:val="0"/>
          <w:sz w:val="22"/>
          <w:szCs w:val="22"/>
          <w:lang w:val="es-ES"/>
        </w:rPr>
        <w:t xml:space="preserve">- </w:t>
      </w:r>
      <w:r w:rsidRPr="75DC3B07" w:rsidR="24E61C0F">
        <w:rPr>
          <w:rFonts w:ascii="Calibri Light" w:hAnsi="Calibri Light" w:eastAsia="Calibri Light" w:cs="Calibri Light"/>
          <w:noProof w:val="0"/>
          <w:sz w:val="22"/>
          <w:szCs w:val="22"/>
          <w:lang w:val="es-ES"/>
        </w:rPr>
        <w:t>Abrir de nuevo la rama de Casiopea desde un</w:t>
      </w:r>
      <w:r w:rsidRPr="75DC3B07" w:rsidR="29C98913">
        <w:rPr>
          <w:rFonts w:ascii="Calibri Light" w:hAnsi="Calibri Light" w:eastAsia="Calibri Light" w:cs="Calibri Light"/>
          <w:noProof w:val="0"/>
          <w:sz w:val="22"/>
          <w:szCs w:val="22"/>
          <w:lang w:val="es-ES"/>
        </w:rPr>
        <w:t>a instancia de</w:t>
      </w:r>
      <w:r w:rsidRPr="75DC3B07" w:rsidR="24E61C0F">
        <w:rPr>
          <w:rFonts w:ascii="Calibri Light" w:hAnsi="Calibri Light" w:eastAsia="Calibri Light" w:cs="Calibri Light"/>
          <w:noProof w:val="0"/>
          <w:sz w:val="22"/>
          <w:szCs w:val="22"/>
          <w:lang w:val="es-ES"/>
        </w:rPr>
        <w:t xml:space="preserve"> Visual Studio con derechos de administrador, limpiar la solución y recompilar.</w:t>
      </w:r>
    </w:p>
    <w:p w:rsidR="1BACA363" w:rsidP="75DC3B07" w:rsidRDefault="1BACA363" w14:paraId="78E7B392" w14:textId="774D9155">
      <w:pPr>
        <w:pStyle w:val="Ttulo1"/>
        <w:suppressLineNumbers w:val="0"/>
        <w:bidi w:val="0"/>
        <w:spacing w:before="480" w:beforeAutospacing="off" w:after="720" w:afterAutospacing="off" w:line="240" w:lineRule="auto"/>
        <w:ind w:left="709" w:right="2295" w:hanging="709"/>
        <w:jc w:val="left"/>
        <w:rPr/>
      </w:pPr>
      <w:bookmarkStart w:name="_Toc1921905981" w:id="1808632947"/>
      <w:r w:rsidR="1BACA363">
        <w:rPr/>
        <w:t>BASE DE DATOS</w:t>
      </w:r>
      <w:bookmarkEnd w:id="1808632947"/>
    </w:p>
    <w:p w:rsidR="1BACA363" w:rsidP="75DC3B07" w:rsidRDefault="1BACA363" w14:paraId="1A7873F1" w14:textId="119F5258">
      <w:pPr>
        <w:pStyle w:val="Ttulo2"/>
        <w:rPr/>
      </w:pPr>
      <w:bookmarkStart w:name="_Toc1046225230" w:id="1809564284"/>
      <w:r w:rsidR="0C6878D0">
        <w:rPr/>
        <w:t>MICROSOfT</w:t>
      </w:r>
      <w:r w:rsidR="0C6878D0">
        <w:rPr/>
        <w:t xml:space="preserve"> SQL</w:t>
      </w:r>
      <w:r w:rsidR="60EE628D">
        <w:rPr/>
        <w:t xml:space="preserve"> </w:t>
      </w:r>
      <w:r w:rsidR="45DF59BA">
        <w:rPr/>
        <w:t xml:space="preserve">server </w:t>
      </w:r>
      <w:r w:rsidR="45DF59BA">
        <w:rPr/>
        <w:t>developer</w:t>
      </w:r>
      <w:r w:rsidR="45DF59BA">
        <w:rPr/>
        <w:t xml:space="preserve"> 2022</w:t>
      </w:r>
      <w:bookmarkEnd w:id="1809564284"/>
    </w:p>
    <w:p w:rsidR="75DC3B07" w:rsidP="60ABF0BC" w:rsidRDefault="75DC3B07" w14:paraId="218FF9CA" w14:textId="0CE40A9C">
      <w:pPr>
        <w:spacing w:before="120" w:after="200" w:line="240" w:lineRule="auto"/>
        <w:jc w:val="both"/>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pPr>
      <w:r w:rsidRPr="60ABF0BC" w:rsidR="290C4078">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 xml:space="preserve">Para trabajar en local vamos a utilizar SQL Server 2022 en su versión </w:t>
      </w:r>
      <w:r w:rsidRPr="60ABF0BC" w:rsidR="290C4078">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Developer</w:t>
      </w:r>
      <w:r w:rsidRPr="60ABF0BC" w:rsidR="290C4078">
        <w:rPr>
          <w:rFonts w:ascii="Calibri Light" w:hAnsi="Calibri Light" w:eastAsia="Calibri Light" w:cs="Calibri Light"/>
          <w:b w:val="0"/>
          <w:bCs w:val="0"/>
          <w:i w:val="0"/>
          <w:iCs w:val="0"/>
          <w:caps w:val="0"/>
          <w:smallCaps w:val="0"/>
          <w:noProof w:val="0"/>
          <w:color w:val="4B4F54" w:themeColor="text2" w:themeTint="FF" w:themeShade="FF"/>
          <w:sz w:val="22"/>
          <w:szCs w:val="22"/>
          <w:lang w:val="es-ES"/>
        </w:rPr>
        <w:t xml:space="preserve">. La página </w:t>
      </w:r>
      <w:hyperlink r:id="Rf7c9af0776a64b1c">
        <w:r w:rsidRPr="60ABF0BC" w:rsidR="290C4078">
          <w:rPr>
            <w:rStyle w:val="Hipervnculo"/>
            <w:rFonts w:eastAsia="Calibri Light" w:cs="Calibri Light"/>
            <w:b w:val="0"/>
            <w:bCs w:val="0"/>
            <w:i w:val="0"/>
            <w:iCs w:val="0"/>
            <w:caps w:val="0"/>
            <w:smallCaps w:val="0"/>
            <w:noProof w:val="0"/>
            <w:lang w:val="es-ES"/>
          </w:rPr>
          <w:t>oficial de Microsoft</w:t>
        </w:r>
      </w:hyperlink>
      <w:r w:rsidRPr="60ABF0BC" w:rsidR="290C4078">
        <w:rPr>
          <w:rFonts w:eastAsia="Calibri Light" w:cs="Calibri Light"/>
          <w:b w:val="0"/>
          <w:bCs w:val="0"/>
          <w:i w:val="0"/>
          <w:iCs w:val="0"/>
          <w:caps w:val="0"/>
          <w:smallCaps w:val="0"/>
          <w:noProof w:val="0"/>
          <w:lang w:val="es-ES"/>
        </w:rPr>
        <w:t xml:space="preserve"> nos permite su descarga</w:t>
      </w:r>
      <w:r w:rsidRPr="60ABF0BC" w:rsidR="0B567120">
        <w:rPr>
          <w:rFonts w:eastAsia="Calibri Light" w:cs="Calibri Light"/>
          <w:b w:val="0"/>
          <w:bCs w:val="0"/>
          <w:i w:val="0"/>
          <w:iCs w:val="0"/>
          <w:caps w:val="0"/>
          <w:smallCaps w:val="0"/>
          <w:noProof w:val="0"/>
          <w:lang w:val="es-ES"/>
        </w:rPr>
        <w:t xml:space="preserve"> en el siguiente enlace:</w:t>
      </w:r>
    </w:p>
    <w:p w:rsidR="75DC3B07" w:rsidP="60ABF0BC" w:rsidRDefault="75DC3B07" w14:paraId="13D87C37" w14:textId="5AFBCDCB">
      <w:pPr>
        <w:pStyle w:val="Normal"/>
        <w:spacing w:before="120" w:after="200" w:line="240" w:lineRule="auto"/>
        <w:jc w:val="both"/>
        <w:rPr>
          <w:rFonts w:eastAsia="Calibri Light" w:cs="Calibri Light"/>
          <w:b w:val="0"/>
          <w:bCs w:val="0"/>
          <w:i w:val="0"/>
          <w:iCs w:val="0"/>
          <w:caps w:val="0"/>
          <w:smallCaps w:val="0"/>
          <w:noProof w:val="0"/>
          <w:lang w:val="es-ES"/>
        </w:rPr>
      </w:pPr>
      <w:hyperlink r:id="R151612f162ec4c91">
        <w:r w:rsidRPr="60ABF0BC" w:rsidR="0B567120">
          <w:rPr>
            <w:rStyle w:val="Hipervnculo"/>
            <w:rFonts w:eastAsia="Calibri Light" w:cs="Calibri Light"/>
            <w:b w:val="0"/>
            <w:bCs w:val="0"/>
            <w:i w:val="0"/>
            <w:iCs w:val="0"/>
            <w:caps w:val="0"/>
            <w:smallCaps w:val="0"/>
            <w:noProof w:val="0"/>
            <w:lang w:val="es-ES"/>
          </w:rPr>
          <w:t>https://go.microsoft.com/fwlink/p/?linkid=2215158&amp;clcid=0x40A&amp;culture=es-es&amp;country=es</w:t>
        </w:r>
      </w:hyperlink>
    </w:p>
    <w:p w:rsidR="75DC3B07" w:rsidP="60ABF0BC" w:rsidRDefault="75DC3B07" w14:paraId="6EE1E426" w14:textId="00C11F1C">
      <w:pPr>
        <w:pStyle w:val="Ttulo3"/>
        <w:suppressLineNumbers w:val="0"/>
        <w:bidi w:val="0"/>
        <w:spacing w:before="360" w:beforeAutospacing="off" w:after="240" w:afterAutospacing="off" w:line="240" w:lineRule="auto"/>
        <w:ind w:left="709" w:right="28" w:hanging="709"/>
        <w:jc w:val="left"/>
        <w:rPr/>
      </w:pPr>
      <w:bookmarkStart w:name="_Toc1851005559" w:id="763165266"/>
      <w:r w:rsidR="303D4AFA">
        <w:rPr/>
        <w:t>PROCESO DE INSTALACIÓN</w:t>
      </w:r>
      <w:bookmarkEnd w:id="763165266"/>
    </w:p>
    <w:p w:rsidR="75DC3B07" w:rsidP="60ABF0BC" w:rsidRDefault="75DC3B07" w14:paraId="4B3EFD47" w14:textId="188F583B">
      <w:pPr>
        <w:pStyle w:val="Normal"/>
        <w:spacing w:before="120" w:after="200" w:line="240" w:lineRule="auto"/>
        <w:jc w:val="both"/>
        <w:rPr>
          <w:rFonts w:eastAsia="Calibri Light" w:cs="Calibri Light"/>
          <w:b w:val="0"/>
          <w:bCs w:val="0"/>
          <w:i w:val="0"/>
          <w:iCs w:val="0"/>
          <w:caps w:val="0"/>
          <w:smallCaps w:val="0"/>
          <w:noProof w:val="0"/>
          <w:lang w:val="es-ES"/>
        </w:rPr>
      </w:pPr>
      <w:r w:rsidRPr="60ABF0BC" w:rsidR="303D4AFA">
        <w:rPr>
          <w:rFonts w:eastAsia="Calibri Light" w:cs="Calibri Light"/>
          <w:b w:val="0"/>
          <w:bCs w:val="0"/>
          <w:i w:val="0"/>
          <w:iCs w:val="0"/>
          <w:caps w:val="0"/>
          <w:smallCaps w:val="0"/>
          <w:noProof w:val="0"/>
          <w:lang w:val="es-ES"/>
        </w:rPr>
        <w:t>Durante la instalación de SQL Server</w:t>
      </w:r>
      <w:r w:rsidRPr="60ABF0BC" w:rsidR="174ABF4B">
        <w:rPr>
          <w:rFonts w:eastAsia="Calibri Light" w:cs="Calibri Light"/>
          <w:b w:val="0"/>
          <w:bCs w:val="0"/>
          <w:i w:val="0"/>
          <w:iCs w:val="0"/>
          <w:caps w:val="0"/>
          <w:smallCaps w:val="0"/>
          <w:noProof w:val="0"/>
          <w:lang w:val="es-ES"/>
        </w:rPr>
        <w:t>,</w:t>
      </w:r>
      <w:r w:rsidRPr="60ABF0BC" w:rsidR="303D4AFA">
        <w:rPr>
          <w:rFonts w:eastAsia="Calibri Light" w:cs="Calibri Light"/>
          <w:b w:val="0"/>
          <w:bCs w:val="0"/>
          <w:i w:val="0"/>
          <w:iCs w:val="0"/>
          <w:caps w:val="0"/>
          <w:smallCaps w:val="0"/>
          <w:noProof w:val="0"/>
          <w:lang w:val="es-ES"/>
        </w:rPr>
        <w:t xml:space="preserve"> iremos seleccionando los componentes y configuraciones que se detallan en las imágenes para llegar a realizar una instalación </w:t>
      </w:r>
      <w:r w:rsidRPr="60ABF0BC" w:rsidR="68FFCBE9">
        <w:rPr>
          <w:rFonts w:eastAsia="Calibri Light" w:cs="Calibri Light"/>
          <w:b w:val="0"/>
          <w:bCs w:val="0"/>
          <w:i w:val="0"/>
          <w:iCs w:val="0"/>
          <w:caps w:val="0"/>
          <w:smallCaps w:val="0"/>
          <w:noProof w:val="0"/>
          <w:lang w:val="es-ES"/>
        </w:rPr>
        <w:t>eficiente y básica para las necesidades iniciales.</w:t>
      </w:r>
      <w:r w:rsidRPr="60ABF0BC" w:rsidR="6C8D6B16">
        <w:rPr>
          <w:rFonts w:eastAsia="Calibri Light" w:cs="Calibri Light"/>
          <w:b w:val="0"/>
          <w:bCs w:val="0"/>
          <w:i w:val="0"/>
          <w:iCs w:val="0"/>
          <w:caps w:val="0"/>
          <w:smallCaps w:val="0"/>
          <w:noProof w:val="0"/>
          <w:lang w:val="es-ES"/>
        </w:rPr>
        <w:t xml:space="preserve"> Se realiza a través de la personalización.</w:t>
      </w:r>
    </w:p>
    <w:p w:rsidR="75DC3B07" w:rsidP="60ABF0BC" w:rsidRDefault="75DC3B07" w14:paraId="79A919F3" w14:textId="1A8271BA">
      <w:pPr>
        <w:pStyle w:val="Normal"/>
        <w:spacing w:before="120" w:after="200" w:line="240" w:lineRule="auto"/>
        <w:jc w:val="center"/>
      </w:pPr>
      <w:r w:rsidR="4FF1E446">
        <w:drawing>
          <wp:inline wp14:editId="27A46B7E" wp14:anchorId="331D11A9">
            <wp:extent cx="3276600" cy="2595228"/>
            <wp:effectExtent l="0" t="0" r="0" b="0"/>
            <wp:docPr id="1088728667" name="" title=""/>
            <wp:cNvGraphicFramePr>
              <a:graphicFrameLocks noChangeAspect="1"/>
            </wp:cNvGraphicFramePr>
            <a:graphic>
              <a:graphicData uri="http://schemas.openxmlformats.org/drawingml/2006/picture">
                <pic:pic>
                  <pic:nvPicPr>
                    <pic:cNvPr id="0" name=""/>
                    <pic:cNvPicPr/>
                  </pic:nvPicPr>
                  <pic:blipFill>
                    <a:blip r:embed="R9604d35adba94685">
                      <a:extLst>
                        <a:ext xmlns:a="http://schemas.openxmlformats.org/drawingml/2006/main" uri="{28A0092B-C50C-407E-A947-70E740481C1C}">
                          <a14:useLocalDpi val="0"/>
                        </a:ext>
                      </a:extLst>
                    </a:blip>
                    <a:stretch>
                      <a:fillRect/>
                    </a:stretch>
                  </pic:blipFill>
                  <pic:spPr>
                    <a:xfrm>
                      <a:off x="0" y="0"/>
                      <a:ext cx="3276600" cy="2595228"/>
                    </a:xfrm>
                    <a:prstGeom prst="rect">
                      <a:avLst/>
                    </a:prstGeom>
                  </pic:spPr>
                </pic:pic>
              </a:graphicData>
            </a:graphic>
          </wp:inline>
        </w:drawing>
      </w:r>
    </w:p>
    <w:p w:rsidR="75DC3B07" w:rsidP="60ABF0BC" w:rsidRDefault="75DC3B07" w14:paraId="14D5BFB9" w14:textId="27490245">
      <w:pPr>
        <w:pStyle w:val="Normal"/>
        <w:spacing w:before="120" w:after="200" w:line="240" w:lineRule="auto"/>
        <w:jc w:val="center"/>
      </w:pPr>
      <w:r w:rsidR="476D75FD">
        <w:rPr/>
        <w:t>Img</w:t>
      </w:r>
      <w:r w:rsidR="476D75FD">
        <w:rPr/>
        <w:t>. 10.1.1-1 Pantalla inicial de instalación</w:t>
      </w:r>
    </w:p>
    <w:p w:rsidR="75DC3B07" w:rsidP="60ABF0BC" w:rsidRDefault="75DC3B07" w14:paraId="6AC78031" w14:textId="72302A4B">
      <w:pPr>
        <w:pStyle w:val="Normal"/>
        <w:spacing w:before="120" w:after="200" w:line="240" w:lineRule="auto"/>
        <w:jc w:val="center"/>
      </w:pPr>
      <w:r w:rsidR="4FF1E446">
        <w:drawing>
          <wp:inline wp14:editId="3E8B7F47" wp14:anchorId="081E99E2">
            <wp:extent cx="3276000" cy="2604770"/>
            <wp:effectExtent l="0" t="0" r="0" b="0"/>
            <wp:docPr id="568766798" name="" title=""/>
            <wp:cNvGraphicFramePr>
              <a:graphicFrameLocks noChangeAspect="1"/>
            </wp:cNvGraphicFramePr>
            <a:graphic>
              <a:graphicData uri="http://schemas.openxmlformats.org/drawingml/2006/picture">
                <pic:pic>
                  <pic:nvPicPr>
                    <pic:cNvPr id="0" name=""/>
                    <pic:cNvPicPr/>
                  </pic:nvPicPr>
                  <pic:blipFill>
                    <a:blip r:embed="Ra59caa8eb25847d9">
                      <a:extLst>
                        <a:ext xmlns:a="http://schemas.openxmlformats.org/drawingml/2006/main" uri="{28A0092B-C50C-407E-A947-70E740481C1C}">
                          <a14:useLocalDpi val="0"/>
                        </a:ext>
                      </a:extLst>
                    </a:blip>
                    <a:stretch>
                      <a:fillRect/>
                    </a:stretch>
                  </pic:blipFill>
                  <pic:spPr>
                    <a:xfrm>
                      <a:off x="0" y="0"/>
                      <a:ext cx="3276000" cy="2604770"/>
                    </a:xfrm>
                    <a:prstGeom prst="rect">
                      <a:avLst/>
                    </a:prstGeom>
                  </pic:spPr>
                </pic:pic>
              </a:graphicData>
            </a:graphic>
          </wp:inline>
        </w:drawing>
      </w:r>
    </w:p>
    <w:p w:rsidR="75DC3B07" w:rsidP="60ABF0BC" w:rsidRDefault="75DC3B07" w14:paraId="5A82AAE4" w14:textId="23271146">
      <w:pPr>
        <w:pStyle w:val="Normal"/>
        <w:spacing w:before="120" w:after="200" w:line="240" w:lineRule="auto"/>
        <w:jc w:val="center"/>
      </w:pPr>
      <w:r w:rsidR="52467413">
        <w:rPr/>
        <w:t>Img</w:t>
      </w:r>
      <w:r w:rsidR="52467413">
        <w:rPr/>
        <w:t>. 10.1.1-2 Ubicación e idioma de la instalación</w:t>
      </w:r>
    </w:p>
    <w:p w:rsidR="75DC3B07" w:rsidP="60ABF0BC" w:rsidRDefault="75DC3B07" w14:paraId="5AC5E244" w14:textId="65D726AD">
      <w:pPr>
        <w:pStyle w:val="Normal"/>
        <w:spacing w:before="120" w:after="200" w:line="240" w:lineRule="auto"/>
        <w:jc w:val="center"/>
      </w:pPr>
    </w:p>
    <w:p w:rsidR="75DC3B07" w:rsidP="60ABF0BC" w:rsidRDefault="75DC3B07" w14:paraId="598106CB" w14:textId="014B23DB">
      <w:pPr>
        <w:pStyle w:val="Normal"/>
        <w:spacing w:before="120" w:after="200" w:line="240" w:lineRule="auto"/>
        <w:jc w:val="center"/>
      </w:pPr>
      <w:r w:rsidR="2728BEC4">
        <w:drawing>
          <wp:inline wp14:editId="7E715809" wp14:anchorId="012ADDE9">
            <wp:extent cx="3276000" cy="2594753"/>
            <wp:effectExtent l="0" t="0" r="0" b="0"/>
            <wp:docPr id="1292356502" name="" title=""/>
            <wp:cNvGraphicFramePr>
              <a:graphicFrameLocks noChangeAspect="1"/>
            </wp:cNvGraphicFramePr>
            <a:graphic>
              <a:graphicData uri="http://schemas.openxmlformats.org/drawingml/2006/picture">
                <pic:pic>
                  <pic:nvPicPr>
                    <pic:cNvPr id="0" name=""/>
                    <pic:cNvPicPr/>
                  </pic:nvPicPr>
                  <pic:blipFill>
                    <a:blip r:embed="Rcfb59eee4d954550">
                      <a:extLst>
                        <a:ext xmlns:a="http://schemas.openxmlformats.org/drawingml/2006/main" uri="{28A0092B-C50C-407E-A947-70E740481C1C}">
                          <a14:useLocalDpi val="0"/>
                        </a:ext>
                      </a:extLst>
                    </a:blip>
                    <a:stretch>
                      <a:fillRect/>
                    </a:stretch>
                  </pic:blipFill>
                  <pic:spPr>
                    <a:xfrm>
                      <a:off x="0" y="0"/>
                      <a:ext cx="3276000" cy="2594753"/>
                    </a:xfrm>
                    <a:prstGeom prst="rect">
                      <a:avLst/>
                    </a:prstGeom>
                  </pic:spPr>
                </pic:pic>
              </a:graphicData>
            </a:graphic>
          </wp:inline>
        </w:drawing>
      </w:r>
    </w:p>
    <w:p w:rsidR="75DC3B07" w:rsidP="60ABF0BC" w:rsidRDefault="75DC3B07" w14:paraId="2FE5C0BB" w14:textId="37F12BF4">
      <w:pPr>
        <w:pStyle w:val="Normal"/>
        <w:spacing w:before="120" w:after="200" w:line="240" w:lineRule="auto"/>
        <w:jc w:val="center"/>
      </w:pPr>
      <w:r w:rsidR="16CDBD87">
        <w:rPr/>
        <w:t>Img</w:t>
      </w:r>
      <w:r w:rsidR="16CDBD87">
        <w:rPr/>
        <w:t>. 10.1.1-</w:t>
      </w:r>
      <w:r w:rsidR="679E01A0">
        <w:rPr/>
        <w:t>3</w:t>
      </w:r>
      <w:r w:rsidR="16CDBD87">
        <w:rPr/>
        <w:t xml:space="preserve"> Descarga del paquete de instalación</w:t>
      </w:r>
    </w:p>
    <w:p w:rsidR="75DC3B07" w:rsidP="60ABF0BC" w:rsidRDefault="75DC3B07" w14:paraId="1F37AE30" w14:textId="26476E10">
      <w:pPr>
        <w:pStyle w:val="Normal"/>
        <w:spacing w:before="120" w:after="200" w:line="240" w:lineRule="auto"/>
        <w:jc w:val="both"/>
      </w:pPr>
      <w:r w:rsidR="0B6AC18E">
        <w:rPr/>
        <w:t>Una vez se nos ha descargado el paquete de instalación debemos dirigirnos al apartado de “</w:t>
      </w:r>
      <w:r w:rsidR="36FE492A">
        <w:rPr/>
        <w:t>I</w:t>
      </w:r>
      <w:r w:rsidR="0B6AC18E">
        <w:rPr/>
        <w:t xml:space="preserve">nstalación” </w:t>
      </w:r>
      <w:r w:rsidR="357684EF">
        <w:rPr/>
        <w:t xml:space="preserve">de la izquierda </w:t>
      </w:r>
      <w:r w:rsidR="0B6AC18E">
        <w:rPr/>
        <w:t>y seleccionar “</w:t>
      </w:r>
      <w:r w:rsidRPr="60ABF0BC" w:rsidR="0B6AC18E">
        <w:rPr>
          <w:i w:val="1"/>
          <w:iCs w:val="1"/>
        </w:rPr>
        <w:t>Nueva instalación indep</w:t>
      </w:r>
      <w:r w:rsidRPr="60ABF0BC" w:rsidR="79188339">
        <w:rPr>
          <w:i w:val="1"/>
          <w:iCs w:val="1"/>
        </w:rPr>
        <w:t>e</w:t>
      </w:r>
      <w:r w:rsidRPr="60ABF0BC" w:rsidR="0B6AC18E">
        <w:rPr>
          <w:i w:val="1"/>
          <w:iCs w:val="1"/>
        </w:rPr>
        <w:t>ndiente de S</w:t>
      </w:r>
      <w:r w:rsidRPr="60ABF0BC" w:rsidR="14433EF8">
        <w:rPr>
          <w:i w:val="1"/>
          <w:iCs w:val="1"/>
        </w:rPr>
        <w:t>QL Server</w:t>
      </w:r>
      <w:r w:rsidR="0B6AC18E">
        <w:rPr/>
        <w:t>”</w:t>
      </w:r>
      <w:r w:rsidR="64B0835A">
        <w:rPr/>
        <w:t xml:space="preserve"> que encontraremos como primera opción.</w:t>
      </w:r>
    </w:p>
    <w:p w:rsidR="75DC3B07" w:rsidP="60ABF0BC" w:rsidRDefault="75DC3B07" w14:paraId="0386B9FA" w14:textId="0F9B3839">
      <w:pPr>
        <w:pStyle w:val="Normal"/>
        <w:spacing w:before="120" w:after="200" w:line="240" w:lineRule="auto"/>
        <w:jc w:val="center"/>
      </w:pPr>
      <w:r w:rsidR="38E1D0A4">
        <w:drawing>
          <wp:inline wp14:editId="5EF2D685" wp14:anchorId="430C2B9D">
            <wp:extent cx="6229350" cy="3305175"/>
            <wp:effectExtent l="0" t="0" r="0" b="0"/>
            <wp:docPr id="507854898" name="" title=""/>
            <wp:cNvGraphicFramePr>
              <a:graphicFrameLocks noChangeAspect="1"/>
            </wp:cNvGraphicFramePr>
            <a:graphic>
              <a:graphicData uri="http://schemas.openxmlformats.org/drawingml/2006/picture">
                <pic:pic>
                  <pic:nvPicPr>
                    <pic:cNvPr id="0" name=""/>
                    <pic:cNvPicPr/>
                  </pic:nvPicPr>
                  <pic:blipFill>
                    <a:blip r:embed="Rb36acf526eaa4b60">
                      <a:extLst>
                        <a:ext xmlns:a="http://schemas.openxmlformats.org/drawingml/2006/main" uri="{28A0092B-C50C-407E-A947-70E740481C1C}">
                          <a14:useLocalDpi val="0"/>
                        </a:ext>
                      </a:extLst>
                    </a:blip>
                    <a:stretch>
                      <a:fillRect/>
                    </a:stretch>
                  </pic:blipFill>
                  <pic:spPr>
                    <a:xfrm>
                      <a:off x="0" y="0"/>
                      <a:ext cx="6229350" cy="3305175"/>
                    </a:xfrm>
                    <a:prstGeom prst="rect">
                      <a:avLst/>
                    </a:prstGeom>
                  </pic:spPr>
                </pic:pic>
              </a:graphicData>
            </a:graphic>
          </wp:inline>
        </w:drawing>
      </w:r>
      <w:r w:rsidR="0635AD2E">
        <w:rPr/>
        <w:t>Img</w:t>
      </w:r>
      <w:r w:rsidR="0635AD2E">
        <w:rPr/>
        <w:t xml:space="preserve">. 10.1.1-4 </w:t>
      </w:r>
      <w:r w:rsidR="0028EE31">
        <w:rPr/>
        <w:t>Instalación de una nueva instancia</w:t>
      </w:r>
    </w:p>
    <w:p w:rsidR="75DC3B07" w:rsidP="60ABF0BC" w:rsidRDefault="75DC3B07" w14:paraId="21AC66BE" w14:textId="65C1A80F">
      <w:pPr>
        <w:pStyle w:val="Normal"/>
        <w:spacing w:before="120" w:after="200" w:line="240" w:lineRule="auto"/>
        <w:jc w:val="left"/>
      </w:pPr>
      <w:r w:rsidR="6ACA3045">
        <w:rPr/>
        <w:t xml:space="preserve">El </w:t>
      </w:r>
      <w:r w:rsidR="6ACA3045">
        <w:rPr/>
        <w:t>proc</w:t>
      </w:r>
      <w:r w:rsidR="6ACA3045">
        <w:rPr/>
        <w:t xml:space="preserve">eso de instalación se inicia </w:t>
      </w:r>
    </w:p>
    <w:p w:rsidR="75DC3B07" w:rsidP="60ABF0BC" w:rsidRDefault="75DC3B07" w14:paraId="3C68F989" w14:textId="251B90B0">
      <w:pPr>
        <w:pStyle w:val="Normal"/>
        <w:spacing w:before="120" w:after="200" w:line="240" w:lineRule="auto"/>
        <w:jc w:val="center"/>
      </w:pPr>
      <w:r w:rsidR="541BC273">
        <w:drawing>
          <wp:inline wp14:editId="7578BF79" wp14:anchorId="2C6BE3A4">
            <wp:extent cx="6229350" cy="5181598"/>
            <wp:effectExtent l="0" t="0" r="0" b="0"/>
            <wp:docPr id="223050026" name="" title=""/>
            <wp:cNvGraphicFramePr>
              <a:graphicFrameLocks noChangeAspect="1"/>
            </wp:cNvGraphicFramePr>
            <a:graphic>
              <a:graphicData uri="http://schemas.openxmlformats.org/drawingml/2006/picture">
                <pic:pic>
                  <pic:nvPicPr>
                    <pic:cNvPr id="0" name=""/>
                    <pic:cNvPicPr/>
                  </pic:nvPicPr>
                  <pic:blipFill>
                    <a:blip r:embed="R1beca36d84dd443e">
                      <a:extLst>
                        <a:ext xmlns:a="http://schemas.openxmlformats.org/drawingml/2006/main" uri="{28A0092B-C50C-407E-A947-70E740481C1C}">
                          <a14:useLocalDpi val="0"/>
                        </a:ext>
                      </a:extLst>
                    </a:blip>
                    <a:stretch>
                      <a:fillRect/>
                    </a:stretch>
                  </pic:blipFill>
                  <pic:spPr>
                    <a:xfrm>
                      <a:off x="0" y="0"/>
                      <a:ext cx="6229350" cy="5181598"/>
                    </a:xfrm>
                    <a:prstGeom prst="rect">
                      <a:avLst/>
                    </a:prstGeom>
                  </pic:spPr>
                </pic:pic>
              </a:graphicData>
            </a:graphic>
          </wp:inline>
        </w:drawing>
      </w:r>
      <w:r w:rsidR="40983E91">
        <w:rPr/>
        <w:t>Img</w:t>
      </w:r>
      <w:r w:rsidR="40983E91">
        <w:rPr/>
        <w:t>. 10.1.1-</w:t>
      </w:r>
      <w:r w:rsidR="5998FC87">
        <w:rPr/>
        <w:t>5</w:t>
      </w:r>
      <w:r w:rsidR="40983E91">
        <w:rPr/>
        <w:t xml:space="preserve"> </w:t>
      </w:r>
      <w:r w:rsidR="7EF39267">
        <w:rPr/>
        <w:t>Selección de tipo de servidor ”</w:t>
      </w:r>
      <w:r w:rsidRPr="60ABF0BC" w:rsidR="7EF39267">
        <w:rPr>
          <w:i w:val="1"/>
          <w:iCs w:val="1"/>
        </w:rPr>
        <w:t>Developer</w:t>
      </w:r>
      <w:r w:rsidR="7EF39267">
        <w:rPr/>
        <w:t>”</w:t>
      </w:r>
    </w:p>
    <w:p w:rsidR="75DC3B07" w:rsidP="60ABF0BC" w:rsidRDefault="75DC3B07" w14:paraId="7BD23F83" w14:textId="782C5200">
      <w:pPr>
        <w:pStyle w:val="Normal"/>
        <w:spacing w:before="120" w:after="200" w:line="240" w:lineRule="auto"/>
        <w:jc w:val="center"/>
      </w:pPr>
    </w:p>
    <w:p w:rsidR="75DC3B07" w:rsidP="60ABF0BC" w:rsidRDefault="75DC3B07" w14:paraId="44150264" w14:textId="0571B291">
      <w:pPr>
        <w:pStyle w:val="Normal"/>
        <w:spacing w:before="120" w:after="200" w:line="240" w:lineRule="auto"/>
        <w:jc w:val="center"/>
      </w:pPr>
    </w:p>
    <w:p w:rsidR="75DC3B07" w:rsidP="60ABF0BC" w:rsidRDefault="75DC3B07" w14:paraId="04517044" w14:textId="4657560B">
      <w:pPr>
        <w:pStyle w:val="Normal"/>
        <w:suppressLineNumbers w:val="0"/>
        <w:bidi w:val="0"/>
        <w:spacing w:before="120" w:beforeAutospacing="off" w:after="200" w:afterAutospacing="off" w:line="240" w:lineRule="auto"/>
        <w:ind w:left="0" w:right="0"/>
        <w:jc w:val="center"/>
      </w:pPr>
      <w:r w:rsidR="541BC273">
        <w:drawing>
          <wp:inline wp14:editId="6C62FF95" wp14:anchorId="58E21BAE">
            <wp:extent cx="6229350" cy="5181598"/>
            <wp:effectExtent l="0" t="0" r="0" b="0"/>
            <wp:docPr id="431739080" name="" title=""/>
            <wp:cNvGraphicFramePr>
              <a:graphicFrameLocks noChangeAspect="1"/>
            </wp:cNvGraphicFramePr>
            <a:graphic>
              <a:graphicData uri="http://schemas.openxmlformats.org/drawingml/2006/picture">
                <pic:pic>
                  <pic:nvPicPr>
                    <pic:cNvPr id="0" name=""/>
                    <pic:cNvPicPr/>
                  </pic:nvPicPr>
                  <pic:blipFill>
                    <a:blip r:embed="R8be4ad26e78344ba">
                      <a:extLst>
                        <a:ext xmlns:a="http://schemas.openxmlformats.org/drawingml/2006/main" uri="{28A0092B-C50C-407E-A947-70E740481C1C}">
                          <a14:useLocalDpi val="0"/>
                        </a:ext>
                      </a:extLst>
                    </a:blip>
                    <a:stretch>
                      <a:fillRect/>
                    </a:stretch>
                  </pic:blipFill>
                  <pic:spPr>
                    <a:xfrm>
                      <a:off x="0" y="0"/>
                      <a:ext cx="6229350" cy="5181598"/>
                    </a:xfrm>
                    <a:prstGeom prst="rect">
                      <a:avLst/>
                    </a:prstGeom>
                  </pic:spPr>
                </pic:pic>
              </a:graphicData>
            </a:graphic>
          </wp:inline>
        </w:drawing>
      </w:r>
      <w:r w:rsidR="5C40F90A">
        <w:rPr/>
        <w:t xml:space="preserve">Img. 10.1.1-6 Aceptación de los términos y </w:t>
      </w:r>
      <w:r w:rsidR="5C40F90A">
        <w:rPr/>
        <w:t>condiciones</w:t>
      </w:r>
    </w:p>
    <w:p w:rsidR="75DC3B07" w:rsidP="60ABF0BC" w:rsidRDefault="75DC3B07" w14:paraId="43F65E05" w14:textId="14C2FEE6">
      <w:pPr>
        <w:pStyle w:val="Normal"/>
        <w:spacing w:before="120" w:after="200" w:line="240" w:lineRule="auto"/>
        <w:jc w:val="center"/>
      </w:pPr>
    </w:p>
    <w:p w:rsidR="75DC3B07" w:rsidP="60ABF0BC" w:rsidRDefault="75DC3B07" w14:paraId="37A531E8" w14:textId="42B40617">
      <w:pPr>
        <w:pStyle w:val="Normal"/>
        <w:spacing w:before="120" w:after="200" w:line="240" w:lineRule="auto"/>
        <w:jc w:val="left"/>
      </w:pPr>
      <w:r w:rsidR="061282D1">
        <w:rPr/>
        <w:t xml:space="preserve">Para el desempeño inicial que nos ocupa no necesitaremos permitir conexiones remotas, con lo cual es natural recibir un aviso del Firewall de </w:t>
      </w:r>
      <w:r w:rsidR="1930DC85">
        <w:rPr/>
        <w:t>Windows.</w:t>
      </w:r>
    </w:p>
    <w:p w:rsidR="75DC3B07" w:rsidP="60ABF0BC" w:rsidRDefault="75DC3B07" w14:paraId="24E12020" w14:textId="3082AEF1">
      <w:pPr>
        <w:pStyle w:val="Normal"/>
        <w:spacing w:before="120" w:after="200" w:line="240" w:lineRule="auto"/>
        <w:jc w:val="center"/>
      </w:pPr>
      <w:r w:rsidR="29828E8A">
        <w:drawing>
          <wp:inline wp14:editId="03F857C5" wp14:anchorId="448214F9">
            <wp:extent cx="6229350" cy="5162552"/>
            <wp:effectExtent l="0" t="0" r="0" b="0"/>
            <wp:docPr id="1461265459" name="" title=""/>
            <wp:cNvGraphicFramePr>
              <a:graphicFrameLocks noChangeAspect="1"/>
            </wp:cNvGraphicFramePr>
            <a:graphic>
              <a:graphicData uri="http://schemas.openxmlformats.org/drawingml/2006/picture">
                <pic:pic>
                  <pic:nvPicPr>
                    <pic:cNvPr id="0" name=""/>
                    <pic:cNvPicPr/>
                  </pic:nvPicPr>
                  <pic:blipFill>
                    <a:blip r:embed="R969297cda5354049">
                      <a:extLst>
                        <a:ext xmlns:a="http://schemas.openxmlformats.org/drawingml/2006/main" uri="{28A0092B-C50C-407E-A947-70E740481C1C}">
                          <a14:useLocalDpi val="0"/>
                        </a:ext>
                      </a:extLst>
                    </a:blip>
                    <a:stretch>
                      <a:fillRect/>
                    </a:stretch>
                  </pic:blipFill>
                  <pic:spPr>
                    <a:xfrm>
                      <a:off x="0" y="0"/>
                      <a:ext cx="6229350" cy="5162552"/>
                    </a:xfrm>
                    <a:prstGeom prst="rect">
                      <a:avLst/>
                    </a:prstGeom>
                  </pic:spPr>
                </pic:pic>
              </a:graphicData>
            </a:graphic>
          </wp:inline>
        </w:drawing>
      </w:r>
      <w:r w:rsidR="418B395D">
        <w:rPr/>
        <w:t xml:space="preserve">Img. 10.1.1-6 Verificación de requisitos </w:t>
      </w:r>
      <w:r w:rsidR="418B395D">
        <w:rPr/>
        <w:t>pre-instalación</w:t>
      </w:r>
    </w:p>
    <w:p w:rsidR="75DC3B07" w:rsidP="60ABF0BC" w:rsidRDefault="75DC3B07" w14:paraId="56A8814D" w14:textId="2C83F639">
      <w:pPr>
        <w:pStyle w:val="Normal"/>
        <w:spacing w:before="120" w:after="200" w:line="240" w:lineRule="auto"/>
        <w:jc w:val="center"/>
      </w:pPr>
    </w:p>
    <w:p w:rsidR="75DC3B07" w:rsidP="60ABF0BC" w:rsidRDefault="75DC3B07" w14:paraId="70172CA6" w14:textId="0876D965">
      <w:pPr>
        <w:pStyle w:val="Normal"/>
        <w:suppressLineNumbers w:val="0"/>
        <w:bidi w:val="0"/>
        <w:spacing w:before="120" w:beforeAutospacing="off" w:after="200" w:afterAutospacing="off" w:line="240" w:lineRule="auto"/>
        <w:ind w:left="0" w:right="0"/>
        <w:jc w:val="center"/>
      </w:pPr>
      <w:r w:rsidR="59AF40A2">
        <w:drawing>
          <wp:inline wp14:editId="221E20F8" wp14:anchorId="2316F4A9">
            <wp:extent cx="6229350" cy="3314700"/>
            <wp:effectExtent l="0" t="0" r="0" b="0"/>
            <wp:docPr id="1700191281" name="" title=""/>
            <wp:cNvGraphicFramePr>
              <a:graphicFrameLocks noChangeAspect="1"/>
            </wp:cNvGraphicFramePr>
            <a:graphic>
              <a:graphicData uri="http://schemas.openxmlformats.org/drawingml/2006/picture">
                <pic:pic>
                  <pic:nvPicPr>
                    <pic:cNvPr id="0" name=""/>
                    <pic:cNvPicPr/>
                  </pic:nvPicPr>
                  <pic:blipFill>
                    <a:blip r:embed="Rf1dfc417ff6d4d86">
                      <a:extLst>
                        <a:ext xmlns:a="http://schemas.openxmlformats.org/drawingml/2006/main" uri="{28A0092B-C50C-407E-A947-70E740481C1C}">
                          <a14:useLocalDpi val="0"/>
                        </a:ext>
                      </a:extLst>
                    </a:blip>
                    <a:stretch>
                      <a:fillRect/>
                    </a:stretch>
                  </pic:blipFill>
                  <pic:spPr>
                    <a:xfrm>
                      <a:off x="0" y="0"/>
                      <a:ext cx="6229350" cy="3314700"/>
                    </a:xfrm>
                    <a:prstGeom prst="rect">
                      <a:avLst/>
                    </a:prstGeom>
                  </pic:spPr>
                </pic:pic>
              </a:graphicData>
            </a:graphic>
          </wp:inline>
        </w:drawing>
      </w:r>
      <w:r w:rsidR="50E65E14">
        <w:rPr/>
        <w:t xml:space="preserve">Img. 10.1.1-7 Usuario Azure. Inicialmente sin suscripciones a base de </w:t>
      </w:r>
      <w:r w:rsidR="50E65E14">
        <w:rPr/>
        <w:t>datos e</w:t>
      </w:r>
      <w:r w:rsidR="50E65E14">
        <w:rPr/>
        <w:t xml:space="preserve">n </w:t>
      </w:r>
      <w:r w:rsidR="50E65E14">
        <w:rPr/>
        <w:t>la nube</w:t>
      </w:r>
      <w:r w:rsidR="50E65E14">
        <w:rPr/>
        <w:t>.</w:t>
      </w:r>
    </w:p>
    <w:p w:rsidR="75DC3B07" w:rsidP="60ABF0BC" w:rsidRDefault="75DC3B07" w14:paraId="28EF479C" w14:textId="0E4258CA">
      <w:pPr>
        <w:pStyle w:val="Normal"/>
        <w:spacing w:before="120" w:after="200" w:line="240" w:lineRule="auto"/>
        <w:jc w:val="center"/>
      </w:pPr>
    </w:p>
    <w:p w:rsidR="75DC3B07" w:rsidP="60ABF0BC" w:rsidRDefault="75DC3B07" w14:paraId="55A8D9E1" w14:textId="006ED78A">
      <w:pPr>
        <w:pStyle w:val="Normal"/>
        <w:spacing w:before="120" w:after="200" w:line="240" w:lineRule="auto"/>
        <w:jc w:val="center"/>
      </w:pPr>
    </w:p>
    <w:p w:rsidR="75DC3B07" w:rsidP="60ABF0BC" w:rsidRDefault="75DC3B07" w14:paraId="385080A1" w14:textId="74502F99">
      <w:pPr>
        <w:pStyle w:val="Normal"/>
        <w:spacing w:before="120" w:beforeAutospacing="off" w:after="200" w:afterAutospacing="off" w:line="240" w:lineRule="auto"/>
        <w:ind w:left="0" w:right="0"/>
        <w:jc w:val="center"/>
      </w:pPr>
      <w:r w:rsidR="3986DA22">
        <w:drawing>
          <wp:inline wp14:editId="2513053B" wp14:anchorId="1C3A191C">
            <wp:extent cx="6229350" cy="3305175"/>
            <wp:effectExtent l="0" t="0" r="0" b="0"/>
            <wp:docPr id="591960353" name="" title=""/>
            <wp:cNvGraphicFramePr>
              <a:graphicFrameLocks noChangeAspect="1"/>
            </wp:cNvGraphicFramePr>
            <a:graphic>
              <a:graphicData uri="http://schemas.openxmlformats.org/drawingml/2006/picture">
                <pic:pic>
                  <pic:nvPicPr>
                    <pic:cNvPr id="0" name=""/>
                    <pic:cNvPicPr/>
                  </pic:nvPicPr>
                  <pic:blipFill>
                    <a:blip r:embed="R72486a5d97f34543">
                      <a:extLst>
                        <a:ext xmlns:a="http://schemas.openxmlformats.org/drawingml/2006/main" uri="{28A0092B-C50C-407E-A947-70E740481C1C}">
                          <a14:useLocalDpi val="0"/>
                        </a:ext>
                      </a:extLst>
                    </a:blip>
                    <a:stretch>
                      <a:fillRect/>
                    </a:stretch>
                  </pic:blipFill>
                  <pic:spPr>
                    <a:xfrm>
                      <a:off x="0" y="0"/>
                      <a:ext cx="6229350" cy="3305175"/>
                    </a:xfrm>
                    <a:prstGeom prst="rect">
                      <a:avLst/>
                    </a:prstGeom>
                  </pic:spPr>
                </pic:pic>
              </a:graphicData>
            </a:graphic>
          </wp:inline>
        </w:drawing>
      </w:r>
      <w:r w:rsidR="3D0A9891">
        <w:rPr/>
        <w:t>Img. 10.1.1-8 Selección de características a instalar</w:t>
      </w:r>
    </w:p>
    <w:p w:rsidR="75DC3B07" w:rsidP="60ABF0BC" w:rsidRDefault="75DC3B07" w14:paraId="0711E84E" w14:textId="0E4258CA">
      <w:pPr>
        <w:pStyle w:val="Normal"/>
        <w:spacing w:before="120" w:after="200" w:line="240" w:lineRule="auto"/>
        <w:jc w:val="center"/>
      </w:pPr>
    </w:p>
    <w:p w:rsidR="75DC3B07" w:rsidP="60ABF0BC" w:rsidRDefault="75DC3B07" w14:paraId="30986D5F" w14:textId="2BB06C5F">
      <w:pPr>
        <w:pStyle w:val="Normal"/>
        <w:spacing w:before="120" w:after="200" w:line="240" w:lineRule="auto"/>
        <w:jc w:val="center"/>
      </w:pPr>
    </w:p>
    <w:p w:rsidR="75DC3B07" w:rsidP="60ABF0BC" w:rsidRDefault="75DC3B07" w14:paraId="7639C68F" w14:textId="51977E0E">
      <w:pPr>
        <w:pStyle w:val="Normal"/>
        <w:spacing w:before="120" w:after="200" w:line="240" w:lineRule="auto"/>
        <w:jc w:val="center"/>
      </w:pPr>
    </w:p>
    <w:p w:rsidR="75DC3B07" w:rsidP="60ABF0BC" w:rsidRDefault="75DC3B07" w14:paraId="69198D31" w14:textId="364521B1">
      <w:pPr>
        <w:pStyle w:val="Normal"/>
        <w:spacing w:before="120" w:after="200" w:line="240" w:lineRule="auto"/>
        <w:jc w:val="left"/>
      </w:pPr>
      <w:r w:rsidR="3C093D09">
        <w:rPr/>
        <w:t>Otorgaremos “SQLEXPRESS” como nombre e identificador de la instancia.</w:t>
      </w:r>
    </w:p>
    <w:p w:rsidR="75DC3B07" w:rsidP="60ABF0BC" w:rsidRDefault="75DC3B07" w14:paraId="18B9751B" w14:textId="72B8EE18">
      <w:pPr>
        <w:pStyle w:val="Normal"/>
        <w:spacing w:before="120" w:after="200" w:line="240" w:lineRule="auto"/>
        <w:jc w:val="center"/>
      </w:pPr>
      <w:r w:rsidR="3AC0042A">
        <w:drawing>
          <wp:inline wp14:editId="1A66160B" wp14:anchorId="76344402">
            <wp:extent cx="6229350" cy="3305175"/>
            <wp:effectExtent l="0" t="0" r="0" b="0"/>
            <wp:docPr id="686440905" name="" title=""/>
            <wp:cNvGraphicFramePr>
              <a:graphicFrameLocks noChangeAspect="1"/>
            </wp:cNvGraphicFramePr>
            <a:graphic>
              <a:graphicData uri="http://schemas.openxmlformats.org/drawingml/2006/picture">
                <pic:pic>
                  <pic:nvPicPr>
                    <pic:cNvPr id="0" name=""/>
                    <pic:cNvPicPr/>
                  </pic:nvPicPr>
                  <pic:blipFill>
                    <a:blip r:embed="R729ef3a352464214">
                      <a:extLst>
                        <a:ext xmlns:a="http://schemas.openxmlformats.org/drawingml/2006/main" uri="{28A0092B-C50C-407E-A947-70E740481C1C}">
                          <a14:useLocalDpi val="0"/>
                        </a:ext>
                      </a:extLst>
                    </a:blip>
                    <a:stretch>
                      <a:fillRect/>
                    </a:stretch>
                  </pic:blipFill>
                  <pic:spPr>
                    <a:xfrm>
                      <a:off x="0" y="0"/>
                      <a:ext cx="6229350" cy="3305175"/>
                    </a:xfrm>
                    <a:prstGeom prst="rect">
                      <a:avLst/>
                    </a:prstGeom>
                  </pic:spPr>
                </pic:pic>
              </a:graphicData>
            </a:graphic>
          </wp:inline>
        </w:drawing>
      </w:r>
      <w:r w:rsidR="4308BBB5">
        <w:rPr/>
        <w:t>Img. 10.1.1-8 Creación de la instancia de SQL Server denominada ”SQLEXPRESS”</w:t>
      </w:r>
    </w:p>
    <w:p w:rsidR="75DC3B07" w:rsidP="60ABF0BC" w:rsidRDefault="75DC3B07" w14:paraId="71925847" w14:textId="56A85C5B">
      <w:pPr>
        <w:pStyle w:val="Normal"/>
        <w:spacing w:before="120" w:after="200" w:line="240" w:lineRule="auto"/>
        <w:jc w:val="center"/>
      </w:pPr>
    </w:p>
    <w:p w:rsidR="75DC3B07" w:rsidP="60ABF0BC" w:rsidRDefault="75DC3B07" w14:paraId="029E9E05" w14:textId="209D3C35">
      <w:pPr>
        <w:pStyle w:val="Normal"/>
        <w:spacing w:before="120" w:after="200" w:line="240" w:lineRule="auto"/>
        <w:jc w:val="center"/>
      </w:pPr>
      <w:r w:rsidR="7493D556">
        <w:drawing>
          <wp:inline wp14:editId="2576E298" wp14:anchorId="02854307">
            <wp:extent cx="6229350" cy="3305175"/>
            <wp:effectExtent l="0" t="0" r="0" b="0"/>
            <wp:docPr id="2105932461" name="" title=""/>
            <wp:cNvGraphicFramePr>
              <a:graphicFrameLocks noChangeAspect="1"/>
            </wp:cNvGraphicFramePr>
            <a:graphic>
              <a:graphicData uri="http://schemas.openxmlformats.org/drawingml/2006/picture">
                <pic:pic>
                  <pic:nvPicPr>
                    <pic:cNvPr id="0" name=""/>
                    <pic:cNvPicPr/>
                  </pic:nvPicPr>
                  <pic:blipFill>
                    <a:blip r:embed="Rba2ef0ae5f134eca">
                      <a:extLst>
                        <a:ext xmlns:a="http://schemas.openxmlformats.org/drawingml/2006/main" uri="{28A0092B-C50C-407E-A947-70E740481C1C}">
                          <a14:useLocalDpi val="0"/>
                        </a:ext>
                      </a:extLst>
                    </a:blip>
                    <a:stretch>
                      <a:fillRect/>
                    </a:stretch>
                  </pic:blipFill>
                  <pic:spPr>
                    <a:xfrm>
                      <a:off x="0" y="0"/>
                      <a:ext cx="6229350" cy="3305175"/>
                    </a:xfrm>
                    <a:prstGeom prst="rect">
                      <a:avLst/>
                    </a:prstGeom>
                  </pic:spPr>
                </pic:pic>
              </a:graphicData>
            </a:graphic>
          </wp:inline>
        </w:drawing>
      </w:r>
      <w:r w:rsidR="42013265">
        <w:rPr/>
        <w:t>Img. 10.1.1-9 Resumen de formas de inicialización y procesos de la instancia.</w:t>
      </w:r>
    </w:p>
    <w:p w:rsidR="75DC3B07" w:rsidP="60ABF0BC" w:rsidRDefault="75DC3B07" w14:paraId="50F521FB" w14:textId="30FCE8D6">
      <w:pPr>
        <w:pStyle w:val="Normal"/>
        <w:spacing w:before="120" w:after="200" w:line="240" w:lineRule="auto"/>
        <w:jc w:val="center"/>
      </w:pPr>
    </w:p>
    <w:p w:rsidR="75DC3B07" w:rsidP="60ABF0BC" w:rsidRDefault="75DC3B07" w14:paraId="212ECB4C" w14:textId="7577E7B4">
      <w:pPr>
        <w:pStyle w:val="Normal"/>
        <w:spacing w:before="120" w:after="200" w:line="240" w:lineRule="auto"/>
        <w:jc w:val="center"/>
      </w:pPr>
      <w:r w:rsidR="7493D556">
        <w:drawing>
          <wp:inline wp14:editId="1894F8BD" wp14:anchorId="2B5DD3F3">
            <wp:extent cx="6229350" cy="3314700"/>
            <wp:effectExtent l="0" t="0" r="0" b="0"/>
            <wp:docPr id="1272591181" name="" title=""/>
            <wp:cNvGraphicFramePr>
              <a:graphicFrameLocks noChangeAspect="1"/>
            </wp:cNvGraphicFramePr>
            <a:graphic>
              <a:graphicData uri="http://schemas.openxmlformats.org/drawingml/2006/picture">
                <pic:pic>
                  <pic:nvPicPr>
                    <pic:cNvPr id="0" name=""/>
                    <pic:cNvPicPr/>
                  </pic:nvPicPr>
                  <pic:blipFill>
                    <a:blip r:embed="Rf976507e01ab4d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29350" cy="3314700"/>
                    </a:xfrm>
                    <a:prstGeom prst="rect">
                      <a:avLst/>
                    </a:prstGeom>
                  </pic:spPr>
                </pic:pic>
              </a:graphicData>
            </a:graphic>
          </wp:inline>
        </w:drawing>
      </w:r>
      <w:r w:rsidR="238CD8D7">
        <w:rPr/>
        <w:t>img. 10.1.1-10 Lenguaje (</w:t>
      </w:r>
      <w:r w:rsidR="238CD8D7">
        <w:rPr/>
        <w:t>Modern_Spanish_CI</w:t>
      </w:r>
      <w:r w:rsidR="238CD8D7">
        <w:rPr/>
        <w:t>_AS</w:t>
      </w:r>
      <w:r w:rsidR="238CD8D7">
        <w:rPr/>
        <w:t>) del motor de base de datos. En consultas podremos variar el COLLATE</w:t>
      </w:r>
    </w:p>
    <w:p w:rsidR="75DC3B07" w:rsidP="60ABF0BC" w:rsidRDefault="75DC3B07" w14:paraId="72EAE4D1" w14:textId="287C1D33">
      <w:pPr>
        <w:pStyle w:val="Normal"/>
        <w:spacing w:before="120" w:after="200" w:line="240" w:lineRule="auto"/>
        <w:jc w:val="center"/>
      </w:pPr>
    </w:p>
    <w:p w:rsidR="75DC3B07" w:rsidP="60ABF0BC" w:rsidRDefault="75DC3B07" w14:paraId="0BE3D287" w14:textId="1AB363B5">
      <w:pPr>
        <w:pStyle w:val="Normal"/>
        <w:spacing w:before="120" w:after="200" w:line="240" w:lineRule="auto"/>
        <w:jc w:val="both"/>
      </w:pPr>
      <w:r w:rsidR="61AD6444">
        <w:rPr/>
        <w:t xml:space="preserve">Configuramos la posibilidad del acceso mixto con nombre de usuario de administrador y </w:t>
      </w:r>
      <w:r w:rsidR="61AD6444">
        <w:rPr/>
        <w:t>tamb</w:t>
      </w:r>
      <w:r w:rsidR="5C4F3224">
        <w:rPr/>
        <w:t>i</w:t>
      </w:r>
      <w:r w:rsidR="61AD6444">
        <w:rPr/>
        <w:t>én</w:t>
      </w:r>
      <w:r w:rsidR="61AD6444">
        <w:rPr/>
        <w:t xml:space="preserve"> con las credenciales de Windows, donde el usuario admi</w:t>
      </w:r>
      <w:r w:rsidR="36AB0AE9">
        <w:rPr/>
        <w:t>nistrador será nuestro usuario actual, y como credenciales indicamos</w:t>
      </w:r>
    </w:p>
    <w:p w:rsidR="75DC3B07" w:rsidP="60ABF0BC" w:rsidRDefault="75DC3B07" w14:paraId="6BC24212" w14:textId="2F06810D">
      <w:pPr>
        <w:pStyle w:val="Normal"/>
        <w:spacing w:before="120" w:after="200" w:line="240" w:lineRule="auto"/>
        <w:ind w:left="442" w:firstLine="442"/>
        <w:jc w:val="left"/>
      </w:pPr>
      <w:r w:rsidR="7493D556">
        <w:rPr/>
        <w:t xml:space="preserve">Usuario: </w:t>
      </w:r>
      <w:r>
        <w:tab/>
      </w:r>
      <w:r>
        <w:tab/>
      </w:r>
      <w:r w:rsidRPr="60ABF0BC" w:rsidR="7493D556">
        <w:rPr>
          <w:b w:val="1"/>
          <w:bCs w:val="1"/>
        </w:rPr>
        <w:t>sa</w:t>
      </w:r>
    </w:p>
    <w:p w:rsidR="75DC3B07" w:rsidP="60ABF0BC" w:rsidRDefault="75DC3B07" w14:paraId="03F6B64F" w14:textId="721AEA09">
      <w:pPr>
        <w:pStyle w:val="Normal"/>
        <w:spacing w:before="120" w:after="200" w:line="240" w:lineRule="auto"/>
        <w:ind w:left="442" w:firstLine="442"/>
        <w:jc w:val="left"/>
        <w:rPr>
          <w:b w:val="1"/>
          <w:bCs w:val="1"/>
        </w:rPr>
      </w:pPr>
      <w:r w:rsidR="7493D556">
        <w:rPr/>
        <w:t xml:space="preserve">Contraseña: </w:t>
      </w:r>
      <w:r>
        <w:tab/>
      </w:r>
      <w:r w:rsidRPr="60ABF0BC" w:rsidR="7493D556">
        <w:rPr>
          <w:b w:val="1"/>
          <w:bCs w:val="1"/>
        </w:rPr>
        <w:t>becarios2024+</w:t>
      </w:r>
    </w:p>
    <w:p w:rsidR="75DC3B07" w:rsidP="60ABF0BC" w:rsidRDefault="75DC3B07" w14:paraId="65886934" w14:textId="3144BE3D">
      <w:pPr>
        <w:pStyle w:val="Normal"/>
        <w:spacing w:before="120" w:after="200" w:line="240" w:lineRule="auto"/>
        <w:jc w:val="center"/>
      </w:pPr>
      <w:r w:rsidR="79536780">
        <w:drawing>
          <wp:inline wp14:editId="2FE36B5F" wp14:anchorId="4D465AD6">
            <wp:extent cx="6229350" cy="3295650"/>
            <wp:effectExtent l="0" t="0" r="0" b="0"/>
            <wp:docPr id="1855294364" name="" title=""/>
            <wp:cNvGraphicFramePr>
              <a:graphicFrameLocks noChangeAspect="1"/>
            </wp:cNvGraphicFramePr>
            <a:graphic>
              <a:graphicData uri="http://schemas.openxmlformats.org/drawingml/2006/picture">
                <pic:pic>
                  <pic:nvPicPr>
                    <pic:cNvPr id="0" name=""/>
                    <pic:cNvPicPr/>
                  </pic:nvPicPr>
                  <pic:blipFill>
                    <a:blip r:embed="R5c0de40be5614b84">
                      <a:extLst>
                        <a:ext xmlns:a="http://schemas.openxmlformats.org/drawingml/2006/main" uri="{28A0092B-C50C-407E-A947-70E740481C1C}">
                          <a14:useLocalDpi val="0"/>
                        </a:ext>
                      </a:extLst>
                    </a:blip>
                    <a:stretch>
                      <a:fillRect/>
                    </a:stretch>
                  </pic:blipFill>
                  <pic:spPr>
                    <a:xfrm>
                      <a:off x="0" y="0"/>
                      <a:ext cx="6229350" cy="3295650"/>
                    </a:xfrm>
                    <a:prstGeom prst="rect">
                      <a:avLst/>
                    </a:prstGeom>
                  </pic:spPr>
                </pic:pic>
              </a:graphicData>
            </a:graphic>
          </wp:inline>
        </w:drawing>
      </w:r>
      <w:r w:rsidR="7AC3B354">
        <w:rPr/>
        <w:t>Img. 10.1.1-11 Modo mixto de inicio de sesión. Asignando nuestro usuario como Administrador</w:t>
      </w:r>
    </w:p>
    <w:p w:rsidR="75DC3B07" w:rsidP="60ABF0BC" w:rsidRDefault="75DC3B07" w14:paraId="79E129C2" w14:textId="3E694798">
      <w:pPr>
        <w:pStyle w:val="Normal"/>
        <w:spacing w:before="120" w:after="200" w:line="240" w:lineRule="auto"/>
        <w:jc w:val="center"/>
      </w:pPr>
    </w:p>
    <w:p w:rsidR="75DC3B07" w:rsidP="60ABF0BC" w:rsidRDefault="75DC3B07" w14:paraId="4DEE0F37" w14:textId="70FE70EC">
      <w:pPr>
        <w:pStyle w:val="Normal"/>
        <w:spacing w:before="120" w:after="200" w:line="240" w:lineRule="auto"/>
        <w:jc w:val="center"/>
      </w:pPr>
    </w:p>
    <w:p w:rsidR="75DC3B07" w:rsidP="60ABF0BC" w:rsidRDefault="75DC3B07" w14:paraId="47EB2F54" w14:textId="62EB491F">
      <w:pPr>
        <w:pStyle w:val="Normal"/>
        <w:suppressLineNumbers w:val="0"/>
        <w:bidi w:val="0"/>
        <w:spacing w:before="120" w:beforeAutospacing="off" w:after="200" w:afterAutospacing="off" w:line="240" w:lineRule="auto"/>
        <w:ind w:left="0" w:right="0"/>
        <w:jc w:val="center"/>
      </w:pPr>
      <w:r w:rsidR="79536780">
        <w:drawing>
          <wp:inline wp14:editId="00F9A5D6" wp14:anchorId="7BB9CDA7">
            <wp:extent cx="6229350" cy="3314700"/>
            <wp:effectExtent l="0" t="0" r="0" b="0"/>
            <wp:docPr id="78214603" name="" title=""/>
            <wp:cNvGraphicFramePr>
              <a:graphicFrameLocks noChangeAspect="1"/>
            </wp:cNvGraphicFramePr>
            <a:graphic>
              <a:graphicData uri="http://schemas.openxmlformats.org/drawingml/2006/picture">
                <pic:pic>
                  <pic:nvPicPr>
                    <pic:cNvPr id="0" name=""/>
                    <pic:cNvPicPr/>
                  </pic:nvPicPr>
                  <pic:blipFill>
                    <a:blip r:embed="R1f1e7a4cde064ac1">
                      <a:extLst>
                        <a:ext xmlns:a="http://schemas.openxmlformats.org/drawingml/2006/main" uri="{28A0092B-C50C-407E-A947-70E740481C1C}">
                          <a14:useLocalDpi val="0"/>
                        </a:ext>
                      </a:extLst>
                    </a:blip>
                    <a:stretch>
                      <a:fillRect/>
                    </a:stretch>
                  </pic:blipFill>
                  <pic:spPr>
                    <a:xfrm>
                      <a:off x="0" y="0"/>
                      <a:ext cx="6229350" cy="3314700"/>
                    </a:xfrm>
                    <a:prstGeom prst="rect">
                      <a:avLst/>
                    </a:prstGeom>
                  </pic:spPr>
                </pic:pic>
              </a:graphicData>
            </a:graphic>
          </wp:inline>
        </w:drawing>
      </w:r>
      <w:r w:rsidR="45B1932C">
        <w:rPr/>
        <w:t xml:space="preserve">Img. 10.1.1-12 Resumen de la instalación que se va </w:t>
      </w:r>
      <w:r w:rsidR="45B1932C">
        <w:rPr/>
        <w:t>a realizar</w:t>
      </w:r>
      <w:r w:rsidR="45B1932C">
        <w:rPr/>
        <w:t>.</w:t>
      </w:r>
    </w:p>
    <w:p w:rsidR="75DC3B07" w:rsidP="60ABF0BC" w:rsidRDefault="75DC3B07" w14:paraId="10BA8AD1" w14:textId="5D253EBA">
      <w:pPr>
        <w:pStyle w:val="Normal"/>
        <w:spacing w:before="120" w:after="200" w:line="240" w:lineRule="auto"/>
        <w:jc w:val="center"/>
      </w:pPr>
    </w:p>
    <w:p w:rsidR="75DC3B07" w:rsidP="60ABF0BC" w:rsidRDefault="75DC3B07" w14:paraId="49783269" w14:textId="2EF5180E">
      <w:pPr>
        <w:pStyle w:val="Normal"/>
        <w:spacing w:before="120" w:beforeAutospacing="off" w:after="200" w:afterAutospacing="off" w:line="240" w:lineRule="auto"/>
        <w:ind w:left="0" w:right="0"/>
        <w:jc w:val="center"/>
      </w:pPr>
      <w:r w:rsidR="79536780">
        <w:drawing>
          <wp:inline wp14:editId="08E6298F" wp14:anchorId="28A7AB02">
            <wp:extent cx="6229350" cy="3314700"/>
            <wp:effectExtent l="0" t="0" r="0" b="0"/>
            <wp:docPr id="1242266483" name="" title=""/>
            <wp:cNvGraphicFramePr>
              <a:graphicFrameLocks noChangeAspect="1"/>
            </wp:cNvGraphicFramePr>
            <a:graphic>
              <a:graphicData uri="http://schemas.openxmlformats.org/drawingml/2006/picture">
                <pic:pic>
                  <pic:nvPicPr>
                    <pic:cNvPr id="0" name=""/>
                    <pic:cNvPicPr/>
                  </pic:nvPicPr>
                  <pic:blipFill>
                    <a:blip r:embed="R70188b85459b4ba5">
                      <a:extLst>
                        <a:ext xmlns:a="http://schemas.openxmlformats.org/drawingml/2006/main" uri="{28A0092B-C50C-407E-A947-70E740481C1C}">
                          <a14:useLocalDpi val="0"/>
                        </a:ext>
                      </a:extLst>
                    </a:blip>
                    <a:stretch>
                      <a:fillRect/>
                    </a:stretch>
                  </pic:blipFill>
                  <pic:spPr>
                    <a:xfrm>
                      <a:off x="0" y="0"/>
                      <a:ext cx="6229350" cy="3314700"/>
                    </a:xfrm>
                    <a:prstGeom prst="rect">
                      <a:avLst/>
                    </a:prstGeom>
                  </pic:spPr>
                </pic:pic>
              </a:graphicData>
            </a:graphic>
          </wp:inline>
        </w:drawing>
      </w:r>
      <w:r w:rsidR="47E2A88D">
        <w:rPr/>
        <w:t>Img. 10.1.1-13 Progreso de la instalación.</w:t>
      </w:r>
    </w:p>
    <w:p w:rsidR="75DC3B07" w:rsidP="60ABF0BC" w:rsidRDefault="75DC3B07" w14:paraId="5DAC9739" w14:textId="4ECB52C2">
      <w:pPr>
        <w:pStyle w:val="Normal"/>
        <w:spacing w:before="120" w:after="200" w:line="240" w:lineRule="auto"/>
        <w:jc w:val="center"/>
      </w:pPr>
    </w:p>
    <w:p w:rsidR="75DC3B07" w:rsidP="60ABF0BC" w:rsidRDefault="75DC3B07" w14:paraId="14416DEF" w14:textId="49222BC6">
      <w:pPr>
        <w:pStyle w:val="Normal"/>
        <w:spacing w:before="120" w:after="200" w:line="240" w:lineRule="auto"/>
        <w:jc w:val="both"/>
      </w:pPr>
      <w:r w:rsidR="230FAF71">
        <w:rPr/>
        <w:t xml:space="preserve">Llegados a </w:t>
      </w:r>
      <w:r w:rsidR="230FAF71">
        <w:rPr/>
        <w:t>este</w:t>
      </w:r>
      <w:r w:rsidR="230FAF71">
        <w:rPr/>
        <w:t xml:space="preserve"> punto tenemos una instalación satisfactoria.</w:t>
      </w:r>
    </w:p>
    <w:p w:rsidR="75DC3B07" w:rsidP="60ABF0BC" w:rsidRDefault="75DC3B07" w14:paraId="6F5B3A83" w14:textId="22E45CDA">
      <w:pPr>
        <w:pStyle w:val="Normal"/>
        <w:spacing w:before="120" w:beforeAutospacing="off" w:after="200" w:afterAutospacing="off" w:line="240" w:lineRule="auto"/>
        <w:ind w:left="0" w:right="0"/>
        <w:jc w:val="center"/>
      </w:pPr>
      <w:r w:rsidR="79536780">
        <w:drawing>
          <wp:inline wp14:editId="685A8FC7" wp14:anchorId="21537ECB">
            <wp:extent cx="6229350" cy="3305175"/>
            <wp:effectExtent l="0" t="0" r="0" b="0"/>
            <wp:docPr id="1978575738" name="" title=""/>
            <wp:cNvGraphicFramePr>
              <a:graphicFrameLocks noChangeAspect="1"/>
            </wp:cNvGraphicFramePr>
            <a:graphic>
              <a:graphicData uri="http://schemas.openxmlformats.org/drawingml/2006/picture">
                <pic:pic>
                  <pic:nvPicPr>
                    <pic:cNvPr id="0" name=""/>
                    <pic:cNvPicPr/>
                  </pic:nvPicPr>
                  <pic:blipFill>
                    <a:blip r:embed="R9c8c26efab81473a">
                      <a:extLst>
                        <a:ext xmlns:a="http://schemas.openxmlformats.org/drawingml/2006/main" uri="{28A0092B-C50C-407E-A947-70E740481C1C}">
                          <a14:useLocalDpi val="0"/>
                        </a:ext>
                      </a:extLst>
                    </a:blip>
                    <a:stretch>
                      <a:fillRect/>
                    </a:stretch>
                  </pic:blipFill>
                  <pic:spPr>
                    <a:xfrm>
                      <a:off x="0" y="0"/>
                      <a:ext cx="6229350" cy="3305175"/>
                    </a:xfrm>
                    <a:prstGeom prst="rect">
                      <a:avLst/>
                    </a:prstGeom>
                  </pic:spPr>
                </pic:pic>
              </a:graphicData>
            </a:graphic>
          </wp:inline>
        </w:drawing>
      </w:r>
      <w:r w:rsidR="54A28A55">
        <w:rPr/>
        <w:t>Img. 10.1.1-14 Instalación finaliza correctamente.</w:t>
      </w:r>
    </w:p>
    <w:p w:rsidR="75DC3B07" w:rsidP="60ABF0BC" w:rsidRDefault="75DC3B07" w14:paraId="5A99D920" w14:textId="7E69F504">
      <w:pPr>
        <w:pStyle w:val="Ttulo3"/>
        <w:suppressLineNumbers w:val="0"/>
        <w:bidi w:val="0"/>
        <w:spacing w:before="360" w:beforeAutospacing="off" w:after="240" w:afterAutospacing="off" w:line="240" w:lineRule="auto"/>
        <w:ind w:left="709" w:right="28" w:hanging="709"/>
        <w:jc w:val="left"/>
        <w:rPr/>
      </w:pPr>
      <w:bookmarkStart w:name="_Toc403923895" w:id="729692220"/>
      <w:r w:rsidR="303D4AFA">
        <w:rPr/>
        <w:t>Errores. PROCESO DE INSTALACIÓN</w:t>
      </w:r>
      <w:bookmarkEnd w:id="729692220"/>
    </w:p>
    <w:p w:rsidR="75DC3B07" w:rsidP="60ABF0BC" w:rsidRDefault="75DC3B07" w14:paraId="462E930D" w14:textId="1E90D16A">
      <w:pPr>
        <w:pStyle w:val="Normal"/>
        <w:spacing w:before="120" w:after="200" w:line="240" w:lineRule="auto"/>
        <w:jc w:val="both"/>
        <w:rPr>
          <w:rFonts w:eastAsia="Calibri Light" w:cs="Calibri Light"/>
          <w:b w:val="0"/>
          <w:bCs w:val="0"/>
          <w:i w:val="0"/>
          <w:iCs w:val="0"/>
          <w:caps w:val="0"/>
          <w:smallCaps w:val="0"/>
          <w:noProof w:val="0"/>
          <w:lang w:val="es-ES"/>
        </w:rPr>
      </w:pPr>
    </w:p>
    <w:p w:rsidR="75DC3B07" w:rsidP="75DC3B07" w:rsidRDefault="75DC3B07" w14:paraId="5084F6A6" w14:textId="7E926FC5">
      <w:pPr>
        <w:pStyle w:val="Normal"/>
      </w:pPr>
    </w:p>
    <w:p w:rsidR="1BACA363" w:rsidP="75DC3B07" w:rsidRDefault="1BACA363" w14:paraId="22860F3E" w14:textId="6A9DB4EE">
      <w:pPr>
        <w:pStyle w:val="Ttulo2"/>
        <w:rPr/>
      </w:pPr>
      <w:bookmarkStart w:name="_Toc1548874206" w:id="1282030710"/>
      <w:r w:rsidR="5E02755E">
        <w:rPr/>
        <w:t xml:space="preserve">Microsoft </w:t>
      </w:r>
      <w:r w:rsidR="1BACA363">
        <w:rPr/>
        <w:t>Sql</w:t>
      </w:r>
      <w:r w:rsidR="1BACA363">
        <w:rPr/>
        <w:t xml:space="preserve"> SERVER MANAGEMENT STUDIO</w:t>
      </w:r>
      <w:bookmarkEnd w:id="1282030710"/>
    </w:p>
    <w:p w:rsidR="77F6D87B" w:rsidP="3A631BC7" w:rsidRDefault="77F6D87B" w14:paraId="640BC86F" w14:textId="092D4139">
      <w:pPr>
        <w:pStyle w:val="Normal"/>
      </w:pPr>
      <w:r w:rsidR="6904350A">
        <w:rPr/>
        <w:t>La gestión de nuestra instancia SQLEXPRESS de base de datos la vamos a realizar a través de SQL Server Management Studio</w:t>
      </w:r>
      <w:r w:rsidR="49B43A8D">
        <w:rPr/>
        <w:t xml:space="preserve"> (SSMS) v 19.x que ofrece Azure Data Studio</w:t>
      </w:r>
      <w:r w:rsidR="6904350A">
        <w:rPr/>
        <w:t xml:space="preserve">. </w:t>
      </w:r>
    </w:p>
    <w:p w:rsidR="77F6D87B" w:rsidP="3A631BC7" w:rsidRDefault="77F6D87B" w14:paraId="448EA367" w14:textId="509932A1">
      <w:pPr>
        <w:pStyle w:val="Normal"/>
      </w:pPr>
      <w:r w:rsidR="6904350A">
        <w:rPr/>
        <w:t xml:space="preserve">Podemos encontrar </w:t>
      </w:r>
      <w:r w:rsidR="1996C3D4">
        <w:rPr/>
        <w:t>el instalador en la web oficial de Microsoft para SQL Server 2022:</w:t>
      </w:r>
      <w:r w:rsidR="7C0E34B3">
        <w:rPr/>
        <w:t xml:space="preserve"> </w:t>
      </w:r>
      <w:hyperlink r:id="R750a342e208742cb">
        <w:r w:rsidRPr="3A631BC7" w:rsidR="7C0E34B3">
          <w:rPr>
            <w:rStyle w:val="Hipervnculo"/>
          </w:rPr>
          <w:t>https://learn.microsoft.com/es-es/sql/ssms/download-sql-server-management-studio-ssms?view=sql-server-ver16</w:t>
        </w:r>
      </w:hyperlink>
      <w:r w:rsidR="7C0E34B3">
        <w:rPr/>
        <w:t xml:space="preserve"> </w:t>
      </w:r>
    </w:p>
    <w:p w:rsidR="77F6D87B" w:rsidP="3A631BC7" w:rsidRDefault="77F6D87B" w14:paraId="4FF6DDE9" w14:textId="5526C6D7">
      <w:pPr>
        <w:pStyle w:val="Prrafodelista"/>
        <w:numPr>
          <w:ilvl w:val="0"/>
          <w:numId w:val="27"/>
        </w:numPr>
        <w:rPr>
          <w:color w:val="4B4F54" w:themeColor="text2" w:themeTint="FF" w:themeShade="FF"/>
        </w:rPr>
      </w:pPr>
      <w:r w:rsidRPr="3A631BC7" w:rsidR="505AC494">
        <w:rPr>
          <w:color w:val="4B4F54" w:themeColor="text2" w:themeTint="FF" w:themeShade="FF"/>
        </w:rPr>
        <w:t xml:space="preserve">Español: </w:t>
      </w:r>
      <w:hyperlink r:id="R950be74bbf7f467f">
        <w:r w:rsidRPr="3A631BC7" w:rsidR="505AC494">
          <w:rPr>
            <w:rStyle w:val="Hipervnculo"/>
          </w:rPr>
          <w:t>https://aka.ms/ssmsfullsetup?clcid=0x40a</w:t>
        </w:r>
      </w:hyperlink>
      <w:r w:rsidRPr="3A631BC7" w:rsidR="505AC494">
        <w:rPr>
          <w:color w:val="4B4F54" w:themeColor="text2" w:themeTint="FF" w:themeShade="FF"/>
        </w:rPr>
        <w:t xml:space="preserve">  </w:t>
      </w:r>
    </w:p>
    <w:p w:rsidR="77F6D87B" w:rsidP="3A631BC7" w:rsidRDefault="77F6D87B" w14:paraId="3B0CF173" w14:textId="00C11F1C">
      <w:pPr>
        <w:pStyle w:val="Ttulo3"/>
        <w:suppressLineNumbers w:val="0"/>
        <w:bidi w:val="0"/>
        <w:spacing w:before="360" w:beforeAutospacing="off" w:after="240" w:afterAutospacing="off" w:line="240" w:lineRule="auto"/>
        <w:ind w:left="709" w:right="28" w:hanging="709"/>
        <w:jc w:val="left"/>
        <w:rPr/>
      </w:pPr>
      <w:bookmarkStart w:name="_Toc993351254" w:id="515335892"/>
      <w:r w:rsidR="3A2AD395">
        <w:rPr/>
        <w:t>PROCESO DE INSTALACIÓN</w:t>
      </w:r>
      <w:bookmarkEnd w:id="515335892"/>
    </w:p>
    <w:p w:rsidR="77F6D87B" w:rsidP="3A631BC7" w:rsidRDefault="77F6D87B" w14:paraId="03CF1166" w14:textId="563D751C">
      <w:pPr>
        <w:pStyle w:val="Normal"/>
      </w:pPr>
      <w:r w:rsidR="3A2AD395">
        <w:rPr/>
        <w:t>La instalación de SSMS 19.x</w:t>
      </w:r>
      <w:r w:rsidR="1074B7DA">
        <w:rPr/>
        <w:t xml:space="preserve"> es prácticamente desatendida. Basta con seleccionar el directorio destino de la instalación e iniciar el proceso</w:t>
      </w:r>
      <w:r w:rsidR="09B8C45B">
        <w:rPr/>
        <w:t xml:space="preserve"> clicando en “</w:t>
      </w:r>
      <w:r w:rsidRPr="3A631BC7" w:rsidR="09B8C45B">
        <w:rPr>
          <w:i w:val="1"/>
          <w:iCs w:val="1"/>
        </w:rPr>
        <w:t>Instalar</w:t>
      </w:r>
      <w:r w:rsidR="09B8C45B">
        <w:rPr/>
        <w:t>”</w:t>
      </w:r>
      <w:r w:rsidR="1074B7DA">
        <w:rPr/>
        <w:t>.</w:t>
      </w:r>
    </w:p>
    <w:p w:rsidR="5A79BF94" w:rsidP="3A631BC7" w:rsidRDefault="5A79BF94" w14:paraId="4F83C7FA" w14:textId="4D6BDDBD">
      <w:pPr>
        <w:jc w:val="center"/>
      </w:pPr>
      <w:r w:rsidR="1074B7DA">
        <w:drawing>
          <wp:inline wp14:editId="67B32FB0" wp14:anchorId="598DF644">
            <wp:extent cx="2695254" cy="2328468"/>
            <wp:effectExtent l="0" t="0" r="0" b="0"/>
            <wp:docPr id="284405462" name="" title=""/>
            <wp:cNvGraphicFramePr>
              <a:graphicFrameLocks noChangeAspect="1"/>
            </wp:cNvGraphicFramePr>
            <a:graphic>
              <a:graphicData uri="http://schemas.openxmlformats.org/drawingml/2006/picture">
                <pic:pic>
                  <pic:nvPicPr>
                    <pic:cNvPr id="0" name=""/>
                    <pic:cNvPicPr/>
                  </pic:nvPicPr>
                  <pic:blipFill>
                    <a:blip r:embed="Rd9150a537db64833">
                      <a:extLst>
                        <a:ext xmlns:a="http://schemas.openxmlformats.org/drawingml/2006/main" uri="{28A0092B-C50C-407E-A947-70E740481C1C}">
                          <a14:useLocalDpi val="0"/>
                        </a:ext>
                      </a:extLst>
                    </a:blip>
                    <a:stretch>
                      <a:fillRect/>
                    </a:stretch>
                  </pic:blipFill>
                  <pic:spPr>
                    <a:xfrm>
                      <a:off x="0" y="0"/>
                      <a:ext cx="2695254" cy="2328468"/>
                    </a:xfrm>
                    <a:prstGeom prst="rect">
                      <a:avLst/>
                    </a:prstGeom>
                  </pic:spPr>
                </pic:pic>
              </a:graphicData>
            </a:graphic>
          </wp:inline>
        </w:drawing>
      </w:r>
    </w:p>
    <w:p w:rsidR="5A79BF94" w:rsidP="3A631BC7" w:rsidRDefault="5A79BF94" w14:paraId="360F7138" w14:textId="243D11A7">
      <w:pPr>
        <w:pStyle w:val="Normal"/>
        <w:jc w:val="center"/>
      </w:pPr>
      <w:r w:rsidR="1074B7DA">
        <w:rPr/>
        <w:t>Img</w:t>
      </w:r>
      <w:r w:rsidR="1074B7DA">
        <w:rPr/>
        <w:t>. 10.2.1-1 SSMS 19.x. Inicio instalación</w:t>
      </w:r>
    </w:p>
    <w:p w:rsidR="5A79BF94" w:rsidP="3A631BC7" w:rsidRDefault="5A79BF94" w14:paraId="7DAD8206" w14:textId="3E06D4F6">
      <w:pPr>
        <w:jc w:val="left"/>
      </w:pPr>
      <w:r>
        <w:br w:type="page"/>
      </w:r>
      <w:r w:rsidR="0A07E71F">
        <w:rPr/>
        <w:t>Una vez haya progresado toda la barra de instalación que nos va mostrando los componentes que se integran con nuestro sistema, tendremos disponible el gestor SSMS para conectarnos a nuestras instancias de base d</w:t>
      </w:r>
      <w:r w:rsidR="71AB0130">
        <w:rPr/>
        <w:t>e datos de forma local o remota.</w:t>
      </w:r>
    </w:p>
    <w:p w:rsidR="5A79BF94" w:rsidP="3A631BC7" w:rsidRDefault="5A79BF94" w14:paraId="5E058E6D" w14:textId="0560C50D">
      <w:pPr>
        <w:pStyle w:val="Normal"/>
        <w:jc w:val="left"/>
      </w:pPr>
    </w:p>
    <w:p w:rsidR="5A79BF94" w:rsidP="3A631BC7" w:rsidRDefault="5A79BF94" w14:paraId="420A540A" w14:textId="389B85AF">
      <w:pPr>
        <w:jc w:val="center"/>
      </w:pPr>
      <w:r w:rsidR="71AB0130">
        <w:drawing>
          <wp:inline wp14:editId="39409AB0" wp14:anchorId="4A7847DD">
            <wp:extent cx="2696400" cy="2329458"/>
            <wp:effectExtent l="0" t="0" r="0" b="0"/>
            <wp:docPr id="1353376460" name="" title=""/>
            <wp:cNvGraphicFramePr>
              <a:graphicFrameLocks noChangeAspect="1"/>
            </wp:cNvGraphicFramePr>
            <a:graphic>
              <a:graphicData uri="http://schemas.openxmlformats.org/drawingml/2006/picture">
                <pic:pic>
                  <pic:nvPicPr>
                    <pic:cNvPr id="0" name=""/>
                    <pic:cNvPicPr/>
                  </pic:nvPicPr>
                  <pic:blipFill>
                    <a:blip r:embed="R9076316e8d10471f">
                      <a:extLst>
                        <a:ext xmlns:a="http://schemas.openxmlformats.org/drawingml/2006/main" uri="{28A0092B-C50C-407E-A947-70E740481C1C}">
                          <a14:useLocalDpi val="0"/>
                        </a:ext>
                      </a:extLst>
                    </a:blip>
                    <a:stretch>
                      <a:fillRect/>
                    </a:stretch>
                  </pic:blipFill>
                  <pic:spPr>
                    <a:xfrm>
                      <a:off x="0" y="0"/>
                      <a:ext cx="2696400" cy="2329458"/>
                    </a:xfrm>
                    <a:prstGeom prst="rect">
                      <a:avLst/>
                    </a:prstGeom>
                  </pic:spPr>
                </pic:pic>
              </a:graphicData>
            </a:graphic>
          </wp:inline>
        </w:drawing>
      </w:r>
    </w:p>
    <w:p w:rsidR="5A79BF94" w:rsidP="3A631BC7" w:rsidRDefault="5A79BF94" w14:paraId="043E89C3" w14:textId="530FEC23">
      <w:pPr>
        <w:pStyle w:val="Normal"/>
        <w:jc w:val="center"/>
      </w:pPr>
      <w:r w:rsidR="77A7E06E">
        <w:rPr/>
        <w:t>Img</w:t>
      </w:r>
      <w:r w:rsidR="77A7E06E">
        <w:rPr/>
        <w:t>. 10.2.1-2 SSMS 19.x. Cargando el proceso de instalación</w:t>
      </w:r>
    </w:p>
    <w:p w:rsidRPr="00D35E2E" w:rsidR="00104144" w:rsidP="3A631BC7" w:rsidRDefault="00104144" w14:paraId="5023141B" w14:textId="3A9DF2FC">
      <w:pPr>
        <w:jc w:val="center"/>
      </w:pPr>
      <w:r w:rsidR="71AB0130">
        <w:drawing>
          <wp:inline wp14:editId="1C094EC4" wp14:anchorId="3A280F70">
            <wp:extent cx="3027600" cy="2615586"/>
            <wp:effectExtent l="0" t="0" r="0" b="0"/>
            <wp:docPr id="1321536200" name="" title=""/>
            <wp:cNvGraphicFramePr>
              <a:graphicFrameLocks noChangeAspect="1"/>
            </wp:cNvGraphicFramePr>
            <a:graphic>
              <a:graphicData uri="http://schemas.openxmlformats.org/drawingml/2006/picture">
                <pic:pic>
                  <pic:nvPicPr>
                    <pic:cNvPr id="0" name=""/>
                    <pic:cNvPicPr/>
                  </pic:nvPicPr>
                  <pic:blipFill>
                    <a:blip r:embed="R8f974f2e536e46c1">
                      <a:extLst>
                        <a:ext xmlns:a="http://schemas.openxmlformats.org/drawingml/2006/main" uri="{28A0092B-C50C-407E-A947-70E740481C1C}">
                          <a14:useLocalDpi val="0"/>
                        </a:ext>
                      </a:extLst>
                    </a:blip>
                    <a:stretch>
                      <a:fillRect/>
                    </a:stretch>
                  </pic:blipFill>
                  <pic:spPr>
                    <a:xfrm>
                      <a:off x="0" y="0"/>
                      <a:ext cx="3027600" cy="2615586"/>
                    </a:xfrm>
                    <a:prstGeom prst="rect">
                      <a:avLst/>
                    </a:prstGeom>
                  </pic:spPr>
                </pic:pic>
              </a:graphicData>
            </a:graphic>
          </wp:inline>
        </w:drawing>
      </w:r>
    </w:p>
    <w:p w:rsidR="61350AE8" w:rsidP="3A631BC7" w:rsidRDefault="61350AE8" w14:paraId="597A29B6" w14:textId="79B76B5A">
      <w:pPr>
        <w:pStyle w:val="Normal"/>
        <w:jc w:val="center"/>
      </w:pPr>
      <w:r w:rsidR="61350AE8">
        <w:rPr/>
        <w:t>Img</w:t>
      </w:r>
      <w:r w:rsidR="61350AE8">
        <w:rPr/>
        <w:t>. 10.2.1-3 SSMS 19.x. Progreso de la instalación</w:t>
      </w:r>
    </w:p>
    <w:p w:rsidR="3A631BC7" w:rsidP="3A631BC7" w:rsidRDefault="3A631BC7" w14:paraId="1E4DCC16" w14:textId="743B2B04">
      <w:pPr>
        <w:pStyle w:val="Normal"/>
        <w:jc w:val="center"/>
      </w:pPr>
    </w:p>
    <w:p w:rsidR="61350AE8" w:rsidP="3A631BC7" w:rsidRDefault="61350AE8" w14:paraId="1E75C4DA" w14:textId="02E23CE4">
      <w:pPr>
        <w:pStyle w:val="Normal"/>
        <w:jc w:val="center"/>
      </w:pPr>
      <w:r w:rsidR="61350AE8">
        <w:drawing>
          <wp:inline wp14:editId="7CBAA1D8" wp14:anchorId="0088BF99">
            <wp:extent cx="3027600" cy="2615586"/>
            <wp:effectExtent l="0" t="0" r="0" b="0"/>
            <wp:docPr id="81494403" name="" title=""/>
            <wp:cNvGraphicFramePr>
              <a:graphicFrameLocks noChangeAspect="1"/>
            </wp:cNvGraphicFramePr>
            <a:graphic>
              <a:graphicData uri="http://schemas.openxmlformats.org/drawingml/2006/picture">
                <pic:pic>
                  <pic:nvPicPr>
                    <pic:cNvPr id="0" name=""/>
                    <pic:cNvPicPr/>
                  </pic:nvPicPr>
                  <pic:blipFill>
                    <a:blip r:embed="R84cd8450e5374d00">
                      <a:extLst>
                        <a:ext xmlns:a="http://schemas.openxmlformats.org/drawingml/2006/main" uri="{28A0092B-C50C-407E-A947-70E740481C1C}">
                          <a14:useLocalDpi val="0"/>
                        </a:ext>
                      </a:extLst>
                    </a:blip>
                    <a:stretch>
                      <a:fillRect/>
                    </a:stretch>
                  </pic:blipFill>
                  <pic:spPr>
                    <a:xfrm>
                      <a:off x="0" y="0"/>
                      <a:ext cx="3027600" cy="2615586"/>
                    </a:xfrm>
                    <a:prstGeom prst="rect">
                      <a:avLst/>
                    </a:prstGeom>
                  </pic:spPr>
                </pic:pic>
              </a:graphicData>
            </a:graphic>
          </wp:inline>
        </w:drawing>
      </w:r>
    </w:p>
    <w:p w:rsidR="61350AE8" w:rsidP="3A631BC7" w:rsidRDefault="61350AE8" w14:paraId="22C3F130" w14:textId="1D4CD662">
      <w:pPr>
        <w:pStyle w:val="Normal"/>
        <w:jc w:val="center"/>
      </w:pPr>
      <w:r w:rsidR="4C0731E2">
        <w:rPr/>
        <w:t>Img</w:t>
      </w:r>
      <w:r w:rsidR="4C0731E2">
        <w:rPr/>
        <w:t>. 10.2.1-4 SSMS 19.x. Instalación completada</w:t>
      </w:r>
    </w:p>
    <w:p w:rsidR="3A631BC7" w:rsidP="60ABF0BC" w:rsidRDefault="3A631BC7" w14:paraId="778B4E03" w14:textId="139661E0">
      <w:pPr>
        <w:pStyle w:val="Ttulo3"/>
        <w:suppressLineNumbers w:val="0"/>
        <w:bidi w:val="0"/>
        <w:spacing w:before="360" w:beforeAutospacing="off" w:after="240" w:afterAutospacing="off" w:line="240" w:lineRule="auto"/>
        <w:ind w:left="709" w:right="28" w:hanging="709"/>
        <w:jc w:val="left"/>
        <w:rPr/>
      </w:pPr>
      <w:bookmarkStart w:name="_Toc1445706471" w:id="1155742489"/>
      <w:r w:rsidR="6D3C526A">
        <w:rPr/>
        <w:t>ACCESO A NUESTRA INSTANCIA</w:t>
      </w:r>
      <w:bookmarkEnd w:id="1155742489"/>
    </w:p>
    <w:p w:rsidR="3A631BC7" w:rsidP="60ABF0BC" w:rsidRDefault="3A631BC7" w14:paraId="2C982DC5" w14:textId="740E3C3F">
      <w:pPr>
        <w:pStyle w:val="Normal"/>
        <w:bidi w:val="0"/>
      </w:pPr>
      <w:r w:rsidR="6D3C526A">
        <w:rPr/>
        <w:t xml:space="preserve">En un apartado anterior instalamos SQL Server 2022 </w:t>
      </w:r>
      <w:r w:rsidR="6D3C526A">
        <w:rPr/>
        <w:t>Developer</w:t>
      </w:r>
      <w:r w:rsidR="6D3C526A">
        <w:rPr/>
        <w:t xml:space="preserve"> denominando a la instancia SQLEXPRESS. Para acceder a la instancia de nuestro servidor y operar con base</w:t>
      </w:r>
      <w:r w:rsidR="09A628F3">
        <w:rPr/>
        <w:t>s</w:t>
      </w:r>
      <w:r w:rsidR="6D3C526A">
        <w:rPr/>
        <w:t xml:space="preserve"> de datos</w:t>
      </w:r>
      <w:r w:rsidR="2B106F82">
        <w:rPr/>
        <w:t xml:space="preserve"> basta con autenticarnos con las credenciales de administrador (</w:t>
      </w:r>
      <w:r w:rsidR="2B106F82">
        <w:rPr/>
        <w:t>User</w:t>
      </w:r>
      <w:r w:rsidR="2B106F82">
        <w:rPr/>
        <w:t xml:space="preserve">: </w:t>
      </w:r>
      <w:r w:rsidRPr="60ABF0BC" w:rsidR="2B106F82">
        <w:rPr>
          <w:b w:val="1"/>
          <w:bCs w:val="1"/>
        </w:rPr>
        <w:t>sa</w:t>
      </w:r>
      <w:r w:rsidR="2B106F82">
        <w:rPr/>
        <w:t xml:space="preserve">, Pass: </w:t>
      </w:r>
      <w:r w:rsidRPr="60ABF0BC" w:rsidR="2B106F82">
        <w:rPr>
          <w:b w:val="1"/>
          <w:bCs w:val="1"/>
        </w:rPr>
        <w:t>becarios2024+</w:t>
      </w:r>
      <w:r w:rsidR="2B106F82">
        <w:rPr/>
        <w:t>).</w:t>
      </w:r>
    </w:p>
    <w:p w:rsidR="3A631BC7" w:rsidP="60ABF0BC" w:rsidRDefault="3A631BC7" w14:paraId="0EB54929" w14:textId="1A291455">
      <w:pPr>
        <w:pStyle w:val="Normal"/>
        <w:bidi w:val="0"/>
        <w:jc w:val="center"/>
      </w:pPr>
      <w:r w:rsidR="5CDA1D5F">
        <w:drawing>
          <wp:inline wp14:editId="0D7C1935" wp14:anchorId="4237400C">
            <wp:extent cx="6229350" cy="3352800"/>
            <wp:effectExtent l="0" t="0" r="0" b="0"/>
            <wp:docPr id="2087592743" name="" title=""/>
            <wp:cNvGraphicFramePr>
              <a:graphicFrameLocks noChangeAspect="1"/>
            </wp:cNvGraphicFramePr>
            <a:graphic>
              <a:graphicData uri="http://schemas.openxmlformats.org/drawingml/2006/picture">
                <pic:pic>
                  <pic:nvPicPr>
                    <pic:cNvPr id="0" name=""/>
                    <pic:cNvPicPr/>
                  </pic:nvPicPr>
                  <pic:blipFill>
                    <a:blip r:embed="R4862c7bd2c6d4bc7">
                      <a:extLst>
                        <a:ext xmlns:a="http://schemas.openxmlformats.org/drawingml/2006/main" uri="{28A0092B-C50C-407E-A947-70E740481C1C}">
                          <a14:useLocalDpi val="0"/>
                        </a:ext>
                      </a:extLst>
                    </a:blip>
                    <a:stretch>
                      <a:fillRect/>
                    </a:stretch>
                  </pic:blipFill>
                  <pic:spPr>
                    <a:xfrm>
                      <a:off x="0" y="0"/>
                      <a:ext cx="6229350" cy="3352800"/>
                    </a:xfrm>
                    <a:prstGeom prst="rect">
                      <a:avLst/>
                    </a:prstGeom>
                  </pic:spPr>
                </pic:pic>
              </a:graphicData>
            </a:graphic>
          </wp:inline>
        </w:drawing>
      </w:r>
      <w:r w:rsidR="5CDA1D5F">
        <w:rPr/>
        <w:t xml:space="preserve">Img. 10.2.2-1 SSMS. Autenticación contra un servidor </w:t>
      </w:r>
      <w:r w:rsidR="5CDA1D5F">
        <w:rPr/>
        <w:t>de base</w:t>
      </w:r>
      <w:r w:rsidR="5CDA1D5F">
        <w:rPr/>
        <w:t xml:space="preserve"> de datos.</w:t>
      </w:r>
    </w:p>
    <w:p w:rsidR="3A631BC7" w:rsidP="60ABF0BC" w:rsidRDefault="3A631BC7" w14:paraId="6952CA7E" w14:textId="50CE028B">
      <w:pPr>
        <w:pStyle w:val="Normal"/>
        <w:bidi w:val="0"/>
        <w:jc w:val="center"/>
      </w:pPr>
      <w:r w:rsidR="5CDA1D5F">
        <w:drawing>
          <wp:inline wp14:editId="444452B1" wp14:anchorId="55D83544">
            <wp:extent cx="2524125" cy="1779650"/>
            <wp:effectExtent l="0" t="0" r="0" b="0"/>
            <wp:docPr id="1022543266" name="" title=""/>
            <wp:cNvGraphicFramePr>
              <a:graphicFrameLocks noChangeAspect="1"/>
            </wp:cNvGraphicFramePr>
            <a:graphic>
              <a:graphicData uri="http://schemas.openxmlformats.org/drawingml/2006/picture">
                <pic:pic>
                  <pic:nvPicPr>
                    <pic:cNvPr id="0" name=""/>
                    <pic:cNvPicPr/>
                  </pic:nvPicPr>
                  <pic:blipFill>
                    <a:blip r:embed="R8af2299e28a44c4d">
                      <a:extLst>
                        <a:ext xmlns:a="http://schemas.openxmlformats.org/drawingml/2006/main" uri="{28A0092B-C50C-407E-A947-70E740481C1C}">
                          <a14:useLocalDpi val="0"/>
                        </a:ext>
                      </a:extLst>
                    </a:blip>
                    <a:stretch>
                      <a:fillRect/>
                    </a:stretch>
                  </pic:blipFill>
                  <pic:spPr>
                    <a:xfrm>
                      <a:off x="0" y="0"/>
                      <a:ext cx="2524125" cy="1779650"/>
                    </a:xfrm>
                    <a:prstGeom prst="rect">
                      <a:avLst/>
                    </a:prstGeom>
                  </pic:spPr>
                </pic:pic>
              </a:graphicData>
            </a:graphic>
          </wp:inline>
        </w:drawing>
      </w:r>
    </w:p>
    <w:p w:rsidR="3A631BC7" w:rsidP="60ABF0BC" w:rsidRDefault="3A631BC7" w14:paraId="6B073811" w14:textId="06C728AA">
      <w:pPr>
        <w:pStyle w:val="Normal"/>
        <w:bidi w:val="0"/>
        <w:jc w:val="center"/>
      </w:pPr>
      <w:r w:rsidR="29D6B496">
        <w:rPr/>
        <w:t>Img</w:t>
      </w:r>
      <w:r w:rsidR="29D6B496">
        <w:rPr/>
        <w:t xml:space="preserve">. 10.2.2-2 SSMS. Conexión a una </w:t>
      </w:r>
      <w:r w:rsidR="29D6B496">
        <w:rPr/>
        <w:t xml:space="preserve">instancia de </w:t>
      </w:r>
      <w:r w:rsidR="29D6B496">
        <w:rPr/>
        <w:t>servidor de base de datos.</w:t>
      </w:r>
    </w:p>
    <w:p w:rsidR="3A631BC7" w:rsidP="3A631BC7" w:rsidRDefault="3A631BC7" w14:paraId="50E82384" w14:textId="610792A5">
      <w:pPr>
        <w:pStyle w:val="Normal"/>
        <w:bidi w:val="0"/>
      </w:pPr>
    </w:p>
    <w:p w:rsidR="3A631BC7" w:rsidP="60ABF0BC" w:rsidRDefault="3A631BC7" w14:paraId="09F3DD12" w14:textId="7E607A2B">
      <w:pPr>
        <w:pStyle w:val="Ttulo3"/>
        <w:suppressLineNumbers w:val="0"/>
        <w:bidi w:val="0"/>
        <w:spacing w:before="360" w:beforeAutospacing="off" w:after="240" w:afterAutospacing="off" w:line="240" w:lineRule="auto"/>
        <w:ind w:left="709" w:right="28" w:hanging="709"/>
        <w:jc w:val="left"/>
        <w:rPr/>
      </w:pPr>
      <w:bookmarkStart w:name="_Toc1442625166" w:id="1128213924"/>
      <w:r w:rsidR="144E4FCE">
        <w:rPr/>
        <w:t>COMPROBAR VERSIÓN DE SQL SERVER</w:t>
      </w:r>
      <w:bookmarkEnd w:id="1128213924"/>
    </w:p>
    <w:p w:rsidR="3A631BC7" w:rsidP="60ABF0BC" w:rsidRDefault="3A631BC7" w14:paraId="69AC48F1" w14:textId="6DE62C31">
      <w:pPr>
        <w:pStyle w:val="Normal"/>
        <w:bidi w:val="0"/>
      </w:pPr>
      <w:r w:rsidR="144E4FCE">
        <w:rPr/>
        <w:t>Exiten</w:t>
      </w:r>
      <w:r w:rsidR="144E4FCE">
        <w:rPr/>
        <w:t xml:space="preserve"> dos </w:t>
      </w:r>
      <w:r w:rsidR="144E4FCE">
        <w:rPr/>
        <w:t>queries</w:t>
      </w:r>
      <w:r w:rsidR="144E4FCE">
        <w:rPr/>
        <w:t xml:space="preserve"> que podemos ejecutar para obtener información de a qué versión de SQL Server hemos conectado, </w:t>
      </w:r>
      <w:r w:rsidR="07453C5E">
        <w:rPr/>
        <w:t xml:space="preserve">esto </w:t>
      </w:r>
      <w:r w:rsidR="144E4FCE">
        <w:rPr/>
        <w:t xml:space="preserve">nos permitirán </w:t>
      </w:r>
      <w:r w:rsidR="3A0CEF83">
        <w:rPr/>
        <w:t xml:space="preserve">conocer con mayor precisión </w:t>
      </w:r>
      <w:r w:rsidR="62AD2692">
        <w:rPr/>
        <w:t>las limitaciones y ventajas con las que vamos a trabajar.</w:t>
      </w:r>
    </w:p>
    <w:p w:rsidR="3A631BC7" w:rsidP="60ABF0BC" w:rsidRDefault="3A631BC7" w14:paraId="06EC7215" w14:textId="07279DF0">
      <w:pPr>
        <w:pStyle w:val="Normal"/>
        <w:bidi w:val="0"/>
      </w:pPr>
    </w:p>
    <w:p w:rsidR="3A631BC7" w:rsidP="60ABF0BC" w:rsidRDefault="3A631BC7" w14:paraId="37A2F312" w14:textId="72D00A75">
      <w:pPr>
        <w:pStyle w:val="Normal"/>
        <w:bidi w:val="0"/>
        <w:ind w:firstLine="0"/>
        <w:rPr>
          <w:i w:val="1"/>
          <w:iCs w:val="1"/>
        </w:rPr>
      </w:pPr>
      <w:r w:rsidRPr="60ABF0BC" w:rsidR="5B22166D">
        <w:rPr>
          <w:i w:val="1"/>
          <w:iCs w:val="1"/>
        </w:rPr>
        <w:t>SELECT @@version 'GENERAL VERSION'</w:t>
      </w:r>
    </w:p>
    <w:p w:rsidR="3A631BC7" w:rsidP="60ABF0BC" w:rsidRDefault="3A631BC7" w14:paraId="1D8568EC" w14:textId="072A7035">
      <w:pPr>
        <w:pStyle w:val="Normal"/>
        <w:bidi w:val="0"/>
        <w:ind w:firstLine="0"/>
        <w:rPr>
          <w:i w:val="1"/>
          <w:iCs w:val="1"/>
        </w:rPr>
      </w:pPr>
      <w:r w:rsidRPr="60ABF0BC" w:rsidR="5B22166D">
        <w:rPr>
          <w:i w:val="1"/>
          <w:iCs w:val="1"/>
        </w:rPr>
        <w:t>SELECT SERVERPROPERTY('</w:t>
      </w:r>
      <w:r w:rsidRPr="60ABF0BC" w:rsidR="5B22166D">
        <w:rPr>
          <w:i w:val="1"/>
          <w:iCs w:val="1"/>
        </w:rPr>
        <w:t>productversion</w:t>
      </w:r>
      <w:r w:rsidRPr="60ABF0BC" w:rsidR="5B22166D">
        <w:rPr>
          <w:i w:val="1"/>
          <w:iCs w:val="1"/>
        </w:rPr>
        <w:t>') AS 'PRODUCT VERSION', SERVERPROPERTY ('</w:t>
      </w:r>
      <w:r w:rsidRPr="60ABF0BC" w:rsidR="5B22166D">
        <w:rPr>
          <w:i w:val="1"/>
          <w:iCs w:val="1"/>
        </w:rPr>
        <w:t>productlevel</w:t>
      </w:r>
      <w:r w:rsidRPr="60ABF0BC" w:rsidR="5B22166D">
        <w:rPr>
          <w:i w:val="1"/>
          <w:iCs w:val="1"/>
        </w:rPr>
        <w:t>') AS 'PRODUCT LEVEL', SERVERPROPERTY ('</w:t>
      </w:r>
      <w:r w:rsidRPr="60ABF0BC" w:rsidR="5B22166D">
        <w:rPr>
          <w:i w:val="1"/>
          <w:iCs w:val="1"/>
        </w:rPr>
        <w:t>edition</w:t>
      </w:r>
      <w:r w:rsidRPr="60ABF0BC" w:rsidR="5B22166D">
        <w:rPr>
          <w:i w:val="1"/>
          <w:iCs w:val="1"/>
        </w:rPr>
        <w:t>') AS 'EDITION'</w:t>
      </w:r>
    </w:p>
    <w:p w:rsidR="3A631BC7" w:rsidP="60ABF0BC" w:rsidRDefault="3A631BC7" w14:paraId="0ADC9FB2" w14:textId="01BB9C1F">
      <w:pPr>
        <w:pStyle w:val="Normal"/>
        <w:bidi w:val="0"/>
        <w:ind w:firstLine="0"/>
      </w:pPr>
      <w:r w:rsidR="62AD2692">
        <w:rPr/>
        <w:t>Por ejemplo, al conectarnos a un servidor SQL Server 2019 Express los comandos de consulta nos muest</w:t>
      </w:r>
      <w:r w:rsidR="7A2199D9">
        <w:rPr/>
        <w:t>ran la salida de resultados</w:t>
      </w:r>
    </w:p>
    <w:p w:rsidR="3A631BC7" w:rsidP="60ABF0BC" w:rsidRDefault="3A631BC7" w14:paraId="77494D3E" w14:textId="21708CE7">
      <w:pPr>
        <w:pStyle w:val="Normal"/>
        <w:bidi w:val="0"/>
        <w:ind w:firstLine="0"/>
        <w:jc w:val="center"/>
      </w:pPr>
      <w:r w:rsidR="5FEA08A4">
        <w:drawing>
          <wp:inline wp14:editId="3DE7FD82" wp14:anchorId="5C99A299">
            <wp:extent cx="6229350" cy="1362075"/>
            <wp:effectExtent l="0" t="0" r="0" b="0"/>
            <wp:docPr id="1774172961" name="" title=""/>
            <wp:cNvGraphicFramePr>
              <a:graphicFrameLocks noChangeAspect="1"/>
            </wp:cNvGraphicFramePr>
            <a:graphic>
              <a:graphicData uri="http://schemas.openxmlformats.org/drawingml/2006/picture">
                <pic:pic>
                  <pic:nvPicPr>
                    <pic:cNvPr id="0" name=""/>
                    <pic:cNvPicPr/>
                  </pic:nvPicPr>
                  <pic:blipFill>
                    <a:blip r:embed="R929d6d9790264d9d">
                      <a:extLst>
                        <a:ext xmlns:a="http://schemas.openxmlformats.org/drawingml/2006/main" uri="{28A0092B-C50C-407E-A947-70E740481C1C}">
                          <a14:useLocalDpi val="0"/>
                        </a:ext>
                      </a:extLst>
                    </a:blip>
                    <a:stretch>
                      <a:fillRect/>
                    </a:stretch>
                  </pic:blipFill>
                  <pic:spPr>
                    <a:xfrm>
                      <a:off x="0" y="0"/>
                      <a:ext cx="6229350" cy="1362075"/>
                    </a:xfrm>
                    <a:prstGeom prst="rect">
                      <a:avLst/>
                    </a:prstGeom>
                  </pic:spPr>
                </pic:pic>
              </a:graphicData>
            </a:graphic>
          </wp:inline>
        </w:drawing>
      </w:r>
      <w:r w:rsidR="3F57B05E">
        <w:rPr/>
        <w:t>Img</w:t>
      </w:r>
      <w:r w:rsidR="3F57B05E">
        <w:rPr/>
        <w:t xml:space="preserve">. 10.2.3-1 Información </w:t>
      </w:r>
      <w:r w:rsidR="3F57B05E">
        <w:rPr/>
        <w:t>Sql</w:t>
      </w:r>
      <w:r w:rsidR="3F57B05E">
        <w:rPr/>
        <w:t xml:space="preserve"> Server</w:t>
      </w:r>
    </w:p>
    <w:p w:rsidR="3A631BC7" w:rsidP="60ABF0BC" w:rsidRDefault="3A631BC7" w14:paraId="53A19B3C" w14:textId="7F433481">
      <w:pPr>
        <w:pStyle w:val="Normal"/>
        <w:bidi w:val="0"/>
      </w:pPr>
    </w:p>
    <w:p w:rsidR="3A631BC7" w:rsidP="3A631BC7" w:rsidRDefault="3A631BC7" w14:paraId="71E5195F" w14:textId="00F3E496">
      <w:pPr>
        <w:pStyle w:val="Normal"/>
      </w:pPr>
    </w:p>
    <w:p w:rsidRPr="00D35E2E" w:rsidR="00B46281" w:rsidP="00B46281" w:rsidRDefault="00B46281" w14:paraId="437C19F4" w14:textId="77777777">
      <w:pPr>
        <w:rPr>
          <w:color w:val="4B4F54" w:themeColor="text1"/>
        </w:rPr>
      </w:pPr>
      <w:r w:rsidRPr="00B46281">
        <w:rPr>
          <w:noProof/>
        </w:rPr>
        <w:drawing>
          <wp:anchor distT="0" distB="0" distL="114300" distR="114300" simplePos="0" relativeHeight="251937792" behindDoc="0" locked="1" layoutInCell="1" allowOverlap="1" wp14:anchorId="3AAE5265" wp14:editId="4C9BC4A8">
            <wp:simplePos x="0" y="0"/>
            <wp:positionH relativeFrom="column">
              <wp:posOffset>1789430</wp:posOffset>
            </wp:positionH>
            <wp:positionV relativeFrom="page">
              <wp:posOffset>8498205</wp:posOffset>
            </wp:positionV>
            <wp:extent cx="2541600" cy="694800"/>
            <wp:effectExtent l="0" t="0" r="0" b="0"/>
            <wp:wrapThrough wrapText="bothSides">
              <wp:wrapPolygon edited="0">
                <wp:start x="162" y="0"/>
                <wp:lineTo x="0" y="2369"/>
                <wp:lineTo x="0" y="10069"/>
                <wp:lineTo x="3886" y="18954"/>
                <wp:lineTo x="4048" y="20731"/>
                <wp:lineTo x="9391" y="20731"/>
                <wp:lineTo x="16516" y="20731"/>
                <wp:lineTo x="20564" y="20731"/>
                <wp:lineTo x="21373" y="20139"/>
                <wp:lineTo x="21373" y="2369"/>
                <wp:lineTo x="1295" y="0"/>
                <wp:lineTo x="162" y="0"/>
              </wp:wrapPolygon>
            </wp:wrapThrough>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_gri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41600" cy="694800"/>
                    </a:xfrm>
                    <a:prstGeom prst="rect">
                      <a:avLst/>
                    </a:prstGeom>
                  </pic:spPr>
                </pic:pic>
              </a:graphicData>
            </a:graphic>
            <wp14:sizeRelH relativeFrom="margin">
              <wp14:pctWidth>0</wp14:pctWidth>
            </wp14:sizeRelH>
            <wp14:sizeRelV relativeFrom="margin">
              <wp14:pctHeight>0</wp14:pctHeight>
            </wp14:sizeRelV>
          </wp:anchor>
        </w:drawing>
      </w:r>
    </w:p>
    <w:p w:rsidRPr="00D35E2E" w:rsidR="00B46281" w:rsidP="0097540E" w:rsidRDefault="00B46281" w14:paraId="1F3B1409" w14:textId="77777777">
      <w:pPr>
        <w:rPr>
          <w:color w:val="4B4F54" w:themeColor="text1"/>
        </w:rPr>
      </w:pPr>
    </w:p>
    <w:bookmarkEnd w:id="3"/>
    <w:p w:rsidRPr="00D35E2E" w:rsidR="00B46281" w:rsidP="0097540E" w:rsidRDefault="00B46281" w14:paraId="562C75D1" w14:textId="77777777">
      <w:pPr>
        <w:rPr>
          <w:color w:val="4B4F54" w:themeColor="text1"/>
        </w:rPr>
      </w:pPr>
    </w:p>
    <w:sectPr w:rsidRPr="00D35E2E" w:rsidR="00B46281" w:rsidSect="00EB3122">
      <w:headerReference w:type="default" r:id="rId37"/>
      <w:footerReference w:type="default" r:id="rId38"/>
      <w:headerReference w:type="first" r:id="rId39"/>
      <w:footerReference w:type="first" r:id="rId40"/>
      <w:pgSz w:w="11906" w:h="16838" w:orient="portrait" w:code="9"/>
      <w:pgMar w:top="2693" w:right="680" w:bottom="992" w:left="1418" w:header="70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A7C8E" w:rsidP="0094564E" w:rsidRDefault="009A7C8E" w14:paraId="1DA6542E" w14:textId="77777777">
      <w:r>
        <w:separator/>
      </w:r>
    </w:p>
  </w:endnote>
  <w:endnote w:type="continuationSeparator" w:id="0">
    <w:p w:rsidR="009A7C8E" w:rsidP="0094564E" w:rsidRDefault="009A7C8E" w14:paraId="3041E394"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Optimist">
    <w:panose1 w:val="00000000000000000000"/>
    <w:charset w:val="00"/>
    <w:family w:val="modern"/>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Helvetica 45 Light">
    <w:panose1 w:val="00000000000000000000"/>
    <w:charset w:val="00"/>
    <w:family w:val="swiss"/>
    <w:notTrueType/>
    <w:pitch w:val="variable"/>
    <w:sig w:usb0="800000AF" w:usb1="4000004A"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Frutiger-Bold">
    <w:altName w:val="Times New Roman"/>
    <w:charset w:val="00"/>
    <w:family w:val="auto"/>
    <w:pitch w:val="variable"/>
    <w:sig w:usb0="00000001" w:usb1="00000000" w:usb2="00000000" w:usb3="00000000" w:csb0="00000009" w:csb1="00000000"/>
  </w:font>
  <w:font w:name="Helvetica-Light">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42F122E1" w:rsidP="42F122E1" w:rsidRDefault="42F122E1" w14:paraId="67BC1437" w14:textId="3ED4E56A">
    <w:pPr>
      <w:pStyle w:val="Piedepgina"/>
      <w:jc w:val="right"/>
    </w:pPr>
    <w:r>
      <w:fldChar w:fldCharType="begin"/>
    </w:r>
    <w:r>
      <w:instrText xml:space="preserve">PAGE</w:instrText>
    </w:r>
    <w:r>
      <w:fldChar w:fldCharType="separate"/>
    </w:r>
    <w:r>
      <w:fldChar w:fldCharType="end"/>
    </w:r>
  </w:p>
  <w:tbl>
    <w:tblPr>
      <w:tblStyle w:val="TablaManualCasiopea4"/>
      <w:tblW w:w="5000" w:type="pct"/>
      <w:jc w:val="center"/>
      <w:tblBorders>
        <w:top w:val="none" w:color="auto" w:sz="0" w:space="0"/>
        <w:left w:val="none" w:color="auto" w:sz="0" w:space="0"/>
        <w:bottom w:val="none" w:color="auto" w:sz="0" w:space="0"/>
        <w:right w:val="none" w:color="auto" w:sz="0" w:space="0"/>
        <w:insideH w:val="single" w:color="4B4F54" w:themeColor="text1" w:sz="12" w:space="0"/>
        <w:insideV w:val="none" w:color="auto" w:sz="0" w:space="0"/>
      </w:tblBorders>
      <w:tblCellMar>
        <w:left w:w="0" w:type="dxa"/>
        <w:right w:w="113" w:type="dxa"/>
      </w:tblCellMar>
      <w:tblLook w:val="04A0" w:firstRow="1" w:lastRow="0" w:firstColumn="1" w:lastColumn="0" w:noHBand="0" w:noVBand="1"/>
    </w:tblPr>
    <w:tblGrid>
      <w:gridCol w:w="4660"/>
      <w:gridCol w:w="4131"/>
      <w:gridCol w:w="228"/>
      <w:gridCol w:w="789"/>
    </w:tblGrid>
    <w:tr w:rsidRPr="000C51F3" w:rsidR="00BD065E" w:rsidTr="004676C6" w14:paraId="6E1831B3" w14:textId="77777777">
      <w:trPr>
        <w:trHeight w:val="397"/>
        <w:jc w:val="center"/>
      </w:trPr>
      <w:tc>
        <w:tcPr>
          <w:tcW w:w="2376" w:type="pct"/>
          <w:shd w:val="clear" w:color="auto" w:fill="auto"/>
          <w:vAlign w:val="center"/>
        </w:tcPr>
        <w:p w:rsidRPr="000C51F3" w:rsidR="00BD065E" w:rsidP="0094564E" w:rsidRDefault="00BD065E" w14:paraId="54E11D2A" w14:textId="77777777">
          <w:pPr>
            <w:pStyle w:val="Encabezado"/>
          </w:pPr>
        </w:p>
      </w:tc>
      <w:tc>
        <w:tcPr>
          <w:tcW w:w="2106" w:type="pct"/>
          <w:shd w:val="clear" w:color="auto" w:fill="auto"/>
          <w:vAlign w:val="center"/>
        </w:tcPr>
        <w:p w:rsidR="00BD065E" w:rsidP="0094564E" w:rsidRDefault="00BD065E" w14:paraId="31126E5D" w14:textId="77777777">
          <w:pPr>
            <w:pStyle w:val="Encabezado"/>
          </w:pPr>
        </w:p>
      </w:tc>
      <w:tc>
        <w:tcPr>
          <w:tcW w:w="116" w:type="pct"/>
          <w:shd w:val="clear" w:color="auto" w:fill="auto"/>
          <w:vAlign w:val="center"/>
        </w:tcPr>
        <w:p w:rsidRPr="000C51F3" w:rsidR="00BD065E" w:rsidP="0094564E" w:rsidRDefault="00BD065E" w14:paraId="2DE403A5" w14:textId="77777777">
          <w:pPr>
            <w:pStyle w:val="Encabezado"/>
          </w:pPr>
        </w:p>
      </w:tc>
      <w:tc>
        <w:tcPr>
          <w:tcW w:w="402" w:type="pct"/>
          <w:shd w:val="clear" w:color="auto" w:fill="auto"/>
          <w:vAlign w:val="center"/>
        </w:tcPr>
        <w:p w:rsidRPr="007F1F1E" w:rsidR="00BD065E" w:rsidP="0094564E" w:rsidRDefault="00BD065E" w14:paraId="62431CDC" w14:textId="77777777">
          <w:pPr>
            <w:pStyle w:val="NPg"/>
          </w:pPr>
        </w:p>
      </w:tc>
    </w:tr>
    <w:tr w:rsidRPr="000C51F3" w:rsidR="00BD065E" w:rsidTr="004676C6" w14:paraId="771FDAD2" w14:textId="77777777">
      <w:trPr>
        <w:trHeight w:val="850"/>
        <w:jc w:val="center"/>
      </w:trPr>
      <w:tc>
        <w:tcPr>
          <w:tcW w:w="4482" w:type="pct"/>
          <w:gridSpan w:val="2"/>
          <w:vAlign w:val="bottom"/>
        </w:tcPr>
        <w:p w:rsidRPr="000C51F3" w:rsidR="00BD065E" w:rsidP="0094564E" w:rsidRDefault="00BD065E" w14:paraId="49E398E2" w14:textId="77777777">
          <w:pPr>
            <w:pStyle w:val="Encabezado"/>
          </w:pPr>
          <w:r>
            <w:rPr>
              <w:noProof/>
            </w:rPr>
            <w:drawing>
              <wp:inline distT="0" distB="0" distL="0" distR="0" wp14:anchorId="1FA897DF" wp14:editId="21D6F764">
                <wp:extent cx="1407600" cy="385200"/>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ogo_gris.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07600" cy="385200"/>
                        </a:xfrm>
                        <a:prstGeom prst="rect">
                          <a:avLst/>
                        </a:prstGeom>
                      </pic:spPr>
                    </pic:pic>
                  </a:graphicData>
                </a:graphic>
              </wp:inline>
            </w:drawing>
          </w:r>
        </w:p>
      </w:tc>
      <w:tc>
        <w:tcPr>
          <w:tcW w:w="116" w:type="pct"/>
          <w:vAlign w:val="center"/>
        </w:tcPr>
        <w:p w:rsidRPr="000C51F3" w:rsidR="00BD065E" w:rsidP="0094564E" w:rsidRDefault="00BD065E" w14:paraId="16287F21" w14:textId="77777777">
          <w:pPr>
            <w:pStyle w:val="Encabezado"/>
          </w:pPr>
        </w:p>
      </w:tc>
      <w:tc>
        <w:tcPr>
          <w:tcW w:w="402" w:type="pct"/>
          <w:shd w:val="clear" w:color="auto" w:fill="4B4F54" w:themeFill="text2"/>
          <w:vAlign w:val="center"/>
        </w:tcPr>
        <w:p w:rsidRPr="00963193" w:rsidR="00BD065E" w:rsidP="0094564E" w:rsidRDefault="00BD065E" w14:paraId="63686962" w14:textId="77777777">
          <w:pPr>
            <w:pStyle w:val="NPg"/>
          </w:pPr>
          <w:r w:rsidRPr="00963193">
            <w:fldChar w:fldCharType="begin"/>
          </w:r>
          <w:r w:rsidRPr="00963193">
            <w:instrText xml:space="preserve"> PAGE   \* MERGEFORMAT </w:instrText>
          </w:r>
          <w:r w:rsidRPr="00963193">
            <w:fldChar w:fldCharType="separate"/>
          </w:r>
          <w:r w:rsidR="00846BBE">
            <w:rPr>
              <w:noProof/>
            </w:rPr>
            <w:t>12</w:t>
          </w:r>
          <w:r w:rsidRPr="00963193">
            <w:fldChar w:fldCharType="end"/>
          </w:r>
        </w:p>
      </w:tc>
    </w:tr>
  </w:tbl>
  <w:p w:rsidRPr="00DF1F0E" w:rsidR="00BD065E" w:rsidP="00DF1F0E" w:rsidRDefault="00BD065E" w14:paraId="3437C83D" w14:textId="77777777">
    <w:pPr>
      <w:pStyle w:val="TablaTexto"/>
    </w:pPr>
    <w:r w:rsidRPr="00DF1F0E">
      <w:fldChar w:fldCharType="begin"/>
    </w:r>
    <w:r w:rsidRPr="00DF1F0E">
      <w:instrText>[Título del plan de negocio]</w:instrText>
    </w:r>
    <w:r w:rsidRPr="00DF1F0E">
      <w:fldChar w:fldCharType="separate"/>
    </w:r>
    <w:r w:rsidRPr="00DF1F0E">
      <w:t xml:space="preserve"> - </w:t>
    </w:r>
    <w:r w:rsidRPr="00DF1F0E">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CD6CF5" w:rsidR="00BD065E" w:rsidP="0094564E" w:rsidRDefault="00BD065E" w14:paraId="74320C0E" w14:textId="77777777">
    <w:pPr>
      <w:rPr>
        <w:lang w:eastAsia="ja-JP"/>
      </w:rPr>
    </w:pPr>
    <w:r w:rsidRPr="00923E43">
      <w:rPr>
        <w:lang w:val="en-US" w:eastAsia="ja-JP"/>
      </w:rPr>
      <w:fldChar w:fldCharType="begin"/>
    </w:r>
    <w:r w:rsidRPr="00923E43">
      <w:rPr>
        <w:lang w:eastAsia="ja-JP"/>
      </w:rPr>
      <w:instrText>[Título del plan de negocio]</w:instrText>
    </w:r>
    <w:r w:rsidRPr="00923E43">
      <w:rPr>
        <w:lang w:val="en-US" w:eastAsia="ja-JP"/>
      </w:rPr>
      <w:fldChar w:fldCharType="separate"/>
    </w:r>
    <w:r w:rsidRPr="00923E43">
      <w:rPr>
        <w:lang w:eastAsia="ja-JP"/>
      </w:rPr>
      <w:t xml:space="preserve"> - </w:t>
    </w:r>
    <w:r w:rsidRPr="00923E43">
      <w:rPr>
        <w:lang w:val="en-US" w:eastAsia="ja-JP"/>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tbl>
    <w:tblPr>
      <w:tblStyle w:val="TablaManualCasiopea5"/>
      <w:tblW w:w="5000" w:type="pct"/>
      <w:jc w:val="center"/>
      <w:tblBorders>
        <w:top w:val="none" w:color="auto" w:sz="0" w:space="0"/>
        <w:left w:val="none" w:color="auto" w:sz="0" w:space="0"/>
        <w:bottom w:val="none" w:color="auto" w:sz="0" w:space="0"/>
        <w:right w:val="none" w:color="auto" w:sz="0" w:space="0"/>
        <w:insideH w:val="single" w:color="4B4F54" w:themeColor="text1" w:sz="12" w:space="0"/>
        <w:insideV w:val="none" w:color="auto" w:sz="0" w:space="0"/>
      </w:tblBorders>
      <w:tblCellMar>
        <w:left w:w="0" w:type="dxa"/>
        <w:right w:w="113" w:type="dxa"/>
      </w:tblCellMar>
      <w:tblLook w:val="04A0" w:firstRow="1" w:lastRow="0" w:firstColumn="1" w:lastColumn="0" w:noHBand="0" w:noVBand="1"/>
    </w:tblPr>
    <w:tblGrid>
      <w:gridCol w:w="4660"/>
      <w:gridCol w:w="4131"/>
      <w:gridCol w:w="228"/>
      <w:gridCol w:w="789"/>
    </w:tblGrid>
    <w:tr w:rsidRPr="000C51F3" w:rsidR="00BD065E" w:rsidTr="002944A9" w14:paraId="4F904CB7" w14:textId="77777777">
      <w:trPr>
        <w:trHeight w:val="510"/>
        <w:jc w:val="center"/>
      </w:trPr>
      <w:tc>
        <w:tcPr>
          <w:tcW w:w="2376" w:type="pct"/>
          <w:shd w:val="clear" w:color="auto" w:fill="auto"/>
          <w:vAlign w:val="center"/>
        </w:tcPr>
        <w:p w:rsidRPr="000C51F3" w:rsidR="00BD065E" w:rsidP="0046509A" w:rsidRDefault="00BD065E" w14:paraId="06971CD3" w14:textId="77777777">
          <w:pPr>
            <w:pStyle w:val="Encabezado"/>
          </w:pPr>
        </w:p>
      </w:tc>
      <w:tc>
        <w:tcPr>
          <w:tcW w:w="2106" w:type="pct"/>
          <w:shd w:val="clear" w:color="auto" w:fill="auto"/>
          <w:vAlign w:val="center"/>
        </w:tcPr>
        <w:p w:rsidR="00BD065E" w:rsidP="0046509A" w:rsidRDefault="00BD065E" w14:paraId="2A1F701D" w14:textId="77777777">
          <w:pPr>
            <w:pStyle w:val="Encabezado"/>
          </w:pPr>
        </w:p>
      </w:tc>
      <w:tc>
        <w:tcPr>
          <w:tcW w:w="116" w:type="pct"/>
          <w:shd w:val="clear" w:color="auto" w:fill="auto"/>
          <w:vAlign w:val="center"/>
        </w:tcPr>
        <w:p w:rsidRPr="000C51F3" w:rsidR="00BD065E" w:rsidP="0046509A" w:rsidRDefault="00BD065E" w14:paraId="03EFCA41" w14:textId="77777777">
          <w:pPr>
            <w:pStyle w:val="Encabezado"/>
          </w:pPr>
        </w:p>
      </w:tc>
      <w:tc>
        <w:tcPr>
          <w:tcW w:w="402" w:type="pct"/>
          <w:shd w:val="clear" w:color="auto" w:fill="auto"/>
          <w:vAlign w:val="center"/>
        </w:tcPr>
        <w:p w:rsidRPr="007F1F1E" w:rsidR="00BD065E" w:rsidP="0046509A" w:rsidRDefault="00BD065E" w14:paraId="5F96A722" w14:textId="77777777">
          <w:pPr>
            <w:pStyle w:val="NPg"/>
          </w:pPr>
        </w:p>
      </w:tc>
    </w:tr>
    <w:tr w:rsidRPr="000C51F3" w:rsidR="00BD065E" w:rsidTr="002944A9" w14:paraId="2903CBC8" w14:textId="77777777">
      <w:trPr>
        <w:trHeight w:val="850"/>
        <w:jc w:val="center"/>
      </w:trPr>
      <w:tc>
        <w:tcPr>
          <w:tcW w:w="4482" w:type="pct"/>
          <w:gridSpan w:val="2"/>
          <w:vAlign w:val="bottom"/>
        </w:tcPr>
        <w:p w:rsidRPr="000C51F3" w:rsidR="00BD065E" w:rsidP="0046509A" w:rsidRDefault="00BD065E" w14:paraId="5B95CD12" w14:textId="77777777">
          <w:pPr>
            <w:pStyle w:val="Encabezado"/>
          </w:pPr>
          <w:r>
            <w:rPr>
              <w:noProof/>
            </w:rPr>
            <w:drawing>
              <wp:inline distT="0" distB="0" distL="0" distR="0" wp14:anchorId="6AA81CC9" wp14:editId="4E653591">
                <wp:extent cx="1407600" cy="385200"/>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ogo_gris.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07600" cy="385200"/>
                        </a:xfrm>
                        <a:prstGeom prst="rect">
                          <a:avLst/>
                        </a:prstGeom>
                      </pic:spPr>
                    </pic:pic>
                  </a:graphicData>
                </a:graphic>
              </wp:inline>
            </w:drawing>
          </w:r>
        </w:p>
      </w:tc>
      <w:tc>
        <w:tcPr>
          <w:tcW w:w="116" w:type="pct"/>
          <w:vAlign w:val="center"/>
        </w:tcPr>
        <w:p w:rsidRPr="000C51F3" w:rsidR="00BD065E" w:rsidP="0046509A" w:rsidRDefault="00BD065E" w14:paraId="5220BBB2" w14:textId="77777777">
          <w:pPr>
            <w:pStyle w:val="Encabezado"/>
          </w:pPr>
        </w:p>
      </w:tc>
      <w:tc>
        <w:tcPr>
          <w:tcW w:w="402" w:type="pct"/>
          <w:shd w:val="clear" w:color="auto" w:fill="4B4F54" w:themeFill="text2"/>
          <w:vAlign w:val="center"/>
        </w:tcPr>
        <w:p w:rsidRPr="007F1F1E" w:rsidR="00BD065E" w:rsidP="0046509A" w:rsidRDefault="00BD065E" w14:paraId="7B20FA2E" w14:textId="77777777">
          <w:pPr>
            <w:pStyle w:val="NPg"/>
          </w:pPr>
          <w:r w:rsidRPr="007F1F1E">
            <w:fldChar w:fldCharType="begin"/>
          </w:r>
          <w:r w:rsidRPr="007F1F1E">
            <w:instrText xml:space="preserve"> PAGE   \* MERGEFORMAT </w:instrText>
          </w:r>
          <w:r w:rsidRPr="007F1F1E">
            <w:fldChar w:fldCharType="separate"/>
          </w:r>
          <w:r w:rsidR="003D5394">
            <w:rPr>
              <w:noProof/>
              <w:lang w:eastAsia="en-US"/>
            </w:rPr>
            <w:t>2</w:t>
          </w:r>
          <w:r w:rsidRPr="007F1F1E">
            <w:fldChar w:fldCharType="end"/>
          </w:r>
        </w:p>
      </w:tc>
    </w:tr>
  </w:tbl>
  <w:p w:rsidRPr="00CD6CF5" w:rsidR="00BD065E" w:rsidP="0046509A" w:rsidRDefault="00BD065E" w14:paraId="5567827E" w14:textId="77777777">
    <w:pPr>
      <w:pStyle w:val="TablaTexto"/>
    </w:pPr>
    <w:r w:rsidRPr="0046509A">
      <w:fldChar w:fldCharType="begin"/>
    </w:r>
    <w:r w:rsidRPr="00923E43">
      <w:instrText>[Título del plan de negocio]</w:instrText>
    </w:r>
    <w:r w:rsidRPr="0046509A">
      <w:fldChar w:fldCharType="separate"/>
    </w:r>
    <w:r w:rsidRPr="00923E43">
      <w:t xml:space="preserve"> - </w:t>
    </w:r>
    <w:r w:rsidRPr="0046509A">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42F122E1" w:rsidP="42F122E1" w:rsidRDefault="42F122E1" w14:paraId="05FA336D" w14:textId="3F759DBD">
    <w:pPr>
      <w:pStyle w:val="Piedepgina"/>
      <w:jc w:val="right"/>
    </w:pPr>
    <w:r>
      <w:fldChar w:fldCharType="begin"/>
    </w:r>
    <w:r>
      <w:instrText xml:space="preserve">PAGE</w:instrText>
    </w:r>
    <w:r>
      <w:fldChar w:fldCharType="separate"/>
    </w:r>
    <w:r>
      <w:fldChar w:fldCharType="end"/>
    </w:r>
  </w:p>
  <w:p w:rsidRPr="00DF1F0E" w:rsidR="00BD065E" w:rsidP="00DF1F0E" w:rsidRDefault="00BD065E" w14:paraId="2B639C41" w14:textId="72D42803">
    <w:pPr>
      <w:pStyle w:val="TablaTex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CD6CF5" w:rsidR="00BD065E" w:rsidP="0027558C" w:rsidRDefault="00BD065E" w14:paraId="085BFC7F" w14:textId="4A161F72">
    <w:pPr>
      <w:rPr>
        <w:lang w:eastAsia="ja-JP"/>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A7C8E" w:rsidP="0094564E" w:rsidRDefault="009A7C8E" w14:paraId="722B00AE" w14:textId="77777777">
      <w:r>
        <w:separator/>
      </w:r>
    </w:p>
  </w:footnote>
  <w:footnote w:type="continuationSeparator" w:id="0">
    <w:p w:rsidR="009A7C8E" w:rsidP="0094564E" w:rsidRDefault="009A7C8E" w14:paraId="42C6D796"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BD065E" w:rsidP="0094564E" w:rsidRDefault="00BD065E" w14:paraId="1D7B270A" w14:textId="7777777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tbl>
    <w:tblPr>
      <w:tblStyle w:val="TablaManualCasiopea4"/>
      <w:tblW w:w="980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28" w:type="dxa"/>
      </w:tblCellMar>
      <w:tblLook w:val="04A0" w:firstRow="1" w:lastRow="0" w:firstColumn="1" w:lastColumn="0" w:noHBand="0" w:noVBand="1"/>
    </w:tblPr>
    <w:tblGrid>
      <w:gridCol w:w="5001"/>
      <w:gridCol w:w="4808"/>
    </w:tblGrid>
    <w:tr w:rsidRPr="00E66C35" w:rsidR="00BD065E" w:rsidTr="2BB54830" w14:paraId="0466A309" w14:textId="77777777">
      <w:trPr>
        <w:trHeight w:val="510"/>
        <w:jc w:val="center"/>
      </w:trPr>
      <w:tc>
        <w:tcPr>
          <w:tcW w:w="2549" w:type="pct"/>
          <w:shd w:val="clear" w:color="auto" w:fill="auto"/>
          <w:tcMar/>
          <w:vAlign w:val="center"/>
        </w:tcPr>
        <w:p w:rsidRPr="000C51F3" w:rsidR="00BD065E" w:rsidP="0094564E" w:rsidRDefault="00BD065E" w14:paraId="5D111FF7" w14:textId="77777777">
          <w:pPr>
            <w:pStyle w:val="Encabezado"/>
          </w:pPr>
          <w:r>
            <w:rPr>
              <w:noProof/>
            </w:rPr>
            <w:drawing>
              <wp:anchor distT="0" distB="0" distL="114300" distR="114300" simplePos="0" relativeHeight="251663360" behindDoc="0" locked="0" layoutInCell="1" allowOverlap="0" wp14:anchorId="57C36CC9" wp14:editId="7F314171">
                <wp:simplePos x="0" y="0"/>
                <wp:positionH relativeFrom="margin">
                  <wp:posOffset>0</wp:posOffset>
                </wp:positionH>
                <wp:positionV relativeFrom="margin">
                  <wp:posOffset>3810</wp:posOffset>
                </wp:positionV>
                <wp:extent cx="2250000" cy="61560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50000" cy="6156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451" w:type="pct"/>
          <w:shd w:val="clear" w:color="auto" w:fill="auto"/>
          <w:tcMar/>
          <w:vAlign w:val="center"/>
        </w:tcPr>
        <w:p w:rsidRPr="0067605C" w:rsidR="00BD065E" w:rsidP="00957447" w:rsidRDefault="00BD065E" w14:paraId="65CBDF2C" w14:textId="584273B7">
          <w:pPr>
            <w:pStyle w:val="nombreproyecto"/>
          </w:pPr>
          <w:r w:rsidR="2BB54830">
            <w:rPr/>
            <w:t>Casiop</w:t>
          </w:r>
          <w:r w:rsidR="2BB54830">
            <w:rPr/>
            <w:t>ea</w:t>
          </w:r>
          <w:r w:rsidR="2BB54830">
            <w:rPr/>
            <w:t xml:space="preserve"> MCI</w:t>
          </w:r>
        </w:p>
      </w:tc>
    </w:tr>
  </w:tbl>
  <w:p w:rsidR="00BD065E" w:rsidP="00DF1F0E" w:rsidRDefault="00BD065E" w14:paraId="664355AD" w14:textId="77777777">
    <w:pPr>
      <w:pStyle w:val="TablaTex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tbl>
    <w:tblPr>
      <w:tblStyle w:val="TablaManualCasiopea4"/>
      <w:tblW w:w="980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28" w:type="dxa"/>
      </w:tblCellMar>
      <w:tblLook w:val="04A0" w:firstRow="1" w:lastRow="0" w:firstColumn="1" w:lastColumn="0" w:noHBand="0" w:noVBand="1"/>
    </w:tblPr>
    <w:tblGrid>
      <w:gridCol w:w="4661"/>
      <w:gridCol w:w="5148"/>
    </w:tblGrid>
    <w:tr w:rsidRPr="00E66C35" w:rsidR="00BD065E" w:rsidTr="00EB3122" w14:paraId="044AB661" w14:textId="77777777">
      <w:trPr>
        <w:trHeight w:val="510"/>
        <w:jc w:val="center"/>
      </w:trPr>
      <w:tc>
        <w:tcPr>
          <w:tcW w:w="2376" w:type="pct"/>
          <w:shd w:val="clear" w:color="auto" w:fill="auto"/>
          <w:vAlign w:val="center"/>
        </w:tcPr>
        <w:p w:rsidRPr="000C51F3" w:rsidR="00BD065E" w:rsidP="00907A52" w:rsidRDefault="00BD065E" w14:paraId="6A0E85E4" w14:textId="77777777">
          <w:pPr>
            <w:pStyle w:val="Encabezado"/>
          </w:pPr>
          <w:r>
            <w:rPr>
              <w:noProof/>
            </w:rPr>
            <w:drawing>
              <wp:anchor distT="0" distB="0" distL="114300" distR="114300" simplePos="0" relativeHeight="251681792" behindDoc="0" locked="0" layoutInCell="1" allowOverlap="0" wp14:anchorId="173633F0" wp14:editId="15733F61">
                <wp:simplePos x="0" y="0"/>
                <wp:positionH relativeFrom="margin">
                  <wp:posOffset>0</wp:posOffset>
                </wp:positionH>
                <wp:positionV relativeFrom="margin">
                  <wp:posOffset>3810</wp:posOffset>
                </wp:positionV>
                <wp:extent cx="2250000" cy="61560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50000" cy="615600"/>
                        </a:xfrm>
                        <a:prstGeom prst="rect">
                          <a:avLst/>
                        </a:prstGeom>
                        <a:noFill/>
                      </pic:spPr>
                    </pic:pic>
                  </a:graphicData>
                </a:graphic>
                <wp14:sizeRelH relativeFrom="margin">
                  <wp14:pctWidth>0</wp14:pctWidth>
                </wp14:sizeRelH>
                <wp14:sizeRelV relativeFrom="margin">
                  <wp14:pctHeight>0</wp14:pctHeight>
                </wp14:sizeRelV>
              </wp:anchor>
            </w:drawing>
          </w:r>
        </w:p>
      </w:tc>
      <w:tc>
        <w:tcPr>
          <w:tcW w:w="2624" w:type="pct"/>
          <w:shd w:val="clear" w:color="auto" w:fill="auto"/>
          <w:vAlign w:val="center"/>
        </w:tcPr>
        <w:p w:rsidRPr="0067605C" w:rsidR="00BD065E" w:rsidP="00907A52" w:rsidRDefault="00BD065E" w14:paraId="17D7FDBE" w14:textId="77777777">
          <w:pPr>
            <w:pStyle w:val="nombreproyecto"/>
          </w:pPr>
          <w:r>
            <w:t>casiopea MCI</w:t>
          </w:r>
        </w:p>
      </w:tc>
    </w:tr>
  </w:tbl>
  <w:p w:rsidR="00BD065E" w:rsidP="0094564E" w:rsidRDefault="00BD065E" w14:paraId="7DF4E37C" w14:textId="77777777">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D4432" w:rsidP="00DF1F0E" w:rsidRDefault="00CD4432" w14:paraId="44FB30F8" w14:textId="77777777">
    <w:pPr>
      <w:pStyle w:val="TablaTex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220622" w:rsidR="00BD065E" w:rsidP="00220622" w:rsidRDefault="00BD065E" w14:paraId="1A965116" w14:textId="77777777">
    <w:pPr>
      <w:pStyle w:val="Encabezado"/>
    </w:pPr>
  </w:p>
</w:hdr>
</file>

<file path=word/header6.xml><?xml version="1.0" encoding="utf-8"?>
<w:hd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265"/>
      <w:gridCol w:w="3265"/>
      <w:gridCol w:w="3265"/>
    </w:tblGrid>
    <w:tr w:rsidR="2BB54830" w:rsidTr="2BB54830" w14:paraId="526FA329">
      <w:trPr>
        <w:trHeight w:val="300"/>
      </w:trPr>
      <w:tc>
        <w:tcPr>
          <w:tcW w:w="3265" w:type="dxa"/>
          <w:tcMar/>
        </w:tcPr>
        <w:p w:rsidR="2BB54830" w:rsidP="2BB54830" w:rsidRDefault="2BB54830" w14:paraId="6E761B22" w14:textId="3120111B">
          <w:pPr>
            <w:pStyle w:val="Encabezado"/>
            <w:bidi w:val="0"/>
            <w:ind w:left="-115"/>
            <w:jc w:val="left"/>
          </w:pPr>
        </w:p>
      </w:tc>
      <w:tc>
        <w:tcPr>
          <w:tcW w:w="3265" w:type="dxa"/>
          <w:tcMar/>
        </w:tcPr>
        <w:p w:rsidR="2BB54830" w:rsidP="2BB54830" w:rsidRDefault="2BB54830" w14:paraId="7F2CD497" w14:textId="7AC6BD00">
          <w:pPr>
            <w:pStyle w:val="Encabezado"/>
            <w:bidi w:val="0"/>
            <w:jc w:val="center"/>
          </w:pPr>
        </w:p>
      </w:tc>
      <w:tc>
        <w:tcPr>
          <w:tcW w:w="3265" w:type="dxa"/>
          <w:tcMar/>
        </w:tcPr>
        <w:p w:rsidR="2BB54830" w:rsidP="2BB54830" w:rsidRDefault="2BB54830" w14:paraId="5012FF93" w14:textId="245E5530">
          <w:pPr>
            <w:pStyle w:val="Encabezado"/>
            <w:bidi w:val="0"/>
            <w:ind w:right="-115"/>
            <w:jc w:val="right"/>
          </w:pPr>
        </w:p>
      </w:tc>
    </w:tr>
  </w:tbl>
  <w:p w:rsidR="2BB54830" w:rsidP="2BB54830" w:rsidRDefault="2BB54830" w14:paraId="118E4D66" w14:textId="204ADC05">
    <w:pPr>
      <w:pStyle w:val="Encabezado"/>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5">
    <w:nsid w:val="125753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7bfe87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6ac18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5939e9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3fc8a9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27d502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711d68a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1939c7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47de76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d9bf5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93852a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7fa3338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66e047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AE358B1"/>
    <w:multiLevelType w:val="hybridMultilevel"/>
    <w:tmpl w:val="443AB2AC"/>
    <w:lvl w:ilvl="0">
      <w:start w:val="1"/>
      <w:numFmt w:val="bullet"/>
      <w:pStyle w:val="Prrafodelista"/>
      <w:lvlText w:val=""/>
      <w:lvlJc w:val="left"/>
      <w:pPr>
        <w:ind w:left="1776" w:hanging="360"/>
      </w:pPr>
      <w:rPr>
        <w:rFonts w:hint="default" w:ascii="Wingdings" w:hAnsi="Wingdings"/>
        <w:b w:val="0"/>
        <w:bCs w:val="0"/>
        <w:i w:val="0"/>
        <w:iCs w:val="0"/>
        <w:caps w:val="0"/>
        <w:smallCaps w:val="0"/>
        <w:strike w:val="0"/>
        <w:dstrike w:val="0"/>
        <w:outline w:val="0"/>
        <w:shadow w:val="0"/>
        <w:emboss w:val="0"/>
        <w:imprint w:val="0"/>
        <w:noProof w:val="0"/>
        <w:vanish w:val="0"/>
        <w:color w:val="00B2A9" w:themeColor="accen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DFCACFA6">
      <w:start w:val="5"/>
      <w:numFmt w:val="bullet"/>
      <w:lvlText w:val="•"/>
      <w:lvlJc w:val="left"/>
      <w:pPr>
        <w:ind w:left="2841" w:hanging="705"/>
      </w:pPr>
      <w:rPr>
        <w:rFonts w:hint="default" w:ascii="Calibri Light" w:hAnsi="Calibri Light" w:cs="Times New Roman" w:eastAsiaTheme="minorHAnsi"/>
      </w:rPr>
    </w:lvl>
    <w:lvl w:ilvl="2" w:tplc="0C0A0005" w:tentative="1">
      <w:start w:val="1"/>
      <w:numFmt w:val="bullet"/>
      <w:lvlText w:val=""/>
      <w:lvlJc w:val="left"/>
      <w:pPr>
        <w:ind w:left="3216" w:hanging="360"/>
      </w:pPr>
      <w:rPr>
        <w:rFonts w:hint="default" w:ascii="Wingdings" w:hAnsi="Wingdings"/>
      </w:rPr>
    </w:lvl>
    <w:lvl w:ilvl="3" w:tplc="0C0A0001" w:tentative="1">
      <w:start w:val="1"/>
      <w:numFmt w:val="bullet"/>
      <w:lvlText w:val=""/>
      <w:lvlJc w:val="left"/>
      <w:pPr>
        <w:ind w:left="3936" w:hanging="360"/>
      </w:pPr>
      <w:rPr>
        <w:rFonts w:hint="default" w:ascii="Symbol" w:hAnsi="Symbol"/>
      </w:rPr>
    </w:lvl>
    <w:lvl w:ilvl="4" w:tplc="0C0A0003" w:tentative="1">
      <w:start w:val="1"/>
      <w:numFmt w:val="bullet"/>
      <w:lvlText w:val="o"/>
      <w:lvlJc w:val="left"/>
      <w:pPr>
        <w:ind w:left="4656" w:hanging="360"/>
      </w:pPr>
      <w:rPr>
        <w:rFonts w:hint="default" w:ascii="Courier New" w:hAnsi="Courier New" w:cs="Courier New"/>
      </w:rPr>
    </w:lvl>
    <w:lvl w:ilvl="5" w:tplc="0C0A0005" w:tentative="1">
      <w:start w:val="1"/>
      <w:numFmt w:val="bullet"/>
      <w:lvlText w:val=""/>
      <w:lvlJc w:val="left"/>
      <w:pPr>
        <w:ind w:left="5376" w:hanging="360"/>
      </w:pPr>
      <w:rPr>
        <w:rFonts w:hint="default" w:ascii="Wingdings" w:hAnsi="Wingdings"/>
      </w:rPr>
    </w:lvl>
    <w:lvl w:ilvl="6" w:tplc="0C0A0001" w:tentative="1">
      <w:start w:val="1"/>
      <w:numFmt w:val="bullet"/>
      <w:lvlText w:val=""/>
      <w:lvlJc w:val="left"/>
      <w:pPr>
        <w:ind w:left="6096" w:hanging="360"/>
      </w:pPr>
      <w:rPr>
        <w:rFonts w:hint="default" w:ascii="Symbol" w:hAnsi="Symbol"/>
      </w:rPr>
    </w:lvl>
    <w:lvl w:ilvl="7" w:tplc="0C0A0003" w:tentative="1">
      <w:start w:val="1"/>
      <w:numFmt w:val="bullet"/>
      <w:lvlText w:val="o"/>
      <w:lvlJc w:val="left"/>
      <w:pPr>
        <w:ind w:left="6816" w:hanging="360"/>
      </w:pPr>
      <w:rPr>
        <w:rFonts w:hint="default" w:ascii="Courier New" w:hAnsi="Courier New" w:cs="Courier New"/>
      </w:rPr>
    </w:lvl>
    <w:lvl w:ilvl="8" w:tplc="0C0A0005" w:tentative="1">
      <w:start w:val="1"/>
      <w:numFmt w:val="bullet"/>
      <w:lvlText w:val=""/>
      <w:lvlJc w:val="left"/>
      <w:pPr>
        <w:ind w:left="7536" w:hanging="360"/>
      </w:pPr>
      <w:rPr>
        <w:rFonts w:hint="default" w:ascii="Wingdings" w:hAnsi="Wingdings"/>
      </w:rPr>
    </w:lvl>
  </w:abstractNum>
  <w:abstractNum w:abstractNumId="1" w15:restartNumberingAfterBreak="0">
    <w:nsid w:val="14843FA6"/>
    <w:multiLevelType w:val="hybridMultilevel"/>
    <w:tmpl w:val="266AF82A"/>
    <w:lvl w:ilvl="0" w:tplc="F9F4924E">
      <w:start w:val="1"/>
      <w:numFmt w:val="bullet"/>
      <w:lvlText w:val="›"/>
      <w:lvlJc w:val="left"/>
      <w:pPr>
        <w:ind w:left="1068" w:hanging="360"/>
      </w:pPr>
      <w:rPr>
        <w:rFonts w:hint="default" w:ascii="SEOptimist" w:hAnsi="SEOptimist"/>
        <w:color w:val="009530"/>
        <w:sz w:val="32"/>
        <w:szCs w:val="32"/>
      </w:rPr>
    </w:lvl>
    <w:lvl w:ilvl="1" w:tplc="2C669FC2">
      <w:start w:val="1"/>
      <w:numFmt w:val="bullet"/>
      <w:lvlText w:val=""/>
      <w:lvlJc w:val="left"/>
      <w:pPr>
        <w:ind w:left="1788" w:hanging="360"/>
      </w:pPr>
      <w:rPr>
        <w:rFonts w:hint="default" w:ascii="Wingdings" w:hAnsi="Wingdings"/>
        <w:color w:val="009530"/>
      </w:rPr>
    </w:lvl>
    <w:lvl w:ilvl="2" w:tplc="0C0A0005">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2" w15:restartNumberingAfterBreak="0">
    <w:nsid w:val="16EC00F3"/>
    <w:multiLevelType w:val="hybridMultilevel"/>
    <w:tmpl w:val="470267F0"/>
    <w:lvl w:ilvl="0" w:tplc="E91EAC0E">
      <w:numFmt w:val="bullet"/>
      <w:lvlText w:val="-"/>
      <w:lvlJc w:val="left"/>
      <w:pPr>
        <w:ind w:left="767" w:hanging="360"/>
      </w:pPr>
      <w:rPr>
        <w:rFonts w:hint="default" w:ascii="Calibri Light" w:hAnsi="Calibri Light" w:cs="Times New Roman"/>
        <w:color w:val="00B2A9" w:themeColor="accent1"/>
      </w:rPr>
    </w:lvl>
    <w:lvl w:ilvl="1" w:tplc="0C0A0003">
      <w:start w:val="1"/>
      <w:numFmt w:val="bullet"/>
      <w:lvlText w:val="o"/>
      <w:lvlJc w:val="left"/>
      <w:pPr>
        <w:ind w:left="1487" w:hanging="360"/>
      </w:pPr>
      <w:rPr>
        <w:rFonts w:hint="default" w:ascii="Courier New" w:hAnsi="Courier New" w:cs="Courier New"/>
      </w:rPr>
    </w:lvl>
    <w:lvl w:ilvl="2" w:tplc="0C0A0005">
      <w:start w:val="1"/>
      <w:numFmt w:val="bullet"/>
      <w:lvlText w:val=""/>
      <w:lvlJc w:val="left"/>
      <w:pPr>
        <w:ind w:left="2207" w:hanging="360"/>
      </w:pPr>
      <w:rPr>
        <w:rFonts w:hint="default" w:ascii="Wingdings" w:hAnsi="Wingdings"/>
      </w:rPr>
    </w:lvl>
    <w:lvl w:ilvl="3" w:tplc="0C0A0001">
      <w:start w:val="1"/>
      <w:numFmt w:val="bullet"/>
      <w:lvlText w:val=""/>
      <w:lvlJc w:val="left"/>
      <w:pPr>
        <w:ind w:left="2927" w:hanging="360"/>
      </w:pPr>
      <w:rPr>
        <w:rFonts w:hint="default" w:ascii="Symbol" w:hAnsi="Symbol"/>
      </w:rPr>
    </w:lvl>
    <w:lvl w:ilvl="4" w:tplc="0C0A0003" w:tentative="1">
      <w:start w:val="1"/>
      <w:numFmt w:val="bullet"/>
      <w:lvlText w:val="o"/>
      <w:lvlJc w:val="left"/>
      <w:pPr>
        <w:ind w:left="3647" w:hanging="360"/>
      </w:pPr>
      <w:rPr>
        <w:rFonts w:hint="default" w:ascii="Courier New" w:hAnsi="Courier New" w:cs="Courier New"/>
      </w:rPr>
    </w:lvl>
    <w:lvl w:ilvl="5" w:tplc="0C0A0005" w:tentative="1">
      <w:start w:val="1"/>
      <w:numFmt w:val="bullet"/>
      <w:lvlText w:val=""/>
      <w:lvlJc w:val="left"/>
      <w:pPr>
        <w:ind w:left="4367" w:hanging="360"/>
      </w:pPr>
      <w:rPr>
        <w:rFonts w:hint="default" w:ascii="Wingdings" w:hAnsi="Wingdings"/>
      </w:rPr>
    </w:lvl>
    <w:lvl w:ilvl="6" w:tplc="0C0A0001" w:tentative="1">
      <w:start w:val="1"/>
      <w:numFmt w:val="bullet"/>
      <w:lvlText w:val=""/>
      <w:lvlJc w:val="left"/>
      <w:pPr>
        <w:ind w:left="5087" w:hanging="360"/>
      </w:pPr>
      <w:rPr>
        <w:rFonts w:hint="default" w:ascii="Symbol" w:hAnsi="Symbol"/>
      </w:rPr>
    </w:lvl>
    <w:lvl w:ilvl="7" w:tplc="0C0A0003" w:tentative="1">
      <w:start w:val="1"/>
      <w:numFmt w:val="bullet"/>
      <w:lvlText w:val="o"/>
      <w:lvlJc w:val="left"/>
      <w:pPr>
        <w:ind w:left="5807" w:hanging="360"/>
      </w:pPr>
      <w:rPr>
        <w:rFonts w:hint="default" w:ascii="Courier New" w:hAnsi="Courier New" w:cs="Courier New"/>
      </w:rPr>
    </w:lvl>
    <w:lvl w:ilvl="8" w:tplc="0C0A0005" w:tentative="1">
      <w:start w:val="1"/>
      <w:numFmt w:val="bullet"/>
      <w:lvlText w:val=""/>
      <w:lvlJc w:val="left"/>
      <w:pPr>
        <w:ind w:left="6527" w:hanging="360"/>
      </w:pPr>
      <w:rPr>
        <w:rFonts w:hint="default" w:ascii="Wingdings" w:hAnsi="Wingdings"/>
      </w:rPr>
    </w:lvl>
  </w:abstractNum>
  <w:abstractNum w:abstractNumId="3" w15:restartNumberingAfterBreak="0">
    <w:nsid w:val="183550C9"/>
    <w:multiLevelType w:val="hybridMultilevel"/>
    <w:tmpl w:val="C47C63B6"/>
    <w:lvl w:ilvl="0">
      <w:start w:val="1"/>
      <w:numFmt w:val="decimal"/>
      <w:pStyle w:val="Ttulo1"/>
      <w:lvlText w:val="%1"/>
      <w:lvlJc w:val="left"/>
      <w:pPr>
        <w:ind w:left="1571" w:hanging="720"/>
      </w:pPr>
      <w:rPr>
        <w:sz w:val="144"/>
        <w:szCs w:val="144"/>
      </w:rPr>
    </w:lvl>
    <w:lvl w:ilvl="1">
      <w:start w:val="1"/>
      <w:numFmt w:val="decimal"/>
      <w:pStyle w:val="Ttulo2"/>
      <w:lvlText w:val="%1.%2"/>
      <w:lvlJc w:val="left"/>
      <w:pPr>
        <w:ind w:left="1713" w:hanging="720"/>
      </w:pPr>
      <w:rPr>
        <w:b/>
        <w:bCs w:val="0"/>
        <w:i w:val="0"/>
        <w:iCs w:val="0"/>
        <w:caps w:val="0"/>
        <w:smallCaps w:val="0"/>
        <w:strike w:val="0"/>
        <w:dstrike w:val="0"/>
        <w:outline w:val="0"/>
        <w:shadow w:val="0"/>
        <w:emboss w:val="0"/>
        <w:imprint w:val="0"/>
        <w:noProof w:val="0"/>
        <w:vanish w:val="0"/>
        <w:color w:val="4B4F54" w:themeColor="text1"/>
        <w:spacing w:val="0"/>
        <w:kern w:val="0"/>
        <w:position w:val="0"/>
        <w:sz w:val="48"/>
        <w:szCs w:val="4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571"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720" w:hanging="720"/>
      </w:pPr>
      <w:rPr/>
    </w:lvl>
    <w:lvl w:ilvl="5">
      <w:start w:val="1"/>
      <w:numFmt w:val="lowerRoman"/>
      <w:lvlText w:val="%6."/>
      <w:lvlJc w:val="right"/>
      <w:pPr>
        <w:ind w:left="720" w:hanging="720"/>
      </w:pPr>
      <w:rPr/>
    </w:lvl>
    <w:lvl w:ilvl="6">
      <w:start w:val="1"/>
      <w:numFmt w:val="decimal"/>
      <w:lvlText w:val="%7."/>
      <w:lvlJc w:val="left"/>
      <w:pPr>
        <w:ind w:left="720" w:hanging="720"/>
      </w:pPr>
      <w:rPr/>
    </w:lvl>
    <w:lvl w:ilvl="7">
      <w:start w:val="1"/>
      <w:numFmt w:val="lowerLetter"/>
      <w:lvlText w:val="%8."/>
      <w:lvlJc w:val="left"/>
      <w:pPr>
        <w:ind w:left="720" w:hanging="720"/>
      </w:pPr>
      <w:rPr/>
    </w:lvl>
    <w:lvl w:ilvl="8">
      <w:start w:val="1"/>
      <w:numFmt w:val="lowerRoman"/>
      <w:lvlText w:val="%9."/>
      <w:lvlJc w:val="right"/>
      <w:pPr>
        <w:ind w:left="720" w:hanging="720"/>
      </w:pPr>
      <w:rPr/>
    </w:lvl>
  </w:abstractNum>
  <w:abstractNum w:abstractNumId="4" w15:restartNumberingAfterBreak="0">
    <w:nsid w:val="1AE909CB"/>
    <w:multiLevelType w:val="hybridMultilevel"/>
    <w:tmpl w:val="A658138E"/>
    <w:lvl w:ilvl="0" w:tplc="0C0A0001">
      <w:start w:val="1"/>
      <w:numFmt w:val="bullet"/>
      <w:lvlText w:val=""/>
      <w:lvlJc w:val="left"/>
      <w:pPr>
        <w:ind w:left="765" w:hanging="360"/>
      </w:pPr>
      <w:rPr>
        <w:rFonts w:hint="default" w:ascii="Symbol" w:hAnsi="Symbol"/>
      </w:rPr>
    </w:lvl>
    <w:lvl w:ilvl="1" w:tplc="0C0A0003" w:tentative="1">
      <w:start w:val="1"/>
      <w:numFmt w:val="bullet"/>
      <w:lvlText w:val="o"/>
      <w:lvlJc w:val="left"/>
      <w:pPr>
        <w:ind w:left="1485" w:hanging="360"/>
      </w:pPr>
      <w:rPr>
        <w:rFonts w:hint="default" w:ascii="Courier New" w:hAnsi="Courier New" w:cs="Courier New"/>
      </w:rPr>
    </w:lvl>
    <w:lvl w:ilvl="2" w:tplc="0C0A0005" w:tentative="1">
      <w:start w:val="1"/>
      <w:numFmt w:val="bullet"/>
      <w:lvlText w:val=""/>
      <w:lvlJc w:val="left"/>
      <w:pPr>
        <w:ind w:left="2205" w:hanging="360"/>
      </w:pPr>
      <w:rPr>
        <w:rFonts w:hint="default" w:ascii="Wingdings" w:hAnsi="Wingdings"/>
      </w:rPr>
    </w:lvl>
    <w:lvl w:ilvl="3" w:tplc="0C0A0001" w:tentative="1">
      <w:start w:val="1"/>
      <w:numFmt w:val="bullet"/>
      <w:lvlText w:val=""/>
      <w:lvlJc w:val="left"/>
      <w:pPr>
        <w:ind w:left="2925" w:hanging="360"/>
      </w:pPr>
      <w:rPr>
        <w:rFonts w:hint="default" w:ascii="Symbol" w:hAnsi="Symbol"/>
      </w:rPr>
    </w:lvl>
    <w:lvl w:ilvl="4" w:tplc="0C0A0003" w:tentative="1">
      <w:start w:val="1"/>
      <w:numFmt w:val="bullet"/>
      <w:lvlText w:val="o"/>
      <w:lvlJc w:val="left"/>
      <w:pPr>
        <w:ind w:left="3645" w:hanging="360"/>
      </w:pPr>
      <w:rPr>
        <w:rFonts w:hint="default" w:ascii="Courier New" w:hAnsi="Courier New" w:cs="Courier New"/>
      </w:rPr>
    </w:lvl>
    <w:lvl w:ilvl="5" w:tplc="0C0A0005" w:tentative="1">
      <w:start w:val="1"/>
      <w:numFmt w:val="bullet"/>
      <w:lvlText w:val=""/>
      <w:lvlJc w:val="left"/>
      <w:pPr>
        <w:ind w:left="4365" w:hanging="360"/>
      </w:pPr>
      <w:rPr>
        <w:rFonts w:hint="default" w:ascii="Wingdings" w:hAnsi="Wingdings"/>
      </w:rPr>
    </w:lvl>
    <w:lvl w:ilvl="6" w:tplc="0C0A0001" w:tentative="1">
      <w:start w:val="1"/>
      <w:numFmt w:val="bullet"/>
      <w:lvlText w:val=""/>
      <w:lvlJc w:val="left"/>
      <w:pPr>
        <w:ind w:left="5085" w:hanging="360"/>
      </w:pPr>
      <w:rPr>
        <w:rFonts w:hint="default" w:ascii="Symbol" w:hAnsi="Symbol"/>
      </w:rPr>
    </w:lvl>
    <w:lvl w:ilvl="7" w:tplc="0C0A0003" w:tentative="1">
      <w:start w:val="1"/>
      <w:numFmt w:val="bullet"/>
      <w:lvlText w:val="o"/>
      <w:lvlJc w:val="left"/>
      <w:pPr>
        <w:ind w:left="5805" w:hanging="360"/>
      </w:pPr>
      <w:rPr>
        <w:rFonts w:hint="default" w:ascii="Courier New" w:hAnsi="Courier New" w:cs="Courier New"/>
      </w:rPr>
    </w:lvl>
    <w:lvl w:ilvl="8" w:tplc="0C0A0005" w:tentative="1">
      <w:start w:val="1"/>
      <w:numFmt w:val="bullet"/>
      <w:lvlText w:val=""/>
      <w:lvlJc w:val="left"/>
      <w:pPr>
        <w:ind w:left="6525" w:hanging="360"/>
      </w:pPr>
      <w:rPr>
        <w:rFonts w:hint="default" w:ascii="Wingdings" w:hAnsi="Wingdings"/>
      </w:rPr>
    </w:lvl>
  </w:abstractNum>
  <w:abstractNum w:abstractNumId="5" w15:restartNumberingAfterBreak="0">
    <w:nsid w:val="2DAC6003"/>
    <w:multiLevelType w:val="hybridMultilevel"/>
    <w:tmpl w:val="3F1A2F60"/>
    <w:lvl w:ilvl="0" w:tplc="D46CD174">
      <w:start w:val="1"/>
      <w:numFmt w:val="decimal"/>
      <w:pStyle w:val="Listanumerada"/>
      <w:lvlText w:val="%1."/>
      <w:lvlJc w:val="left"/>
      <w:pPr>
        <w:ind w:left="3339" w:hanging="360"/>
      </w:pPr>
      <w:rPr>
        <w:rFonts w:hint="default" w:ascii="Century Gothic" w:hAnsi="Century Gothic"/>
        <w:b w:val="0"/>
        <w:color w:val="00B2A9" w:themeColor="accent1"/>
        <w:sz w:val="20"/>
        <w:szCs w:val="20"/>
      </w:rPr>
    </w:lvl>
    <w:lvl w:ilvl="1" w:tplc="DFCACFA6">
      <w:start w:val="5"/>
      <w:numFmt w:val="bullet"/>
      <w:lvlText w:val="•"/>
      <w:lvlJc w:val="left"/>
      <w:pPr>
        <w:ind w:left="3062" w:hanging="705"/>
      </w:pPr>
      <w:rPr>
        <w:rFonts w:hint="default" w:ascii="Calibri Light" w:hAnsi="Calibri Light" w:cs="Times New Roman" w:eastAsiaTheme="minorHAnsi"/>
      </w:rPr>
    </w:lvl>
    <w:lvl w:ilvl="2" w:tplc="0C0A0005" w:tentative="1">
      <w:start w:val="1"/>
      <w:numFmt w:val="bullet"/>
      <w:lvlText w:val=""/>
      <w:lvlJc w:val="left"/>
      <w:pPr>
        <w:ind w:left="3437" w:hanging="360"/>
      </w:pPr>
      <w:rPr>
        <w:rFonts w:hint="default" w:ascii="Wingdings" w:hAnsi="Wingdings"/>
      </w:rPr>
    </w:lvl>
    <w:lvl w:ilvl="3" w:tplc="0C0A0001" w:tentative="1">
      <w:start w:val="1"/>
      <w:numFmt w:val="bullet"/>
      <w:lvlText w:val=""/>
      <w:lvlJc w:val="left"/>
      <w:pPr>
        <w:ind w:left="4157" w:hanging="360"/>
      </w:pPr>
      <w:rPr>
        <w:rFonts w:hint="default" w:ascii="Symbol" w:hAnsi="Symbol"/>
      </w:rPr>
    </w:lvl>
    <w:lvl w:ilvl="4" w:tplc="0C0A0003" w:tentative="1">
      <w:start w:val="1"/>
      <w:numFmt w:val="bullet"/>
      <w:lvlText w:val="o"/>
      <w:lvlJc w:val="left"/>
      <w:pPr>
        <w:ind w:left="4877" w:hanging="360"/>
      </w:pPr>
      <w:rPr>
        <w:rFonts w:hint="default" w:ascii="Courier New" w:hAnsi="Courier New" w:cs="Courier New"/>
      </w:rPr>
    </w:lvl>
    <w:lvl w:ilvl="5" w:tplc="0C0A0005" w:tentative="1">
      <w:start w:val="1"/>
      <w:numFmt w:val="bullet"/>
      <w:lvlText w:val=""/>
      <w:lvlJc w:val="left"/>
      <w:pPr>
        <w:ind w:left="5597" w:hanging="360"/>
      </w:pPr>
      <w:rPr>
        <w:rFonts w:hint="default" w:ascii="Wingdings" w:hAnsi="Wingdings"/>
      </w:rPr>
    </w:lvl>
    <w:lvl w:ilvl="6" w:tplc="0C0A0001" w:tentative="1">
      <w:start w:val="1"/>
      <w:numFmt w:val="bullet"/>
      <w:lvlText w:val=""/>
      <w:lvlJc w:val="left"/>
      <w:pPr>
        <w:ind w:left="6317" w:hanging="360"/>
      </w:pPr>
      <w:rPr>
        <w:rFonts w:hint="default" w:ascii="Symbol" w:hAnsi="Symbol"/>
      </w:rPr>
    </w:lvl>
    <w:lvl w:ilvl="7" w:tplc="0C0A0003" w:tentative="1">
      <w:start w:val="1"/>
      <w:numFmt w:val="bullet"/>
      <w:lvlText w:val="o"/>
      <w:lvlJc w:val="left"/>
      <w:pPr>
        <w:ind w:left="7037" w:hanging="360"/>
      </w:pPr>
      <w:rPr>
        <w:rFonts w:hint="default" w:ascii="Courier New" w:hAnsi="Courier New" w:cs="Courier New"/>
      </w:rPr>
    </w:lvl>
    <w:lvl w:ilvl="8" w:tplc="0C0A0005" w:tentative="1">
      <w:start w:val="1"/>
      <w:numFmt w:val="bullet"/>
      <w:lvlText w:val=""/>
      <w:lvlJc w:val="left"/>
      <w:pPr>
        <w:ind w:left="7757" w:hanging="360"/>
      </w:pPr>
      <w:rPr>
        <w:rFonts w:hint="default" w:ascii="Wingdings" w:hAnsi="Wingdings"/>
      </w:rPr>
    </w:lvl>
  </w:abstractNum>
  <w:abstractNum w:abstractNumId="6" w15:restartNumberingAfterBreak="0">
    <w:nsid w:val="3474122F"/>
    <w:multiLevelType w:val="multilevel"/>
    <w:tmpl w:val="0C0A001D"/>
    <w:styleLink w:val="Estilo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46932656"/>
    <w:multiLevelType w:val="hybridMultilevel"/>
    <w:tmpl w:val="CCF46B9A"/>
    <w:lvl w:ilvl="0" w:tplc="FC5CD956">
      <w:start w:val="1"/>
      <w:numFmt w:val="bullet"/>
      <w:lvlText w:val=""/>
      <w:lvlJc w:val="left"/>
      <w:pPr>
        <w:ind w:left="1776" w:hanging="360"/>
      </w:pPr>
      <w:rPr>
        <w:rFonts w:hint="default" w:ascii="Wingdings" w:hAnsi="Wingdings"/>
        <w:b w:val="0"/>
        <w:bCs w:val="0"/>
        <w:i w:val="0"/>
        <w:iCs w:val="0"/>
        <w:caps w:val="0"/>
        <w:smallCaps w:val="0"/>
        <w:strike w:val="0"/>
        <w:dstrike w:val="0"/>
        <w:outline w:val="0"/>
        <w:shadow w:val="0"/>
        <w:emboss w:val="0"/>
        <w:imprint w:val="0"/>
        <w:noProof w:val="0"/>
        <w:vanish w:val="0"/>
        <w:color w:val="00B2A9" w:themeColor="accen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4A6EAE70">
      <w:numFmt w:val="bullet"/>
      <w:lvlText w:val="-"/>
      <w:lvlJc w:val="left"/>
      <w:pPr>
        <w:ind w:left="2841" w:hanging="705"/>
      </w:pPr>
      <w:rPr>
        <w:rFonts w:hint="default" w:ascii="Calibri Light" w:hAnsi="Calibri Light" w:cs="Times New Roman"/>
        <w:color w:val="00B2A9" w:themeColor="accent1"/>
      </w:rPr>
    </w:lvl>
    <w:lvl w:ilvl="2" w:tplc="0C0A0005" w:tentative="1">
      <w:start w:val="1"/>
      <w:numFmt w:val="bullet"/>
      <w:lvlText w:val=""/>
      <w:lvlJc w:val="left"/>
      <w:pPr>
        <w:ind w:left="3216" w:hanging="360"/>
      </w:pPr>
      <w:rPr>
        <w:rFonts w:hint="default" w:ascii="Wingdings" w:hAnsi="Wingdings"/>
      </w:rPr>
    </w:lvl>
    <w:lvl w:ilvl="3" w:tplc="0C0A0001" w:tentative="1">
      <w:start w:val="1"/>
      <w:numFmt w:val="bullet"/>
      <w:lvlText w:val=""/>
      <w:lvlJc w:val="left"/>
      <w:pPr>
        <w:ind w:left="3936" w:hanging="360"/>
      </w:pPr>
      <w:rPr>
        <w:rFonts w:hint="default" w:ascii="Symbol" w:hAnsi="Symbol"/>
      </w:rPr>
    </w:lvl>
    <w:lvl w:ilvl="4" w:tplc="0C0A0003" w:tentative="1">
      <w:start w:val="1"/>
      <w:numFmt w:val="bullet"/>
      <w:lvlText w:val="o"/>
      <w:lvlJc w:val="left"/>
      <w:pPr>
        <w:ind w:left="4656" w:hanging="360"/>
      </w:pPr>
      <w:rPr>
        <w:rFonts w:hint="default" w:ascii="Courier New" w:hAnsi="Courier New" w:cs="Courier New"/>
      </w:rPr>
    </w:lvl>
    <w:lvl w:ilvl="5" w:tplc="0C0A0005" w:tentative="1">
      <w:start w:val="1"/>
      <w:numFmt w:val="bullet"/>
      <w:lvlText w:val=""/>
      <w:lvlJc w:val="left"/>
      <w:pPr>
        <w:ind w:left="5376" w:hanging="360"/>
      </w:pPr>
      <w:rPr>
        <w:rFonts w:hint="default" w:ascii="Wingdings" w:hAnsi="Wingdings"/>
      </w:rPr>
    </w:lvl>
    <w:lvl w:ilvl="6" w:tplc="0C0A0001" w:tentative="1">
      <w:start w:val="1"/>
      <w:numFmt w:val="bullet"/>
      <w:lvlText w:val=""/>
      <w:lvlJc w:val="left"/>
      <w:pPr>
        <w:ind w:left="6096" w:hanging="360"/>
      </w:pPr>
      <w:rPr>
        <w:rFonts w:hint="default" w:ascii="Symbol" w:hAnsi="Symbol"/>
      </w:rPr>
    </w:lvl>
    <w:lvl w:ilvl="7" w:tplc="0C0A0003" w:tentative="1">
      <w:start w:val="1"/>
      <w:numFmt w:val="bullet"/>
      <w:lvlText w:val="o"/>
      <w:lvlJc w:val="left"/>
      <w:pPr>
        <w:ind w:left="6816" w:hanging="360"/>
      </w:pPr>
      <w:rPr>
        <w:rFonts w:hint="default" w:ascii="Courier New" w:hAnsi="Courier New" w:cs="Courier New"/>
      </w:rPr>
    </w:lvl>
    <w:lvl w:ilvl="8" w:tplc="0C0A0005" w:tentative="1">
      <w:start w:val="1"/>
      <w:numFmt w:val="bullet"/>
      <w:lvlText w:val=""/>
      <w:lvlJc w:val="left"/>
      <w:pPr>
        <w:ind w:left="7536" w:hanging="360"/>
      </w:pPr>
      <w:rPr>
        <w:rFonts w:hint="default" w:ascii="Wingdings" w:hAnsi="Wingdings"/>
      </w:rPr>
    </w:lvl>
  </w:abstractNum>
  <w:abstractNum w:abstractNumId="8" w15:restartNumberingAfterBreak="0">
    <w:nsid w:val="4C203BE0"/>
    <w:multiLevelType w:val="hybridMultilevel"/>
    <w:tmpl w:val="5F2A2B7A"/>
    <w:lvl w:ilvl="0" w:tplc="2DCE98F4">
      <w:start w:val="1"/>
      <w:numFmt w:val="lowerLetter"/>
      <w:pStyle w:val="Listanumeradaletras"/>
      <w:lvlText w:val="%1."/>
      <w:lvlJc w:val="left"/>
      <w:pPr>
        <w:ind w:left="1353" w:hanging="360"/>
      </w:pPr>
      <w:rPr>
        <w:rFonts w:hint="default" w:ascii="Century Gothic" w:hAnsi="Century Gothic"/>
        <w:color w:val="00B2A9" w:themeColor="accent1"/>
        <w:sz w:val="20"/>
        <w:szCs w:val="20"/>
      </w:rPr>
    </w:lvl>
    <w:lvl w:ilvl="1" w:tplc="DFCACFA6">
      <w:start w:val="5"/>
      <w:numFmt w:val="bullet"/>
      <w:lvlText w:val="•"/>
      <w:lvlJc w:val="left"/>
      <w:pPr>
        <w:ind w:left="2494" w:hanging="705"/>
      </w:pPr>
      <w:rPr>
        <w:rFonts w:hint="default" w:ascii="Calibri Light" w:hAnsi="Calibri Light" w:cs="Times New Roman" w:eastAsiaTheme="minorHAnsi"/>
      </w:rPr>
    </w:lvl>
    <w:lvl w:ilvl="2" w:tplc="0C0A0005" w:tentative="1">
      <w:start w:val="1"/>
      <w:numFmt w:val="bullet"/>
      <w:lvlText w:val=""/>
      <w:lvlJc w:val="left"/>
      <w:pPr>
        <w:ind w:left="2869" w:hanging="360"/>
      </w:pPr>
      <w:rPr>
        <w:rFonts w:hint="default" w:ascii="Wingdings" w:hAnsi="Wingdings"/>
      </w:rPr>
    </w:lvl>
    <w:lvl w:ilvl="3" w:tplc="0C0A0001" w:tentative="1">
      <w:start w:val="1"/>
      <w:numFmt w:val="bullet"/>
      <w:lvlText w:val=""/>
      <w:lvlJc w:val="left"/>
      <w:pPr>
        <w:ind w:left="3589" w:hanging="360"/>
      </w:pPr>
      <w:rPr>
        <w:rFonts w:hint="default" w:ascii="Symbol" w:hAnsi="Symbol"/>
      </w:rPr>
    </w:lvl>
    <w:lvl w:ilvl="4" w:tplc="0C0A0003" w:tentative="1">
      <w:start w:val="1"/>
      <w:numFmt w:val="bullet"/>
      <w:lvlText w:val="o"/>
      <w:lvlJc w:val="left"/>
      <w:pPr>
        <w:ind w:left="4309" w:hanging="360"/>
      </w:pPr>
      <w:rPr>
        <w:rFonts w:hint="default" w:ascii="Courier New" w:hAnsi="Courier New" w:cs="Courier New"/>
      </w:rPr>
    </w:lvl>
    <w:lvl w:ilvl="5" w:tplc="0C0A0005" w:tentative="1">
      <w:start w:val="1"/>
      <w:numFmt w:val="bullet"/>
      <w:lvlText w:val=""/>
      <w:lvlJc w:val="left"/>
      <w:pPr>
        <w:ind w:left="5029" w:hanging="360"/>
      </w:pPr>
      <w:rPr>
        <w:rFonts w:hint="default" w:ascii="Wingdings" w:hAnsi="Wingdings"/>
      </w:rPr>
    </w:lvl>
    <w:lvl w:ilvl="6" w:tplc="0C0A0001" w:tentative="1">
      <w:start w:val="1"/>
      <w:numFmt w:val="bullet"/>
      <w:lvlText w:val=""/>
      <w:lvlJc w:val="left"/>
      <w:pPr>
        <w:ind w:left="5749" w:hanging="360"/>
      </w:pPr>
      <w:rPr>
        <w:rFonts w:hint="default" w:ascii="Symbol" w:hAnsi="Symbol"/>
      </w:rPr>
    </w:lvl>
    <w:lvl w:ilvl="7" w:tplc="0C0A0003" w:tentative="1">
      <w:start w:val="1"/>
      <w:numFmt w:val="bullet"/>
      <w:lvlText w:val="o"/>
      <w:lvlJc w:val="left"/>
      <w:pPr>
        <w:ind w:left="6469" w:hanging="360"/>
      </w:pPr>
      <w:rPr>
        <w:rFonts w:hint="default" w:ascii="Courier New" w:hAnsi="Courier New" w:cs="Courier New"/>
      </w:rPr>
    </w:lvl>
    <w:lvl w:ilvl="8" w:tplc="0C0A0005" w:tentative="1">
      <w:start w:val="1"/>
      <w:numFmt w:val="bullet"/>
      <w:lvlText w:val=""/>
      <w:lvlJc w:val="left"/>
      <w:pPr>
        <w:ind w:left="7189" w:hanging="360"/>
      </w:pPr>
      <w:rPr>
        <w:rFonts w:hint="default" w:ascii="Wingdings" w:hAnsi="Wingdings"/>
      </w:rPr>
    </w:lvl>
  </w:abstractNum>
  <w:abstractNum w:abstractNumId="9" w15:restartNumberingAfterBreak="0">
    <w:nsid w:val="61FA75D6"/>
    <w:multiLevelType w:val="hybridMultilevel"/>
    <w:tmpl w:val="C37E334C"/>
    <w:lvl w:ilvl="0" w:tplc="0C0A0019">
      <w:start w:val="1"/>
      <w:numFmt w:val="lowerLetter"/>
      <w:lvlText w:val="%1."/>
      <w:lvlJc w:val="left"/>
      <w:pPr>
        <w:ind w:left="2149" w:hanging="360"/>
      </w:pPr>
      <w:rPr>
        <w:rFonts w:hint="default"/>
        <w:color w:val="00B2A9" w:themeColor="accent1"/>
      </w:rPr>
    </w:lvl>
    <w:lvl w:ilvl="1" w:tplc="DFCACFA6">
      <w:start w:val="5"/>
      <w:numFmt w:val="bullet"/>
      <w:lvlText w:val="•"/>
      <w:lvlJc w:val="left"/>
      <w:pPr>
        <w:ind w:left="3214" w:hanging="705"/>
      </w:pPr>
      <w:rPr>
        <w:rFonts w:hint="default" w:ascii="Calibri Light" w:hAnsi="Calibri Light" w:cs="Times New Roman" w:eastAsiaTheme="minorHAnsi"/>
      </w:rPr>
    </w:lvl>
    <w:lvl w:ilvl="2" w:tplc="0C0A0005" w:tentative="1">
      <w:start w:val="1"/>
      <w:numFmt w:val="bullet"/>
      <w:lvlText w:val=""/>
      <w:lvlJc w:val="left"/>
      <w:pPr>
        <w:ind w:left="3589" w:hanging="360"/>
      </w:pPr>
      <w:rPr>
        <w:rFonts w:hint="default" w:ascii="Wingdings" w:hAnsi="Wingdings"/>
      </w:rPr>
    </w:lvl>
    <w:lvl w:ilvl="3" w:tplc="0C0A0001" w:tentative="1">
      <w:start w:val="1"/>
      <w:numFmt w:val="bullet"/>
      <w:lvlText w:val=""/>
      <w:lvlJc w:val="left"/>
      <w:pPr>
        <w:ind w:left="4309" w:hanging="360"/>
      </w:pPr>
      <w:rPr>
        <w:rFonts w:hint="default" w:ascii="Symbol" w:hAnsi="Symbol"/>
      </w:rPr>
    </w:lvl>
    <w:lvl w:ilvl="4" w:tplc="0C0A0003" w:tentative="1">
      <w:start w:val="1"/>
      <w:numFmt w:val="bullet"/>
      <w:lvlText w:val="o"/>
      <w:lvlJc w:val="left"/>
      <w:pPr>
        <w:ind w:left="5029" w:hanging="360"/>
      </w:pPr>
      <w:rPr>
        <w:rFonts w:hint="default" w:ascii="Courier New" w:hAnsi="Courier New" w:cs="Courier New"/>
      </w:rPr>
    </w:lvl>
    <w:lvl w:ilvl="5" w:tplc="0C0A0005" w:tentative="1">
      <w:start w:val="1"/>
      <w:numFmt w:val="bullet"/>
      <w:lvlText w:val=""/>
      <w:lvlJc w:val="left"/>
      <w:pPr>
        <w:ind w:left="5749" w:hanging="360"/>
      </w:pPr>
      <w:rPr>
        <w:rFonts w:hint="default" w:ascii="Wingdings" w:hAnsi="Wingdings"/>
      </w:rPr>
    </w:lvl>
    <w:lvl w:ilvl="6" w:tplc="0C0A0001" w:tentative="1">
      <w:start w:val="1"/>
      <w:numFmt w:val="bullet"/>
      <w:lvlText w:val=""/>
      <w:lvlJc w:val="left"/>
      <w:pPr>
        <w:ind w:left="6469" w:hanging="360"/>
      </w:pPr>
      <w:rPr>
        <w:rFonts w:hint="default" w:ascii="Symbol" w:hAnsi="Symbol"/>
      </w:rPr>
    </w:lvl>
    <w:lvl w:ilvl="7" w:tplc="0C0A0003" w:tentative="1">
      <w:start w:val="1"/>
      <w:numFmt w:val="bullet"/>
      <w:lvlText w:val="o"/>
      <w:lvlJc w:val="left"/>
      <w:pPr>
        <w:ind w:left="7189" w:hanging="360"/>
      </w:pPr>
      <w:rPr>
        <w:rFonts w:hint="default" w:ascii="Courier New" w:hAnsi="Courier New" w:cs="Courier New"/>
      </w:rPr>
    </w:lvl>
    <w:lvl w:ilvl="8" w:tplc="0C0A0005" w:tentative="1">
      <w:start w:val="1"/>
      <w:numFmt w:val="bullet"/>
      <w:lvlText w:val=""/>
      <w:lvlJc w:val="left"/>
      <w:pPr>
        <w:ind w:left="7909" w:hanging="360"/>
      </w:pPr>
      <w:rPr>
        <w:rFonts w:hint="default" w:ascii="Wingdings" w:hAnsi="Wingdings"/>
      </w:rPr>
    </w:lvl>
  </w:abstractNum>
  <w:abstractNum w:abstractNumId="10" w15:restartNumberingAfterBreak="0">
    <w:nsid w:val="70BF1B67"/>
    <w:multiLevelType w:val="hybridMultilevel"/>
    <w:tmpl w:val="D5FEF208"/>
    <w:lvl w:ilvl="0" w:tplc="B5FC0ADE">
      <w:start w:val="1"/>
      <w:numFmt w:val="bullet"/>
      <w:lvlText w:val=""/>
      <w:lvlJc w:val="left"/>
      <w:pPr>
        <w:ind w:left="1776" w:hanging="360"/>
      </w:pPr>
      <w:rPr>
        <w:rFonts w:hint="default" w:ascii="Wingdings" w:hAnsi="Wingdings"/>
        <w:b w:val="0"/>
        <w:bCs w:val="0"/>
        <w:i w:val="0"/>
        <w:iCs w:val="0"/>
        <w:caps w:val="0"/>
        <w:smallCaps w:val="0"/>
        <w:strike w:val="0"/>
        <w:dstrike w:val="0"/>
        <w:outline w:val="0"/>
        <w:shadow w:val="0"/>
        <w:emboss w:val="0"/>
        <w:imprint w:val="0"/>
        <w:noProof w:val="0"/>
        <w:vanish w:val="0"/>
        <w:color w:val="00B2A9" w:themeColor="accen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678A9106">
      <w:start w:val="1"/>
      <w:numFmt w:val="bullet"/>
      <w:lvlText w:val="o"/>
      <w:lvlJc w:val="left"/>
      <w:pPr>
        <w:ind w:left="2841" w:hanging="705"/>
      </w:pPr>
      <w:rPr>
        <w:rFonts w:hint="default" w:ascii="Courier New" w:hAnsi="Courier New"/>
        <w:color w:val="00B2A9" w:themeColor="accent1"/>
      </w:rPr>
    </w:lvl>
    <w:lvl w:ilvl="2" w:tplc="0C0A0005" w:tentative="1">
      <w:start w:val="1"/>
      <w:numFmt w:val="bullet"/>
      <w:lvlText w:val=""/>
      <w:lvlJc w:val="left"/>
      <w:pPr>
        <w:ind w:left="3216" w:hanging="360"/>
      </w:pPr>
      <w:rPr>
        <w:rFonts w:hint="default" w:ascii="Wingdings" w:hAnsi="Wingdings"/>
      </w:rPr>
    </w:lvl>
    <w:lvl w:ilvl="3" w:tplc="0C0A0001" w:tentative="1">
      <w:start w:val="1"/>
      <w:numFmt w:val="bullet"/>
      <w:lvlText w:val=""/>
      <w:lvlJc w:val="left"/>
      <w:pPr>
        <w:ind w:left="3936" w:hanging="360"/>
      </w:pPr>
      <w:rPr>
        <w:rFonts w:hint="default" w:ascii="Symbol" w:hAnsi="Symbol"/>
      </w:rPr>
    </w:lvl>
    <w:lvl w:ilvl="4" w:tplc="0C0A0003" w:tentative="1">
      <w:start w:val="1"/>
      <w:numFmt w:val="bullet"/>
      <w:lvlText w:val="o"/>
      <w:lvlJc w:val="left"/>
      <w:pPr>
        <w:ind w:left="4656" w:hanging="360"/>
      </w:pPr>
      <w:rPr>
        <w:rFonts w:hint="default" w:ascii="Courier New" w:hAnsi="Courier New" w:cs="Courier New"/>
      </w:rPr>
    </w:lvl>
    <w:lvl w:ilvl="5" w:tplc="0C0A0005" w:tentative="1">
      <w:start w:val="1"/>
      <w:numFmt w:val="bullet"/>
      <w:lvlText w:val=""/>
      <w:lvlJc w:val="left"/>
      <w:pPr>
        <w:ind w:left="5376" w:hanging="360"/>
      </w:pPr>
      <w:rPr>
        <w:rFonts w:hint="default" w:ascii="Wingdings" w:hAnsi="Wingdings"/>
      </w:rPr>
    </w:lvl>
    <w:lvl w:ilvl="6" w:tplc="0C0A0001" w:tentative="1">
      <w:start w:val="1"/>
      <w:numFmt w:val="bullet"/>
      <w:lvlText w:val=""/>
      <w:lvlJc w:val="left"/>
      <w:pPr>
        <w:ind w:left="6096" w:hanging="360"/>
      </w:pPr>
      <w:rPr>
        <w:rFonts w:hint="default" w:ascii="Symbol" w:hAnsi="Symbol"/>
      </w:rPr>
    </w:lvl>
    <w:lvl w:ilvl="7" w:tplc="0C0A0003" w:tentative="1">
      <w:start w:val="1"/>
      <w:numFmt w:val="bullet"/>
      <w:lvlText w:val="o"/>
      <w:lvlJc w:val="left"/>
      <w:pPr>
        <w:ind w:left="6816" w:hanging="360"/>
      </w:pPr>
      <w:rPr>
        <w:rFonts w:hint="default" w:ascii="Courier New" w:hAnsi="Courier New" w:cs="Courier New"/>
      </w:rPr>
    </w:lvl>
    <w:lvl w:ilvl="8" w:tplc="0C0A0005" w:tentative="1">
      <w:start w:val="1"/>
      <w:numFmt w:val="bullet"/>
      <w:lvlText w:val=""/>
      <w:lvlJc w:val="left"/>
      <w:pPr>
        <w:ind w:left="7536" w:hanging="360"/>
      </w:pPr>
      <w:rPr>
        <w:rFonts w:hint="default" w:ascii="Wingdings" w:hAnsi="Wingdings"/>
      </w:rPr>
    </w:lvl>
  </w:abstractNum>
  <w:abstractNum w:abstractNumId="11" w15:restartNumberingAfterBreak="0">
    <w:nsid w:val="73792A99"/>
    <w:multiLevelType w:val="multilevel"/>
    <w:tmpl w:val="7EEE0DDA"/>
    <w:styleLink w:val="Estilo1"/>
    <w:lvl w:ilvl="0">
      <w:start w:val="1"/>
      <w:numFmt w:val="decimal"/>
      <w:lvlText w:val="%1"/>
      <w:lvlJc w:val="left"/>
      <w:pPr>
        <w:ind w:left="1571" w:hanging="720"/>
      </w:pPr>
      <w:rPr>
        <w:rFonts w:hint="default"/>
        <w:sz w:val="144"/>
        <w:szCs w:val="144"/>
      </w:rPr>
    </w:lvl>
    <w:lvl w:ilvl="1">
      <w:start w:val="1"/>
      <w:numFmt w:val="decimal"/>
      <w:lvlText w:val="%1.%2"/>
      <w:lvlJc w:val="left"/>
      <w:pPr>
        <w:ind w:left="1004" w:hanging="720"/>
      </w:pPr>
      <w:rPr>
        <w:rFonts w:hint="default" w:ascii="Century Gothic" w:hAnsi="Century Gothic"/>
        <w:b/>
        <w:bCs w:val="0"/>
        <w:i w:val="0"/>
        <w:iCs w:val="0"/>
        <w:caps w:val="0"/>
        <w:smallCaps w:val="0"/>
        <w:strike w:val="0"/>
        <w:dstrike w:val="0"/>
        <w:outline w:val="0"/>
        <w:shadow w:val="0"/>
        <w:emboss w:val="0"/>
        <w:imprint w:val="0"/>
        <w:noProof w:val="0"/>
        <w:vanish w:val="0"/>
        <w:color w:val="4B4F54" w:themeColor="text1"/>
        <w:spacing w:val="0"/>
        <w:kern w:val="0"/>
        <w:position w:val="0"/>
        <w:sz w:val="48"/>
        <w:szCs w:val="4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71" w:hanging="720"/>
      </w:pPr>
      <w:rPr>
        <w:rFonts w:hint="default"/>
      </w:rPr>
    </w:lvl>
    <w:lvl w:ilvl="3">
      <w:start w:val="1"/>
      <w:numFmt w:val="decimal"/>
      <w:lvlText w:val="%1.%2.%3.%4"/>
      <w:lvlJc w:val="left"/>
      <w:pPr>
        <w:ind w:left="720" w:hanging="72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720" w:hanging="720"/>
      </w:pPr>
      <w:rPr>
        <w:rFonts w:hint="default"/>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12" w15:restartNumberingAfterBreak="0">
    <w:nsid w:val="7CFB0CA1"/>
    <w:multiLevelType w:val="hybridMultilevel"/>
    <w:tmpl w:val="497C81A2"/>
    <w:lvl w:ilvl="0" w:tplc="8C68FFFC">
      <w:numFmt w:val="bullet"/>
      <w:pStyle w:val="Listaparainteriordetabla"/>
      <w:lvlText w:val="-"/>
      <w:lvlJc w:val="left"/>
      <w:pPr>
        <w:ind w:left="720" w:hanging="360"/>
      </w:pPr>
      <w:rPr>
        <w:rFonts w:hint="default" w:ascii="Calibri" w:hAnsi="Calibri" w:cs="Times New Roman" w:eastAsiaTheme="minorHAnsi"/>
      </w:rPr>
    </w:lvl>
    <w:lvl w:ilvl="1" w:tplc="0C0A0003">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num w:numId="29">
    <w:abstractNumId w:val="25"/>
  </w:num>
  <w:num w:numId="28">
    <w:abstractNumId w:val="24"/>
  </w:num>
  <w:num w:numId="27">
    <w:abstractNumId w:val="23"/>
  </w:num>
  <w:num w:numId="26">
    <w:abstractNumId w:val="22"/>
  </w:num>
  <w:num w:numId="25">
    <w:abstractNumId w:val="21"/>
  </w:num>
  <w:num w:numId="24">
    <w:abstractNumId w:val="20"/>
  </w:num>
  <w:num w:numId="23">
    <w:abstractNumId w:val="19"/>
  </w:num>
  <w:num w:numId="22">
    <w:abstractNumId w:val="18"/>
  </w:num>
  <w:num w:numId="21">
    <w:abstractNumId w:val="17"/>
  </w:num>
  <w:num w:numId="20">
    <w:abstractNumId w:val="16"/>
  </w:num>
  <w:num w:numId="19">
    <w:abstractNumId w:val="15"/>
  </w:num>
  <w:num w:numId="18">
    <w:abstractNumId w:val="14"/>
  </w:num>
  <w:num w:numId="17">
    <w:abstractNumId w:val="13"/>
  </w:num>
  <w:num w:numId="1" w16cid:durableId="1470323471">
    <w:abstractNumId w:val="0"/>
  </w:num>
  <w:num w:numId="2" w16cid:durableId="1672876093">
    <w:abstractNumId w:val="5"/>
  </w:num>
  <w:num w:numId="3" w16cid:durableId="147480602">
    <w:abstractNumId w:val="0"/>
  </w:num>
  <w:num w:numId="4" w16cid:durableId="1084686490">
    <w:abstractNumId w:val="12"/>
  </w:num>
  <w:num w:numId="5" w16cid:durableId="1618294327">
    <w:abstractNumId w:val="3"/>
  </w:num>
  <w:num w:numId="6" w16cid:durableId="1600285850">
    <w:abstractNumId w:val="5"/>
    <w:lvlOverride w:ilvl="0">
      <w:startOverride w:val="1"/>
    </w:lvlOverride>
  </w:num>
  <w:num w:numId="7" w16cid:durableId="407191776">
    <w:abstractNumId w:val="8"/>
  </w:num>
  <w:num w:numId="8" w16cid:durableId="493303512">
    <w:abstractNumId w:val="11"/>
  </w:num>
  <w:num w:numId="9" w16cid:durableId="1909462732">
    <w:abstractNumId w:val="2"/>
  </w:num>
  <w:num w:numId="10" w16cid:durableId="1540048182">
    <w:abstractNumId w:val="6"/>
  </w:num>
  <w:num w:numId="11" w16cid:durableId="1568371418">
    <w:abstractNumId w:val="3"/>
  </w:num>
  <w:num w:numId="12" w16cid:durableId="53285341">
    <w:abstractNumId w:val="9"/>
  </w:num>
  <w:num w:numId="13" w16cid:durableId="841315424">
    <w:abstractNumId w:val="1"/>
  </w:num>
  <w:num w:numId="14" w16cid:durableId="34043694">
    <w:abstractNumId w:val="10"/>
  </w:num>
  <w:num w:numId="15" w16cid:durableId="1745179017">
    <w:abstractNumId w:val="7"/>
  </w:num>
  <w:num w:numId="16" w16cid:durableId="337541403">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hideSpellingErrors/>
  <w:activeWritingStyle w:lang="en-US" w:vendorID="64" w:dllVersion="6" w:nlCheck="1" w:checkStyle="1" w:appName="MSWord"/>
  <w:attachedTemplate r:id="rId1"/>
  <w:trackRevisions w:val="false"/>
  <w:defaultTabStop w:val="442"/>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5505"/>
    <w:rsid w:val="000008BD"/>
    <w:rsid w:val="00001A1F"/>
    <w:rsid w:val="00001C00"/>
    <w:rsid w:val="00001CE2"/>
    <w:rsid w:val="00002F88"/>
    <w:rsid w:val="00003493"/>
    <w:rsid w:val="000034E2"/>
    <w:rsid w:val="0000405E"/>
    <w:rsid w:val="00005373"/>
    <w:rsid w:val="000068EF"/>
    <w:rsid w:val="00007A0D"/>
    <w:rsid w:val="000100A1"/>
    <w:rsid w:val="00010E36"/>
    <w:rsid w:val="00011F28"/>
    <w:rsid w:val="000123D6"/>
    <w:rsid w:val="000131E4"/>
    <w:rsid w:val="0001337F"/>
    <w:rsid w:val="00013EBB"/>
    <w:rsid w:val="00014CAE"/>
    <w:rsid w:val="00014FA7"/>
    <w:rsid w:val="0001578F"/>
    <w:rsid w:val="00020831"/>
    <w:rsid w:val="000210BB"/>
    <w:rsid w:val="00021370"/>
    <w:rsid w:val="0002289E"/>
    <w:rsid w:val="00025A88"/>
    <w:rsid w:val="00027C0F"/>
    <w:rsid w:val="00027E37"/>
    <w:rsid w:val="00030DE3"/>
    <w:rsid w:val="0003115B"/>
    <w:rsid w:val="00032E0C"/>
    <w:rsid w:val="00033D2A"/>
    <w:rsid w:val="000351A0"/>
    <w:rsid w:val="00040E8E"/>
    <w:rsid w:val="00042806"/>
    <w:rsid w:val="000431BD"/>
    <w:rsid w:val="00043249"/>
    <w:rsid w:val="000438A8"/>
    <w:rsid w:val="00044136"/>
    <w:rsid w:val="0004443D"/>
    <w:rsid w:val="000446C3"/>
    <w:rsid w:val="000469E5"/>
    <w:rsid w:val="00046C97"/>
    <w:rsid w:val="00047DA0"/>
    <w:rsid w:val="00047F7C"/>
    <w:rsid w:val="00052496"/>
    <w:rsid w:val="00052764"/>
    <w:rsid w:val="000535D3"/>
    <w:rsid w:val="000554BE"/>
    <w:rsid w:val="000602A2"/>
    <w:rsid w:val="00061396"/>
    <w:rsid w:val="000628B0"/>
    <w:rsid w:val="00062E5F"/>
    <w:rsid w:val="0006312E"/>
    <w:rsid w:val="000632EC"/>
    <w:rsid w:val="00066D40"/>
    <w:rsid w:val="0006792A"/>
    <w:rsid w:val="00070C23"/>
    <w:rsid w:val="00070CB0"/>
    <w:rsid w:val="00072730"/>
    <w:rsid w:val="00073D35"/>
    <w:rsid w:val="0007423F"/>
    <w:rsid w:val="00076BBC"/>
    <w:rsid w:val="000809EC"/>
    <w:rsid w:val="00080F2E"/>
    <w:rsid w:val="0008107B"/>
    <w:rsid w:val="00081DC1"/>
    <w:rsid w:val="000820B0"/>
    <w:rsid w:val="00082444"/>
    <w:rsid w:val="00082BB0"/>
    <w:rsid w:val="00082CA1"/>
    <w:rsid w:val="00082CB4"/>
    <w:rsid w:val="0008794A"/>
    <w:rsid w:val="000915FA"/>
    <w:rsid w:val="00093221"/>
    <w:rsid w:val="0009329C"/>
    <w:rsid w:val="0009366F"/>
    <w:rsid w:val="0009496D"/>
    <w:rsid w:val="00094EF7"/>
    <w:rsid w:val="000954BE"/>
    <w:rsid w:val="00095FF5"/>
    <w:rsid w:val="0009626C"/>
    <w:rsid w:val="00097565"/>
    <w:rsid w:val="00097D68"/>
    <w:rsid w:val="000A1546"/>
    <w:rsid w:val="000A1C36"/>
    <w:rsid w:val="000A24F2"/>
    <w:rsid w:val="000A5B64"/>
    <w:rsid w:val="000B18BE"/>
    <w:rsid w:val="000B1905"/>
    <w:rsid w:val="000B2580"/>
    <w:rsid w:val="000B34CD"/>
    <w:rsid w:val="000B5CBA"/>
    <w:rsid w:val="000B6C07"/>
    <w:rsid w:val="000B7563"/>
    <w:rsid w:val="000C0E3B"/>
    <w:rsid w:val="000C12B6"/>
    <w:rsid w:val="000C12FE"/>
    <w:rsid w:val="000C23EE"/>
    <w:rsid w:val="000C36CA"/>
    <w:rsid w:val="000C488E"/>
    <w:rsid w:val="000C49C7"/>
    <w:rsid w:val="000C4E4A"/>
    <w:rsid w:val="000C70EE"/>
    <w:rsid w:val="000D0737"/>
    <w:rsid w:val="000D07C2"/>
    <w:rsid w:val="000D1AF1"/>
    <w:rsid w:val="000D27F8"/>
    <w:rsid w:val="000D33A0"/>
    <w:rsid w:val="000D427A"/>
    <w:rsid w:val="000D46B2"/>
    <w:rsid w:val="000D496A"/>
    <w:rsid w:val="000D4B43"/>
    <w:rsid w:val="000D64DB"/>
    <w:rsid w:val="000D6DFF"/>
    <w:rsid w:val="000E0E67"/>
    <w:rsid w:val="000E2BBD"/>
    <w:rsid w:val="000E4440"/>
    <w:rsid w:val="000E702A"/>
    <w:rsid w:val="000E7104"/>
    <w:rsid w:val="000E7FBF"/>
    <w:rsid w:val="000F1B2D"/>
    <w:rsid w:val="000F1BB6"/>
    <w:rsid w:val="000F281E"/>
    <w:rsid w:val="000F2D55"/>
    <w:rsid w:val="000F4A17"/>
    <w:rsid w:val="000F734F"/>
    <w:rsid w:val="000F7E5A"/>
    <w:rsid w:val="001009CE"/>
    <w:rsid w:val="00101E7F"/>
    <w:rsid w:val="00101F28"/>
    <w:rsid w:val="001021D5"/>
    <w:rsid w:val="001038C7"/>
    <w:rsid w:val="001039E2"/>
    <w:rsid w:val="00104144"/>
    <w:rsid w:val="001041FD"/>
    <w:rsid w:val="00104395"/>
    <w:rsid w:val="00106DFB"/>
    <w:rsid w:val="0011092C"/>
    <w:rsid w:val="00110A46"/>
    <w:rsid w:val="00110AFA"/>
    <w:rsid w:val="00111EF1"/>
    <w:rsid w:val="0011461E"/>
    <w:rsid w:val="00117014"/>
    <w:rsid w:val="00121246"/>
    <w:rsid w:val="00121E6D"/>
    <w:rsid w:val="001226FA"/>
    <w:rsid w:val="001232F8"/>
    <w:rsid w:val="001250F3"/>
    <w:rsid w:val="00126609"/>
    <w:rsid w:val="00130E89"/>
    <w:rsid w:val="00131067"/>
    <w:rsid w:val="0013233E"/>
    <w:rsid w:val="00132777"/>
    <w:rsid w:val="001327F7"/>
    <w:rsid w:val="001348DF"/>
    <w:rsid w:val="00135E5B"/>
    <w:rsid w:val="00140134"/>
    <w:rsid w:val="00141268"/>
    <w:rsid w:val="001412E1"/>
    <w:rsid w:val="001413BC"/>
    <w:rsid w:val="00141958"/>
    <w:rsid w:val="001435C9"/>
    <w:rsid w:val="00145714"/>
    <w:rsid w:val="00147190"/>
    <w:rsid w:val="00151182"/>
    <w:rsid w:val="00152C6F"/>
    <w:rsid w:val="00153A43"/>
    <w:rsid w:val="00153FA9"/>
    <w:rsid w:val="00155764"/>
    <w:rsid w:val="001567FB"/>
    <w:rsid w:val="0016272A"/>
    <w:rsid w:val="0016381E"/>
    <w:rsid w:val="00164571"/>
    <w:rsid w:val="00165762"/>
    <w:rsid w:val="00165B44"/>
    <w:rsid w:val="0016608D"/>
    <w:rsid w:val="001666E0"/>
    <w:rsid w:val="00171D1A"/>
    <w:rsid w:val="00172564"/>
    <w:rsid w:val="0017447D"/>
    <w:rsid w:val="0018139B"/>
    <w:rsid w:val="0018161A"/>
    <w:rsid w:val="00184369"/>
    <w:rsid w:val="00184B7B"/>
    <w:rsid w:val="00185DB6"/>
    <w:rsid w:val="00186CC4"/>
    <w:rsid w:val="00187261"/>
    <w:rsid w:val="001900A1"/>
    <w:rsid w:val="0019069F"/>
    <w:rsid w:val="00191C7A"/>
    <w:rsid w:val="00192EB5"/>
    <w:rsid w:val="00193391"/>
    <w:rsid w:val="00194066"/>
    <w:rsid w:val="00194717"/>
    <w:rsid w:val="00197C29"/>
    <w:rsid w:val="001A0730"/>
    <w:rsid w:val="001A236A"/>
    <w:rsid w:val="001A24CB"/>
    <w:rsid w:val="001A313B"/>
    <w:rsid w:val="001A328F"/>
    <w:rsid w:val="001A4262"/>
    <w:rsid w:val="001A64A8"/>
    <w:rsid w:val="001A6F8A"/>
    <w:rsid w:val="001A6FC5"/>
    <w:rsid w:val="001B2326"/>
    <w:rsid w:val="001B48FE"/>
    <w:rsid w:val="001B533B"/>
    <w:rsid w:val="001B5863"/>
    <w:rsid w:val="001B64F6"/>
    <w:rsid w:val="001B69A2"/>
    <w:rsid w:val="001C370A"/>
    <w:rsid w:val="001C47D6"/>
    <w:rsid w:val="001C4BD4"/>
    <w:rsid w:val="001C4D19"/>
    <w:rsid w:val="001C4FBF"/>
    <w:rsid w:val="001C55E1"/>
    <w:rsid w:val="001C744B"/>
    <w:rsid w:val="001C7809"/>
    <w:rsid w:val="001D023F"/>
    <w:rsid w:val="001D131F"/>
    <w:rsid w:val="001D24DE"/>
    <w:rsid w:val="001D3D41"/>
    <w:rsid w:val="001D50C7"/>
    <w:rsid w:val="001D5A17"/>
    <w:rsid w:val="001D6AC8"/>
    <w:rsid w:val="001D6EAE"/>
    <w:rsid w:val="001D79A9"/>
    <w:rsid w:val="001E1FE2"/>
    <w:rsid w:val="001E271F"/>
    <w:rsid w:val="001E285A"/>
    <w:rsid w:val="001E2A86"/>
    <w:rsid w:val="001E31ED"/>
    <w:rsid w:val="001E5E9C"/>
    <w:rsid w:val="001E6894"/>
    <w:rsid w:val="001E716D"/>
    <w:rsid w:val="001E747F"/>
    <w:rsid w:val="001F1E87"/>
    <w:rsid w:val="001F2298"/>
    <w:rsid w:val="001F3590"/>
    <w:rsid w:val="001F3C75"/>
    <w:rsid w:val="001F3FDF"/>
    <w:rsid w:val="001F4422"/>
    <w:rsid w:val="001F49ED"/>
    <w:rsid w:val="001F4BEB"/>
    <w:rsid w:val="001F64A2"/>
    <w:rsid w:val="001F6AB5"/>
    <w:rsid w:val="001F6BF0"/>
    <w:rsid w:val="002010A4"/>
    <w:rsid w:val="0020115F"/>
    <w:rsid w:val="0020172B"/>
    <w:rsid w:val="00201AF3"/>
    <w:rsid w:val="0020599A"/>
    <w:rsid w:val="002156D3"/>
    <w:rsid w:val="00216C0C"/>
    <w:rsid w:val="00220622"/>
    <w:rsid w:val="002207A9"/>
    <w:rsid w:val="002210F0"/>
    <w:rsid w:val="00221B2A"/>
    <w:rsid w:val="00222CFA"/>
    <w:rsid w:val="00223084"/>
    <w:rsid w:val="00224D3D"/>
    <w:rsid w:val="002269E6"/>
    <w:rsid w:val="002300C7"/>
    <w:rsid w:val="002330A4"/>
    <w:rsid w:val="002334A9"/>
    <w:rsid w:val="00234B20"/>
    <w:rsid w:val="00235211"/>
    <w:rsid w:val="0023656F"/>
    <w:rsid w:val="0023670F"/>
    <w:rsid w:val="002403D6"/>
    <w:rsid w:val="00241131"/>
    <w:rsid w:val="00241325"/>
    <w:rsid w:val="0024162C"/>
    <w:rsid w:val="00241E2D"/>
    <w:rsid w:val="00242B7D"/>
    <w:rsid w:val="00242C02"/>
    <w:rsid w:val="00244636"/>
    <w:rsid w:val="00245E7C"/>
    <w:rsid w:val="002462DA"/>
    <w:rsid w:val="0024697A"/>
    <w:rsid w:val="0024739C"/>
    <w:rsid w:val="0025210D"/>
    <w:rsid w:val="00252E08"/>
    <w:rsid w:val="00254182"/>
    <w:rsid w:val="0025448F"/>
    <w:rsid w:val="00256E4A"/>
    <w:rsid w:val="002605E7"/>
    <w:rsid w:val="00260CD1"/>
    <w:rsid w:val="00263FF2"/>
    <w:rsid w:val="00265054"/>
    <w:rsid w:val="00265876"/>
    <w:rsid w:val="00267A64"/>
    <w:rsid w:val="0027058A"/>
    <w:rsid w:val="00272D2E"/>
    <w:rsid w:val="00273380"/>
    <w:rsid w:val="00273EE3"/>
    <w:rsid w:val="002753B0"/>
    <w:rsid w:val="0027558C"/>
    <w:rsid w:val="00275679"/>
    <w:rsid w:val="00275F4D"/>
    <w:rsid w:val="002763A4"/>
    <w:rsid w:val="002769D2"/>
    <w:rsid w:val="00281A92"/>
    <w:rsid w:val="00281C64"/>
    <w:rsid w:val="002828E1"/>
    <w:rsid w:val="00282F84"/>
    <w:rsid w:val="00285783"/>
    <w:rsid w:val="002867C4"/>
    <w:rsid w:val="00286876"/>
    <w:rsid w:val="00286C1C"/>
    <w:rsid w:val="0028EE31"/>
    <w:rsid w:val="002904B5"/>
    <w:rsid w:val="00290521"/>
    <w:rsid w:val="00290696"/>
    <w:rsid w:val="00291D26"/>
    <w:rsid w:val="00291F20"/>
    <w:rsid w:val="00293050"/>
    <w:rsid w:val="002944A9"/>
    <w:rsid w:val="00294AB1"/>
    <w:rsid w:val="00295350"/>
    <w:rsid w:val="0029625A"/>
    <w:rsid w:val="0029684D"/>
    <w:rsid w:val="00296904"/>
    <w:rsid w:val="00297B38"/>
    <w:rsid w:val="002A09B0"/>
    <w:rsid w:val="002A0B95"/>
    <w:rsid w:val="002A2074"/>
    <w:rsid w:val="002A3089"/>
    <w:rsid w:val="002A448A"/>
    <w:rsid w:val="002A4F9D"/>
    <w:rsid w:val="002B0E08"/>
    <w:rsid w:val="002B2E42"/>
    <w:rsid w:val="002B2F37"/>
    <w:rsid w:val="002B3592"/>
    <w:rsid w:val="002B4617"/>
    <w:rsid w:val="002B4707"/>
    <w:rsid w:val="002B5A6C"/>
    <w:rsid w:val="002C0D42"/>
    <w:rsid w:val="002C1BC2"/>
    <w:rsid w:val="002C29CE"/>
    <w:rsid w:val="002C5CCB"/>
    <w:rsid w:val="002C5DFC"/>
    <w:rsid w:val="002C779F"/>
    <w:rsid w:val="002D0FA2"/>
    <w:rsid w:val="002D15DA"/>
    <w:rsid w:val="002D5B15"/>
    <w:rsid w:val="002D5BFF"/>
    <w:rsid w:val="002D697D"/>
    <w:rsid w:val="002E0562"/>
    <w:rsid w:val="002E53DF"/>
    <w:rsid w:val="002E6CC2"/>
    <w:rsid w:val="002F1601"/>
    <w:rsid w:val="002F22AE"/>
    <w:rsid w:val="002F24C3"/>
    <w:rsid w:val="002F3B74"/>
    <w:rsid w:val="002F62A2"/>
    <w:rsid w:val="0030067A"/>
    <w:rsid w:val="00300D53"/>
    <w:rsid w:val="00301E87"/>
    <w:rsid w:val="00303D88"/>
    <w:rsid w:val="0030595E"/>
    <w:rsid w:val="0030632C"/>
    <w:rsid w:val="00306571"/>
    <w:rsid w:val="00307942"/>
    <w:rsid w:val="0031085A"/>
    <w:rsid w:val="00313095"/>
    <w:rsid w:val="00313A58"/>
    <w:rsid w:val="003151C7"/>
    <w:rsid w:val="003155AF"/>
    <w:rsid w:val="00315DDA"/>
    <w:rsid w:val="00317517"/>
    <w:rsid w:val="00317A1F"/>
    <w:rsid w:val="00320C97"/>
    <w:rsid w:val="00321F8D"/>
    <w:rsid w:val="00322C65"/>
    <w:rsid w:val="00322CDF"/>
    <w:rsid w:val="00323129"/>
    <w:rsid w:val="0032361B"/>
    <w:rsid w:val="0032381E"/>
    <w:rsid w:val="00327A73"/>
    <w:rsid w:val="00327DFB"/>
    <w:rsid w:val="00327E1E"/>
    <w:rsid w:val="003306FE"/>
    <w:rsid w:val="0033078B"/>
    <w:rsid w:val="00330BF9"/>
    <w:rsid w:val="003315A8"/>
    <w:rsid w:val="0033533E"/>
    <w:rsid w:val="00337205"/>
    <w:rsid w:val="00337C1A"/>
    <w:rsid w:val="0034261C"/>
    <w:rsid w:val="0034453D"/>
    <w:rsid w:val="00345CDD"/>
    <w:rsid w:val="0034749C"/>
    <w:rsid w:val="00347B46"/>
    <w:rsid w:val="003523CA"/>
    <w:rsid w:val="003527A8"/>
    <w:rsid w:val="0035413E"/>
    <w:rsid w:val="003543A5"/>
    <w:rsid w:val="0035594B"/>
    <w:rsid w:val="00356595"/>
    <w:rsid w:val="00357715"/>
    <w:rsid w:val="0036495F"/>
    <w:rsid w:val="003671EB"/>
    <w:rsid w:val="00367F1E"/>
    <w:rsid w:val="0037084A"/>
    <w:rsid w:val="00372C16"/>
    <w:rsid w:val="00372C2A"/>
    <w:rsid w:val="0037353F"/>
    <w:rsid w:val="003739EF"/>
    <w:rsid w:val="00373EE6"/>
    <w:rsid w:val="00374060"/>
    <w:rsid w:val="003740C0"/>
    <w:rsid w:val="00374355"/>
    <w:rsid w:val="00374BC0"/>
    <w:rsid w:val="003779CC"/>
    <w:rsid w:val="00381112"/>
    <w:rsid w:val="003817ED"/>
    <w:rsid w:val="003829DF"/>
    <w:rsid w:val="00382FA9"/>
    <w:rsid w:val="0038351B"/>
    <w:rsid w:val="003852F6"/>
    <w:rsid w:val="00385F31"/>
    <w:rsid w:val="00386824"/>
    <w:rsid w:val="00386C09"/>
    <w:rsid w:val="003917D0"/>
    <w:rsid w:val="003917EC"/>
    <w:rsid w:val="0039265D"/>
    <w:rsid w:val="00393831"/>
    <w:rsid w:val="00395B9E"/>
    <w:rsid w:val="003960CC"/>
    <w:rsid w:val="00396B5F"/>
    <w:rsid w:val="00397366"/>
    <w:rsid w:val="003A4D54"/>
    <w:rsid w:val="003A70B8"/>
    <w:rsid w:val="003A785A"/>
    <w:rsid w:val="003A7FC2"/>
    <w:rsid w:val="003B0B0E"/>
    <w:rsid w:val="003B1463"/>
    <w:rsid w:val="003B2886"/>
    <w:rsid w:val="003B29B9"/>
    <w:rsid w:val="003B3117"/>
    <w:rsid w:val="003B4E7A"/>
    <w:rsid w:val="003B50AF"/>
    <w:rsid w:val="003B5302"/>
    <w:rsid w:val="003B5F13"/>
    <w:rsid w:val="003C139E"/>
    <w:rsid w:val="003C13A3"/>
    <w:rsid w:val="003C1BA3"/>
    <w:rsid w:val="003C1CE7"/>
    <w:rsid w:val="003C4F79"/>
    <w:rsid w:val="003C4FE1"/>
    <w:rsid w:val="003C6FDD"/>
    <w:rsid w:val="003D111C"/>
    <w:rsid w:val="003D21D7"/>
    <w:rsid w:val="003D2508"/>
    <w:rsid w:val="003D27D7"/>
    <w:rsid w:val="003D2D8D"/>
    <w:rsid w:val="003D479D"/>
    <w:rsid w:val="003D495F"/>
    <w:rsid w:val="003D5394"/>
    <w:rsid w:val="003D60A0"/>
    <w:rsid w:val="003D6775"/>
    <w:rsid w:val="003E0526"/>
    <w:rsid w:val="003E0A77"/>
    <w:rsid w:val="003E24DD"/>
    <w:rsid w:val="003E2B27"/>
    <w:rsid w:val="003E391F"/>
    <w:rsid w:val="003E49F6"/>
    <w:rsid w:val="003E5273"/>
    <w:rsid w:val="003E6110"/>
    <w:rsid w:val="003F0DCD"/>
    <w:rsid w:val="003F2B0C"/>
    <w:rsid w:val="003F3521"/>
    <w:rsid w:val="003F39CB"/>
    <w:rsid w:val="003F3C07"/>
    <w:rsid w:val="003F506F"/>
    <w:rsid w:val="003F543C"/>
    <w:rsid w:val="003F632E"/>
    <w:rsid w:val="00400D3A"/>
    <w:rsid w:val="004016FA"/>
    <w:rsid w:val="00401F15"/>
    <w:rsid w:val="004021A6"/>
    <w:rsid w:val="00403962"/>
    <w:rsid w:val="00404B71"/>
    <w:rsid w:val="004051BE"/>
    <w:rsid w:val="00405C7B"/>
    <w:rsid w:val="00406439"/>
    <w:rsid w:val="00406AC8"/>
    <w:rsid w:val="004076B0"/>
    <w:rsid w:val="00411580"/>
    <w:rsid w:val="004121CC"/>
    <w:rsid w:val="004150FF"/>
    <w:rsid w:val="0041557E"/>
    <w:rsid w:val="004175D4"/>
    <w:rsid w:val="00417858"/>
    <w:rsid w:val="00421F20"/>
    <w:rsid w:val="004222BF"/>
    <w:rsid w:val="004230DC"/>
    <w:rsid w:val="00423490"/>
    <w:rsid w:val="00425F88"/>
    <w:rsid w:val="00426025"/>
    <w:rsid w:val="0043144E"/>
    <w:rsid w:val="004316D2"/>
    <w:rsid w:val="00431D43"/>
    <w:rsid w:val="0043379F"/>
    <w:rsid w:val="00433BC0"/>
    <w:rsid w:val="0043411E"/>
    <w:rsid w:val="0043489F"/>
    <w:rsid w:val="00435F0D"/>
    <w:rsid w:val="004402A8"/>
    <w:rsid w:val="00441D01"/>
    <w:rsid w:val="00443A54"/>
    <w:rsid w:val="00443B63"/>
    <w:rsid w:val="0044467D"/>
    <w:rsid w:val="00444696"/>
    <w:rsid w:val="0044493A"/>
    <w:rsid w:val="00446749"/>
    <w:rsid w:val="00447DC8"/>
    <w:rsid w:val="00452C9D"/>
    <w:rsid w:val="00454BB7"/>
    <w:rsid w:val="00455B8F"/>
    <w:rsid w:val="00455BE4"/>
    <w:rsid w:val="004565F1"/>
    <w:rsid w:val="004608B7"/>
    <w:rsid w:val="004614F8"/>
    <w:rsid w:val="00462C54"/>
    <w:rsid w:val="00463C45"/>
    <w:rsid w:val="00463E0B"/>
    <w:rsid w:val="0046509A"/>
    <w:rsid w:val="004676C6"/>
    <w:rsid w:val="00470D27"/>
    <w:rsid w:val="00470D75"/>
    <w:rsid w:val="00471593"/>
    <w:rsid w:val="004718E2"/>
    <w:rsid w:val="00471EF5"/>
    <w:rsid w:val="00472A11"/>
    <w:rsid w:val="00473C02"/>
    <w:rsid w:val="00473C3E"/>
    <w:rsid w:val="00480DC5"/>
    <w:rsid w:val="0048319C"/>
    <w:rsid w:val="0048422B"/>
    <w:rsid w:val="00484C5D"/>
    <w:rsid w:val="00484F08"/>
    <w:rsid w:val="004860D0"/>
    <w:rsid w:val="004861D4"/>
    <w:rsid w:val="0049033D"/>
    <w:rsid w:val="0049164A"/>
    <w:rsid w:val="00493756"/>
    <w:rsid w:val="00496827"/>
    <w:rsid w:val="004A0D5E"/>
    <w:rsid w:val="004A26BB"/>
    <w:rsid w:val="004A4473"/>
    <w:rsid w:val="004A4809"/>
    <w:rsid w:val="004A5F82"/>
    <w:rsid w:val="004A78DD"/>
    <w:rsid w:val="004B0869"/>
    <w:rsid w:val="004B1703"/>
    <w:rsid w:val="004B192B"/>
    <w:rsid w:val="004B2AF1"/>
    <w:rsid w:val="004B3303"/>
    <w:rsid w:val="004B3B0C"/>
    <w:rsid w:val="004B406C"/>
    <w:rsid w:val="004B4A5F"/>
    <w:rsid w:val="004B581A"/>
    <w:rsid w:val="004B589B"/>
    <w:rsid w:val="004B5C2E"/>
    <w:rsid w:val="004B5C91"/>
    <w:rsid w:val="004B62EC"/>
    <w:rsid w:val="004B6404"/>
    <w:rsid w:val="004B7199"/>
    <w:rsid w:val="004B75A1"/>
    <w:rsid w:val="004B7A93"/>
    <w:rsid w:val="004B7B07"/>
    <w:rsid w:val="004C1AF0"/>
    <w:rsid w:val="004C384E"/>
    <w:rsid w:val="004C40D6"/>
    <w:rsid w:val="004C4431"/>
    <w:rsid w:val="004C4BC1"/>
    <w:rsid w:val="004C5151"/>
    <w:rsid w:val="004C5ADF"/>
    <w:rsid w:val="004C60D0"/>
    <w:rsid w:val="004C73D9"/>
    <w:rsid w:val="004C7852"/>
    <w:rsid w:val="004C7956"/>
    <w:rsid w:val="004D1C19"/>
    <w:rsid w:val="004D3D94"/>
    <w:rsid w:val="004D495D"/>
    <w:rsid w:val="004D70C2"/>
    <w:rsid w:val="004E0909"/>
    <w:rsid w:val="004E0916"/>
    <w:rsid w:val="004E1560"/>
    <w:rsid w:val="004E27C5"/>
    <w:rsid w:val="004E4359"/>
    <w:rsid w:val="004E4C8B"/>
    <w:rsid w:val="004E52A5"/>
    <w:rsid w:val="004E5C4B"/>
    <w:rsid w:val="004E6F18"/>
    <w:rsid w:val="004E7102"/>
    <w:rsid w:val="004E7290"/>
    <w:rsid w:val="004F17C7"/>
    <w:rsid w:val="004F2813"/>
    <w:rsid w:val="004F38A8"/>
    <w:rsid w:val="004F6CEF"/>
    <w:rsid w:val="004F7112"/>
    <w:rsid w:val="004F783F"/>
    <w:rsid w:val="004F7C47"/>
    <w:rsid w:val="00501775"/>
    <w:rsid w:val="0050178A"/>
    <w:rsid w:val="00502277"/>
    <w:rsid w:val="0050247C"/>
    <w:rsid w:val="005034B2"/>
    <w:rsid w:val="00504CAA"/>
    <w:rsid w:val="00504FA1"/>
    <w:rsid w:val="00505DAF"/>
    <w:rsid w:val="00505EE4"/>
    <w:rsid w:val="00506715"/>
    <w:rsid w:val="00507B1A"/>
    <w:rsid w:val="00507E1B"/>
    <w:rsid w:val="00510827"/>
    <w:rsid w:val="00512EF7"/>
    <w:rsid w:val="00514C2E"/>
    <w:rsid w:val="00514F11"/>
    <w:rsid w:val="00515563"/>
    <w:rsid w:val="00520DDF"/>
    <w:rsid w:val="00520FAF"/>
    <w:rsid w:val="00521994"/>
    <w:rsid w:val="005229E3"/>
    <w:rsid w:val="00522CFE"/>
    <w:rsid w:val="0052332A"/>
    <w:rsid w:val="005247E2"/>
    <w:rsid w:val="00524FD3"/>
    <w:rsid w:val="00525505"/>
    <w:rsid w:val="00527A98"/>
    <w:rsid w:val="00530AD1"/>
    <w:rsid w:val="00531533"/>
    <w:rsid w:val="005329F4"/>
    <w:rsid w:val="00533BB8"/>
    <w:rsid w:val="00534950"/>
    <w:rsid w:val="00535870"/>
    <w:rsid w:val="00535B44"/>
    <w:rsid w:val="005369C2"/>
    <w:rsid w:val="00537080"/>
    <w:rsid w:val="0053718A"/>
    <w:rsid w:val="00537DE4"/>
    <w:rsid w:val="00541E38"/>
    <w:rsid w:val="005424DE"/>
    <w:rsid w:val="00542A9F"/>
    <w:rsid w:val="00544290"/>
    <w:rsid w:val="00544BC8"/>
    <w:rsid w:val="00547280"/>
    <w:rsid w:val="0055088E"/>
    <w:rsid w:val="00550958"/>
    <w:rsid w:val="00550C74"/>
    <w:rsid w:val="00551EE6"/>
    <w:rsid w:val="00554E64"/>
    <w:rsid w:val="00556CEA"/>
    <w:rsid w:val="00556F1F"/>
    <w:rsid w:val="00557026"/>
    <w:rsid w:val="00560DAA"/>
    <w:rsid w:val="0056131A"/>
    <w:rsid w:val="005619DD"/>
    <w:rsid w:val="00562395"/>
    <w:rsid w:val="005629DF"/>
    <w:rsid w:val="00563F3A"/>
    <w:rsid w:val="00565156"/>
    <w:rsid w:val="0056648F"/>
    <w:rsid w:val="0057093E"/>
    <w:rsid w:val="005759D2"/>
    <w:rsid w:val="005769DE"/>
    <w:rsid w:val="00576BA7"/>
    <w:rsid w:val="00576BB0"/>
    <w:rsid w:val="00576FDD"/>
    <w:rsid w:val="0057764F"/>
    <w:rsid w:val="00577E00"/>
    <w:rsid w:val="00580489"/>
    <w:rsid w:val="00582D03"/>
    <w:rsid w:val="00582F2B"/>
    <w:rsid w:val="00583EC2"/>
    <w:rsid w:val="00585BC5"/>
    <w:rsid w:val="00586533"/>
    <w:rsid w:val="0058718B"/>
    <w:rsid w:val="00587CC1"/>
    <w:rsid w:val="005901D2"/>
    <w:rsid w:val="00591336"/>
    <w:rsid w:val="00591CCF"/>
    <w:rsid w:val="00594138"/>
    <w:rsid w:val="00596D64"/>
    <w:rsid w:val="0059731B"/>
    <w:rsid w:val="00597A96"/>
    <w:rsid w:val="005A06DD"/>
    <w:rsid w:val="005A4774"/>
    <w:rsid w:val="005A4D91"/>
    <w:rsid w:val="005A5D6D"/>
    <w:rsid w:val="005A6898"/>
    <w:rsid w:val="005A7B5C"/>
    <w:rsid w:val="005B0B21"/>
    <w:rsid w:val="005B12C6"/>
    <w:rsid w:val="005B2805"/>
    <w:rsid w:val="005B5E89"/>
    <w:rsid w:val="005B7523"/>
    <w:rsid w:val="005B7786"/>
    <w:rsid w:val="005C07C0"/>
    <w:rsid w:val="005C0F68"/>
    <w:rsid w:val="005C19E6"/>
    <w:rsid w:val="005C382F"/>
    <w:rsid w:val="005C5467"/>
    <w:rsid w:val="005C740E"/>
    <w:rsid w:val="005C7ECE"/>
    <w:rsid w:val="005D1E33"/>
    <w:rsid w:val="005D6E29"/>
    <w:rsid w:val="005E0504"/>
    <w:rsid w:val="005E3518"/>
    <w:rsid w:val="005E51E4"/>
    <w:rsid w:val="005E56EF"/>
    <w:rsid w:val="005E6493"/>
    <w:rsid w:val="005E7A07"/>
    <w:rsid w:val="005E7B08"/>
    <w:rsid w:val="005E7E2F"/>
    <w:rsid w:val="005F10E8"/>
    <w:rsid w:val="005F223D"/>
    <w:rsid w:val="005F500A"/>
    <w:rsid w:val="005F50C1"/>
    <w:rsid w:val="005F60A4"/>
    <w:rsid w:val="005F6307"/>
    <w:rsid w:val="005F6A1A"/>
    <w:rsid w:val="005F7AFB"/>
    <w:rsid w:val="006004B3"/>
    <w:rsid w:val="0060387B"/>
    <w:rsid w:val="006038D3"/>
    <w:rsid w:val="00607F36"/>
    <w:rsid w:val="0060A043"/>
    <w:rsid w:val="00611A24"/>
    <w:rsid w:val="00611B50"/>
    <w:rsid w:val="0061224E"/>
    <w:rsid w:val="0061273B"/>
    <w:rsid w:val="00614463"/>
    <w:rsid w:val="00614B1E"/>
    <w:rsid w:val="00614C4D"/>
    <w:rsid w:val="00615563"/>
    <w:rsid w:val="0062013A"/>
    <w:rsid w:val="00620DD5"/>
    <w:rsid w:val="00623115"/>
    <w:rsid w:val="006250C6"/>
    <w:rsid w:val="006262B9"/>
    <w:rsid w:val="00626717"/>
    <w:rsid w:val="00632356"/>
    <w:rsid w:val="006349D8"/>
    <w:rsid w:val="00634BD7"/>
    <w:rsid w:val="0063620E"/>
    <w:rsid w:val="00636582"/>
    <w:rsid w:val="00636CA5"/>
    <w:rsid w:val="00636CB9"/>
    <w:rsid w:val="00640307"/>
    <w:rsid w:val="00642206"/>
    <w:rsid w:val="006431AB"/>
    <w:rsid w:val="00643FF3"/>
    <w:rsid w:val="006465B7"/>
    <w:rsid w:val="00646AC4"/>
    <w:rsid w:val="00647872"/>
    <w:rsid w:val="00647BD6"/>
    <w:rsid w:val="00652A56"/>
    <w:rsid w:val="006530D3"/>
    <w:rsid w:val="006532C8"/>
    <w:rsid w:val="006559EC"/>
    <w:rsid w:val="00660D52"/>
    <w:rsid w:val="00661E99"/>
    <w:rsid w:val="006622D9"/>
    <w:rsid w:val="00663C76"/>
    <w:rsid w:val="006640A7"/>
    <w:rsid w:val="00664938"/>
    <w:rsid w:val="006662F4"/>
    <w:rsid w:val="006668DC"/>
    <w:rsid w:val="0067109C"/>
    <w:rsid w:val="0067171B"/>
    <w:rsid w:val="00675161"/>
    <w:rsid w:val="00675AEB"/>
    <w:rsid w:val="0067605C"/>
    <w:rsid w:val="00676A8A"/>
    <w:rsid w:val="00676F54"/>
    <w:rsid w:val="00676FCD"/>
    <w:rsid w:val="0067724C"/>
    <w:rsid w:val="006808FC"/>
    <w:rsid w:val="00681131"/>
    <w:rsid w:val="006836FB"/>
    <w:rsid w:val="00683A7E"/>
    <w:rsid w:val="00684A0D"/>
    <w:rsid w:val="006850CE"/>
    <w:rsid w:val="0068591C"/>
    <w:rsid w:val="006939CA"/>
    <w:rsid w:val="00695097"/>
    <w:rsid w:val="00695486"/>
    <w:rsid w:val="006958D7"/>
    <w:rsid w:val="00695E89"/>
    <w:rsid w:val="006A282D"/>
    <w:rsid w:val="006A436F"/>
    <w:rsid w:val="006A4645"/>
    <w:rsid w:val="006A7DB9"/>
    <w:rsid w:val="006B03C5"/>
    <w:rsid w:val="006B2097"/>
    <w:rsid w:val="006B28C7"/>
    <w:rsid w:val="006B2B91"/>
    <w:rsid w:val="006C138D"/>
    <w:rsid w:val="006C2C15"/>
    <w:rsid w:val="006C3496"/>
    <w:rsid w:val="006C3FB0"/>
    <w:rsid w:val="006C40BC"/>
    <w:rsid w:val="006C4711"/>
    <w:rsid w:val="006C4BF8"/>
    <w:rsid w:val="006D05C5"/>
    <w:rsid w:val="006D1870"/>
    <w:rsid w:val="006D222D"/>
    <w:rsid w:val="006D3B68"/>
    <w:rsid w:val="006D5592"/>
    <w:rsid w:val="006D5A8B"/>
    <w:rsid w:val="006D72BA"/>
    <w:rsid w:val="006D7760"/>
    <w:rsid w:val="006E2FAB"/>
    <w:rsid w:val="006E327A"/>
    <w:rsid w:val="006E327D"/>
    <w:rsid w:val="006E33C0"/>
    <w:rsid w:val="006E49CD"/>
    <w:rsid w:val="006E6749"/>
    <w:rsid w:val="006F0A5E"/>
    <w:rsid w:val="006F2334"/>
    <w:rsid w:val="006F2FD9"/>
    <w:rsid w:val="006F52DA"/>
    <w:rsid w:val="006F55C5"/>
    <w:rsid w:val="006F5D2F"/>
    <w:rsid w:val="006F5E41"/>
    <w:rsid w:val="006F5EAC"/>
    <w:rsid w:val="006F67B3"/>
    <w:rsid w:val="006F733D"/>
    <w:rsid w:val="007064EE"/>
    <w:rsid w:val="0070708B"/>
    <w:rsid w:val="00707A4C"/>
    <w:rsid w:val="00707AD9"/>
    <w:rsid w:val="0071355A"/>
    <w:rsid w:val="00713AB9"/>
    <w:rsid w:val="0071504F"/>
    <w:rsid w:val="007151DC"/>
    <w:rsid w:val="0071558A"/>
    <w:rsid w:val="00723DA7"/>
    <w:rsid w:val="00725D42"/>
    <w:rsid w:val="007263EA"/>
    <w:rsid w:val="00731C50"/>
    <w:rsid w:val="00732F93"/>
    <w:rsid w:val="00733772"/>
    <w:rsid w:val="00735146"/>
    <w:rsid w:val="00735685"/>
    <w:rsid w:val="00735E99"/>
    <w:rsid w:val="00737BBD"/>
    <w:rsid w:val="0074009C"/>
    <w:rsid w:val="007403FA"/>
    <w:rsid w:val="00740554"/>
    <w:rsid w:val="00740F98"/>
    <w:rsid w:val="0074274F"/>
    <w:rsid w:val="00742A0D"/>
    <w:rsid w:val="00744F8D"/>
    <w:rsid w:val="00745FF4"/>
    <w:rsid w:val="00747321"/>
    <w:rsid w:val="007503B3"/>
    <w:rsid w:val="0075107B"/>
    <w:rsid w:val="00751584"/>
    <w:rsid w:val="007517F3"/>
    <w:rsid w:val="00751E20"/>
    <w:rsid w:val="0075244A"/>
    <w:rsid w:val="007533A1"/>
    <w:rsid w:val="0075380B"/>
    <w:rsid w:val="0075477C"/>
    <w:rsid w:val="00754AE4"/>
    <w:rsid w:val="00754BA2"/>
    <w:rsid w:val="00755D27"/>
    <w:rsid w:val="00761085"/>
    <w:rsid w:val="00761A80"/>
    <w:rsid w:val="00765678"/>
    <w:rsid w:val="00766209"/>
    <w:rsid w:val="00770BE8"/>
    <w:rsid w:val="0077108F"/>
    <w:rsid w:val="007725D4"/>
    <w:rsid w:val="007741AE"/>
    <w:rsid w:val="00774E4C"/>
    <w:rsid w:val="00775010"/>
    <w:rsid w:val="007751D7"/>
    <w:rsid w:val="00776265"/>
    <w:rsid w:val="00777AD6"/>
    <w:rsid w:val="00777AE9"/>
    <w:rsid w:val="00777D94"/>
    <w:rsid w:val="007807AF"/>
    <w:rsid w:val="0078134B"/>
    <w:rsid w:val="00781458"/>
    <w:rsid w:val="00781954"/>
    <w:rsid w:val="00782778"/>
    <w:rsid w:val="00782FC1"/>
    <w:rsid w:val="00785165"/>
    <w:rsid w:val="00785B5A"/>
    <w:rsid w:val="00785CFE"/>
    <w:rsid w:val="00787472"/>
    <w:rsid w:val="00787D52"/>
    <w:rsid w:val="00791134"/>
    <w:rsid w:val="00792E0B"/>
    <w:rsid w:val="0079307C"/>
    <w:rsid w:val="00793C09"/>
    <w:rsid w:val="00793F68"/>
    <w:rsid w:val="00795CB5"/>
    <w:rsid w:val="00796617"/>
    <w:rsid w:val="00797636"/>
    <w:rsid w:val="00797F39"/>
    <w:rsid w:val="007A0448"/>
    <w:rsid w:val="007A1231"/>
    <w:rsid w:val="007A2F1D"/>
    <w:rsid w:val="007A3570"/>
    <w:rsid w:val="007A7141"/>
    <w:rsid w:val="007A7E24"/>
    <w:rsid w:val="007B11B6"/>
    <w:rsid w:val="007B1519"/>
    <w:rsid w:val="007B1998"/>
    <w:rsid w:val="007B2603"/>
    <w:rsid w:val="007B2735"/>
    <w:rsid w:val="007B3A03"/>
    <w:rsid w:val="007C1274"/>
    <w:rsid w:val="007C12B0"/>
    <w:rsid w:val="007C23A6"/>
    <w:rsid w:val="007C2989"/>
    <w:rsid w:val="007C2994"/>
    <w:rsid w:val="007C44EE"/>
    <w:rsid w:val="007C488B"/>
    <w:rsid w:val="007C60D8"/>
    <w:rsid w:val="007C6245"/>
    <w:rsid w:val="007D010C"/>
    <w:rsid w:val="007D05FF"/>
    <w:rsid w:val="007D0704"/>
    <w:rsid w:val="007D1526"/>
    <w:rsid w:val="007D1B02"/>
    <w:rsid w:val="007D1E90"/>
    <w:rsid w:val="007D2B3A"/>
    <w:rsid w:val="007D2EF0"/>
    <w:rsid w:val="007D5FAC"/>
    <w:rsid w:val="007D72B4"/>
    <w:rsid w:val="007D7866"/>
    <w:rsid w:val="007E3034"/>
    <w:rsid w:val="007E43C1"/>
    <w:rsid w:val="007E4D22"/>
    <w:rsid w:val="007E58B3"/>
    <w:rsid w:val="007E5E57"/>
    <w:rsid w:val="007E646B"/>
    <w:rsid w:val="007E79FF"/>
    <w:rsid w:val="007F37E7"/>
    <w:rsid w:val="007F47D8"/>
    <w:rsid w:val="007F71CE"/>
    <w:rsid w:val="007F7E43"/>
    <w:rsid w:val="00801A5B"/>
    <w:rsid w:val="00801F27"/>
    <w:rsid w:val="0080394C"/>
    <w:rsid w:val="00804442"/>
    <w:rsid w:val="00804934"/>
    <w:rsid w:val="0080602D"/>
    <w:rsid w:val="008060F1"/>
    <w:rsid w:val="0080677B"/>
    <w:rsid w:val="00806D68"/>
    <w:rsid w:val="00807762"/>
    <w:rsid w:val="00807AE3"/>
    <w:rsid w:val="0081116A"/>
    <w:rsid w:val="00811944"/>
    <w:rsid w:val="00814B6A"/>
    <w:rsid w:val="00814BC5"/>
    <w:rsid w:val="008170A5"/>
    <w:rsid w:val="0081738C"/>
    <w:rsid w:val="00820E8F"/>
    <w:rsid w:val="00821BE5"/>
    <w:rsid w:val="00823395"/>
    <w:rsid w:val="00823702"/>
    <w:rsid w:val="008256B0"/>
    <w:rsid w:val="00826C49"/>
    <w:rsid w:val="008270D5"/>
    <w:rsid w:val="00827F1B"/>
    <w:rsid w:val="00827FDB"/>
    <w:rsid w:val="00830E8C"/>
    <w:rsid w:val="00833FBF"/>
    <w:rsid w:val="00837634"/>
    <w:rsid w:val="00840ACF"/>
    <w:rsid w:val="008417A2"/>
    <w:rsid w:val="00841EFD"/>
    <w:rsid w:val="00842050"/>
    <w:rsid w:val="008461AB"/>
    <w:rsid w:val="0084624A"/>
    <w:rsid w:val="00846BBE"/>
    <w:rsid w:val="00846FE1"/>
    <w:rsid w:val="008473D5"/>
    <w:rsid w:val="00847B3C"/>
    <w:rsid w:val="008520D3"/>
    <w:rsid w:val="00852CC3"/>
    <w:rsid w:val="008543FD"/>
    <w:rsid w:val="00855AA9"/>
    <w:rsid w:val="008578E6"/>
    <w:rsid w:val="00857C40"/>
    <w:rsid w:val="008629AB"/>
    <w:rsid w:val="00863435"/>
    <w:rsid w:val="00863BB8"/>
    <w:rsid w:val="00863E1B"/>
    <w:rsid w:val="00865242"/>
    <w:rsid w:val="0086524B"/>
    <w:rsid w:val="008673D4"/>
    <w:rsid w:val="008702A3"/>
    <w:rsid w:val="00870B37"/>
    <w:rsid w:val="00870EEA"/>
    <w:rsid w:val="008710B9"/>
    <w:rsid w:val="008728DE"/>
    <w:rsid w:val="00872C6B"/>
    <w:rsid w:val="00873264"/>
    <w:rsid w:val="00876939"/>
    <w:rsid w:val="00877379"/>
    <w:rsid w:val="008779E6"/>
    <w:rsid w:val="00880C82"/>
    <w:rsid w:val="008815FB"/>
    <w:rsid w:val="00882749"/>
    <w:rsid w:val="00884A8F"/>
    <w:rsid w:val="008862E4"/>
    <w:rsid w:val="00890BC7"/>
    <w:rsid w:val="00890DFB"/>
    <w:rsid w:val="00896014"/>
    <w:rsid w:val="008970AB"/>
    <w:rsid w:val="00897D5E"/>
    <w:rsid w:val="008A20AD"/>
    <w:rsid w:val="008A40F4"/>
    <w:rsid w:val="008A4EEE"/>
    <w:rsid w:val="008A7DAD"/>
    <w:rsid w:val="008B4B3E"/>
    <w:rsid w:val="008C0ECD"/>
    <w:rsid w:val="008C2CA4"/>
    <w:rsid w:val="008C2CEA"/>
    <w:rsid w:val="008C317D"/>
    <w:rsid w:val="008C42A1"/>
    <w:rsid w:val="008C5328"/>
    <w:rsid w:val="008C5CDF"/>
    <w:rsid w:val="008C664C"/>
    <w:rsid w:val="008C7142"/>
    <w:rsid w:val="008C7290"/>
    <w:rsid w:val="008D03EC"/>
    <w:rsid w:val="008D1F53"/>
    <w:rsid w:val="008D232B"/>
    <w:rsid w:val="008D3A85"/>
    <w:rsid w:val="008D3C16"/>
    <w:rsid w:val="008D57DC"/>
    <w:rsid w:val="008D58D7"/>
    <w:rsid w:val="008D5C99"/>
    <w:rsid w:val="008D7AE7"/>
    <w:rsid w:val="008E0F1A"/>
    <w:rsid w:val="008E18A5"/>
    <w:rsid w:val="008E36AC"/>
    <w:rsid w:val="008E766B"/>
    <w:rsid w:val="008E766F"/>
    <w:rsid w:val="008F0C00"/>
    <w:rsid w:val="008F28DD"/>
    <w:rsid w:val="008F6184"/>
    <w:rsid w:val="008F7758"/>
    <w:rsid w:val="008FD44E"/>
    <w:rsid w:val="0090015F"/>
    <w:rsid w:val="009003A8"/>
    <w:rsid w:val="009003CF"/>
    <w:rsid w:val="009007E3"/>
    <w:rsid w:val="00900FA1"/>
    <w:rsid w:val="00901ABF"/>
    <w:rsid w:val="00902E2B"/>
    <w:rsid w:val="00902E37"/>
    <w:rsid w:val="009042B5"/>
    <w:rsid w:val="009046D1"/>
    <w:rsid w:val="00907A52"/>
    <w:rsid w:val="009105B7"/>
    <w:rsid w:val="00910F66"/>
    <w:rsid w:val="009113EA"/>
    <w:rsid w:val="00911CAF"/>
    <w:rsid w:val="009122B6"/>
    <w:rsid w:val="009123BF"/>
    <w:rsid w:val="009134FB"/>
    <w:rsid w:val="00913AC3"/>
    <w:rsid w:val="00914201"/>
    <w:rsid w:val="00915458"/>
    <w:rsid w:val="00915504"/>
    <w:rsid w:val="0091632F"/>
    <w:rsid w:val="00916367"/>
    <w:rsid w:val="00916738"/>
    <w:rsid w:val="00917674"/>
    <w:rsid w:val="009178F2"/>
    <w:rsid w:val="00917F86"/>
    <w:rsid w:val="00921335"/>
    <w:rsid w:val="00923261"/>
    <w:rsid w:val="00923776"/>
    <w:rsid w:val="0092470E"/>
    <w:rsid w:val="00925BAD"/>
    <w:rsid w:val="009308B8"/>
    <w:rsid w:val="00932245"/>
    <w:rsid w:val="00932259"/>
    <w:rsid w:val="0093241A"/>
    <w:rsid w:val="00932AA1"/>
    <w:rsid w:val="009344B5"/>
    <w:rsid w:val="0093482B"/>
    <w:rsid w:val="0093580F"/>
    <w:rsid w:val="009378FD"/>
    <w:rsid w:val="0094064D"/>
    <w:rsid w:val="00941BC9"/>
    <w:rsid w:val="00943E49"/>
    <w:rsid w:val="009442FB"/>
    <w:rsid w:val="0094564E"/>
    <w:rsid w:val="009460A6"/>
    <w:rsid w:val="009473B3"/>
    <w:rsid w:val="00950CBF"/>
    <w:rsid w:val="00950DC8"/>
    <w:rsid w:val="0095133B"/>
    <w:rsid w:val="00952E57"/>
    <w:rsid w:val="00955B7F"/>
    <w:rsid w:val="009568E3"/>
    <w:rsid w:val="00956E1E"/>
    <w:rsid w:val="00957447"/>
    <w:rsid w:val="00957625"/>
    <w:rsid w:val="00960752"/>
    <w:rsid w:val="0096176B"/>
    <w:rsid w:val="00961C8F"/>
    <w:rsid w:val="00961FC8"/>
    <w:rsid w:val="00962845"/>
    <w:rsid w:val="00962D9B"/>
    <w:rsid w:val="00962EE3"/>
    <w:rsid w:val="00963193"/>
    <w:rsid w:val="00963A12"/>
    <w:rsid w:val="00963A54"/>
    <w:rsid w:val="00965F1B"/>
    <w:rsid w:val="00973111"/>
    <w:rsid w:val="009744E3"/>
    <w:rsid w:val="0097540E"/>
    <w:rsid w:val="00981161"/>
    <w:rsid w:val="00982C68"/>
    <w:rsid w:val="00982E34"/>
    <w:rsid w:val="00983562"/>
    <w:rsid w:val="00984AAC"/>
    <w:rsid w:val="00987767"/>
    <w:rsid w:val="00993EE9"/>
    <w:rsid w:val="00994729"/>
    <w:rsid w:val="009957E9"/>
    <w:rsid w:val="00995945"/>
    <w:rsid w:val="00996A9E"/>
    <w:rsid w:val="00996F4A"/>
    <w:rsid w:val="00997A2E"/>
    <w:rsid w:val="009A07E4"/>
    <w:rsid w:val="009A0F23"/>
    <w:rsid w:val="009A12B4"/>
    <w:rsid w:val="009A1C70"/>
    <w:rsid w:val="009A1F95"/>
    <w:rsid w:val="009A26EF"/>
    <w:rsid w:val="009A32D7"/>
    <w:rsid w:val="009A49BE"/>
    <w:rsid w:val="009A4EAF"/>
    <w:rsid w:val="009A69F3"/>
    <w:rsid w:val="009A6C5A"/>
    <w:rsid w:val="009A79D9"/>
    <w:rsid w:val="009A7C8E"/>
    <w:rsid w:val="009B0169"/>
    <w:rsid w:val="009B2CB6"/>
    <w:rsid w:val="009B3514"/>
    <w:rsid w:val="009B506F"/>
    <w:rsid w:val="009B682E"/>
    <w:rsid w:val="009B71E4"/>
    <w:rsid w:val="009B7585"/>
    <w:rsid w:val="009B78A5"/>
    <w:rsid w:val="009B7D1C"/>
    <w:rsid w:val="009C08A6"/>
    <w:rsid w:val="009C0BF6"/>
    <w:rsid w:val="009C78EA"/>
    <w:rsid w:val="009C7B47"/>
    <w:rsid w:val="009D0307"/>
    <w:rsid w:val="009D1D5D"/>
    <w:rsid w:val="009D5EB3"/>
    <w:rsid w:val="009D751A"/>
    <w:rsid w:val="009E0A66"/>
    <w:rsid w:val="009E16A7"/>
    <w:rsid w:val="009E4EF7"/>
    <w:rsid w:val="009E5A5D"/>
    <w:rsid w:val="009E678E"/>
    <w:rsid w:val="009E6A81"/>
    <w:rsid w:val="009E6C15"/>
    <w:rsid w:val="009EA5A3"/>
    <w:rsid w:val="009F0024"/>
    <w:rsid w:val="009F0A55"/>
    <w:rsid w:val="009F1D96"/>
    <w:rsid w:val="009F6FAE"/>
    <w:rsid w:val="009F7130"/>
    <w:rsid w:val="00A0012E"/>
    <w:rsid w:val="00A056E0"/>
    <w:rsid w:val="00A066A2"/>
    <w:rsid w:val="00A06C50"/>
    <w:rsid w:val="00A070AB"/>
    <w:rsid w:val="00A07659"/>
    <w:rsid w:val="00A07B74"/>
    <w:rsid w:val="00A11E26"/>
    <w:rsid w:val="00A1365C"/>
    <w:rsid w:val="00A14DB1"/>
    <w:rsid w:val="00A166A8"/>
    <w:rsid w:val="00A22017"/>
    <w:rsid w:val="00A22F0B"/>
    <w:rsid w:val="00A23612"/>
    <w:rsid w:val="00A2563A"/>
    <w:rsid w:val="00A264F5"/>
    <w:rsid w:val="00A26A81"/>
    <w:rsid w:val="00A27BEA"/>
    <w:rsid w:val="00A30C72"/>
    <w:rsid w:val="00A3146E"/>
    <w:rsid w:val="00A31D96"/>
    <w:rsid w:val="00A322D2"/>
    <w:rsid w:val="00A322E2"/>
    <w:rsid w:val="00A3384E"/>
    <w:rsid w:val="00A34CA5"/>
    <w:rsid w:val="00A4102C"/>
    <w:rsid w:val="00A41F94"/>
    <w:rsid w:val="00A422B0"/>
    <w:rsid w:val="00A433AD"/>
    <w:rsid w:val="00A45947"/>
    <w:rsid w:val="00A464B9"/>
    <w:rsid w:val="00A4677B"/>
    <w:rsid w:val="00A51CE4"/>
    <w:rsid w:val="00A51E54"/>
    <w:rsid w:val="00A51E95"/>
    <w:rsid w:val="00A527ED"/>
    <w:rsid w:val="00A53790"/>
    <w:rsid w:val="00A5489E"/>
    <w:rsid w:val="00A55841"/>
    <w:rsid w:val="00A55D4E"/>
    <w:rsid w:val="00A5739F"/>
    <w:rsid w:val="00A57E8A"/>
    <w:rsid w:val="00A60B9D"/>
    <w:rsid w:val="00A60E3B"/>
    <w:rsid w:val="00A614EA"/>
    <w:rsid w:val="00A64A08"/>
    <w:rsid w:val="00A64A56"/>
    <w:rsid w:val="00A669BB"/>
    <w:rsid w:val="00A66BCA"/>
    <w:rsid w:val="00A66F37"/>
    <w:rsid w:val="00A67331"/>
    <w:rsid w:val="00A674E1"/>
    <w:rsid w:val="00A6768D"/>
    <w:rsid w:val="00A7005F"/>
    <w:rsid w:val="00A71F8C"/>
    <w:rsid w:val="00A72899"/>
    <w:rsid w:val="00A72CFF"/>
    <w:rsid w:val="00A72E13"/>
    <w:rsid w:val="00A7546D"/>
    <w:rsid w:val="00A764BF"/>
    <w:rsid w:val="00A77515"/>
    <w:rsid w:val="00A8065F"/>
    <w:rsid w:val="00A80748"/>
    <w:rsid w:val="00A809A0"/>
    <w:rsid w:val="00A810C0"/>
    <w:rsid w:val="00A816FA"/>
    <w:rsid w:val="00A84A10"/>
    <w:rsid w:val="00A84B55"/>
    <w:rsid w:val="00A84F23"/>
    <w:rsid w:val="00A86140"/>
    <w:rsid w:val="00A864AB"/>
    <w:rsid w:val="00A864C5"/>
    <w:rsid w:val="00A869E9"/>
    <w:rsid w:val="00A86A8D"/>
    <w:rsid w:val="00A91B90"/>
    <w:rsid w:val="00A93C8A"/>
    <w:rsid w:val="00A94EB8"/>
    <w:rsid w:val="00A95342"/>
    <w:rsid w:val="00A953B6"/>
    <w:rsid w:val="00A9770A"/>
    <w:rsid w:val="00AA0247"/>
    <w:rsid w:val="00AA1727"/>
    <w:rsid w:val="00AA1DA1"/>
    <w:rsid w:val="00AA59E8"/>
    <w:rsid w:val="00AA5EB4"/>
    <w:rsid w:val="00AA5EF6"/>
    <w:rsid w:val="00AA7F62"/>
    <w:rsid w:val="00AB35C2"/>
    <w:rsid w:val="00AB4A4B"/>
    <w:rsid w:val="00AB6521"/>
    <w:rsid w:val="00AB762B"/>
    <w:rsid w:val="00AC4746"/>
    <w:rsid w:val="00AC5DE5"/>
    <w:rsid w:val="00AC6051"/>
    <w:rsid w:val="00AC6B54"/>
    <w:rsid w:val="00AD22A6"/>
    <w:rsid w:val="00AD4214"/>
    <w:rsid w:val="00AD45B9"/>
    <w:rsid w:val="00AD552F"/>
    <w:rsid w:val="00AD6360"/>
    <w:rsid w:val="00AE060F"/>
    <w:rsid w:val="00AE1817"/>
    <w:rsid w:val="00AE2F2E"/>
    <w:rsid w:val="00AE33D4"/>
    <w:rsid w:val="00AE3C3B"/>
    <w:rsid w:val="00AE41DB"/>
    <w:rsid w:val="00AE683E"/>
    <w:rsid w:val="00AE6FFB"/>
    <w:rsid w:val="00AF0A79"/>
    <w:rsid w:val="00AF227B"/>
    <w:rsid w:val="00AF329F"/>
    <w:rsid w:val="00AF3325"/>
    <w:rsid w:val="00AF3FB9"/>
    <w:rsid w:val="00AF44E8"/>
    <w:rsid w:val="00AF541E"/>
    <w:rsid w:val="00AF6E2E"/>
    <w:rsid w:val="00B00A1F"/>
    <w:rsid w:val="00B0125D"/>
    <w:rsid w:val="00B01298"/>
    <w:rsid w:val="00B0538C"/>
    <w:rsid w:val="00B10A36"/>
    <w:rsid w:val="00B11AD0"/>
    <w:rsid w:val="00B11AD8"/>
    <w:rsid w:val="00B11F8C"/>
    <w:rsid w:val="00B122FC"/>
    <w:rsid w:val="00B1336D"/>
    <w:rsid w:val="00B13933"/>
    <w:rsid w:val="00B15846"/>
    <w:rsid w:val="00B20E7C"/>
    <w:rsid w:val="00B272D7"/>
    <w:rsid w:val="00B2757E"/>
    <w:rsid w:val="00B302CF"/>
    <w:rsid w:val="00B32F69"/>
    <w:rsid w:val="00B3339D"/>
    <w:rsid w:val="00B3367B"/>
    <w:rsid w:val="00B3691D"/>
    <w:rsid w:val="00B36F95"/>
    <w:rsid w:val="00B37646"/>
    <w:rsid w:val="00B376E5"/>
    <w:rsid w:val="00B4158A"/>
    <w:rsid w:val="00B4189D"/>
    <w:rsid w:val="00B44351"/>
    <w:rsid w:val="00B45838"/>
    <w:rsid w:val="00B46281"/>
    <w:rsid w:val="00B46C6E"/>
    <w:rsid w:val="00B46E7C"/>
    <w:rsid w:val="00B501C4"/>
    <w:rsid w:val="00B5025F"/>
    <w:rsid w:val="00B5320B"/>
    <w:rsid w:val="00B54633"/>
    <w:rsid w:val="00B54E72"/>
    <w:rsid w:val="00B5639C"/>
    <w:rsid w:val="00B6018F"/>
    <w:rsid w:val="00B60648"/>
    <w:rsid w:val="00B6172C"/>
    <w:rsid w:val="00B6265D"/>
    <w:rsid w:val="00B63198"/>
    <w:rsid w:val="00B6365D"/>
    <w:rsid w:val="00B639E2"/>
    <w:rsid w:val="00B63B05"/>
    <w:rsid w:val="00B65374"/>
    <w:rsid w:val="00B65602"/>
    <w:rsid w:val="00B6675A"/>
    <w:rsid w:val="00B677DD"/>
    <w:rsid w:val="00B713DF"/>
    <w:rsid w:val="00B73558"/>
    <w:rsid w:val="00B73AE1"/>
    <w:rsid w:val="00B74C54"/>
    <w:rsid w:val="00B75931"/>
    <w:rsid w:val="00B76B21"/>
    <w:rsid w:val="00B774AD"/>
    <w:rsid w:val="00B8034B"/>
    <w:rsid w:val="00B823C6"/>
    <w:rsid w:val="00B82A8E"/>
    <w:rsid w:val="00B854E5"/>
    <w:rsid w:val="00B861F0"/>
    <w:rsid w:val="00B86F7A"/>
    <w:rsid w:val="00B87257"/>
    <w:rsid w:val="00B90B28"/>
    <w:rsid w:val="00B90BE9"/>
    <w:rsid w:val="00B90CA1"/>
    <w:rsid w:val="00B91209"/>
    <w:rsid w:val="00B91530"/>
    <w:rsid w:val="00B92079"/>
    <w:rsid w:val="00B92C8C"/>
    <w:rsid w:val="00B97313"/>
    <w:rsid w:val="00BA150F"/>
    <w:rsid w:val="00BA1836"/>
    <w:rsid w:val="00BA46BE"/>
    <w:rsid w:val="00BA56CA"/>
    <w:rsid w:val="00BA5C78"/>
    <w:rsid w:val="00BA5FC2"/>
    <w:rsid w:val="00BA6594"/>
    <w:rsid w:val="00BA66A3"/>
    <w:rsid w:val="00BA7698"/>
    <w:rsid w:val="00BB2AA8"/>
    <w:rsid w:val="00BB2FCF"/>
    <w:rsid w:val="00BB78CE"/>
    <w:rsid w:val="00BC0031"/>
    <w:rsid w:val="00BC2807"/>
    <w:rsid w:val="00BC3F27"/>
    <w:rsid w:val="00BC4214"/>
    <w:rsid w:val="00BC6528"/>
    <w:rsid w:val="00BC671F"/>
    <w:rsid w:val="00BC73B6"/>
    <w:rsid w:val="00BD065E"/>
    <w:rsid w:val="00BD18CE"/>
    <w:rsid w:val="00BD1E2B"/>
    <w:rsid w:val="00BD2524"/>
    <w:rsid w:val="00BD350A"/>
    <w:rsid w:val="00BD556D"/>
    <w:rsid w:val="00BD59F7"/>
    <w:rsid w:val="00BD5EE2"/>
    <w:rsid w:val="00BD62BF"/>
    <w:rsid w:val="00BD783C"/>
    <w:rsid w:val="00BE0F19"/>
    <w:rsid w:val="00BE1140"/>
    <w:rsid w:val="00BE20B2"/>
    <w:rsid w:val="00BE23DB"/>
    <w:rsid w:val="00BE36BF"/>
    <w:rsid w:val="00BE6206"/>
    <w:rsid w:val="00BF07FA"/>
    <w:rsid w:val="00BF10EE"/>
    <w:rsid w:val="00BF1B88"/>
    <w:rsid w:val="00BF3181"/>
    <w:rsid w:val="00BF46B5"/>
    <w:rsid w:val="00BF4822"/>
    <w:rsid w:val="00BF58C0"/>
    <w:rsid w:val="00BF5A8B"/>
    <w:rsid w:val="00BF5E16"/>
    <w:rsid w:val="00BF723E"/>
    <w:rsid w:val="00C00262"/>
    <w:rsid w:val="00C00C43"/>
    <w:rsid w:val="00C0488A"/>
    <w:rsid w:val="00C04CB2"/>
    <w:rsid w:val="00C05EA5"/>
    <w:rsid w:val="00C0628C"/>
    <w:rsid w:val="00C07B1B"/>
    <w:rsid w:val="00C1048E"/>
    <w:rsid w:val="00C10C0C"/>
    <w:rsid w:val="00C115F0"/>
    <w:rsid w:val="00C126F9"/>
    <w:rsid w:val="00C12FC3"/>
    <w:rsid w:val="00C13C1F"/>
    <w:rsid w:val="00C13E10"/>
    <w:rsid w:val="00C1519D"/>
    <w:rsid w:val="00C16019"/>
    <w:rsid w:val="00C16477"/>
    <w:rsid w:val="00C16B0B"/>
    <w:rsid w:val="00C206D4"/>
    <w:rsid w:val="00C23196"/>
    <w:rsid w:val="00C2326D"/>
    <w:rsid w:val="00C23A28"/>
    <w:rsid w:val="00C2488A"/>
    <w:rsid w:val="00C25698"/>
    <w:rsid w:val="00C26547"/>
    <w:rsid w:val="00C271E8"/>
    <w:rsid w:val="00C279AD"/>
    <w:rsid w:val="00C27DCB"/>
    <w:rsid w:val="00C301E1"/>
    <w:rsid w:val="00C33711"/>
    <w:rsid w:val="00C33EA3"/>
    <w:rsid w:val="00C3620B"/>
    <w:rsid w:val="00C36C1B"/>
    <w:rsid w:val="00C3744B"/>
    <w:rsid w:val="00C374B2"/>
    <w:rsid w:val="00C37A3D"/>
    <w:rsid w:val="00C37BA4"/>
    <w:rsid w:val="00C41E19"/>
    <w:rsid w:val="00C423A0"/>
    <w:rsid w:val="00C42CFA"/>
    <w:rsid w:val="00C42F58"/>
    <w:rsid w:val="00C4352F"/>
    <w:rsid w:val="00C44CCB"/>
    <w:rsid w:val="00C45713"/>
    <w:rsid w:val="00C467A7"/>
    <w:rsid w:val="00C46C91"/>
    <w:rsid w:val="00C51252"/>
    <w:rsid w:val="00C519BE"/>
    <w:rsid w:val="00C5220C"/>
    <w:rsid w:val="00C53490"/>
    <w:rsid w:val="00C55D20"/>
    <w:rsid w:val="00C5645D"/>
    <w:rsid w:val="00C639F4"/>
    <w:rsid w:val="00C64EB8"/>
    <w:rsid w:val="00C6629A"/>
    <w:rsid w:val="00C71634"/>
    <w:rsid w:val="00C7171F"/>
    <w:rsid w:val="00C75570"/>
    <w:rsid w:val="00C77C0D"/>
    <w:rsid w:val="00C80FCD"/>
    <w:rsid w:val="00C828FB"/>
    <w:rsid w:val="00C90CBC"/>
    <w:rsid w:val="00C90F84"/>
    <w:rsid w:val="00C91BC1"/>
    <w:rsid w:val="00C92040"/>
    <w:rsid w:val="00C92C75"/>
    <w:rsid w:val="00C93EDF"/>
    <w:rsid w:val="00C9439B"/>
    <w:rsid w:val="00C9439D"/>
    <w:rsid w:val="00C94999"/>
    <w:rsid w:val="00C94D90"/>
    <w:rsid w:val="00C959EB"/>
    <w:rsid w:val="00C95FC2"/>
    <w:rsid w:val="00C96800"/>
    <w:rsid w:val="00CA1002"/>
    <w:rsid w:val="00CA3109"/>
    <w:rsid w:val="00CA3208"/>
    <w:rsid w:val="00CA3AC6"/>
    <w:rsid w:val="00CA3D8E"/>
    <w:rsid w:val="00CA3E7B"/>
    <w:rsid w:val="00CA4A5D"/>
    <w:rsid w:val="00CA7E85"/>
    <w:rsid w:val="00CB02E2"/>
    <w:rsid w:val="00CB2072"/>
    <w:rsid w:val="00CB2286"/>
    <w:rsid w:val="00CB2870"/>
    <w:rsid w:val="00CB6326"/>
    <w:rsid w:val="00CB6897"/>
    <w:rsid w:val="00CC09A8"/>
    <w:rsid w:val="00CC21CF"/>
    <w:rsid w:val="00CC4F65"/>
    <w:rsid w:val="00CC554B"/>
    <w:rsid w:val="00CD1BD9"/>
    <w:rsid w:val="00CD4432"/>
    <w:rsid w:val="00CD45E5"/>
    <w:rsid w:val="00CD4F08"/>
    <w:rsid w:val="00CD613B"/>
    <w:rsid w:val="00CD6B65"/>
    <w:rsid w:val="00CD701A"/>
    <w:rsid w:val="00CD7FE1"/>
    <w:rsid w:val="00CE158A"/>
    <w:rsid w:val="00CE17F7"/>
    <w:rsid w:val="00CE2B63"/>
    <w:rsid w:val="00CE2BB7"/>
    <w:rsid w:val="00CE376B"/>
    <w:rsid w:val="00CE39AA"/>
    <w:rsid w:val="00CE6AA6"/>
    <w:rsid w:val="00CE6CDE"/>
    <w:rsid w:val="00CE78BA"/>
    <w:rsid w:val="00CF1A09"/>
    <w:rsid w:val="00CF1A45"/>
    <w:rsid w:val="00CF1F7C"/>
    <w:rsid w:val="00CF27F5"/>
    <w:rsid w:val="00CF3521"/>
    <w:rsid w:val="00CF38F2"/>
    <w:rsid w:val="00CF3A59"/>
    <w:rsid w:val="00CF4645"/>
    <w:rsid w:val="00CF47B6"/>
    <w:rsid w:val="00CF53B9"/>
    <w:rsid w:val="00D03E2E"/>
    <w:rsid w:val="00D052D3"/>
    <w:rsid w:val="00D05B60"/>
    <w:rsid w:val="00D070F4"/>
    <w:rsid w:val="00D0797F"/>
    <w:rsid w:val="00D1198E"/>
    <w:rsid w:val="00D11AFA"/>
    <w:rsid w:val="00D12A86"/>
    <w:rsid w:val="00D13EBE"/>
    <w:rsid w:val="00D1621F"/>
    <w:rsid w:val="00D17033"/>
    <w:rsid w:val="00D17766"/>
    <w:rsid w:val="00D17FCB"/>
    <w:rsid w:val="00D2266E"/>
    <w:rsid w:val="00D226F2"/>
    <w:rsid w:val="00D22BC9"/>
    <w:rsid w:val="00D23D05"/>
    <w:rsid w:val="00D241F0"/>
    <w:rsid w:val="00D24D47"/>
    <w:rsid w:val="00D31754"/>
    <w:rsid w:val="00D321DE"/>
    <w:rsid w:val="00D35A7A"/>
    <w:rsid w:val="00D35E2E"/>
    <w:rsid w:val="00D369AE"/>
    <w:rsid w:val="00D36B51"/>
    <w:rsid w:val="00D37F30"/>
    <w:rsid w:val="00D432D0"/>
    <w:rsid w:val="00D43421"/>
    <w:rsid w:val="00D45C6B"/>
    <w:rsid w:val="00D47311"/>
    <w:rsid w:val="00D50805"/>
    <w:rsid w:val="00D51620"/>
    <w:rsid w:val="00D53782"/>
    <w:rsid w:val="00D54378"/>
    <w:rsid w:val="00D54542"/>
    <w:rsid w:val="00D54F38"/>
    <w:rsid w:val="00D55535"/>
    <w:rsid w:val="00D60702"/>
    <w:rsid w:val="00D60E12"/>
    <w:rsid w:val="00D6221F"/>
    <w:rsid w:val="00D62B9C"/>
    <w:rsid w:val="00D62EF2"/>
    <w:rsid w:val="00D6364C"/>
    <w:rsid w:val="00D63EDA"/>
    <w:rsid w:val="00D64CE3"/>
    <w:rsid w:val="00D70CD9"/>
    <w:rsid w:val="00D72167"/>
    <w:rsid w:val="00D7249E"/>
    <w:rsid w:val="00D73CEC"/>
    <w:rsid w:val="00D74D60"/>
    <w:rsid w:val="00D750D9"/>
    <w:rsid w:val="00D773BB"/>
    <w:rsid w:val="00D81C65"/>
    <w:rsid w:val="00D81CF2"/>
    <w:rsid w:val="00D83A43"/>
    <w:rsid w:val="00D862A3"/>
    <w:rsid w:val="00D86344"/>
    <w:rsid w:val="00D8640C"/>
    <w:rsid w:val="00D865D3"/>
    <w:rsid w:val="00D870A3"/>
    <w:rsid w:val="00D90F46"/>
    <w:rsid w:val="00D90FFD"/>
    <w:rsid w:val="00D9240D"/>
    <w:rsid w:val="00D92529"/>
    <w:rsid w:val="00D928A0"/>
    <w:rsid w:val="00D92C11"/>
    <w:rsid w:val="00D93E68"/>
    <w:rsid w:val="00D95751"/>
    <w:rsid w:val="00D95D50"/>
    <w:rsid w:val="00DA01F1"/>
    <w:rsid w:val="00DA0690"/>
    <w:rsid w:val="00DA296E"/>
    <w:rsid w:val="00DA34AB"/>
    <w:rsid w:val="00DA569D"/>
    <w:rsid w:val="00DA69BD"/>
    <w:rsid w:val="00DA6D48"/>
    <w:rsid w:val="00DB09FA"/>
    <w:rsid w:val="00DB2CC8"/>
    <w:rsid w:val="00DB42A5"/>
    <w:rsid w:val="00DB589A"/>
    <w:rsid w:val="00DC0BA0"/>
    <w:rsid w:val="00DC168C"/>
    <w:rsid w:val="00DC27F4"/>
    <w:rsid w:val="00DC3B22"/>
    <w:rsid w:val="00DC42D2"/>
    <w:rsid w:val="00DC4861"/>
    <w:rsid w:val="00DC48BC"/>
    <w:rsid w:val="00DC5BF5"/>
    <w:rsid w:val="00DC6D74"/>
    <w:rsid w:val="00DC7ED2"/>
    <w:rsid w:val="00DD0E3B"/>
    <w:rsid w:val="00DD15F8"/>
    <w:rsid w:val="00DD2AD0"/>
    <w:rsid w:val="00DD48E0"/>
    <w:rsid w:val="00DD4B75"/>
    <w:rsid w:val="00DE1E15"/>
    <w:rsid w:val="00DE24B0"/>
    <w:rsid w:val="00DE2666"/>
    <w:rsid w:val="00DE46F0"/>
    <w:rsid w:val="00DE5901"/>
    <w:rsid w:val="00DE5DB4"/>
    <w:rsid w:val="00DE6A92"/>
    <w:rsid w:val="00DF0221"/>
    <w:rsid w:val="00DF10B0"/>
    <w:rsid w:val="00DF1F0E"/>
    <w:rsid w:val="00DF4197"/>
    <w:rsid w:val="00DF42D7"/>
    <w:rsid w:val="00DF4BFD"/>
    <w:rsid w:val="00DF4FD2"/>
    <w:rsid w:val="00DF52E6"/>
    <w:rsid w:val="00DF5708"/>
    <w:rsid w:val="00E02A9D"/>
    <w:rsid w:val="00E045B8"/>
    <w:rsid w:val="00E06C40"/>
    <w:rsid w:val="00E07353"/>
    <w:rsid w:val="00E07F8A"/>
    <w:rsid w:val="00E11BE3"/>
    <w:rsid w:val="00E11F13"/>
    <w:rsid w:val="00E144CE"/>
    <w:rsid w:val="00E15AA9"/>
    <w:rsid w:val="00E15AE1"/>
    <w:rsid w:val="00E162BC"/>
    <w:rsid w:val="00E1662C"/>
    <w:rsid w:val="00E16D17"/>
    <w:rsid w:val="00E172B3"/>
    <w:rsid w:val="00E20004"/>
    <w:rsid w:val="00E23AEB"/>
    <w:rsid w:val="00E23EC8"/>
    <w:rsid w:val="00E252BA"/>
    <w:rsid w:val="00E25F72"/>
    <w:rsid w:val="00E33C6B"/>
    <w:rsid w:val="00E341A6"/>
    <w:rsid w:val="00E36BF9"/>
    <w:rsid w:val="00E437F9"/>
    <w:rsid w:val="00E43930"/>
    <w:rsid w:val="00E44DE1"/>
    <w:rsid w:val="00E4576A"/>
    <w:rsid w:val="00E473BE"/>
    <w:rsid w:val="00E47B0E"/>
    <w:rsid w:val="00E505C0"/>
    <w:rsid w:val="00E51096"/>
    <w:rsid w:val="00E535E0"/>
    <w:rsid w:val="00E53C1A"/>
    <w:rsid w:val="00E5536B"/>
    <w:rsid w:val="00E55488"/>
    <w:rsid w:val="00E57089"/>
    <w:rsid w:val="00E573E1"/>
    <w:rsid w:val="00E57B45"/>
    <w:rsid w:val="00E63156"/>
    <w:rsid w:val="00E6366A"/>
    <w:rsid w:val="00E64731"/>
    <w:rsid w:val="00E64FA8"/>
    <w:rsid w:val="00E67708"/>
    <w:rsid w:val="00E677CA"/>
    <w:rsid w:val="00E71135"/>
    <w:rsid w:val="00E72BA0"/>
    <w:rsid w:val="00E73EB9"/>
    <w:rsid w:val="00E76C8F"/>
    <w:rsid w:val="00E7703D"/>
    <w:rsid w:val="00E775C7"/>
    <w:rsid w:val="00E807C8"/>
    <w:rsid w:val="00E8119E"/>
    <w:rsid w:val="00E816D9"/>
    <w:rsid w:val="00E82C6E"/>
    <w:rsid w:val="00E82E7F"/>
    <w:rsid w:val="00E82FC8"/>
    <w:rsid w:val="00E83261"/>
    <w:rsid w:val="00E83B73"/>
    <w:rsid w:val="00E840C8"/>
    <w:rsid w:val="00E84AAF"/>
    <w:rsid w:val="00E86B70"/>
    <w:rsid w:val="00E877E9"/>
    <w:rsid w:val="00E87A97"/>
    <w:rsid w:val="00E87B73"/>
    <w:rsid w:val="00E901C6"/>
    <w:rsid w:val="00E92E8D"/>
    <w:rsid w:val="00E93605"/>
    <w:rsid w:val="00E93FC7"/>
    <w:rsid w:val="00E97039"/>
    <w:rsid w:val="00E97275"/>
    <w:rsid w:val="00E97CC8"/>
    <w:rsid w:val="00E97D18"/>
    <w:rsid w:val="00E97E13"/>
    <w:rsid w:val="00E97FCA"/>
    <w:rsid w:val="00EA1B03"/>
    <w:rsid w:val="00EA28C2"/>
    <w:rsid w:val="00EA651D"/>
    <w:rsid w:val="00EA7DD2"/>
    <w:rsid w:val="00EB1793"/>
    <w:rsid w:val="00EB3122"/>
    <w:rsid w:val="00EB3F8F"/>
    <w:rsid w:val="00EB43F0"/>
    <w:rsid w:val="00EB497A"/>
    <w:rsid w:val="00EB4A0B"/>
    <w:rsid w:val="00EB6331"/>
    <w:rsid w:val="00EB782E"/>
    <w:rsid w:val="00EB7AF6"/>
    <w:rsid w:val="00EC0685"/>
    <w:rsid w:val="00EC0A43"/>
    <w:rsid w:val="00EC0BF1"/>
    <w:rsid w:val="00EC1376"/>
    <w:rsid w:val="00EC31A2"/>
    <w:rsid w:val="00EC3643"/>
    <w:rsid w:val="00EC4697"/>
    <w:rsid w:val="00EC6BC5"/>
    <w:rsid w:val="00EC7420"/>
    <w:rsid w:val="00ED0C3C"/>
    <w:rsid w:val="00ED304F"/>
    <w:rsid w:val="00ED4130"/>
    <w:rsid w:val="00ED436F"/>
    <w:rsid w:val="00ED6073"/>
    <w:rsid w:val="00ED70C5"/>
    <w:rsid w:val="00ED745A"/>
    <w:rsid w:val="00ED7EE8"/>
    <w:rsid w:val="00EE15A0"/>
    <w:rsid w:val="00EE1783"/>
    <w:rsid w:val="00EE1F89"/>
    <w:rsid w:val="00EE2109"/>
    <w:rsid w:val="00EE3452"/>
    <w:rsid w:val="00EF0762"/>
    <w:rsid w:val="00EF0AF4"/>
    <w:rsid w:val="00EF177D"/>
    <w:rsid w:val="00EF26C2"/>
    <w:rsid w:val="00EF4739"/>
    <w:rsid w:val="00EF5182"/>
    <w:rsid w:val="00EF5609"/>
    <w:rsid w:val="00EF5B95"/>
    <w:rsid w:val="00EF733E"/>
    <w:rsid w:val="00F0014F"/>
    <w:rsid w:val="00F010CE"/>
    <w:rsid w:val="00F0295E"/>
    <w:rsid w:val="00F02E6D"/>
    <w:rsid w:val="00F04F69"/>
    <w:rsid w:val="00F07D4C"/>
    <w:rsid w:val="00F10604"/>
    <w:rsid w:val="00F114AC"/>
    <w:rsid w:val="00F1208D"/>
    <w:rsid w:val="00F13050"/>
    <w:rsid w:val="00F140A2"/>
    <w:rsid w:val="00F14B97"/>
    <w:rsid w:val="00F15A6B"/>
    <w:rsid w:val="00F17A2B"/>
    <w:rsid w:val="00F17B1A"/>
    <w:rsid w:val="00F24B53"/>
    <w:rsid w:val="00F250BC"/>
    <w:rsid w:val="00F26A41"/>
    <w:rsid w:val="00F272F3"/>
    <w:rsid w:val="00F2775E"/>
    <w:rsid w:val="00F305B7"/>
    <w:rsid w:val="00F3132B"/>
    <w:rsid w:val="00F31EE5"/>
    <w:rsid w:val="00F32A1D"/>
    <w:rsid w:val="00F34208"/>
    <w:rsid w:val="00F34E48"/>
    <w:rsid w:val="00F359FE"/>
    <w:rsid w:val="00F35EAA"/>
    <w:rsid w:val="00F376E3"/>
    <w:rsid w:val="00F37FAB"/>
    <w:rsid w:val="00F440DB"/>
    <w:rsid w:val="00F45DD7"/>
    <w:rsid w:val="00F46FAC"/>
    <w:rsid w:val="00F470E7"/>
    <w:rsid w:val="00F47141"/>
    <w:rsid w:val="00F472A3"/>
    <w:rsid w:val="00F479A4"/>
    <w:rsid w:val="00F517B1"/>
    <w:rsid w:val="00F52886"/>
    <w:rsid w:val="00F530BD"/>
    <w:rsid w:val="00F540F7"/>
    <w:rsid w:val="00F5429F"/>
    <w:rsid w:val="00F54C22"/>
    <w:rsid w:val="00F55AE7"/>
    <w:rsid w:val="00F56D96"/>
    <w:rsid w:val="00F57428"/>
    <w:rsid w:val="00F578CF"/>
    <w:rsid w:val="00F621C9"/>
    <w:rsid w:val="00F62BFA"/>
    <w:rsid w:val="00F63C05"/>
    <w:rsid w:val="00F64130"/>
    <w:rsid w:val="00F6600B"/>
    <w:rsid w:val="00F67704"/>
    <w:rsid w:val="00F74D88"/>
    <w:rsid w:val="00F759A5"/>
    <w:rsid w:val="00F75B75"/>
    <w:rsid w:val="00F76BEA"/>
    <w:rsid w:val="00F805F7"/>
    <w:rsid w:val="00F808E1"/>
    <w:rsid w:val="00F819BB"/>
    <w:rsid w:val="00F83BC4"/>
    <w:rsid w:val="00F83D1C"/>
    <w:rsid w:val="00F840BD"/>
    <w:rsid w:val="00F842AC"/>
    <w:rsid w:val="00F843BC"/>
    <w:rsid w:val="00F8483F"/>
    <w:rsid w:val="00F85DAE"/>
    <w:rsid w:val="00F86BFF"/>
    <w:rsid w:val="00F8739B"/>
    <w:rsid w:val="00F87CB0"/>
    <w:rsid w:val="00F92809"/>
    <w:rsid w:val="00F9354E"/>
    <w:rsid w:val="00F94F4E"/>
    <w:rsid w:val="00F95D1F"/>
    <w:rsid w:val="00F960B3"/>
    <w:rsid w:val="00F96908"/>
    <w:rsid w:val="00F973CC"/>
    <w:rsid w:val="00FA211C"/>
    <w:rsid w:val="00FA31CE"/>
    <w:rsid w:val="00FA408A"/>
    <w:rsid w:val="00FA4E6C"/>
    <w:rsid w:val="00FA697B"/>
    <w:rsid w:val="00FA6CF6"/>
    <w:rsid w:val="00FB2DC5"/>
    <w:rsid w:val="00FB31DB"/>
    <w:rsid w:val="00FB6002"/>
    <w:rsid w:val="00FB7546"/>
    <w:rsid w:val="00FB7E91"/>
    <w:rsid w:val="00FC127E"/>
    <w:rsid w:val="00FC33FA"/>
    <w:rsid w:val="00FC356E"/>
    <w:rsid w:val="00FC4714"/>
    <w:rsid w:val="00FC5B6D"/>
    <w:rsid w:val="00FC5D0B"/>
    <w:rsid w:val="00FC6F14"/>
    <w:rsid w:val="00FC7687"/>
    <w:rsid w:val="00FD1AAA"/>
    <w:rsid w:val="00FD1EA6"/>
    <w:rsid w:val="00FD23D3"/>
    <w:rsid w:val="00FD307E"/>
    <w:rsid w:val="00FD34FA"/>
    <w:rsid w:val="00FD464A"/>
    <w:rsid w:val="00FD79EA"/>
    <w:rsid w:val="00FD7C24"/>
    <w:rsid w:val="00FE13B3"/>
    <w:rsid w:val="00FE2267"/>
    <w:rsid w:val="00FE35E2"/>
    <w:rsid w:val="00FE4CBC"/>
    <w:rsid w:val="00FE5361"/>
    <w:rsid w:val="00FE5AB0"/>
    <w:rsid w:val="00FE5DF3"/>
    <w:rsid w:val="00FE6DDB"/>
    <w:rsid w:val="00FE6EBF"/>
    <w:rsid w:val="00FE6F2C"/>
    <w:rsid w:val="00FE6FA2"/>
    <w:rsid w:val="00FE7212"/>
    <w:rsid w:val="00FF102F"/>
    <w:rsid w:val="00FF28C5"/>
    <w:rsid w:val="00FF3001"/>
    <w:rsid w:val="00FF3186"/>
    <w:rsid w:val="00FF3497"/>
    <w:rsid w:val="00FF3DE2"/>
    <w:rsid w:val="00FF49AC"/>
    <w:rsid w:val="00FF4A5B"/>
    <w:rsid w:val="012372AA"/>
    <w:rsid w:val="012B7A33"/>
    <w:rsid w:val="012F641B"/>
    <w:rsid w:val="013A36CE"/>
    <w:rsid w:val="01655C6E"/>
    <w:rsid w:val="01AB1E59"/>
    <w:rsid w:val="01BD76DE"/>
    <w:rsid w:val="01E34847"/>
    <w:rsid w:val="02155762"/>
    <w:rsid w:val="023B04BB"/>
    <w:rsid w:val="024389F3"/>
    <w:rsid w:val="024C1BA4"/>
    <w:rsid w:val="027A9328"/>
    <w:rsid w:val="0289C319"/>
    <w:rsid w:val="028FE3A3"/>
    <w:rsid w:val="02CEDBCB"/>
    <w:rsid w:val="02ED518F"/>
    <w:rsid w:val="02FBCB52"/>
    <w:rsid w:val="0318A82A"/>
    <w:rsid w:val="032344F0"/>
    <w:rsid w:val="0336135E"/>
    <w:rsid w:val="036F516E"/>
    <w:rsid w:val="0372C8B0"/>
    <w:rsid w:val="0387EE98"/>
    <w:rsid w:val="038879CB"/>
    <w:rsid w:val="03A72CF1"/>
    <w:rsid w:val="03DD5F32"/>
    <w:rsid w:val="040B37EE"/>
    <w:rsid w:val="042F139C"/>
    <w:rsid w:val="043636BD"/>
    <w:rsid w:val="0447550A"/>
    <w:rsid w:val="044CFAC2"/>
    <w:rsid w:val="047431C9"/>
    <w:rsid w:val="04F56F51"/>
    <w:rsid w:val="04F94B91"/>
    <w:rsid w:val="050EE1CE"/>
    <w:rsid w:val="05216549"/>
    <w:rsid w:val="0540BDB5"/>
    <w:rsid w:val="05606CE4"/>
    <w:rsid w:val="05679693"/>
    <w:rsid w:val="0569DA2B"/>
    <w:rsid w:val="058933C6"/>
    <w:rsid w:val="05E144BE"/>
    <w:rsid w:val="05E3256B"/>
    <w:rsid w:val="05E79FA8"/>
    <w:rsid w:val="060EABFC"/>
    <w:rsid w:val="061282D1"/>
    <w:rsid w:val="06341AC6"/>
    <w:rsid w:val="0635AD2E"/>
    <w:rsid w:val="0677D6EE"/>
    <w:rsid w:val="068A3270"/>
    <w:rsid w:val="06AA00EE"/>
    <w:rsid w:val="06CFD100"/>
    <w:rsid w:val="073D7B8B"/>
    <w:rsid w:val="07453C5E"/>
    <w:rsid w:val="074D32D4"/>
    <w:rsid w:val="07812D7C"/>
    <w:rsid w:val="07A03D6C"/>
    <w:rsid w:val="07C61BE7"/>
    <w:rsid w:val="07D5F678"/>
    <w:rsid w:val="07F6D09E"/>
    <w:rsid w:val="08183C15"/>
    <w:rsid w:val="0827D4C7"/>
    <w:rsid w:val="087A033A"/>
    <w:rsid w:val="08995D4D"/>
    <w:rsid w:val="08BA49FC"/>
    <w:rsid w:val="08EB5A9A"/>
    <w:rsid w:val="08EE3D70"/>
    <w:rsid w:val="08FB9817"/>
    <w:rsid w:val="090F4307"/>
    <w:rsid w:val="092DF786"/>
    <w:rsid w:val="0945FAE5"/>
    <w:rsid w:val="09657F93"/>
    <w:rsid w:val="09A628F3"/>
    <w:rsid w:val="09B578CF"/>
    <w:rsid w:val="09B8C45B"/>
    <w:rsid w:val="09DDF27A"/>
    <w:rsid w:val="09EAFEF7"/>
    <w:rsid w:val="09F647B2"/>
    <w:rsid w:val="0A07E71F"/>
    <w:rsid w:val="0A0B048F"/>
    <w:rsid w:val="0A1C0551"/>
    <w:rsid w:val="0A447047"/>
    <w:rsid w:val="0A85BE62"/>
    <w:rsid w:val="0A8F3211"/>
    <w:rsid w:val="0ABC3C46"/>
    <w:rsid w:val="0AEB7603"/>
    <w:rsid w:val="0AF1566D"/>
    <w:rsid w:val="0B31C81F"/>
    <w:rsid w:val="0B49136E"/>
    <w:rsid w:val="0B567120"/>
    <w:rsid w:val="0B59D80B"/>
    <w:rsid w:val="0B6AC18E"/>
    <w:rsid w:val="0B6F6F94"/>
    <w:rsid w:val="0B73ED17"/>
    <w:rsid w:val="0B76360B"/>
    <w:rsid w:val="0B8CE4AD"/>
    <w:rsid w:val="0B979257"/>
    <w:rsid w:val="0BC746BE"/>
    <w:rsid w:val="0BEAF658"/>
    <w:rsid w:val="0BF1A977"/>
    <w:rsid w:val="0C1A3DA0"/>
    <w:rsid w:val="0C2A4EB3"/>
    <w:rsid w:val="0C2E753B"/>
    <w:rsid w:val="0C50481C"/>
    <w:rsid w:val="0C5ED5D5"/>
    <w:rsid w:val="0C6878D0"/>
    <w:rsid w:val="0C7D3717"/>
    <w:rsid w:val="0CA56D11"/>
    <w:rsid w:val="0CB0FED9"/>
    <w:rsid w:val="0CB20FEC"/>
    <w:rsid w:val="0CBE3F8F"/>
    <w:rsid w:val="0CC3E2C5"/>
    <w:rsid w:val="0CDBCD1A"/>
    <w:rsid w:val="0D0D6430"/>
    <w:rsid w:val="0D305FA1"/>
    <w:rsid w:val="0D777233"/>
    <w:rsid w:val="0D9DD4E5"/>
    <w:rsid w:val="0D9E668F"/>
    <w:rsid w:val="0DD5F844"/>
    <w:rsid w:val="0DE2A231"/>
    <w:rsid w:val="0DEB1362"/>
    <w:rsid w:val="0DEEE754"/>
    <w:rsid w:val="0DFAA636"/>
    <w:rsid w:val="0E09E4A4"/>
    <w:rsid w:val="0E0F7EF0"/>
    <w:rsid w:val="0E190192"/>
    <w:rsid w:val="0E2CDA52"/>
    <w:rsid w:val="0E312B50"/>
    <w:rsid w:val="0E319EC5"/>
    <w:rsid w:val="0E4FEB4D"/>
    <w:rsid w:val="0E58FB8A"/>
    <w:rsid w:val="0E6A5E45"/>
    <w:rsid w:val="0E9178CD"/>
    <w:rsid w:val="0EE8EA55"/>
    <w:rsid w:val="0F736B8F"/>
    <w:rsid w:val="0F7F676E"/>
    <w:rsid w:val="0FA2355E"/>
    <w:rsid w:val="0FAA0E2C"/>
    <w:rsid w:val="0FD9609D"/>
    <w:rsid w:val="1016787C"/>
    <w:rsid w:val="103102BE"/>
    <w:rsid w:val="1046718B"/>
    <w:rsid w:val="105B62F2"/>
    <w:rsid w:val="10680063"/>
    <w:rsid w:val="10680063"/>
    <w:rsid w:val="1074B7DA"/>
    <w:rsid w:val="10793B3A"/>
    <w:rsid w:val="10793B3A"/>
    <w:rsid w:val="1083B5A0"/>
    <w:rsid w:val="108FD708"/>
    <w:rsid w:val="109F1244"/>
    <w:rsid w:val="111DA78A"/>
    <w:rsid w:val="11351013"/>
    <w:rsid w:val="1174EBB3"/>
    <w:rsid w:val="117FA01E"/>
    <w:rsid w:val="1184A7BA"/>
    <w:rsid w:val="11D5040C"/>
    <w:rsid w:val="124D8848"/>
    <w:rsid w:val="125F9B59"/>
    <w:rsid w:val="12604DAB"/>
    <w:rsid w:val="1270EA4F"/>
    <w:rsid w:val="1280DD10"/>
    <w:rsid w:val="129DAAA8"/>
    <w:rsid w:val="12A941F1"/>
    <w:rsid w:val="12AB7ECD"/>
    <w:rsid w:val="12E83D54"/>
    <w:rsid w:val="12FC7E98"/>
    <w:rsid w:val="13049C73"/>
    <w:rsid w:val="130A3413"/>
    <w:rsid w:val="130D0BBA"/>
    <w:rsid w:val="1318740C"/>
    <w:rsid w:val="132C1344"/>
    <w:rsid w:val="13344853"/>
    <w:rsid w:val="133A4FE7"/>
    <w:rsid w:val="133A4FE7"/>
    <w:rsid w:val="1368D869"/>
    <w:rsid w:val="1384937A"/>
    <w:rsid w:val="13ABBB9D"/>
    <w:rsid w:val="13B8C982"/>
    <w:rsid w:val="13C9E162"/>
    <w:rsid w:val="13DF3709"/>
    <w:rsid w:val="140F3E94"/>
    <w:rsid w:val="1413788B"/>
    <w:rsid w:val="141A8262"/>
    <w:rsid w:val="14433EF8"/>
    <w:rsid w:val="144E4FCE"/>
    <w:rsid w:val="147CC598"/>
    <w:rsid w:val="147F7A2E"/>
    <w:rsid w:val="14882ECD"/>
    <w:rsid w:val="14B51B89"/>
    <w:rsid w:val="14C7AA59"/>
    <w:rsid w:val="14E124BF"/>
    <w:rsid w:val="14EA22A5"/>
    <w:rsid w:val="1509421C"/>
    <w:rsid w:val="152D3DFC"/>
    <w:rsid w:val="15490B3F"/>
    <w:rsid w:val="155B2397"/>
    <w:rsid w:val="1562C865"/>
    <w:rsid w:val="157F70F5"/>
    <w:rsid w:val="15866B82"/>
    <w:rsid w:val="15A265B2"/>
    <w:rsid w:val="15A88B11"/>
    <w:rsid w:val="15AFD8E3"/>
    <w:rsid w:val="15C06BF5"/>
    <w:rsid w:val="15F654D8"/>
    <w:rsid w:val="15F654D8"/>
    <w:rsid w:val="1608CBC2"/>
    <w:rsid w:val="163437DE"/>
    <w:rsid w:val="164EF15B"/>
    <w:rsid w:val="166CF429"/>
    <w:rsid w:val="166EE50C"/>
    <w:rsid w:val="16CDBD87"/>
    <w:rsid w:val="173E646A"/>
    <w:rsid w:val="174ABF4B"/>
    <w:rsid w:val="17805A2E"/>
    <w:rsid w:val="1794C92A"/>
    <w:rsid w:val="17B4E3CA"/>
    <w:rsid w:val="17B86EFD"/>
    <w:rsid w:val="17B9CB62"/>
    <w:rsid w:val="17BB26AC"/>
    <w:rsid w:val="17BCB6EF"/>
    <w:rsid w:val="182D32E1"/>
    <w:rsid w:val="18385B13"/>
    <w:rsid w:val="183F1D86"/>
    <w:rsid w:val="18597676"/>
    <w:rsid w:val="18737B74"/>
    <w:rsid w:val="187B417E"/>
    <w:rsid w:val="18A871D1"/>
    <w:rsid w:val="18B5B948"/>
    <w:rsid w:val="18C09BF4"/>
    <w:rsid w:val="18CD720D"/>
    <w:rsid w:val="18D0DCC7"/>
    <w:rsid w:val="1908FA75"/>
    <w:rsid w:val="19130AD3"/>
    <w:rsid w:val="19202DAD"/>
    <w:rsid w:val="1930DC85"/>
    <w:rsid w:val="1931BB84"/>
    <w:rsid w:val="1934FA67"/>
    <w:rsid w:val="19645E0E"/>
    <w:rsid w:val="19791AEB"/>
    <w:rsid w:val="1996C3D4"/>
    <w:rsid w:val="19AD184E"/>
    <w:rsid w:val="19B99292"/>
    <w:rsid w:val="19DDCA16"/>
    <w:rsid w:val="19FD1E4B"/>
    <w:rsid w:val="1A1406D4"/>
    <w:rsid w:val="1A2CCC2D"/>
    <w:rsid w:val="1A53913E"/>
    <w:rsid w:val="1A7F9D47"/>
    <w:rsid w:val="1A859DD4"/>
    <w:rsid w:val="1A8E3305"/>
    <w:rsid w:val="1A9F511C"/>
    <w:rsid w:val="1AA91266"/>
    <w:rsid w:val="1ABEDD9D"/>
    <w:rsid w:val="1AEFA99F"/>
    <w:rsid w:val="1B168F30"/>
    <w:rsid w:val="1B2C6A2E"/>
    <w:rsid w:val="1B53E9CC"/>
    <w:rsid w:val="1B590DF7"/>
    <w:rsid w:val="1BACA363"/>
    <w:rsid w:val="1C08FE4F"/>
    <w:rsid w:val="1C3B002F"/>
    <w:rsid w:val="1C4B474E"/>
    <w:rsid w:val="1C526113"/>
    <w:rsid w:val="1CAE9F2C"/>
    <w:rsid w:val="1CB5564C"/>
    <w:rsid w:val="1CC5F817"/>
    <w:rsid w:val="1CF8D5A1"/>
    <w:rsid w:val="1D0AF5F4"/>
    <w:rsid w:val="1D1A56A0"/>
    <w:rsid w:val="1D2163BF"/>
    <w:rsid w:val="1D2163BF"/>
    <w:rsid w:val="1D3AE517"/>
    <w:rsid w:val="1D7179FA"/>
    <w:rsid w:val="1D96BCC7"/>
    <w:rsid w:val="1D9C911A"/>
    <w:rsid w:val="1DA44DEA"/>
    <w:rsid w:val="1DF35CD3"/>
    <w:rsid w:val="1E05B3D2"/>
    <w:rsid w:val="1E0CF1DD"/>
    <w:rsid w:val="1E2FE1AB"/>
    <w:rsid w:val="1E37CF31"/>
    <w:rsid w:val="1E39E6F9"/>
    <w:rsid w:val="1E44270A"/>
    <w:rsid w:val="1E4C6BD5"/>
    <w:rsid w:val="1E76FAFA"/>
    <w:rsid w:val="1E973ED4"/>
    <w:rsid w:val="1E98B96B"/>
    <w:rsid w:val="1EAE5F0A"/>
    <w:rsid w:val="1EEE2DB1"/>
    <w:rsid w:val="1EEE2DB1"/>
    <w:rsid w:val="1EF490B9"/>
    <w:rsid w:val="1EFF7718"/>
    <w:rsid w:val="1F40A9AD"/>
    <w:rsid w:val="1F783BF9"/>
    <w:rsid w:val="1F7F93B3"/>
    <w:rsid w:val="1F8A01D5"/>
    <w:rsid w:val="1FBC8EFD"/>
    <w:rsid w:val="1FBE7113"/>
    <w:rsid w:val="1FCF3412"/>
    <w:rsid w:val="202E779D"/>
    <w:rsid w:val="2033A0A6"/>
    <w:rsid w:val="2052C727"/>
    <w:rsid w:val="205CE05B"/>
    <w:rsid w:val="206C89F1"/>
    <w:rsid w:val="20802391"/>
    <w:rsid w:val="2080DC2D"/>
    <w:rsid w:val="2081E5FA"/>
    <w:rsid w:val="20821314"/>
    <w:rsid w:val="2088590A"/>
    <w:rsid w:val="20CB5800"/>
    <w:rsid w:val="20D78E3D"/>
    <w:rsid w:val="20DED656"/>
    <w:rsid w:val="20FB3D2C"/>
    <w:rsid w:val="2108FF75"/>
    <w:rsid w:val="212F2122"/>
    <w:rsid w:val="2134463F"/>
    <w:rsid w:val="213F1D71"/>
    <w:rsid w:val="218C7502"/>
    <w:rsid w:val="219AD4CF"/>
    <w:rsid w:val="21B5ACB5"/>
    <w:rsid w:val="21C4074E"/>
    <w:rsid w:val="21EF31F5"/>
    <w:rsid w:val="21F298A7"/>
    <w:rsid w:val="22047808"/>
    <w:rsid w:val="2225CE73"/>
    <w:rsid w:val="22356487"/>
    <w:rsid w:val="2237B629"/>
    <w:rsid w:val="224239A7"/>
    <w:rsid w:val="225C9B8E"/>
    <w:rsid w:val="225DBC8D"/>
    <w:rsid w:val="225F2212"/>
    <w:rsid w:val="226BDFA7"/>
    <w:rsid w:val="227CEE21"/>
    <w:rsid w:val="22A25EAF"/>
    <w:rsid w:val="22B1ADBB"/>
    <w:rsid w:val="22C7BF70"/>
    <w:rsid w:val="22D3004C"/>
    <w:rsid w:val="22DA42A2"/>
    <w:rsid w:val="22EF0E38"/>
    <w:rsid w:val="22FF2900"/>
    <w:rsid w:val="230D440C"/>
    <w:rsid w:val="230FAF71"/>
    <w:rsid w:val="236AAE6C"/>
    <w:rsid w:val="23790621"/>
    <w:rsid w:val="238C6EBD"/>
    <w:rsid w:val="238CD8D7"/>
    <w:rsid w:val="23ACD8B9"/>
    <w:rsid w:val="23B986BC"/>
    <w:rsid w:val="23BFFA11"/>
    <w:rsid w:val="23C6C33F"/>
    <w:rsid w:val="23F610EC"/>
    <w:rsid w:val="23FD4859"/>
    <w:rsid w:val="24083B36"/>
    <w:rsid w:val="240DCE23"/>
    <w:rsid w:val="24141AD0"/>
    <w:rsid w:val="242DB51D"/>
    <w:rsid w:val="2460811A"/>
    <w:rsid w:val="246D6414"/>
    <w:rsid w:val="24759320"/>
    <w:rsid w:val="24E61C0F"/>
    <w:rsid w:val="25081DB5"/>
    <w:rsid w:val="250D6DEC"/>
    <w:rsid w:val="2517E9AA"/>
    <w:rsid w:val="25262E8C"/>
    <w:rsid w:val="2535F5C6"/>
    <w:rsid w:val="2587258F"/>
    <w:rsid w:val="25B24779"/>
    <w:rsid w:val="25E9BCF0"/>
    <w:rsid w:val="25EE7E4E"/>
    <w:rsid w:val="25F5870A"/>
    <w:rsid w:val="261203F9"/>
    <w:rsid w:val="26352B69"/>
    <w:rsid w:val="263E7596"/>
    <w:rsid w:val="26971EA2"/>
    <w:rsid w:val="26A4A2E1"/>
    <w:rsid w:val="26E1D70D"/>
    <w:rsid w:val="26E486AC"/>
    <w:rsid w:val="26F906EF"/>
    <w:rsid w:val="26F93F96"/>
    <w:rsid w:val="2728BEC4"/>
    <w:rsid w:val="273FB7AF"/>
    <w:rsid w:val="275532D8"/>
    <w:rsid w:val="276DB3EF"/>
    <w:rsid w:val="276F9169"/>
    <w:rsid w:val="277DE8CC"/>
    <w:rsid w:val="279FA841"/>
    <w:rsid w:val="27A6716F"/>
    <w:rsid w:val="27AE5EF5"/>
    <w:rsid w:val="27D6AAA3"/>
    <w:rsid w:val="28037946"/>
    <w:rsid w:val="2815E756"/>
    <w:rsid w:val="2815E756"/>
    <w:rsid w:val="284AE7E2"/>
    <w:rsid w:val="28566C63"/>
    <w:rsid w:val="2870567A"/>
    <w:rsid w:val="287DA76E"/>
    <w:rsid w:val="2882FC25"/>
    <w:rsid w:val="2899094F"/>
    <w:rsid w:val="289A687C"/>
    <w:rsid w:val="28A524BA"/>
    <w:rsid w:val="28A71F96"/>
    <w:rsid w:val="28C8CBF6"/>
    <w:rsid w:val="29004CCD"/>
    <w:rsid w:val="2908B2FA"/>
    <w:rsid w:val="290C4078"/>
    <w:rsid w:val="294DAF98"/>
    <w:rsid w:val="297A81D8"/>
    <w:rsid w:val="297A81D8"/>
    <w:rsid w:val="29828E8A"/>
    <w:rsid w:val="29C75870"/>
    <w:rsid w:val="29C98913"/>
    <w:rsid w:val="29CA9044"/>
    <w:rsid w:val="29D6B496"/>
    <w:rsid w:val="29F43E30"/>
    <w:rsid w:val="29F99FAF"/>
    <w:rsid w:val="2A5389E2"/>
    <w:rsid w:val="2A6C14A7"/>
    <w:rsid w:val="2A74B7EE"/>
    <w:rsid w:val="2A95338C"/>
    <w:rsid w:val="2AB606A8"/>
    <w:rsid w:val="2ABAEEA0"/>
    <w:rsid w:val="2AC0EA3E"/>
    <w:rsid w:val="2AC25D5E"/>
    <w:rsid w:val="2AF6571C"/>
    <w:rsid w:val="2B106F82"/>
    <w:rsid w:val="2B186A01"/>
    <w:rsid w:val="2B3F36ED"/>
    <w:rsid w:val="2B5C7FA3"/>
    <w:rsid w:val="2B849B78"/>
    <w:rsid w:val="2B8E0D25"/>
    <w:rsid w:val="2B9A6054"/>
    <w:rsid w:val="2BB1E399"/>
    <w:rsid w:val="2BB54830"/>
    <w:rsid w:val="2BD0688B"/>
    <w:rsid w:val="2BD9DC3A"/>
    <w:rsid w:val="2C1A8AB9"/>
    <w:rsid w:val="2C237363"/>
    <w:rsid w:val="2C2A44A6"/>
    <w:rsid w:val="2C677CA8"/>
    <w:rsid w:val="2CB2229A"/>
    <w:rsid w:val="2CEBABA8"/>
    <w:rsid w:val="2D264CB2"/>
    <w:rsid w:val="2D354B4E"/>
    <w:rsid w:val="2D3CC9C4"/>
    <w:rsid w:val="2D3DC40F"/>
    <w:rsid w:val="2D4124BD"/>
    <w:rsid w:val="2D827E3F"/>
    <w:rsid w:val="2D9C3D19"/>
    <w:rsid w:val="2DB8F25E"/>
    <w:rsid w:val="2DC6018F"/>
    <w:rsid w:val="2DF16CDA"/>
    <w:rsid w:val="2E3620CC"/>
    <w:rsid w:val="2E3AE068"/>
    <w:rsid w:val="2E79E8CB"/>
    <w:rsid w:val="2E7C2C36"/>
    <w:rsid w:val="2E8ABE3C"/>
    <w:rsid w:val="2E950C4A"/>
    <w:rsid w:val="2EBED806"/>
    <w:rsid w:val="2EC3F184"/>
    <w:rsid w:val="2EFFE803"/>
    <w:rsid w:val="2F4DFC5B"/>
    <w:rsid w:val="2F4E1F60"/>
    <w:rsid w:val="2F61910C"/>
    <w:rsid w:val="2F7E2F19"/>
    <w:rsid w:val="2F95CE81"/>
    <w:rsid w:val="2FCD6285"/>
    <w:rsid w:val="2FE54921"/>
    <w:rsid w:val="2FE9C35C"/>
    <w:rsid w:val="2FE9C35C"/>
    <w:rsid w:val="2FEBDB24"/>
    <w:rsid w:val="2FEFFC56"/>
    <w:rsid w:val="2FF3F9AC"/>
    <w:rsid w:val="3015B92C"/>
    <w:rsid w:val="303485D6"/>
    <w:rsid w:val="30369178"/>
    <w:rsid w:val="303D4AFA"/>
    <w:rsid w:val="30564B1B"/>
    <w:rsid w:val="30AD4D5D"/>
    <w:rsid w:val="30D1D609"/>
    <w:rsid w:val="310F7B04"/>
    <w:rsid w:val="31352135"/>
    <w:rsid w:val="31468A87"/>
    <w:rsid w:val="315DFE8A"/>
    <w:rsid w:val="316E8328"/>
    <w:rsid w:val="3190C902"/>
    <w:rsid w:val="3196C705"/>
    <w:rsid w:val="31AE7871"/>
    <w:rsid w:val="31B49466"/>
    <w:rsid w:val="323BE181"/>
    <w:rsid w:val="32AFB95A"/>
    <w:rsid w:val="32CDEE0B"/>
    <w:rsid w:val="32CFBF0B"/>
    <w:rsid w:val="32D6BE2C"/>
    <w:rsid w:val="32DC074B"/>
    <w:rsid w:val="32F1D012"/>
    <w:rsid w:val="33113742"/>
    <w:rsid w:val="33B3E08E"/>
    <w:rsid w:val="33C9A98D"/>
    <w:rsid w:val="33D61DDB"/>
    <w:rsid w:val="33E4C3FD"/>
    <w:rsid w:val="34040B29"/>
    <w:rsid w:val="3449CA24"/>
    <w:rsid w:val="345AB548"/>
    <w:rsid w:val="346CF072"/>
    <w:rsid w:val="3488DA7A"/>
    <w:rsid w:val="3489D1E5"/>
    <w:rsid w:val="34A9A9FE"/>
    <w:rsid w:val="34EDAE91"/>
    <w:rsid w:val="35139CDA"/>
    <w:rsid w:val="353C6B7C"/>
    <w:rsid w:val="354727CC"/>
    <w:rsid w:val="3558C5DF"/>
    <w:rsid w:val="355D0297"/>
    <w:rsid w:val="357684EF"/>
    <w:rsid w:val="3577BB88"/>
    <w:rsid w:val="357BD546"/>
    <w:rsid w:val="357C5A8C"/>
    <w:rsid w:val="3591F957"/>
    <w:rsid w:val="35931683"/>
    <w:rsid w:val="35AF3C84"/>
    <w:rsid w:val="35D85C44"/>
    <w:rsid w:val="365B18A1"/>
    <w:rsid w:val="3681E994"/>
    <w:rsid w:val="36A0A991"/>
    <w:rsid w:val="36AB0AE9"/>
    <w:rsid w:val="36AF6D3B"/>
    <w:rsid w:val="36F1EF3F"/>
    <w:rsid w:val="36F5D832"/>
    <w:rsid w:val="36F8D2F8"/>
    <w:rsid w:val="36FE492A"/>
    <w:rsid w:val="37103828"/>
    <w:rsid w:val="37154641"/>
    <w:rsid w:val="371C7AD1"/>
    <w:rsid w:val="3755B1CF"/>
    <w:rsid w:val="375DC10B"/>
    <w:rsid w:val="377D4FD4"/>
    <w:rsid w:val="377EE207"/>
    <w:rsid w:val="37C0F1EB"/>
    <w:rsid w:val="37C0F1EB"/>
    <w:rsid w:val="37DC582F"/>
    <w:rsid w:val="381EF396"/>
    <w:rsid w:val="3820CB11"/>
    <w:rsid w:val="385B5556"/>
    <w:rsid w:val="38749743"/>
    <w:rsid w:val="387853CE"/>
    <w:rsid w:val="387A5F2D"/>
    <w:rsid w:val="38994DFA"/>
    <w:rsid w:val="38A5A54A"/>
    <w:rsid w:val="38B39E15"/>
    <w:rsid w:val="38E1D0A4"/>
    <w:rsid w:val="38EC8C8C"/>
    <w:rsid w:val="38ED3E34"/>
    <w:rsid w:val="39133508"/>
    <w:rsid w:val="39284EC2"/>
    <w:rsid w:val="3945BE6A"/>
    <w:rsid w:val="396803C1"/>
    <w:rsid w:val="396CC65A"/>
    <w:rsid w:val="3984F55E"/>
    <w:rsid w:val="3985CE57"/>
    <w:rsid w:val="3986DA22"/>
    <w:rsid w:val="398BB138"/>
    <w:rsid w:val="398BC2A4"/>
    <w:rsid w:val="398BC2A4"/>
    <w:rsid w:val="39BC9B72"/>
    <w:rsid w:val="39C39781"/>
    <w:rsid w:val="39F6FD6C"/>
    <w:rsid w:val="3A0CEF83"/>
    <w:rsid w:val="3A1284AA"/>
    <w:rsid w:val="3A19F15E"/>
    <w:rsid w:val="3A255282"/>
    <w:rsid w:val="3A2AD395"/>
    <w:rsid w:val="3A2C2E66"/>
    <w:rsid w:val="3A37891F"/>
    <w:rsid w:val="3A5F066B"/>
    <w:rsid w:val="3A5F255E"/>
    <w:rsid w:val="3A631BC7"/>
    <w:rsid w:val="3ABAEB38"/>
    <w:rsid w:val="3AC0042A"/>
    <w:rsid w:val="3AD19D6F"/>
    <w:rsid w:val="3AFAADF3"/>
    <w:rsid w:val="3B039F92"/>
    <w:rsid w:val="3B278199"/>
    <w:rsid w:val="3B2EED30"/>
    <w:rsid w:val="3B4791A2"/>
    <w:rsid w:val="3B47F296"/>
    <w:rsid w:val="3B5444F5"/>
    <w:rsid w:val="3B9933C5"/>
    <w:rsid w:val="3BAFF490"/>
    <w:rsid w:val="3BBFED65"/>
    <w:rsid w:val="3BE8D48E"/>
    <w:rsid w:val="3C093D09"/>
    <w:rsid w:val="3C0A1089"/>
    <w:rsid w:val="3C1809D1"/>
    <w:rsid w:val="3C2CCE38"/>
    <w:rsid w:val="3C858DF8"/>
    <w:rsid w:val="3C8604FF"/>
    <w:rsid w:val="3C8A394D"/>
    <w:rsid w:val="3C94630E"/>
    <w:rsid w:val="3C98BD6B"/>
    <w:rsid w:val="3CA8500D"/>
    <w:rsid w:val="3CABD249"/>
    <w:rsid w:val="3CAF1E07"/>
    <w:rsid w:val="3CBA6950"/>
    <w:rsid w:val="3CC804C5"/>
    <w:rsid w:val="3CE0B131"/>
    <w:rsid w:val="3CF6CEE2"/>
    <w:rsid w:val="3D058662"/>
    <w:rsid w:val="3D0A3721"/>
    <w:rsid w:val="3D0A9891"/>
    <w:rsid w:val="3D1552B6"/>
    <w:rsid w:val="3D342C3C"/>
    <w:rsid w:val="3D379A5E"/>
    <w:rsid w:val="3D3CD28E"/>
    <w:rsid w:val="3D477D61"/>
    <w:rsid w:val="3D4E8EE9"/>
    <w:rsid w:val="3D4E8EE9"/>
    <w:rsid w:val="3D59A1C0"/>
    <w:rsid w:val="3D7AB885"/>
    <w:rsid w:val="3D9BF670"/>
    <w:rsid w:val="3DA92AD9"/>
    <w:rsid w:val="3E203964"/>
    <w:rsid w:val="3E3BCB59"/>
    <w:rsid w:val="3E53F508"/>
    <w:rsid w:val="3E5BDE75"/>
    <w:rsid w:val="3E796ADE"/>
    <w:rsid w:val="3EA4BB33"/>
    <w:rsid w:val="3EC11EFD"/>
    <w:rsid w:val="3F06CA19"/>
    <w:rsid w:val="3F57B05E"/>
    <w:rsid w:val="3F68D2F0"/>
    <w:rsid w:val="3F9F7E69"/>
    <w:rsid w:val="3FAE2996"/>
    <w:rsid w:val="3FC1DA0F"/>
    <w:rsid w:val="3FD434BA"/>
    <w:rsid w:val="3FE6BEC9"/>
    <w:rsid w:val="3FF36B18"/>
    <w:rsid w:val="401469EE"/>
    <w:rsid w:val="401469EE"/>
    <w:rsid w:val="402DD818"/>
    <w:rsid w:val="40303C2B"/>
    <w:rsid w:val="404189A0"/>
    <w:rsid w:val="4061096B"/>
    <w:rsid w:val="40983E91"/>
    <w:rsid w:val="40AEE493"/>
    <w:rsid w:val="40C20A50"/>
    <w:rsid w:val="40CE47EF"/>
    <w:rsid w:val="40D16A45"/>
    <w:rsid w:val="40F412AC"/>
    <w:rsid w:val="411C8ECD"/>
    <w:rsid w:val="412FA07B"/>
    <w:rsid w:val="41330698"/>
    <w:rsid w:val="417D5652"/>
    <w:rsid w:val="41817311"/>
    <w:rsid w:val="418B395D"/>
    <w:rsid w:val="419AF23D"/>
    <w:rsid w:val="42013265"/>
    <w:rsid w:val="423F2AF3"/>
    <w:rsid w:val="4245FF9B"/>
    <w:rsid w:val="426704EC"/>
    <w:rsid w:val="4274972F"/>
    <w:rsid w:val="42F122E1"/>
    <w:rsid w:val="4308BBB5"/>
    <w:rsid w:val="430D362E"/>
    <w:rsid w:val="430F286C"/>
    <w:rsid w:val="431DE5D9"/>
    <w:rsid w:val="43671041"/>
    <w:rsid w:val="43B53222"/>
    <w:rsid w:val="43C63076"/>
    <w:rsid w:val="43D9E276"/>
    <w:rsid w:val="43DAFB54"/>
    <w:rsid w:val="43E0A4E9"/>
    <w:rsid w:val="44182CF6"/>
    <w:rsid w:val="4432832F"/>
    <w:rsid w:val="448C8AE2"/>
    <w:rsid w:val="44944F13"/>
    <w:rsid w:val="449D1E57"/>
    <w:rsid w:val="44A0453C"/>
    <w:rsid w:val="44C6DC3B"/>
    <w:rsid w:val="4515D8CF"/>
    <w:rsid w:val="45456038"/>
    <w:rsid w:val="456CA20D"/>
    <w:rsid w:val="45848262"/>
    <w:rsid w:val="4596CE3A"/>
    <w:rsid w:val="45ADD285"/>
    <w:rsid w:val="45B1932C"/>
    <w:rsid w:val="45B288A5"/>
    <w:rsid w:val="45DF59BA"/>
    <w:rsid w:val="45F5B4BC"/>
    <w:rsid w:val="46604F77"/>
    <w:rsid w:val="466F1348"/>
    <w:rsid w:val="469424DC"/>
    <w:rsid w:val="469C0BB5"/>
    <w:rsid w:val="46A3B98A"/>
    <w:rsid w:val="46C319ED"/>
    <w:rsid w:val="46F4C06A"/>
    <w:rsid w:val="46F5712F"/>
    <w:rsid w:val="47105FF4"/>
    <w:rsid w:val="4720634B"/>
    <w:rsid w:val="4736DD31"/>
    <w:rsid w:val="47386B84"/>
    <w:rsid w:val="474363E1"/>
    <w:rsid w:val="475427F3"/>
    <w:rsid w:val="4763F0C0"/>
    <w:rsid w:val="476D75FD"/>
    <w:rsid w:val="47841324"/>
    <w:rsid w:val="4791851D"/>
    <w:rsid w:val="479F8695"/>
    <w:rsid w:val="47B35471"/>
    <w:rsid w:val="47C76D7A"/>
    <w:rsid w:val="47DC04D9"/>
    <w:rsid w:val="47E2A88D"/>
    <w:rsid w:val="47F10B64"/>
    <w:rsid w:val="48103683"/>
    <w:rsid w:val="483BD1A7"/>
    <w:rsid w:val="485600BB"/>
    <w:rsid w:val="4859868A"/>
    <w:rsid w:val="487EDE46"/>
    <w:rsid w:val="48BB9766"/>
    <w:rsid w:val="48BFB2C8"/>
    <w:rsid w:val="48D868B8"/>
    <w:rsid w:val="48D89D13"/>
    <w:rsid w:val="48E4ACB2"/>
    <w:rsid w:val="49133EC6"/>
    <w:rsid w:val="492A25C3"/>
    <w:rsid w:val="4969C608"/>
    <w:rsid w:val="497E69F0"/>
    <w:rsid w:val="49A8F380"/>
    <w:rsid w:val="49B43A8D"/>
    <w:rsid w:val="49BE7349"/>
    <w:rsid w:val="49C18465"/>
    <w:rsid w:val="49C6028A"/>
    <w:rsid w:val="4A268B6E"/>
    <w:rsid w:val="4A2D11F1"/>
    <w:rsid w:val="4A2D11F1"/>
    <w:rsid w:val="4A2E78F4"/>
    <w:rsid w:val="4A46DC7A"/>
    <w:rsid w:val="4A4C6C7C"/>
    <w:rsid w:val="4A559995"/>
    <w:rsid w:val="4A606EA4"/>
    <w:rsid w:val="4A7FA914"/>
    <w:rsid w:val="4A84B2EA"/>
    <w:rsid w:val="4A8BE939"/>
    <w:rsid w:val="4AA71FE5"/>
    <w:rsid w:val="4AC0BAA8"/>
    <w:rsid w:val="4ACE4DFA"/>
    <w:rsid w:val="4AFEEED2"/>
    <w:rsid w:val="4B1C697D"/>
    <w:rsid w:val="4B38FA4E"/>
    <w:rsid w:val="4B44C3E1"/>
    <w:rsid w:val="4B46EA9A"/>
    <w:rsid w:val="4B6FB811"/>
    <w:rsid w:val="4B6FD9F6"/>
    <w:rsid w:val="4B90B947"/>
    <w:rsid w:val="4BC3C60D"/>
    <w:rsid w:val="4BD77F62"/>
    <w:rsid w:val="4BEBB6CE"/>
    <w:rsid w:val="4BEEF669"/>
    <w:rsid w:val="4C0731E2"/>
    <w:rsid w:val="4C10AFB5"/>
    <w:rsid w:val="4C1C5764"/>
    <w:rsid w:val="4C2816A5"/>
    <w:rsid w:val="4C3D7E6F"/>
    <w:rsid w:val="4C49EBCD"/>
    <w:rsid w:val="4C5A0FBA"/>
    <w:rsid w:val="4C6614B7"/>
    <w:rsid w:val="4C71F59A"/>
    <w:rsid w:val="4C87E7B3"/>
    <w:rsid w:val="4C9A8CCD"/>
    <w:rsid w:val="4C9DCE02"/>
    <w:rsid w:val="4CB593BD"/>
    <w:rsid w:val="4CC417E0"/>
    <w:rsid w:val="4CC75999"/>
    <w:rsid w:val="4CCA1A2A"/>
    <w:rsid w:val="4CDDDBAE"/>
    <w:rsid w:val="4D05241C"/>
    <w:rsid w:val="4D13CCDF"/>
    <w:rsid w:val="4D4790E9"/>
    <w:rsid w:val="4D81E914"/>
    <w:rsid w:val="4D891B35"/>
    <w:rsid w:val="4DB98144"/>
    <w:rsid w:val="4DCD4A23"/>
    <w:rsid w:val="4DCD4A23"/>
    <w:rsid w:val="4E26EE58"/>
    <w:rsid w:val="4E4E1C6D"/>
    <w:rsid w:val="4E66381C"/>
    <w:rsid w:val="4E79F8F0"/>
    <w:rsid w:val="4E8D1783"/>
    <w:rsid w:val="4E91E46C"/>
    <w:rsid w:val="4EE836B5"/>
    <w:rsid w:val="4EF48994"/>
    <w:rsid w:val="4EF5E63A"/>
    <w:rsid w:val="4F1DB975"/>
    <w:rsid w:val="4F439A4E"/>
    <w:rsid w:val="4F439A4E"/>
    <w:rsid w:val="4F5A6C83"/>
    <w:rsid w:val="4F78EC43"/>
    <w:rsid w:val="4FA48488"/>
    <w:rsid w:val="4FF1E446"/>
    <w:rsid w:val="4FFBB8A2"/>
    <w:rsid w:val="5002087D"/>
    <w:rsid w:val="5015A055"/>
    <w:rsid w:val="5015C951"/>
    <w:rsid w:val="502530CA"/>
    <w:rsid w:val="50262A40"/>
    <w:rsid w:val="505AC494"/>
    <w:rsid w:val="506E06E2"/>
    <w:rsid w:val="50872339"/>
    <w:rsid w:val="5095C7D2"/>
    <w:rsid w:val="50C5AE59"/>
    <w:rsid w:val="50E5689B"/>
    <w:rsid w:val="50E65E14"/>
    <w:rsid w:val="510728EC"/>
    <w:rsid w:val="512D6073"/>
    <w:rsid w:val="5154D593"/>
    <w:rsid w:val="517148DC"/>
    <w:rsid w:val="517F4038"/>
    <w:rsid w:val="51863FEA"/>
    <w:rsid w:val="519AED9A"/>
    <w:rsid w:val="51AEF18C"/>
    <w:rsid w:val="51DB5102"/>
    <w:rsid w:val="51E6DFA6"/>
    <w:rsid w:val="51E6DFA6"/>
    <w:rsid w:val="51F0AEE6"/>
    <w:rsid w:val="52199891"/>
    <w:rsid w:val="52467413"/>
    <w:rsid w:val="52538B94"/>
    <w:rsid w:val="528C735C"/>
    <w:rsid w:val="52A0F8AF"/>
    <w:rsid w:val="52A0F8AF"/>
    <w:rsid w:val="52AA5D0D"/>
    <w:rsid w:val="52AEB1B2"/>
    <w:rsid w:val="52C61C6E"/>
    <w:rsid w:val="52CA6C67"/>
    <w:rsid w:val="52D5FB48"/>
    <w:rsid w:val="52F9EF37"/>
    <w:rsid w:val="52FE69CB"/>
    <w:rsid w:val="53178C21"/>
    <w:rsid w:val="53230291"/>
    <w:rsid w:val="5350B3F4"/>
    <w:rsid w:val="537E7DEC"/>
    <w:rsid w:val="53A0CD5D"/>
    <w:rsid w:val="53C75E49"/>
    <w:rsid w:val="53DBE1BD"/>
    <w:rsid w:val="53E2C83A"/>
    <w:rsid w:val="53E58DDC"/>
    <w:rsid w:val="53EE288D"/>
    <w:rsid w:val="54013464"/>
    <w:rsid w:val="54129FF1"/>
    <w:rsid w:val="541BC273"/>
    <w:rsid w:val="543F1F53"/>
    <w:rsid w:val="544EFCB2"/>
    <w:rsid w:val="545BE16B"/>
    <w:rsid w:val="547461F0"/>
    <w:rsid w:val="549C18FC"/>
    <w:rsid w:val="54A28A55"/>
    <w:rsid w:val="54AC3BBD"/>
    <w:rsid w:val="54C6B437"/>
    <w:rsid w:val="54F960BC"/>
    <w:rsid w:val="550EE87F"/>
    <w:rsid w:val="5513BA2A"/>
    <w:rsid w:val="552542F0"/>
    <w:rsid w:val="552D621E"/>
    <w:rsid w:val="559103E2"/>
    <w:rsid w:val="55B2C9CD"/>
    <w:rsid w:val="55BF223F"/>
    <w:rsid w:val="55C798AF"/>
    <w:rsid w:val="55CCC6A9"/>
    <w:rsid w:val="55DF933C"/>
    <w:rsid w:val="55E3499B"/>
    <w:rsid w:val="55F8BB99"/>
    <w:rsid w:val="562FCB91"/>
    <w:rsid w:val="5632C0CB"/>
    <w:rsid w:val="564F2CE3"/>
    <w:rsid w:val="565AE940"/>
    <w:rsid w:val="566E5EBD"/>
    <w:rsid w:val="5678D066"/>
    <w:rsid w:val="569FDF4B"/>
    <w:rsid w:val="56A553F8"/>
    <w:rsid w:val="56EE5C3F"/>
    <w:rsid w:val="5701CCBD"/>
    <w:rsid w:val="570DBC09"/>
    <w:rsid w:val="573583D6"/>
    <w:rsid w:val="577E167F"/>
    <w:rsid w:val="5781BD8C"/>
    <w:rsid w:val="578BDCDA"/>
    <w:rsid w:val="57A78BBB"/>
    <w:rsid w:val="57D1D4E7"/>
    <w:rsid w:val="57E78282"/>
    <w:rsid w:val="580A2D1C"/>
    <w:rsid w:val="582B346F"/>
    <w:rsid w:val="582DC924"/>
    <w:rsid w:val="5838C6B2"/>
    <w:rsid w:val="5890E9FB"/>
    <w:rsid w:val="589115F4"/>
    <w:rsid w:val="589DAAF6"/>
    <w:rsid w:val="58B23C8C"/>
    <w:rsid w:val="58C7D415"/>
    <w:rsid w:val="5904D7FD"/>
    <w:rsid w:val="591389CB"/>
    <w:rsid w:val="5920E3D8"/>
    <w:rsid w:val="5930FE6B"/>
    <w:rsid w:val="597CACDB"/>
    <w:rsid w:val="5989E605"/>
    <w:rsid w:val="598A6DDF"/>
    <w:rsid w:val="598BBF15"/>
    <w:rsid w:val="5995012F"/>
    <w:rsid w:val="5998FC87"/>
    <w:rsid w:val="59A6F329"/>
    <w:rsid w:val="59AF40A2"/>
    <w:rsid w:val="59B3D5BF"/>
    <w:rsid w:val="5A0763C1"/>
    <w:rsid w:val="5A3CAF38"/>
    <w:rsid w:val="5A4411B9"/>
    <w:rsid w:val="5A606C1C"/>
    <w:rsid w:val="5A79BF94"/>
    <w:rsid w:val="5A7D5CC9"/>
    <w:rsid w:val="5A7E5F6F"/>
    <w:rsid w:val="5A7E9201"/>
    <w:rsid w:val="5A8C2148"/>
    <w:rsid w:val="5AABBBBF"/>
    <w:rsid w:val="5ABFD603"/>
    <w:rsid w:val="5AC06DB4"/>
    <w:rsid w:val="5ACA1C3A"/>
    <w:rsid w:val="5ACF943E"/>
    <w:rsid w:val="5B0DBE91"/>
    <w:rsid w:val="5B0F81DF"/>
    <w:rsid w:val="5B22166D"/>
    <w:rsid w:val="5B2550C4"/>
    <w:rsid w:val="5B2AFF2E"/>
    <w:rsid w:val="5B738340"/>
    <w:rsid w:val="5BC1AC58"/>
    <w:rsid w:val="5BE31420"/>
    <w:rsid w:val="5BFC3C7D"/>
    <w:rsid w:val="5C221D56"/>
    <w:rsid w:val="5C221D56"/>
    <w:rsid w:val="5C23AA19"/>
    <w:rsid w:val="5C40F90A"/>
    <w:rsid w:val="5C478C20"/>
    <w:rsid w:val="5C4F1830"/>
    <w:rsid w:val="5C4F3224"/>
    <w:rsid w:val="5C541B39"/>
    <w:rsid w:val="5C70C2A8"/>
    <w:rsid w:val="5C72BFFE"/>
    <w:rsid w:val="5C92F64B"/>
    <w:rsid w:val="5C986BE9"/>
    <w:rsid w:val="5CA28233"/>
    <w:rsid w:val="5CA47C7C"/>
    <w:rsid w:val="5CDA1D5F"/>
    <w:rsid w:val="5CF22CF9"/>
    <w:rsid w:val="5CFEA592"/>
    <w:rsid w:val="5D185776"/>
    <w:rsid w:val="5D464AD2"/>
    <w:rsid w:val="5D49A227"/>
    <w:rsid w:val="5D82C403"/>
    <w:rsid w:val="5D9B4538"/>
    <w:rsid w:val="5D9B4538"/>
    <w:rsid w:val="5DBD6C6A"/>
    <w:rsid w:val="5DC975AE"/>
    <w:rsid w:val="5DD98D41"/>
    <w:rsid w:val="5E02755E"/>
    <w:rsid w:val="5E05EA72"/>
    <w:rsid w:val="5E4D9B42"/>
    <w:rsid w:val="5E6812ED"/>
    <w:rsid w:val="5E7EE1E3"/>
    <w:rsid w:val="5E7FF505"/>
    <w:rsid w:val="5E833A85"/>
    <w:rsid w:val="5E914CF2"/>
    <w:rsid w:val="5E9D8957"/>
    <w:rsid w:val="5EA50D81"/>
    <w:rsid w:val="5F020197"/>
    <w:rsid w:val="5F371599"/>
    <w:rsid w:val="5FEA08A4"/>
    <w:rsid w:val="5FF0F861"/>
    <w:rsid w:val="5FFA40C6"/>
    <w:rsid w:val="5FFE7051"/>
    <w:rsid w:val="601AB244"/>
    <w:rsid w:val="60ABF0BC"/>
    <w:rsid w:val="60C2EBEF"/>
    <w:rsid w:val="60CFADA0"/>
    <w:rsid w:val="60ED5694"/>
    <w:rsid w:val="60EE628D"/>
    <w:rsid w:val="60F13BD2"/>
    <w:rsid w:val="60F23344"/>
    <w:rsid w:val="6101D4E6"/>
    <w:rsid w:val="612A0CF6"/>
    <w:rsid w:val="6134EAF8"/>
    <w:rsid w:val="61350AE8"/>
    <w:rsid w:val="614E38E0"/>
    <w:rsid w:val="6174AC50"/>
    <w:rsid w:val="618C1C13"/>
    <w:rsid w:val="619AECD4"/>
    <w:rsid w:val="61AA4836"/>
    <w:rsid w:val="61AD6444"/>
    <w:rsid w:val="61ADE1F5"/>
    <w:rsid w:val="61C2B3C8"/>
    <w:rsid w:val="61C6A091"/>
    <w:rsid w:val="61D22CC7"/>
    <w:rsid w:val="61F5A945"/>
    <w:rsid w:val="621DB775"/>
    <w:rsid w:val="62308546"/>
    <w:rsid w:val="6237CC41"/>
    <w:rsid w:val="6256D931"/>
    <w:rsid w:val="625F9FFF"/>
    <w:rsid w:val="62639ACF"/>
    <w:rsid w:val="626C5FBF"/>
    <w:rsid w:val="62842EC5"/>
    <w:rsid w:val="62AD2692"/>
    <w:rsid w:val="62D72BA4"/>
    <w:rsid w:val="6303F55B"/>
    <w:rsid w:val="63139D5B"/>
    <w:rsid w:val="6325AE4D"/>
    <w:rsid w:val="633E5020"/>
    <w:rsid w:val="6343106D"/>
    <w:rsid w:val="6357D21D"/>
    <w:rsid w:val="63B3B6EA"/>
    <w:rsid w:val="63C33D80"/>
    <w:rsid w:val="63C33D80"/>
    <w:rsid w:val="63CA54AB"/>
    <w:rsid w:val="63D33DA3"/>
    <w:rsid w:val="63D572BA"/>
    <w:rsid w:val="6402FEF8"/>
    <w:rsid w:val="6419DB31"/>
    <w:rsid w:val="6423AA04"/>
    <w:rsid w:val="6441EC18"/>
    <w:rsid w:val="64623390"/>
    <w:rsid w:val="6478F6B4"/>
    <w:rsid w:val="648EA221"/>
    <w:rsid w:val="649B1EEE"/>
    <w:rsid w:val="64B0835A"/>
    <w:rsid w:val="65106543"/>
    <w:rsid w:val="6514CDD0"/>
    <w:rsid w:val="65310314"/>
    <w:rsid w:val="655E42BC"/>
    <w:rsid w:val="65A31EC3"/>
    <w:rsid w:val="65D3644F"/>
    <w:rsid w:val="65D3644F"/>
    <w:rsid w:val="65EF7BF1"/>
    <w:rsid w:val="6607C89C"/>
    <w:rsid w:val="660F3EC8"/>
    <w:rsid w:val="661018EB"/>
    <w:rsid w:val="661DC0D3"/>
    <w:rsid w:val="66259418"/>
    <w:rsid w:val="6632853A"/>
    <w:rsid w:val="6632853A"/>
    <w:rsid w:val="664E4A19"/>
    <w:rsid w:val="66AC6B8B"/>
    <w:rsid w:val="66AE0611"/>
    <w:rsid w:val="66C5CE41"/>
    <w:rsid w:val="66D33ADE"/>
    <w:rsid w:val="66E0AB47"/>
    <w:rsid w:val="671ED436"/>
    <w:rsid w:val="6728FF21"/>
    <w:rsid w:val="6738304E"/>
    <w:rsid w:val="673841BA"/>
    <w:rsid w:val="673841BA"/>
    <w:rsid w:val="6744423B"/>
    <w:rsid w:val="674DBF68"/>
    <w:rsid w:val="676174C8"/>
    <w:rsid w:val="679E01A0"/>
    <w:rsid w:val="67B56D8E"/>
    <w:rsid w:val="67BD54D9"/>
    <w:rsid w:val="67E7F8B1"/>
    <w:rsid w:val="680176E7"/>
    <w:rsid w:val="68195685"/>
    <w:rsid w:val="681EE64F"/>
    <w:rsid w:val="682AC491"/>
    <w:rsid w:val="688FBB80"/>
    <w:rsid w:val="68B17278"/>
    <w:rsid w:val="68B613AF"/>
    <w:rsid w:val="68E8CE2F"/>
    <w:rsid w:val="68E904C4"/>
    <w:rsid w:val="68EFC8C1"/>
    <w:rsid w:val="68FFCBE9"/>
    <w:rsid w:val="6904350A"/>
    <w:rsid w:val="691C44F8"/>
    <w:rsid w:val="6935E174"/>
    <w:rsid w:val="6A1F6E6F"/>
    <w:rsid w:val="6ABCD170"/>
    <w:rsid w:val="6ACA3045"/>
    <w:rsid w:val="6AF73212"/>
    <w:rsid w:val="6B1AACD8"/>
    <w:rsid w:val="6B258540"/>
    <w:rsid w:val="6B30B45D"/>
    <w:rsid w:val="6B6A9811"/>
    <w:rsid w:val="6B79231D"/>
    <w:rsid w:val="6B92AADF"/>
    <w:rsid w:val="6B92AADF"/>
    <w:rsid w:val="6B96973E"/>
    <w:rsid w:val="6B96973E"/>
    <w:rsid w:val="6B9E04FC"/>
    <w:rsid w:val="6BA12CEA"/>
    <w:rsid w:val="6BBE3F2F"/>
    <w:rsid w:val="6BBEBF83"/>
    <w:rsid w:val="6BFC0CC4"/>
    <w:rsid w:val="6C0F28B8"/>
    <w:rsid w:val="6C1B2F8B"/>
    <w:rsid w:val="6C211C7B"/>
    <w:rsid w:val="6C259052"/>
    <w:rsid w:val="6C4C7513"/>
    <w:rsid w:val="6C58A1D1"/>
    <w:rsid w:val="6C6436F0"/>
    <w:rsid w:val="6C7AC1A6"/>
    <w:rsid w:val="6C867E25"/>
    <w:rsid w:val="6C8D6B16"/>
    <w:rsid w:val="6C8EA97B"/>
    <w:rsid w:val="6C94D0A2"/>
    <w:rsid w:val="6CAC6B38"/>
    <w:rsid w:val="6CBB0A54"/>
    <w:rsid w:val="6CBCE405"/>
    <w:rsid w:val="6CE79BED"/>
    <w:rsid w:val="6D1F1490"/>
    <w:rsid w:val="6D2AD985"/>
    <w:rsid w:val="6D3C526A"/>
    <w:rsid w:val="6D5B6B56"/>
    <w:rsid w:val="6D781C8C"/>
    <w:rsid w:val="6D8753C8"/>
    <w:rsid w:val="6D88469A"/>
    <w:rsid w:val="6DAB21EA"/>
    <w:rsid w:val="6DBC75E7"/>
    <w:rsid w:val="6DBD00EC"/>
    <w:rsid w:val="6DFDD07D"/>
    <w:rsid w:val="6E039D18"/>
    <w:rsid w:val="6E8C5475"/>
    <w:rsid w:val="6E9BF34D"/>
    <w:rsid w:val="6EAF1C13"/>
    <w:rsid w:val="6ED469B6"/>
    <w:rsid w:val="6EDCC065"/>
    <w:rsid w:val="6EFE0B7D"/>
    <w:rsid w:val="6F1B9BE7"/>
    <w:rsid w:val="6F296AD0"/>
    <w:rsid w:val="6F60AAC3"/>
    <w:rsid w:val="6F6365D4"/>
    <w:rsid w:val="6F68A771"/>
    <w:rsid w:val="6F7D9CD6"/>
    <w:rsid w:val="6F903BC4"/>
    <w:rsid w:val="6FAC9D36"/>
    <w:rsid w:val="6FE02C26"/>
    <w:rsid w:val="6FF08538"/>
    <w:rsid w:val="6FFD7243"/>
    <w:rsid w:val="70249B9F"/>
    <w:rsid w:val="70355FEA"/>
    <w:rsid w:val="70412893"/>
    <w:rsid w:val="7048C18A"/>
    <w:rsid w:val="70799E75"/>
    <w:rsid w:val="707C619D"/>
    <w:rsid w:val="707E92CA"/>
    <w:rsid w:val="709D73C9"/>
    <w:rsid w:val="709F13D3"/>
    <w:rsid w:val="70B83C30"/>
    <w:rsid w:val="70C471E3"/>
    <w:rsid w:val="70C7D4E2"/>
    <w:rsid w:val="711D49F2"/>
    <w:rsid w:val="716C7F51"/>
    <w:rsid w:val="716D6168"/>
    <w:rsid w:val="71AB0130"/>
    <w:rsid w:val="71BD69F5"/>
    <w:rsid w:val="71EA77B2"/>
    <w:rsid w:val="7231E178"/>
    <w:rsid w:val="7249BA86"/>
    <w:rsid w:val="727D1F70"/>
    <w:rsid w:val="72831C43"/>
    <w:rsid w:val="72984B85"/>
    <w:rsid w:val="729C1C20"/>
    <w:rsid w:val="72A9F9D1"/>
    <w:rsid w:val="72B26FFE"/>
    <w:rsid w:val="72C8391A"/>
    <w:rsid w:val="72CA5545"/>
    <w:rsid w:val="72F2C0E0"/>
    <w:rsid w:val="72F60660"/>
    <w:rsid w:val="7321CD46"/>
    <w:rsid w:val="732DBFAB"/>
    <w:rsid w:val="73A17E91"/>
    <w:rsid w:val="73AF798A"/>
    <w:rsid w:val="7418EFD1"/>
    <w:rsid w:val="7418EFD1"/>
    <w:rsid w:val="74264170"/>
    <w:rsid w:val="745ED387"/>
    <w:rsid w:val="74702EDC"/>
    <w:rsid w:val="7493D556"/>
    <w:rsid w:val="74A4EC99"/>
    <w:rsid w:val="74BF24A7"/>
    <w:rsid w:val="7511351F"/>
    <w:rsid w:val="75280127"/>
    <w:rsid w:val="7573F14F"/>
    <w:rsid w:val="757CF1E7"/>
    <w:rsid w:val="75A8E974"/>
    <w:rsid w:val="75B4AEAD"/>
    <w:rsid w:val="75B6D7FA"/>
    <w:rsid w:val="75BC6AA8"/>
    <w:rsid w:val="75C211D1"/>
    <w:rsid w:val="75DC3B07"/>
    <w:rsid w:val="765FC6BC"/>
    <w:rsid w:val="7670203F"/>
    <w:rsid w:val="7684470F"/>
    <w:rsid w:val="76BE4240"/>
    <w:rsid w:val="76DF7B9B"/>
    <w:rsid w:val="76E73BC2"/>
    <w:rsid w:val="771A40AB"/>
    <w:rsid w:val="77701C7C"/>
    <w:rsid w:val="77701C7C"/>
    <w:rsid w:val="777D0B8F"/>
    <w:rsid w:val="778019B1"/>
    <w:rsid w:val="778F27BA"/>
    <w:rsid w:val="77A7E06E"/>
    <w:rsid w:val="77C92079"/>
    <w:rsid w:val="77D5E794"/>
    <w:rsid w:val="77F53E69"/>
    <w:rsid w:val="77F6D87B"/>
    <w:rsid w:val="781E72AD"/>
    <w:rsid w:val="782C1EC8"/>
    <w:rsid w:val="782D65E8"/>
    <w:rsid w:val="782D65E8"/>
    <w:rsid w:val="783D3925"/>
    <w:rsid w:val="78579215"/>
    <w:rsid w:val="786A4B3A"/>
    <w:rsid w:val="78712DE7"/>
    <w:rsid w:val="78712DE7"/>
    <w:rsid w:val="7882FC19"/>
    <w:rsid w:val="78B13740"/>
    <w:rsid w:val="78B6110C"/>
    <w:rsid w:val="78C4EE03"/>
    <w:rsid w:val="78D40BBC"/>
    <w:rsid w:val="78EE64AC"/>
    <w:rsid w:val="78F9B293"/>
    <w:rsid w:val="7907A119"/>
    <w:rsid w:val="7911CFBE"/>
    <w:rsid w:val="79188339"/>
    <w:rsid w:val="791E5D07"/>
    <w:rsid w:val="79322CAB"/>
    <w:rsid w:val="79396A35"/>
    <w:rsid w:val="79536780"/>
    <w:rsid w:val="79716582"/>
    <w:rsid w:val="79A732EF"/>
    <w:rsid w:val="79CE713F"/>
    <w:rsid w:val="7A1B8053"/>
    <w:rsid w:val="7A2199D9"/>
    <w:rsid w:val="7A446956"/>
    <w:rsid w:val="7A446956"/>
    <w:rsid w:val="7A469869"/>
    <w:rsid w:val="7A6EB728"/>
    <w:rsid w:val="7A6F232E"/>
    <w:rsid w:val="7AC3B354"/>
    <w:rsid w:val="7AC93FA9"/>
    <w:rsid w:val="7AE1D983"/>
    <w:rsid w:val="7AE677DF"/>
    <w:rsid w:val="7AF53297"/>
    <w:rsid w:val="7B1E0F11"/>
    <w:rsid w:val="7B23B2AF"/>
    <w:rsid w:val="7B2916E8"/>
    <w:rsid w:val="7B8F32D7"/>
    <w:rsid w:val="7B9793D2"/>
    <w:rsid w:val="7BA8CEA9"/>
    <w:rsid w:val="7BCCE5AD"/>
    <w:rsid w:val="7BE5B3FB"/>
    <w:rsid w:val="7BFD423C"/>
    <w:rsid w:val="7C0E34B3"/>
    <w:rsid w:val="7C2B2DA1"/>
    <w:rsid w:val="7C4E4F88"/>
    <w:rsid w:val="7C64237F"/>
    <w:rsid w:val="7C69B75B"/>
    <w:rsid w:val="7C9752D3"/>
    <w:rsid w:val="7CFFACDA"/>
    <w:rsid w:val="7D041AC6"/>
    <w:rsid w:val="7D238605"/>
    <w:rsid w:val="7D249400"/>
    <w:rsid w:val="7D2558CB"/>
    <w:rsid w:val="7D3EA83E"/>
    <w:rsid w:val="7D5FD7FC"/>
    <w:rsid w:val="7D78AA80"/>
    <w:rsid w:val="7D7E16C5"/>
    <w:rsid w:val="7D9B51D3"/>
    <w:rsid w:val="7D9B9601"/>
    <w:rsid w:val="7D9FBA60"/>
    <w:rsid w:val="7DBCC858"/>
    <w:rsid w:val="7DDF0B7F"/>
    <w:rsid w:val="7E27A1A1"/>
    <w:rsid w:val="7E4AE0F4"/>
    <w:rsid w:val="7E5777D3"/>
    <w:rsid w:val="7E5C14E3"/>
    <w:rsid w:val="7E668727"/>
    <w:rsid w:val="7E7CFD05"/>
    <w:rsid w:val="7E9CCC09"/>
    <w:rsid w:val="7EAC3923"/>
    <w:rsid w:val="7EF39267"/>
    <w:rsid w:val="7F01AB38"/>
    <w:rsid w:val="7F05998B"/>
    <w:rsid w:val="7F12891E"/>
    <w:rsid w:val="7F1FB32A"/>
    <w:rsid w:val="7F351B2E"/>
    <w:rsid w:val="7F725DCE"/>
    <w:rsid w:val="7F7C662D"/>
    <w:rsid w:val="7F7D6920"/>
    <w:rsid w:val="7F7D6920"/>
    <w:rsid w:val="7F7EE633"/>
    <w:rsid w:val="7F84DBBB"/>
    <w:rsid w:val="7F899731"/>
    <w:rsid w:val="7F9A399F"/>
    <w:rsid w:val="7FB2BD16"/>
    <w:rsid w:val="7FC98CB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248AB9E"/>
  <w15:docId w15:val="{536C0144-FE8A-4D29-BD08-502E8F7E5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lsdException w:name="heading 8" w:uiPriority="0" w:semiHidden="1" w:unhideWhenUsed="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13A58"/>
    <w:pPr>
      <w:spacing w:before="120" w:after="200" w:line="240" w:lineRule="auto"/>
      <w:jc w:val="both"/>
    </w:pPr>
    <w:rPr>
      <w:rFonts w:ascii="Calibri Light" w:hAnsi="Calibri Light" w:eastAsia="Calibri Light" w:cs="Times New Roman"/>
      <w:color w:val="4B4F54"/>
      <w:lang w:eastAsia="es-ES"/>
    </w:rPr>
  </w:style>
  <w:style w:type="paragraph" w:styleId="Ttulo1">
    <w:name w:val="heading 1"/>
    <w:basedOn w:val="Normal"/>
    <w:next w:val="Normal"/>
    <w:link w:val="Ttulo1Car"/>
    <w:uiPriority w:val="9"/>
    <w:qFormat/>
    <w:rsid w:val="00021370"/>
    <w:pPr>
      <w:keepNext/>
      <w:keepLines/>
      <w:pageBreakBefore/>
      <w:numPr>
        <w:numId w:val="11"/>
      </w:numPr>
      <w:spacing w:before="480" w:after="720"/>
      <w:ind w:left="709" w:right="1019" w:hanging="709"/>
      <w:jc w:val="left"/>
      <w:outlineLvl w:val="0"/>
    </w:pPr>
    <w:rPr>
      <w:rFonts w:ascii="Century Gothic" w:hAnsi="Century Gothic" w:eastAsia="Times New Roman"/>
      <w:b/>
      <w:bCs/>
      <w:sz w:val="48"/>
      <w:szCs w:val="56"/>
    </w:rPr>
  </w:style>
  <w:style w:type="paragraph" w:styleId="Ttulo2">
    <w:name w:val="heading 2"/>
    <w:basedOn w:val="Normal"/>
    <w:next w:val="Normal"/>
    <w:link w:val="Ttulo2Car"/>
    <w:uiPriority w:val="9"/>
    <w:unhideWhenUsed/>
    <w:qFormat/>
    <w:rsid w:val="00BD065E"/>
    <w:pPr>
      <w:keepNext/>
      <w:keepLines/>
      <w:numPr>
        <w:ilvl w:val="1"/>
        <w:numId w:val="11"/>
      </w:numPr>
      <w:tabs>
        <w:tab w:val="left" w:pos="851"/>
      </w:tabs>
      <w:spacing w:after="240"/>
      <w:ind w:left="851" w:right="27" w:hanging="851"/>
      <w:jc w:val="left"/>
      <w:outlineLvl w:val="1"/>
    </w:pPr>
    <w:rPr>
      <w:rFonts w:ascii="Century Gothic" w:hAnsi="Century Gothic" w:eastAsia="Times New Roman" w:cstheme="majorBidi"/>
      <w:b/>
      <w:caps/>
      <w:sz w:val="36"/>
      <w:szCs w:val="36"/>
    </w:rPr>
  </w:style>
  <w:style w:type="paragraph" w:styleId="Ttulo3">
    <w:name w:val="heading 3"/>
    <w:basedOn w:val="Normal"/>
    <w:next w:val="Normal"/>
    <w:link w:val="Ttulo3Car"/>
    <w:uiPriority w:val="9"/>
    <w:unhideWhenUsed/>
    <w:qFormat/>
    <w:rsid w:val="00021370"/>
    <w:pPr>
      <w:keepNext/>
      <w:keepLines/>
      <w:numPr>
        <w:ilvl w:val="2"/>
        <w:numId w:val="11"/>
      </w:numPr>
      <w:pBdr>
        <w:bottom w:val="single" w:color="D9D9D9" w:sz="36" w:space="4"/>
      </w:pBdr>
      <w:spacing w:before="360" w:after="240"/>
      <w:ind w:left="709" w:right="28" w:hanging="709"/>
      <w:jc w:val="left"/>
      <w:outlineLvl w:val="2"/>
    </w:pPr>
    <w:rPr>
      <w:rFonts w:ascii="Century Gothic" w:hAnsi="Century Gothic" w:eastAsia="Times New Roman"/>
      <w:b/>
      <w:sz w:val="24"/>
      <w:szCs w:val="24"/>
    </w:rPr>
  </w:style>
  <w:style w:type="paragraph" w:styleId="Ttulo4">
    <w:name w:val="heading 4"/>
    <w:basedOn w:val="Normal"/>
    <w:next w:val="Normal"/>
    <w:link w:val="Ttulo4Car"/>
    <w:unhideWhenUsed/>
    <w:qFormat/>
    <w:rsid w:val="00021370"/>
    <w:pPr>
      <w:keepNext/>
      <w:keepLines/>
      <w:numPr>
        <w:ilvl w:val="3"/>
        <w:numId w:val="11"/>
      </w:numPr>
      <w:tabs>
        <w:tab w:val="left" w:pos="1701"/>
      </w:tabs>
      <w:spacing w:after="240"/>
      <w:ind w:right="312"/>
      <w:jc w:val="left"/>
      <w:outlineLvl w:val="3"/>
    </w:pPr>
    <w:rPr>
      <w:rFonts w:ascii="Century Gothic" w:hAnsi="Century Gothic" w:eastAsia="Times New Roman" w:cstheme="majorBidi"/>
      <w:b/>
      <w:i/>
      <w:iCs/>
      <w:color w:val="4B4F54" w:themeColor="text1"/>
    </w:rPr>
  </w:style>
  <w:style w:type="paragraph" w:styleId="Ttulo5">
    <w:name w:val="heading 5"/>
    <w:basedOn w:val="Normal"/>
    <w:next w:val="Normal"/>
    <w:link w:val="Ttulo5Car"/>
    <w:unhideWhenUsed/>
    <w:qFormat/>
    <w:rsid w:val="00021370"/>
    <w:pPr>
      <w:keepNext/>
      <w:keepLines/>
      <w:numPr>
        <w:ilvl w:val="4"/>
        <w:numId w:val="11"/>
      </w:numPr>
      <w:tabs>
        <w:tab w:val="left" w:pos="993"/>
      </w:tabs>
      <w:spacing w:before="40"/>
      <w:outlineLvl w:val="4"/>
    </w:pPr>
    <w:rPr>
      <w:rFonts w:asciiTheme="majorHAnsi" w:hAnsiTheme="majorHAnsi" w:eastAsiaTheme="majorEastAsia" w:cstheme="majorBidi"/>
      <w:i/>
      <w:color w:val="00857E" w:themeColor="accent1" w:themeShade="BF"/>
    </w:rPr>
  </w:style>
  <w:style w:type="paragraph" w:styleId="Ttulo6">
    <w:name w:val="heading 6"/>
    <w:basedOn w:val="Normal"/>
    <w:next w:val="Normal"/>
    <w:link w:val="Ttulo6Car"/>
    <w:unhideWhenUsed/>
    <w:qFormat/>
    <w:rsid w:val="00BD065E"/>
    <w:pPr>
      <w:keepNext/>
      <w:keepLines/>
      <w:spacing w:before="40"/>
      <w:outlineLvl w:val="5"/>
    </w:pPr>
    <w:rPr>
      <w:rFonts w:asciiTheme="majorHAnsi" w:hAnsiTheme="majorHAnsi" w:eastAsiaTheme="majorEastAsia" w:cstheme="majorBidi"/>
      <w:color w:val="00857E" w:themeColor="accent1" w:themeShade="BF"/>
      <w:szCs w:val="20"/>
    </w:rPr>
  </w:style>
  <w:style w:type="paragraph" w:styleId="Ttulo7">
    <w:name w:val="heading 7"/>
    <w:aliases w:val="Legal Level 1.1.,L7,h7,st,SDL title,letter list,lettered list,letter list1,lettered list1,letter list2,lettered list2,letter list11,lettered list11,letter list3,lettered list3,letter list12,lettered list12,letter list21,lettered list21,cnc"/>
    <w:basedOn w:val="Normal"/>
    <w:next w:val="Normal"/>
    <w:link w:val="Ttulo7Car"/>
    <w:unhideWhenUsed/>
    <w:rsid w:val="002D697D"/>
    <w:pPr>
      <w:keepNext/>
      <w:keepLines/>
      <w:spacing w:before="40"/>
      <w:outlineLvl w:val="6"/>
    </w:pPr>
    <w:rPr>
      <w:rFonts w:asciiTheme="majorHAnsi" w:hAnsiTheme="majorHAnsi" w:eastAsiaTheme="majorEastAsia" w:cstheme="majorBidi"/>
      <w:i/>
      <w:iCs/>
      <w:color w:val="005853" w:themeColor="accent1" w:themeShade="7F"/>
    </w:rPr>
  </w:style>
  <w:style w:type="paragraph" w:styleId="Ttulo8">
    <w:name w:val="heading 8"/>
    <w:aliases w:val="Legal Level 1.1.1.,tagline,Legal Level 1.1.1.1,action,Título 8 Car1,Título 8 Car Car,ctp,Caption text (page-wide),tt,Center Bold,Título 8 Car3,Título 8 Car2 Car,Título 8 Car1 Car Car,Título 8 Car Car Car Car,Título 8 Car Car1 Car, action,h8,h81"/>
    <w:basedOn w:val="Ttulo7"/>
    <w:next w:val="Normal"/>
    <w:link w:val="Ttulo8Car"/>
    <w:rsid w:val="002D697D"/>
    <w:pPr>
      <w:keepLines w:val="0"/>
      <w:tabs>
        <w:tab w:val="num" w:pos="4320"/>
      </w:tabs>
      <w:spacing w:before="240" w:after="240" w:line="312" w:lineRule="auto"/>
      <w:ind w:left="3744" w:hanging="1224"/>
      <w:outlineLvl w:val="7"/>
    </w:pPr>
    <w:rPr>
      <w:rFonts w:ascii="SEOptimist" w:hAnsi="SEOptimist" w:eastAsia="Times New Roman" w:cs="Times New Roman"/>
      <w:bCs/>
      <w:i w:val="0"/>
      <w:iCs w:val="0"/>
      <w:color w:val="626469"/>
      <w:sz w:val="18"/>
      <w:szCs w:val="26"/>
      <w:lang w:val="en-US"/>
    </w:rPr>
  </w:style>
  <w:style w:type="paragraph" w:styleId="Ttulo9">
    <w:name w:val="heading 9"/>
    <w:aliases w:val=" progress,progress,Legal Level 1.1.1.1.,App Heading,Legal Level 1.1.1.1.1,Título 9 Car1,Título 9 Car Car,Appendix,ctc,Caption text (column-wide),ft,Título 9 Car3,Título 9 Car2 Car,Título 9 Car1 Car Car,Título 9 Car Car Car Car,(Bibliografia)"/>
    <w:basedOn w:val="Ttulo8"/>
    <w:next w:val="Normal"/>
    <w:link w:val="Ttulo9Car"/>
    <w:qFormat/>
    <w:rsid w:val="002D697D"/>
    <w:pPr>
      <w:tabs>
        <w:tab w:val="clear" w:pos="4320"/>
        <w:tab w:val="num" w:pos="5040"/>
      </w:tabs>
      <w:ind w:left="4320" w:hanging="1440"/>
      <w:outlineLvl w:val="8"/>
    </w:p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uiPriority w:val="9"/>
    <w:rsid w:val="00021370"/>
    <w:rPr>
      <w:rFonts w:ascii="Century Gothic" w:hAnsi="Century Gothic" w:eastAsia="Times New Roman" w:cs="Times New Roman"/>
      <w:b/>
      <w:bCs/>
      <w:color w:val="4B4F54"/>
      <w:sz w:val="48"/>
      <w:szCs w:val="56"/>
      <w:lang w:eastAsia="es-ES"/>
    </w:rPr>
  </w:style>
  <w:style w:type="character" w:styleId="Ttulo2Car" w:customStyle="1">
    <w:name w:val="Título 2 Car"/>
    <w:basedOn w:val="Fuentedeprrafopredeter"/>
    <w:link w:val="Ttulo2"/>
    <w:uiPriority w:val="9"/>
    <w:rsid w:val="00BD065E"/>
    <w:rPr>
      <w:rFonts w:ascii="Century Gothic" w:hAnsi="Century Gothic" w:eastAsia="Times New Roman" w:cstheme="majorBidi"/>
      <w:b/>
      <w:caps/>
      <w:color w:val="4B4F54"/>
      <w:sz w:val="36"/>
      <w:szCs w:val="36"/>
      <w:lang w:eastAsia="es-ES"/>
    </w:rPr>
  </w:style>
  <w:style w:type="character" w:styleId="Ttulo3Car" w:customStyle="1">
    <w:name w:val="Título 3 Car"/>
    <w:basedOn w:val="Fuentedeprrafopredeter"/>
    <w:link w:val="Ttulo3"/>
    <w:uiPriority w:val="9"/>
    <w:rsid w:val="00021370"/>
    <w:rPr>
      <w:rFonts w:ascii="Century Gothic" w:hAnsi="Century Gothic" w:eastAsia="Times New Roman" w:cs="Times New Roman"/>
      <w:b/>
      <w:color w:val="4B4F54"/>
      <w:sz w:val="24"/>
      <w:szCs w:val="24"/>
      <w:lang w:eastAsia="es-ES"/>
    </w:rPr>
  </w:style>
  <w:style w:type="character" w:styleId="Ttulo4Car" w:customStyle="1">
    <w:name w:val="Título 4 Car"/>
    <w:basedOn w:val="Fuentedeprrafopredeter"/>
    <w:link w:val="Ttulo4"/>
    <w:rsid w:val="00021370"/>
    <w:rPr>
      <w:rFonts w:ascii="Century Gothic" w:hAnsi="Century Gothic" w:eastAsia="Times New Roman" w:cstheme="majorBidi"/>
      <w:b/>
      <w:i/>
      <w:iCs/>
      <w:color w:val="4B4F54" w:themeColor="text1"/>
      <w:lang w:eastAsia="es-ES"/>
    </w:rPr>
  </w:style>
  <w:style w:type="character" w:styleId="Ttulo5Car" w:customStyle="1">
    <w:name w:val="Título 5 Car"/>
    <w:basedOn w:val="Fuentedeprrafopredeter"/>
    <w:link w:val="Ttulo5"/>
    <w:rsid w:val="00021370"/>
    <w:rPr>
      <w:rFonts w:asciiTheme="majorHAnsi" w:hAnsiTheme="majorHAnsi" w:eastAsiaTheme="majorEastAsia" w:cstheme="majorBidi"/>
      <w:i/>
      <w:color w:val="00857E" w:themeColor="accent1" w:themeShade="BF"/>
      <w:lang w:eastAsia="es-ES"/>
    </w:rPr>
  </w:style>
  <w:style w:type="character" w:styleId="Ttulo6Car" w:customStyle="1">
    <w:name w:val="Título 6 Car"/>
    <w:basedOn w:val="Fuentedeprrafopredeter"/>
    <w:link w:val="Ttulo6"/>
    <w:rsid w:val="00BD065E"/>
    <w:rPr>
      <w:rFonts w:asciiTheme="majorHAnsi" w:hAnsiTheme="majorHAnsi" w:eastAsiaTheme="majorEastAsia" w:cstheme="majorBidi"/>
      <w:color w:val="00857E" w:themeColor="accent1" w:themeShade="BF"/>
      <w:szCs w:val="20"/>
      <w:lang w:eastAsia="es-ES"/>
    </w:rPr>
  </w:style>
  <w:style w:type="character" w:styleId="Ttulo7Car" w:customStyle="1">
    <w:name w:val="Título 7 Car"/>
    <w:aliases w:val="Legal Level 1.1. Car,L7 Car,h7 Car,st Car,SDL title Car,letter list Car,lettered list Car,letter list1 Car,lettered list1 Car,letter list2 Car,lettered list2 Car,letter list11 Car,lettered list11 Car,letter list3 Car,lettered list3 Car"/>
    <w:basedOn w:val="Fuentedeprrafopredeter"/>
    <w:link w:val="Ttulo7"/>
    <w:rsid w:val="002D697D"/>
    <w:rPr>
      <w:rFonts w:asciiTheme="majorHAnsi" w:hAnsiTheme="majorHAnsi" w:eastAsiaTheme="majorEastAsia" w:cstheme="majorBidi"/>
      <w:i/>
      <w:iCs/>
      <w:noProof/>
      <w:color w:val="005853" w:themeColor="accent1" w:themeShade="7F"/>
      <w:lang w:eastAsia="es-ES"/>
    </w:rPr>
  </w:style>
  <w:style w:type="character" w:styleId="Ttulo8Car" w:customStyle="1">
    <w:name w:val="Título 8 Car"/>
    <w:aliases w:val="Legal Level 1.1.1. Car,tagline Car,Legal Level 1.1.1.1 Car,action Car,Título 8 Car1 Car,Título 8 Car Car Car,ctp Car,Caption text (page-wide) Car,tt Car,Center Bold Car,Título 8 Car3 Car,Título 8 Car2 Car Car,Título 8 Car1 Car Car Car"/>
    <w:basedOn w:val="Fuentedeprrafopredeter"/>
    <w:link w:val="Ttulo8"/>
    <w:rsid w:val="002D697D"/>
    <w:rPr>
      <w:rFonts w:ascii="SEOptimist" w:hAnsi="SEOptimist" w:eastAsia="Times New Roman" w:cs="Times New Roman"/>
      <w:bCs/>
      <w:noProof/>
      <w:color w:val="626469"/>
      <w:sz w:val="18"/>
      <w:szCs w:val="26"/>
      <w:lang w:val="en-US" w:eastAsia="es-ES"/>
    </w:rPr>
  </w:style>
  <w:style w:type="character" w:styleId="Ttulo9Car" w:customStyle="1">
    <w:name w:val="Título 9 Car"/>
    <w:aliases w:val=" progress Car,progress Car,Legal Level 1.1.1.1. Car,App Heading Car,Legal Level 1.1.1.1.1 Car,Título 9 Car1 Car,Título 9 Car Car Car,Appendix Car,ctc Car,Caption text (column-wide) Car,ft Car,Título 9 Car3 Car,Título 9 Car2 Car Car"/>
    <w:basedOn w:val="Fuentedeprrafopredeter"/>
    <w:link w:val="Ttulo9"/>
    <w:rsid w:val="002D697D"/>
    <w:rPr>
      <w:rFonts w:ascii="SEOptimist" w:hAnsi="SEOptimist" w:eastAsia="Times New Roman" w:cs="Times New Roman"/>
      <w:bCs/>
      <w:noProof/>
      <w:color w:val="626469"/>
      <w:sz w:val="18"/>
      <w:szCs w:val="26"/>
      <w:lang w:val="en-US" w:eastAsia="es-ES"/>
    </w:rPr>
  </w:style>
  <w:style w:type="paragraph" w:styleId="Prrafodelista">
    <w:name w:val="List Paragraph"/>
    <w:aliases w:val="Lista_Bolitas"/>
    <w:basedOn w:val="Normal"/>
    <w:link w:val="PrrafodelistaCar"/>
    <w:uiPriority w:val="34"/>
    <w:qFormat/>
    <w:rsid w:val="002D697D"/>
    <w:pPr>
      <w:numPr>
        <w:numId w:val="3"/>
      </w:numPr>
      <w:spacing w:after="120" w:line="300" w:lineRule="exact"/>
    </w:pPr>
    <w:rPr>
      <w:rFonts w:eastAsiaTheme="minorHAnsi"/>
      <w:color w:val="4B4F54" w:themeColor="text1"/>
    </w:rPr>
  </w:style>
  <w:style w:type="character" w:styleId="PrrafodelistaCar" w:customStyle="1">
    <w:name w:val="Párrafo de lista Car"/>
    <w:aliases w:val="Lista_Bolitas Car"/>
    <w:link w:val="Prrafodelista"/>
    <w:uiPriority w:val="34"/>
    <w:rsid w:val="002D697D"/>
    <w:rPr>
      <w:rFonts w:ascii="Calibri Light" w:hAnsi="Calibri Light" w:cs="Times New Roman"/>
      <w:color w:val="4B4F54" w:themeColor="text1"/>
      <w:lang w:eastAsia="es-ES"/>
    </w:rPr>
  </w:style>
  <w:style w:type="paragraph" w:styleId="NormalWeb">
    <w:name w:val="Normal (Web)"/>
    <w:basedOn w:val="Normal"/>
    <w:link w:val="NormalWebCar"/>
    <w:uiPriority w:val="99"/>
    <w:unhideWhenUsed/>
    <w:rsid w:val="002D697D"/>
    <w:pPr>
      <w:spacing w:after="60"/>
    </w:pPr>
    <w:rPr>
      <w:rFonts w:ascii="Segoe UI" w:hAnsi="Segoe UI" w:eastAsia="Times New Roman" w:cs="Segoe UI"/>
      <w:sz w:val="24"/>
      <w:szCs w:val="24"/>
    </w:rPr>
  </w:style>
  <w:style w:type="paragraph" w:styleId="Encabezado">
    <w:name w:val="header"/>
    <w:basedOn w:val="Normal"/>
    <w:link w:val="EncabezadoCar"/>
    <w:uiPriority w:val="99"/>
    <w:unhideWhenUsed/>
    <w:rsid w:val="002D697D"/>
    <w:pPr>
      <w:tabs>
        <w:tab w:val="center" w:pos="4252"/>
        <w:tab w:val="right" w:pos="8504"/>
      </w:tabs>
    </w:pPr>
  </w:style>
  <w:style w:type="character" w:styleId="EncabezadoCar" w:customStyle="1">
    <w:name w:val="Encabezado Car"/>
    <w:basedOn w:val="Fuentedeprrafopredeter"/>
    <w:link w:val="Encabezado"/>
    <w:uiPriority w:val="99"/>
    <w:rsid w:val="002D697D"/>
    <w:rPr>
      <w:rFonts w:ascii="Calibri Light" w:hAnsi="Calibri Light" w:eastAsia="Calibri Light" w:cs="Times New Roman"/>
      <w:noProof/>
      <w:color w:val="4B4F54"/>
      <w:lang w:eastAsia="es-ES"/>
    </w:rPr>
  </w:style>
  <w:style w:type="paragraph" w:styleId="Piedepgina">
    <w:name w:val="footer"/>
    <w:basedOn w:val="Normal"/>
    <w:link w:val="PiedepginaCar"/>
    <w:uiPriority w:val="99"/>
    <w:unhideWhenUsed/>
    <w:rsid w:val="002D697D"/>
    <w:pPr>
      <w:tabs>
        <w:tab w:val="center" w:pos="4252"/>
        <w:tab w:val="right" w:pos="8504"/>
      </w:tabs>
    </w:pPr>
  </w:style>
  <w:style w:type="character" w:styleId="PiedepginaCar" w:customStyle="1">
    <w:name w:val="Pie de página Car"/>
    <w:basedOn w:val="Fuentedeprrafopredeter"/>
    <w:link w:val="Piedepgina"/>
    <w:uiPriority w:val="99"/>
    <w:rsid w:val="002D697D"/>
    <w:rPr>
      <w:rFonts w:ascii="Calibri Light" w:hAnsi="Calibri Light" w:eastAsia="Calibri Light" w:cs="Times New Roman"/>
      <w:noProof/>
      <w:color w:val="4B4F54"/>
      <w:lang w:eastAsia="es-ES"/>
    </w:rPr>
  </w:style>
  <w:style w:type="paragraph" w:styleId="TtuloTDC">
    <w:name w:val="TOC Heading"/>
    <w:basedOn w:val="Ttulo1"/>
    <w:next w:val="Normal"/>
    <w:uiPriority w:val="39"/>
    <w:unhideWhenUsed/>
    <w:qFormat/>
    <w:rsid w:val="002D697D"/>
    <w:pPr>
      <w:numPr>
        <w:numId w:val="0"/>
      </w:numPr>
      <w:spacing w:line="276" w:lineRule="auto"/>
      <w:outlineLvl w:val="9"/>
    </w:pPr>
  </w:style>
  <w:style w:type="paragraph" w:styleId="TDC1">
    <w:name w:val="toc 1"/>
    <w:basedOn w:val="Normal"/>
    <w:next w:val="Normal"/>
    <w:autoRedefine/>
    <w:uiPriority w:val="39"/>
    <w:unhideWhenUsed/>
    <w:rsid w:val="00C23A28"/>
    <w:pPr>
      <w:tabs>
        <w:tab w:val="left" w:pos="440"/>
        <w:tab w:val="right" w:leader="dot" w:pos="9781"/>
      </w:tabs>
      <w:spacing w:after="100"/>
    </w:pPr>
    <w:rPr>
      <w:b/>
      <w:caps/>
      <w:sz w:val="24"/>
    </w:rPr>
  </w:style>
  <w:style w:type="character" w:styleId="Hipervnculo">
    <w:name w:val="Hyperlink"/>
    <w:basedOn w:val="Fuentedeprrafopredeter"/>
    <w:uiPriority w:val="99"/>
    <w:unhideWhenUsed/>
    <w:rsid w:val="002C5CCB"/>
    <w:rPr>
      <w:rFonts w:asciiTheme="minorHAnsi" w:hAnsiTheme="minorHAnsi"/>
      <w:color w:val="00B2A9" w:themeColor="accent1"/>
      <w:sz w:val="22"/>
      <w:u w:val="single"/>
    </w:rPr>
  </w:style>
  <w:style w:type="paragraph" w:styleId="CABECERA" w:customStyle="1">
    <w:name w:val="CABECERA"/>
    <w:basedOn w:val="Normal"/>
    <w:rsid w:val="002D697D"/>
    <w:pPr>
      <w:suppressAutoHyphens/>
      <w:jc w:val="center"/>
    </w:pPr>
    <w:rPr>
      <w:rFonts w:ascii="Arial" w:hAnsi="Arial" w:eastAsia="Times New Roman"/>
      <w:b/>
      <w:caps/>
      <w:sz w:val="24"/>
      <w:szCs w:val="24"/>
      <w:lang w:val="en-US" w:eastAsia="ar-SA" w:bidi="en-US"/>
    </w:rPr>
  </w:style>
  <w:style w:type="table" w:styleId="Tablaconcuadrcula">
    <w:name w:val="Table Grid"/>
    <w:aliases w:val="TablaManualCasiopea"/>
    <w:basedOn w:val="Tablanormal"/>
    <w:uiPriority w:val="39"/>
    <w:rsid w:val="002D69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extosinformato">
    <w:name w:val="Plain Text"/>
    <w:basedOn w:val="Normal"/>
    <w:link w:val="TextosinformatoCar"/>
    <w:uiPriority w:val="99"/>
    <w:unhideWhenUsed/>
    <w:rsid w:val="002D697D"/>
  </w:style>
  <w:style w:type="character" w:styleId="TextosinformatoCar" w:customStyle="1">
    <w:name w:val="Texto sin formato Car"/>
    <w:basedOn w:val="Fuentedeprrafopredeter"/>
    <w:link w:val="Textosinformato"/>
    <w:uiPriority w:val="99"/>
    <w:rsid w:val="002D697D"/>
    <w:rPr>
      <w:rFonts w:ascii="Calibri Light" w:hAnsi="Calibri Light" w:eastAsia="Calibri Light" w:cs="Times New Roman"/>
      <w:noProof/>
      <w:color w:val="4B4F54"/>
      <w:lang w:eastAsia="es-ES"/>
    </w:rPr>
  </w:style>
  <w:style w:type="paragraph" w:styleId="TDC2">
    <w:name w:val="toc 2"/>
    <w:basedOn w:val="Normal"/>
    <w:next w:val="Normal"/>
    <w:autoRedefine/>
    <w:uiPriority w:val="39"/>
    <w:unhideWhenUsed/>
    <w:rsid w:val="002D697D"/>
    <w:pPr>
      <w:spacing w:after="100"/>
      <w:ind w:left="220"/>
    </w:pPr>
    <w:rPr>
      <w:caps/>
    </w:rPr>
  </w:style>
  <w:style w:type="paragraph" w:styleId="Textodeglobo">
    <w:name w:val="Balloon Text"/>
    <w:basedOn w:val="Normal"/>
    <w:link w:val="TextodegloboCar"/>
    <w:uiPriority w:val="99"/>
    <w:semiHidden/>
    <w:unhideWhenUsed/>
    <w:rsid w:val="002D697D"/>
    <w:rPr>
      <w:rFonts w:ascii="Segoe UI" w:hAnsi="Segoe UI" w:cs="Segoe UI"/>
      <w:sz w:val="18"/>
      <w:szCs w:val="18"/>
    </w:rPr>
  </w:style>
  <w:style w:type="character" w:styleId="TextodegloboCar" w:customStyle="1">
    <w:name w:val="Texto de globo Car"/>
    <w:basedOn w:val="Fuentedeprrafopredeter"/>
    <w:link w:val="Textodeglobo"/>
    <w:uiPriority w:val="99"/>
    <w:semiHidden/>
    <w:rsid w:val="002D697D"/>
    <w:rPr>
      <w:rFonts w:ascii="Segoe UI" w:hAnsi="Segoe UI" w:eastAsia="Calibri Light" w:cs="Segoe UI"/>
      <w:noProof/>
      <w:color w:val="4B4F54"/>
      <w:sz w:val="18"/>
      <w:szCs w:val="18"/>
      <w:lang w:eastAsia="es-ES"/>
    </w:rPr>
  </w:style>
  <w:style w:type="character" w:styleId="Textoennegrita">
    <w:name w:val="Strong"/>
    <w:basedOn w:val="Fuentedeprrafopredeter"/>
    <w:uiPriority w:val="22"/>
    <w:qFormat/>
    <w:rsid w:val="002D697D"/>
    <w:rPr>
      <w:b/>
      <w:bCs/>
    </w:rPr>
  </w:style>
  <w:style w:type="character" w:styleId="apple-converted-space" w:customStyle="1">
    <w:name w:val="apple-converted-space"/>
    <w:basedOn w:val="Fuentedeprrafopredeter"/>
    <w:rsid w:val="002D697D"/>
  </w:style>
  <w:style w:type="paragraph" w:styleId="Body1" w:customStyle="1">
    <w:name w:val="Body 1"/>
    <w:uiPriority w:val="99"/>
    <w:rsid w:val="002D697D"/>
    <w:pPr>
      <w:spacing w:before="120" w:after="0" w:line="240" w:lineRule="auto"/>
      <w:ind w:left="567"/>
      <w:jc w:val="both"/>
      <w:outlineLvl w:val="0"/>
    </w:pPr>
    <w:rPr>
      <w:rFonts w:ascii="Arial" w:hAnsi="Arial" w:eastAsia="Arial Unicode MS" w:cs="Arial"/>
      <w:color w:val="000000"/>
      <w:sz w:val="20"/>
      <w:szCs w:val="20"/>
      <w:u w:color="000000"/>
      <w:lang w:eastAsia="es-ES"/>
    </w:rPr>
  </w:style>
  <w:style w:type="paragraph" w:styleId="TDC3">
    <w:name w:val="toc 3"/>
    <w:basedOn w:val="Normal"/>
    <w:next w:val="Normal"/>
    <w:autoRedefine/>
    <w:uiPriority w:val="39"/>
    <w:unhideWhenUsed/>
    <w:rsid w:val="00EE2109"/>
    <w:pPr>
      <w:tabs>
        <w:tab w:val="left" w:pos="1100"/>
        <w:tab w:val="right" w:leader="dot" w:pos="9798"/>
      </w:tabs>
      <w:spacing w:after="100"/>
      <w:ind w:left="442"/>
    </w:pPr>
    <w:rPr>
      <w:caps/>
      <w:sz w:val="20"/>
    </w:rPr>
  </w:style>
  <w:style w:type="paragraph" w:styleId="Subttulo">
    <w:name w:val="Subtitle"/>
    <w:basedOn w:val="Normal"/>
    <w:next w:val="Normal"/>
    <w:link w:val="SubttuloCar"/>
    <w:qFormat/>
    <w:rsid w:val="002D697D"/>
    <w:pPr>
      <w:numPr>
        <w:ilvl w:val="1"/>
      </w:numPr>
      <w:spacing w:line="276" w:lineRule="auto"/>
      <w:ind w:left="709"/>
      <w:jc w:val="left"/>
    </w:pPr>
    <w:rPr>
      <w:rFonts w:ascii="Cambria" w:hAnsi="Cambria" w:eastAsia="Calibri"/>
      <w:i/>
      <w:iCs/>
      <w:color w:val="4F81BD"/>
      <w:spacing w:val="15"/>
      <w:sz w:val="24"/>
      <w:szCs w:val="24"/>
    </w:rPr>
  </w:style>
  <w:style w:type="character" w:styleId="SubttuloCar" w:customStyle="1">
    <w:name w:val="Subtítulo Car"/>
    <w:basedOn w:val="Fuentedeprrafopredeter"/>
    <w:link w:val="Subttulo"/>
    <w:rsid w:val="002D697D"/>
    <w:rPr>
      <w:rFonts w:ascii="Cambria" w:hAnsi="Cambria" w:eastAsia="Calibri" w:cs="Times New Roman"/>
      <w:i/>
      <w:iCs/>
      <w:noProof/>
      <w:color w:val="4F81BD"/>
      <w:spacing w:val="15"/>
      <w:sz w:val="24"/>
      <w:szCs w:val="24"/>
      <w:lang w:eastAsia="es-ES"/>
    </w:rPr>
  </w:style>
  <w:style w:type="paragraph" w:styleId="Control" w:customStyle="1">
    <w:name w:val="Control"/>
    <w:basedOn w:val="Normal"/>
    <w:autoRedefine/>
    <w:rsid w:val="002D697D"/>
    <w:pPr>
      <w:jc w:val="left"/>
    </w:pPr>
    <w:rPr>
      <w:rFonts w:ascii="Arial" w:hAnsi="Arial" w:eastAsia="Calibri"/>
      <w:caps/>
      <w:sz w:val="24"/>
      <w:szCs w:val="24"/>
      <w:u w:val="single"/>
    </w:rPr>
  </w:style>
  <w:style w:type="paragraph" w:styleId="Tabladeilustraciones">
    <w:name w:val="table of figures"/>
    <w:basedOn w:val="Normal"/>
    <w:next w:val="Normal"/>
    <w:autoRedefine/>
    <w:uiPriority w:val="99"/>
    <w:unhideWhenUsed/>
    <w:rsid w:val="00C23A28"/>
    <w:pPr>
      <w:tabs>
        <w:tab w:val="right" w:leader="dot" w:pos="9781"/>
      </w:tabs>
      <w:spacing w:after="120"/>
    </w:pPr>
    <w:rPr>
      <w:rFonts w:asciiTheme="minorHAnsi" w:hAnsiTheme="minorHAnsi"/>
      <w:color w:val="4B4F54" w:themeColor="text1"/>
      <w:sz w:val="20"/>
    </w:rPr>
  </w:style>
  <w:style w:type="paragraph" w:styleId="PieFigura" w:customStyle="1">
    <w:name w:val="PieFigura"/>
    <w:basedOn w:val="Normal"/>
    <w:next w:val="Normal"/>
    <w:unhideWhenUsed/>
    <w:qFormat/>
    <w:rsid w:val="002D697D"/>
    <w:pPr>
      <w:jc w:val="center"/>
    </w:pPr>
    <w:rPr>
      <w:rFonts w:eastAsiaTheme="minorHAnsi"/>
      <w:i/>
      <w:iCs/>
      <w:color w:val="4B4F54" w:themeColor="text2"/>
      <w:sz w:val="18"/>
      <w:szCs w:val="18"/>
    </w:rPr>
  </w:style>
  <w:style w:type="character" w:styleId="Refdecomentario">
    <w:name w:val="annotation reference"/>
    <w:rsid w:val="002D697D"/>
    <w:rPr>
      <w:sz w:val="16"/>
      <w:szCs w:val="16"/>
    </w:rPr>
  </w:style>
  <w:style w:type="paragraph" w:styleId="Textocomentario">
    <w:name w:val="annotation text"/>
    <w:basedOn w:val="Normal"/>
    <w:link w:val="TextocomentarioCar"/>
    <w:rsid w:val="002D697D"/>
    <w:pPr>
      <w:spacing w:after="240"/>
      <w:jc w:val="left"/>
    </w:pPr>
    <w:rPr>
      <w:rFonts w:ascii="Helvetica 45 Light" w:hAnsi="Helvetica 45 Light" w:eastAsia="Times New Roman"/>
      <w:color w:val="595959"/>
      <w:sz w:val="20"/>
      <w:szCs w:val="20"/>
    </w:rPr>
  </w:style>
  <w:style w:type="character" w:styleId="TextocomentarioCar" w:customStyle="1">
    <w:name w:val="Texto comentario Car"/>
    <w:basedOn w:val="Fuentedeprrafopredeter"/>
    <w:link w:val="Textocomentario"/>
    <w:rsid w:val="002D697D"/>
    <w:rPr>
      <w:rFonts w:ascii="Helvetica 45 Light" w:hAnsi="Helvetica 45 Light" w:eastAsia="Times New Roman" w:cs="Times New Roman"/>
      <w:noProof/>
      <w:color w:val="595959"/>
      <w:sz w:val="20"/>
      <w:szCs w:val="20"/>
      <w:lang w:eastAsia="es-ES"/>
    </w:rPr>
  </w:style>
  <w:style w:type="paragraph" w:styleId="Tabla" w:customStyle="1">
    <w:name w:val="Tabla"/>
    <w:basedOn w:val="Normal"/>
    <w:rsid w:val="002D697D"/>
    <w:pPr>
      <w:keepNext/>
      <w:suppressAutoHyphens/>
      <w:spacing w:before="20" w:after="20"/>
    </w:pPr>
    <w:rPr>
      <w:rFonts w:ascii="Arial Narrow" w:hAnsi="Arial Narrow" w:eastAsia="Times New Roman"/>
      <w:sz w:val="18"/>
      <w:szCs w:val="20"/>
      <w:lang w:eastAsia="ar-SA"/>
    </w:rPr>
  </w:style>
  <w:style w:type="paragraph" w:styleId="TablaCabecera" w:customStyle="1">
    <w:name w:val="TablaCabecera"/>
    <w:basedOn w:val="Normal"/>
    <w:link w:val="TablaCabeceraCar"/>
    <w:qFormat/>
    <w:rsid w:val="002D697D"/>
    <w:pPr>
      <w:tabs>
        <w:tab w:val="right" w:pos="1907"/>
      </w:tabs>
    </w:pPr>
    <w:rPr>
      <w:b/>
      <w:color w:val="FFFFFF" w:themeColor="background1"/>
      <w:sz w:val="20"/>
      <w:szCs w:val="20"/>
      <w:lang w:val="en-US"/>
    </w:rPr>
  </w:style>
  <w:style w:type="character" w:styleId="TablaCabeceraCar" w:customStyle="1">
    <w:name w:val="TablaCabecera Car"/>
    <w:basedOn w:val="Fuentedeprrafopredeter"/>
    <w:link w:val="TablaCabecera"/>
    <w:rsid w:val="002D697D"/>
    <w:rPr>
      <w:rFonts w:ascii="Calibri Light" w:hAnsi="Calibri Light" w:eastAsia="Calibri Light" w:cs="Times New Roman"/>
      <w:b/>
      <w:noProof/>
      <w:color w:val="FFFFFF" w:themeColor="background1"/>
      <w:sz w:val="20"/>
      <w:szCs w:val="20"/>
      <w:lang w:val="en-US" w:eastAsia="es-ES"/>
    </w:rPr>
  </w:style>
  <w:style w:type="paragraph" w:styleId="TablaTexto" w:customStyle="1">
    <w:name w:val="TablaTexto"/>
    <w:basedOn w:val="Normal"/>
    <w:link w:val="TablaTextoCar"/>
    <w:qFormat/>
    <w:rsid w:val="002D697D"/>
    <w:pPr>
      <w:jc w:val="left"/>
    </w:pPr>
    <w:rPr>
      <w:sz w:val="20"/>
      <w:szCs w:val="20"/>
    </w:rPr>
  </w:style>
  <w:style w:type="character" w:styleId="TablaTextoCar" w:customStyle="1">
    <w:name w:val="TablaTexto Car"/>
    <w:basedOn w:val="Fuentedeprrafopredeter"/>
    <w:link w:val="TablaTexto"/>
    <w:rsid w:val="002D697D"/>
    <w:rPr>
      <w:rFonts w:ascii="Calibri Light" w:hAnsi="Calibri Light" w:eastAsia="Calibri Light" w:cs="Times New Roman"/>
      <w:noProof/>
      <w:color w:val="4B4F54"/>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2D697D"/>
    <w:pPr>
      <w:spacing w:before="0" w:after="0"/>
      <w:jc w:val="both"/>
    </w:pPr>
    <w:rPr>
      <w:rFonts w:ascii="Calibri" w:hAnsi="Calibri"/>
      <w:b/>
      <w:bCs/>
    </w:rPr>
  </w:style>
  <w:style w:type="character" w:styleId="AsuntodelcomentarioCar" w:customStyle="1">
    <w:name w:val="Asunto del comentario Car"/>
    <w:basedOn w:val="TextocomentarioCar"/>
    <w:link w:val="Asuntodelcomentario"/>
    <w:uiPriority w:val="99"/>
    <w:semiHidden/>
    <w:rsid w:val="002D697D"/>
    <w:rPr>
      <w:rFonts w:ascii="Calibri" w:hAnsi="Calibri" w:eastAsia="Times New Roman" w:cs="Times New Roman"/>
      <w:b/>
      <w:bCs/>
      <w:noProof/>
      <w:color w:val="595959"/>
      <w:sz w:val="20"/>
      <w:szCs w:val="20"/>
      <w:lang w:eastAsia="es-ES"/>
    </w:rPr>
  </w:style>
  <w:style w:type="paragraph" w:styleId="EpgrafeCar1Car" w:customStyle="1">
    <w:name w:val="Epígrafe Car1 Car"/>
    <w:aliases w:val="Epígrafe Car Car Car,Epígrafe Car1,Epígrafe Car Car,Epígrafe Car2 Car,Epígrafe Car2 Car Car Car Car,Epígrafe Car Car1 Car Car Car Car,Epígrafe Car1 Car Car Car Car Car Car,Epígrafe Car Car Car Car Car Car Car Car,Figures,cp"/>
    <w:basedOn w:val="Normal"/>
    <w:next w:val="Normal"/>
    <w:unhideWhenUsed/>
    <w:qFormat/>
    <w:rsid w:val="002D697D"/>
    <w:pPr>
      <w:spacing w:after="240" w:line="312" w:lineRule="auto"/>
      <w:jc w:val="center"/>
    </w:pPr>
    <w:rPr>
      <w:rFonts w:ascii="Frutiger-Bold" w:hAnsi="Frutiger-Bold" w:eastAsia="Times New Roman"/>
      <w:bCs/>
      <w:color w:val="595959"/>
      <w:sz w:val="20"/>
      <w:szCs w:val="24"/>
    </w:rPr>
  </w:style>
  <w:style w:type="paragraph" w:styleId="headerfooter" w:customStyle="1">
    <w:name w:val="header/footer"/>
    <w:basedOn w:val="Normal"/>
    <w:rsid w:val="002D697D"/>
    <w:pPr>
      <w:widowControl w:val="0"/>
      <w:autoSpaceDE w:val="0"/>
      <w:autoSpaceDN w:val="0"/>
      <w:adjustRightInd w:val="0"/>
      <w:spacing w:line="288" w:lineRule="auto"/>
      <w:jc w:val="right"/>
      <w:textAlignment w:val="center"/>
    </w:pPr>
    <w:rPr>
      <w:rFonts w:ascii="Helvetica-Light" w:hAnsi="Helvetica-Light" w:eastAsia="Times New Roman"/>
      <w:color w:val="979DA3"/>
      <w:spacing w:val="4"/>
      <w:sz w:val="14"/>
      <w:szCs w:val="14"/>
      <w:lang w:val="en-US"/>
    </w:rPr>
  </w:style>
  <w:style w:type="character" w:styleId="DescripcinCar" w:customStyle="1">
    <w:name w:val="Descripción Car"/>
    <w:link w:val="Descripcin"/>
    <w:uiPriority w:val="35"/>
    <w:rsid w:val="00ED4130"/>
    <w:rPr>
      <w:rFonts w:ascii="Calibri Light" w:hAnsi="Calibri Light" w:cs="Times New Roman"/>
      <w:i/>
      <w:iCs/>
      <w:color w:val="4B4F54" w:themeColor="text2"/>
      <w:sz w:val="18"/>
      <w:szCs w:val="18"/>
      <w:lang w:eastAsia="es-ES"/>
    </w:rPr>
  </w:style>
  <w:style w:type="paragraph" w:styleId="Descripcin">
    <w:name w:val="caption"/>
    <w:basedOn w:val="PieFigura"/>
    <w:next w:val="Normal"/>
    <w:link w:val="DescripcinCar"/>
    <w:uiPriority w:val="35"/>
    <w:unhideWhenUsed/>
    <w:qFormat/>
    <w:rsid w:val="00ED4130"/>
    <w:pPr>
      <w:spacing w:after="120"/>
    </w:pPr>
  </w:style>
  <w:style w:type="table" w:styleId="Tablanormal2">
    <w:name w:val="Plain Table 2"/>
    <w:basedOn w:val="Tablanormal"/>
    <w:uiPriority w:val="42"/>
    <w:rsid w:val="002D697D"/>
    <w:pPr>
      <w:spacing w:after="0" w:line="240" w:lineRule="auto"/>
    </w:pPr>
    <w:tblPr>
      <w:tblStyleRowBandSize w:val="1"/>
      <w:tblStyleColBandSize w:val="1"/>
      <w:tblBorders>
        <w:top w:val="single" w:color="A1A6AB" w:themeColor="text1" w:themeTint="80" w:sz="4" w:space="0"/>
        <w:bottom w:val="single" w:color="A1A6AB" w:themeColor="text1" w:themeTint="80" w:sz="4" w:space="0"/>
      </w:tblBorders>
    </w:tblPr>
    <w:tblStylePr w:type="firstRow">
      <w:rPr>
        <w:b/>
        <w:bCs/>
      </w:rPr>
      <w:tblPr/>
      <w:tcPr>
        <w:tcBorders>
          <w:bottom w:val="single" w:color="A1A6AB" w:themeColor="text1" w:themeTint="80" w:sz="4" w:space="0"/>
        </w:tcBorders>
      </w:tcPr>
    </w:tblStylePr>
    <w:tblStylePr w:type="lastRow">
      <w:rPr>
        <w:b/>
        <w:bCs/>
      </w:rPr>
      <w:tblPr/>
      <w:tcPr>
        <w:tcBorders>
          <w:top w:val="single" w:color="A1A6AB" w:themeColor="text1" w:themeTint="80" w:sz="4" w:space="0"/>
        </w:tcBorders>
      </w:tcPr>
    </w:tblStylePr>
    <w:tblStylePr w:type="firstCol">
      <w:rPr>
        <w:b/>
        <w:bCs/>
      </w:rPr>
    </w:tblStylePr>
    <w:tblStylePr w:type="lastCol">
      <w:rPr>
        <w:b/>
        <w:bCs/>
      </w:rPr>
    </w:tblStylePr>
    <w:tblStylePr w:type="band1Vert">
      <w:tblPr/>
      <w:tcPr>
        <w:tcBorders>
          <w:left w:val="single" w:color="A1A6AB" w:themeColor="text1" w:themeTint="80" w:sz="4" w:space="0"/>
          <w:right w:val="single" w:color="A1A6AB" w:themeColor="text1" w:themeTint="80" w:sz="4" w:space="0"/>
        </w:tcBorders>
      </w:tcPr>
    </w:tblStylePr>
    <w:tblStylePr w:type="band2Vert">
      <w:tblPr/>
      <w:tcPr>
        <w:tcBorders>
          <w:left w:val="single" w:color="A1A6AB" w:themeColor="text1" w:themeTint="80" w:sz="4" w:space="0"/>
          <w:right w:val="single" w:color="A1A6AB" w:themeColor="text1" w:themeTint="80" w:sz="4" w:space="0"/>
        </w:tcBorders>
      </w:tcPr>
    </w:tblStylePr>
    <w:tblStylePr w:type="band1Horz">
      <w:tblPr/>
      <w:tcPr>
        <w:tcBorders>
          <w:top w:val="single" w:color="A1A6AB" w:themeColor="text1" w:themeTint="80" w:sz="4" w:space="0"/>
          <w:bottom w:val="single" w:color="A1A6AB" w:themeColor="text1" w:themeTint="80" w:sz="4" w:space="0"/>
        </w:tcBorders>
      </w:tcPr>
    </w:tblStylePr>
  </w:style>
  <w:style w:type="table" w:styleId="Tablaconcuadrcula1Claro-nfasis2">
    <w:name w:val="Grid Table 1 Light Accent 2"/>
    <w:basedOn w:val="Tablanormal"/>
    <w:uiPriority w:val="46"/>
    <w:rsid w:val="002D697D"/>
    <w:pPr>
      <w:spacing w:after="0" w:line="240" w:lineRule="auto"/>
    </w:pPr>
    <w:tblPr>
      <w:tblStyleRowBandSize w:val="1"/>
      <w:tblStyleColBandSize w:val="1"/>
      <w:tblBorders>
        <w:top w:val="single" w:color="7AFFF8" w:themeColor="accent2" w:themeTint="66" w:sz="4" w:space="0"/>
        <w:left w:val="single" w:color="7AFFF8" w:themeColor="accent2" w:themeTint="66" w:sz="4" w:space="0"/>
        <w:bottom w:val="single" w:color="7AFFF8" w:themeColor="accent2" w:themeTint="66" w:sz="4" w:space="0"/>
        <w:right w:val="single" w:color="7AFFF8" w:themeColor="accent2" w:themeTint="66" w:sz="4" w:space="0"/>
        <w:insideH w:val="single" w:color="7AFFF8" w:themeColor="accent2" w:themeTint="66" w:sz="4" w:space="0"/>
        <w:insideV w:val="single" w:color="7AFFF8" w:themeColor="accent2" w:themeTint="66" w:sz="4" w:space="0"/>
      </w:tblBorders>
    </w:tblPr>
    <w:tblStylePr w:type="firstRow">
      <w:rPr>
        <w:b/>
        <w:bCs/>
      </w:rPr>
      <w:tblPr/>
      <w:tcPr>
        <w:tcBorders>
          <w:bottom w:val="single" w:color="37FFF4" w:themeColor="accent2" w:themeTint="99" w:sz="12" w:space="0"/>
        </w:tcBorders>
      </w:tcPr>
    </w:tblStylePr>
    <w:tblStylePr w:type="lastRow">
      <w:rPr>
        <w:b/>
        <w:bCs/>
      </w:rPr>
      <w:tblPr/>
      <w:tcPr>
        <w:tcBorders>
          <w:top w:val="double" w:color="37FFF4" w:themeColor="accent2" w:themeTint="99" w:sz="2" w:space="0"/>
        </w:tcBorders>
      </w:tcPr>
    </w:tblStylePr>
    <w:tblStylePr w:type="firstCol">
      <w:rPr>
        <w:b/>
        <w:bCs/>
      </w:rPr>
    </w:tblStylePr>
    <w:tblStylePr w:type="lastCol">
      <w:rPr>
        <w:b/>
        <w:bCs/>
      </w:rPr>
    </w:tblStylePr>
  </w:style>
  <w:style w:type="table" w:styleId="Tabladelista3-nfasis2">
    <w:name w:val="List Table 3 Accent 2"/>
    <w:basedOn w:val="Tablanormal"/>
    <w:uiPriority w:val="48"/>
    <w:rsid w:val="002D697D"/>
    <w:pPr>
      <w:spacing w:after="0" w:line="240" w:lineRule="auto"/>
    </w:pPr>
    <w:tblPr>
      <w:tblStyleRowBandSize w:val="1"/>
      <w:tblStyleColBandSize w:val="1"/>
      <w:tblBorders>
        <w:top w:val="single" w:color="00B2A9" w:themeColor="accent2" w:sz="4" w:space="0"/>
        <w:left w:val="single" w:color="00B2A9" w:themeColor="accent2" w:sz="4" w:space="0"/>
        <w:bottom w:val="single" w:color="00B2A9" w:themeColor="accent2" w:sz="4" w:space="0"/>
        <w:right w:val="single" w:color="00B2A9" w:themeColor="accent2" w:sz="4" w:space="0"/>
      </w:tblBorders>
    </w:tblPr>
    <w:tblStylePr w:type="firstRow">
      <w:rPr>
        <w:b/>
        <w:bCs/>
        <w:color w:val="FFFFFF" w:themeColor="background1"/>
      </w:rPr>
      <w:tblPr/>
      <w:tcPr>
        <w:shd w:val="clear" w:color="auto" w:fill="00B2A9" w:themeFill="accent2"/>
      </w:tcPr>
    </w:tblStylePr>
    <w:tblStylePr w:type="lastRow">
      <w:rPr>
        <w:b/>
        <w:bCs/>
      </w:rPr>
      <w:tblPr/>
      <w:tcPr>
        <w:tcBorders>
          <w:top w:val="double" w:color="00B2A9" w:themeColor="accent2"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B2A9" w:themeColor="accent2" w:sz="4" w:space="0"/>
          <w:right w:val="single" w:color="00B2A9" w:themeColor="accent2" w:sz="4" w:space="0"/>
        </w:tcBorders>
      </w:tcPr>
    </w:tblStylePr>
    <w:tblStylePr w:type="band1Horz">
      <w:tblPr/>
      <w:tcPr>
        <w:tcBorders>
          <w:top w:val="single" w:color="00B2A9" w:themeColor="accent2" w:sz="4" w:space="0"/>
          <w:bottom w:val="single" w:color="00B2A9" w:themeColor="accent2"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B2A9" w:themeColor="accent2" w:sz="4" w:space="0"/>
          <w:left w:val="nil"/>
        </w:tcBorders>
      </w:tcPr>
    </w:tblStylePr>
    <w:tblStylePr w:type="swCell">
      <w:tblPr/>
      <w:tcPr>
        <w:tcBorders>
          <w:top w:val="double" w:color="00B2A9" w:themeColor="accent2" w:sz="4" w:space="0"/>
          <w:right w:val="nil"/>
        </w:tcBorders>
      </w:tcPr>
    </w:tblStylePr>
  </w:style>
  <w:style w:type="table" w:styleId="Tablanormal21" w:customStyle="1">
    <w:name w:val="Tabla normal 21"/>
    <w:basedOn w:val="Tablanormal"/>
    <w:uiPriority w:val="42"/>
    <w:rsid w:val="002D697D"/>
    <w:pPr>
      <w:spacing w:after="0" w:line="240" w:lineRule="auto"/>
    </w:pPr>
    <w:tblPr>
      <w:tblStyleRowBandSize w:val="1"/>
      <w:tblStyleColBandSize w:val="1"/>
      <w:tblBorders>
        <w:top w:val="single" w:color="A1A6AB" w:themeColor="text1" w:themeTint="80" w:sz="4" w:space="0"/>
        <w:bottom w:val="single" w:color="A1A6AB" w:themeColor="text1" w:themeTint="80" w:sz="4" w:space="0"/>
      </w:tblBorders>
    </w:tblPr>
    <w:tblStylePr w:type="firstRow">
      <w:rPr>
        <w:b/>
        <w:bCs/>
      </w:rPr>
      <w:tblPr/>
      <w:tcPr>
        <w:tcBorders>
          <w:bottom w:val="single" w:color="A1A6AB" w:themeColor="text1" w:themeTint="80" w:sz="4" w:space="0"/>
        </w:tcBorders>
      </w:tcPr>
    </w:tblStylePr>
    <w:tblStylePr w:type="lastRow">
      <w:rPr>
        <w:b/>
        <w:bCs/>
      </w:rPr>
      <w:tblPr/>
      <w:tcPr>
        <w:tcBorders>
          <w:top w:val="single" w:color="A1A6AB" w:themeColor="text1" w:themeTint="80" w:sz="4" w:space="0"/>
        </w:tcBorders>
      </w:tcPr>
    </w:tblStylePr>
    <w:tblStylePr w:type="firstCol">
      <w:rPr>
        <w:b/>
        <w:bCs/>
      </w:rPr>
    </w:tblStylePr>
    <w:tblStylePr w:type="lastCol">
      <w:rPr>
        <w:b/>
        <w:bCs/>
      </w:rPr>
    </w:tblStylePr>
    <w:tblStylePr w:type="band1Vert">
      <w:tblPr/>
      <w:tcPr>
        <w:tcBorders>
          <w:left w:val="single" w:color="A1A6AB" w:themeColor="text1" w:themeTint="80" w:sz="4" w:space="0"/>
          <w:right w:val="single" w:color="A1A6AB" w:themeColor="text1" w:themeTint="80" w:sz="4" w:space="0"/>
        </w:tcBorders>
      </w:tcPr>
    </w:tblStylePr>
    <w:tblStylePr w:type="band2Vert">
      <w:tblPr/>
      <w:tcPr>
        <w:tcBorders>
          <w:left w:val="single" w:color="A1A6AB" w:themeColor="text1" w:themeTint="80" w:sz="4" w:space="0"/>
          <w:right w:val="single" w:color="A1A6AB" w:themeColor="text1" w:themeTint="80" w:sz="4" w:space="0"/>
        </w:tcBorders>
      </w:tcPr>
    </w:tblStylePr>
    <w:tblStylePr w:type="band1Horz">
      <w:tblPr/>
      <w:tcPr>
        <w:tcBorders>
          <w:top w:val="single" w:color="A1A6AB" w:themeColor="text1" w:themeTint="80" w:sz="4" w:space="0"/>
          <w:bottom w:val="single" w:color="A1A6AB" w:themeColor="text1" w:themeTint="80" w:sz="4" w:space="0"/>
        </w:tcBorders>
      </w:tcPr>
    </w:tblStylePr>
  </w:style>
  <w:style w:type="table" w:styleId="Tabladecuadrcula1Claro-nfasis21" w:customStyle="1">
    <w:name w:val="Tabla de cuadrícula 1 Claro - Énfasis 21"/>
    <w:basedOn w:val="Tablanormal"/>
    <w:uiPriority w:val="46"/>
    <w:rsid w:val="002D697D"/>
    <w:pPr>
      <w:spacing w:after="0" w:line="240" w:lineRule="auto"/>
    </w:pPr>
    <w:tblPr>
      <w:tblStyleRowBandSize w:val="1"/>
      <w:tblStyleColBandSize w:val="1"/>
      <w:tblBorders>
        <w:top w:val="single" w:color="7AFFF8" w:themeColor="accent2" w:themeTint="66" w:sz="4" w:space="0"/>
        <w:left w:val="single" w:color="7AFFF8" w:themeColor="accent2" w:themeTint="66" w:sz="4" w:space="0"/>
        <w:bottom w:val="single" w:color="7AFFF8" w:themeColor="accent2" w:themeTint="66" w:sz="4" w:space="0"/>
        <w:right w:val="single" w:color="7AFFF8" w:themeColor="accent2" w:themeTint="66" w:sz="4" w:space="0"/>
        <w:insideH w:val="single" w:color="7AFFF8" w:themeColor="accent2" w:themeTint="66" w:sz="4" w:space="0"/>
        <w:insideV w:val="single" w:color="7AFFF8" w:themeColor="accent2" w:themeTint="66" w:sz="4" w:space="0"/>
      </w:tblBorders>
    </w:tblPr>
    <w:tblStylePr w:type="firstRow">
      <w:rPr>
        <w:b/>
        <w:bCs/>
      </w:rPr>
      <w:tblPr/>
      <w:tcPr>
        <w:tcBorders>
          <w:bottom w:val="single" w:color="37FFF4" w:themeColor="accent2" w:themeTint="99" w:sz="12" w:space="0"/>
        </w:tcBorders>
      </w:tcPr>
    </w:tblStylePr>
    <w:tblStylePr w:type="lastRow">
      <w:rPr>
        <w:b/>
        <w:bCs/>
      </w:rPr>
      <w:tblPr/>
      <w:tcPr>
        <w:tcBorders>
          <w:top w:val="double" w:color="37FFF4" w:themeColor="accent2" w:themeTint="99" w:sz="2" w:space="0"/>
        </w:tcBorders>
      </w:tcPr>
    </w:tblStylePr>
    <w:tblStylePr w:type="firstCol">
      <w:rPr>
        <w:b/>
        <w:bCs/>
      </w:rPr>
    </w:tblStylePr>
    <w:tblStylePr w:type="lastCol">
      <w:rPr>
        <w:b/>
        <w:bCs/>
      </w:rPr>
    </w:tblStylePr>
  </w:style>
  <w:style w:type="table" w:styleId="Tabladelista3-nfasis21" w:customStyle="1">
    <w:name w:val="Tabla de lista 3 - Énfasis 21"/>
    <w:basedOn w:val="Tablanormal"/>
    <w:uiPriority w:val="48"/>
    <w:rsid w:val="002D697D"/>
    <w:pPr>
      <w:spacing w:after="0" w:line="240" w:lineRule="auto"/>
    </w:pPr>
    <w:tblPr>
      <w:tblStyleRowBandSize w:val="1"/>
      <w:tblStyleColBandSize w:val="1"/>
      <w:tblBorders>
        <w:top w:val="single" w:color="00B2A9" w:themeColor="accent2" w:sz="4" w:space="0"/>
        <w:left w:val="single" w:color="00B2A9" w:themeColor="accent2" w:sz="4" w:space="0"/>
        <w:bottom w:val="single" w:color="00B2A9" w:themeColor="accent2" w:sz="4" w:space="0"/>
        <w:right w:val="single" w:color="00B2A9" w:themeColor="accent2" w:sz="4" w:space="0"/>
      </w:tblBorders>
    </w:tblPr>
    <w:tblStylePr w:type="firstRow">
      <w:rPr>
        <w:b/>
        <w:bCs/>
        <w:color w:val="FFFFFF" w:themeColor="background1"/>
      </w:rPr>
      <w:tblPr/>
      <w:tcPr>
        <w:shd w:val="clear" w:color="auto" w:fill="00B2A9" w:themeFill="accent2"/>
      </w:tcPr>
    </w:tblStylePr>
    <w:tblStylePr w:type="lastRow">
      <w:rPr>
        <w:b/>
        <w:bCs/>
      </w:rPr>
      <w:tblPr/>
      <w:tcPr>
        <w:tcBorders>
          <w:top w:val="double" w:color="00B2A9" w:themeColor="accent2"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B2A9" w:themeColor="accent2" w:sz="4" w:space="0"/>
          <w:right w:val="single" w:color="00B2A9" w:themeColor="accent2" w:sz="4" w:space="0"/>
        </w:tcBorders>
      </w:tcPr>
    </w:tblStylePr>
    <w:tblStylePr w:type="band1Horz">
      <w:tblPr/>
      <w:tcPr>
        <w:tcBorders>
          <w:top w:val="single" w:color="00B2A9" w:themeColor="accent2" w:sz="4" w:space="0"/>
          <w:bottom w:val="single" w:color="00B2A9" w:themeColor="accent2"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B2A9" w:themeColor="accent2" w:sz="4" w:space="0"/>
          <w:left w:val="nil"/>
        </w:tcBorders>
      </w:tcPr>
    </w:tblStylePr>
    <w:tblStylePr w:type="swCell">
      <w:tblPr/>
      <w:tcPr>
        <w:tcBorders>
          <w:top w:val="double" w:color="00B2A9" w:themeColor="accent2" w:sz="4" w:space="0"/>
          <w:right w:val="nil"/>
        </w:tcBorders>
      </w:tcPr>
    </w:tblStylePr>
  </w:style>
  <w:style w:type="table" w:styleId="TablaManualCasiopea1" w:customStyle="1">
    <w:name w:val="TablaManualCasiopea1"/>
    <w:basedOn w:val="Tablanormal"/>
    <w:next w:val="Tablaconcuadrcula"/>
    <w:uiPriority w:val="39"/>
    <w:rsid w:val="002D697D"/>
    <w:pPr>
      <w:spacing w:after="0" w:line="240" w:lineRule="auto"/>
    </w:pPr>
    <w:tblPr>
      <w:jc w:val="right"/>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
    <w:trPr>
      <w:jc w:val="right"/>
    </w:trPr>
  </w:style>
  <w:style w:type="table" w:styleId="TablaManualCasiopea11" w:customStyle="1">
    <w:name w:val="TablaManualCasiopea11"/>
    <w:basedOn w:val="Tablanormal"/>
    <w:next w:val="Tablaconcuadrcula"/>
    <w:uiPriority w:val="39"/>
    <w:rsid w:val="002D69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ManualCasiopea111" w:customStyle="1">
    <w:name w:val="TablaManualCasiopea111"/>
    <w:basedOn w:val="Tablanormal"/>
    <w:next w:val="Tablaconcuadrcula"/>
    <w:uiPriority w:val="39"/>
    <w:rsid w:val="002D69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ManualCasiopea1111" w:customStyle="1">
    <w:name w:val="TablaManualCasiopea1111"/>
    <w:basedOn w:val="Tablanormal"/>
    <w:next w:val="Tablaconcuadrcula"/>
    <w:uiPriority w:val="39"/>
    <w:rsid w:val="002D69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ManualCasiopea11111" w:customStyle="1">
    <w:name w:val="TablaManualCasiopea11111"/>
    <w:basedOn w:val="Tablanormal"/>
    <w:next w:val="Tablaconcuadrcula"/>
    <w:uiPriority w:val="39"/>
    <w:rsid w:val="002D69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ManualCasiopea111111" w:customStyle="1">
    <w:name w:val="TablaManualCasiopea111111"/>
    <w:basedOn w:val="Tablanormal"/>
    <w:next w:val="Tablaconcuadrcula"/>
    <w:uiPriority w:val="39"/>
    <w:rsid w:val="002D69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ManualCasiopea2" w:customStyle="1">
    <w:name w:val="TablaManualCasiopea2"/>
    <w:basedOn w:val="Tablanormal"/>
    <w:next w:val="Tablaconcuadrcula"/>
    <w:uiPriority w:val="39"/>
    <w:rsid w:val="002D69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ManualCasiopea3" w:customStyle="1">
    <w:name w:val="TablaManualCasiopea3"/>
    <w:basedOn w:val="Tablanormal"/>
    <w:next w:val="Tablaconcuadrcula"/>
    <w:uiPriority w:val="39"/>
    <w:rsid w:val="002D69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Pag" w:customStyle="1">
    <w:name w:val="Nº Pag"/>
    <w:basedOn w:val="Normal"/>
    <w:link w:val="NPagCar"/>
    <w:qFormat/>
    <w:rsid w:val="002D697D"/>
    <w:rPr>
      <w:rFonts w:ascii="Century Gothic" w:hAnsi="Century Gothic"/>
      <w:b/>
      <w:color w:val="FFFFFF" w:themeColor="background1"/>
      <w:sz w:val="24"/>
    </w:rPr>
  </w:style>
  <w:style w:type="paragraph" w:styleId="nombreproyecto" w:customStyle="1">
    <w:name w:val="nombre proyecto"/>
    <w:basedOn w:val="Normal"/>
    <w:link w:val="nombreproyectoCar"/>
    <w:qFormat/>
    <w:rsid w:val="002D697D"/>
    <w:pPr>
      <w:tabs>
        <w:tab w:val="center" w:pos="4252"/>
        <w:tab w:val="right" w:pos="8504"/>
      </w:tabs>
      <w:ind w:left="51" w:right="27" w:hanging="84"/>
      <w:jc w:val="right"/>
    </w:pPr>
    <w:rPr>
      <w:rFonts w:asciiTheme="majorHAnsi" w:hAnsiTheme="majorHAnsi" w:eastAsiaTheme="minorHAnsi"/>
      <w:b/>
      <w:color w:val="A6A6A6" w:themeColor="background1" w:themeShade="A6"/>
      <w:sz w:val="40"/>
      <w:szCs w:val="40"/>
      <w:lang w:val="en-US" w:eastAsia="ja-JP"/>
      <w14:reflection w14:blurRad="6350" w14:stA="55000" w14:stPos="0" w14:endA="300" w14:endPos="45500" w14:dist="0" w14:dir="5400000" w14:fadeDir="5400000" w14:sx="100000" w14:sy="-100000" w14:kx="0" w14:ky="0" w14:algn="bl"/>
    </w:rPr>
  </w:style>
  <w:style w:type="character" w:styleId="NPagCar" w:customStyle="1">
    <w:name w:val="Nº Pag Car"/>
    <w:basedOn w:val="Fuentedeprrafopredeter"/>
    <w:link w:val="NPag"/>
    <w:rsid w:val="002D697D"/>
    <w:rPr>
      <w:rFonts w:ascii="Century Gothic" w:hAnsi="Century Gothic" w:eastAsia="Calibri Light" w:cs="Times New Roman"/>
      <w:b/>
      <w:noProof/>
      <w:color w:val="FFFFFF" w:themeColor="background1"/>
      <w:sz w:val="24"/>
      <w:lang w:eastAsia="es-ES"/>
    </w:rPr>
  </w:style>
  <w:style w:type="character" w:styleId="nombreproyectoCar" w:customStyle="1">
    <w:name w:val="nombre proyecto Car"/>
    <w:basedOn w:val="Fuentedeprrafopredeter"/>
    <w:link w:val="nombreproyecto"/>
    <w:rsid w:val="002D697D"/>
    <w:rPr>
      <w:rFonts w:cs="Times New Roman" w:asciiTheme="majorHAnsi" w:hAnsiTheme="majorHAnsi"/>
      <w:b/>
      <w:noProof/>
      <w:color w:val="A6A6A6" w:themeColor="background1" w:themeShade="A6"/>
      <w:sz w:val="40"/>
      <w:szCs w:val="40"/>
      <w:lang w:val="en-US" w:eastAsia="ja-JP"/>
      <w14:reflection w14:blurRad="6350" w14:stA="55000" w14:stPos="0" w14:endA="300" w14:endPos="45500" w14:dist="0" w14:dir="5400000" w14:fadeDir="5400000" w14:sx="100000" w14:sy="-100000" w14:kx="0" w14:ky="0" w14:algn="bl"/>
    </w:rPr>
  </w:style>
  <w:style w:type="paragraph" w:styleId="Tablaordenacin" w:customStyle="1">
    <w:name w:val="Tabla ordenación"/>
    <w:basedOn w:val="Normal"/>
    <w:link w:val="TablaordenacinCar"/>
    <w:qFormat/>
    <w:rsid w:val="002D697D"/>
    <w:pPr>
      <w:suppressAutoHyphens/>
      <w:spacing w:before="60" w:after="60"/>
      <w:jc w:val="left"/>
    </w:pPr>
    <w:rPr>
      <w:rFonts w:eastAsia="MS Mincho"/>
      <w:color w:val="4B4F54" w:themeColor="text1"/>
      <w:sz w:val="20"/>
      <w:szCs w:val="20"/>
      <w:lang w:val="en-US" w:eastAsia="ja-JP"/>
    </w:rPr>
  </w:style>
  <w:style w:type="character" w:styleId="TablaordenacinCar" w:customStyle="1">
    <w:name w:val="Tabla ordenación Car"/>
    <w:basedOn w:val="Fuentedeprrafopredeter"/>
    <w:link w:val="Tablaordenacin"/>
    <w:rsid w:val="002D697D"/>
    <w:rPr>
      <w:rFonts w:ascii="Calibri Light" w:hAnsi="Calibri Light" w:eastAsia="MS Mincho" w:cs="Times New Roman"/>
      <w:noProof/>
      <w:color w:val="4B4F54" w:themeColor="text1"/>
      <w:sz w:val="20"/>
      <w:szCs w:val="20"/>
      <w:lang w:val="en-US" w:eastAsia="ja-JP"/>
    </w:rPr>
  </w:style>
  <w:style w:type="table" w:styleId="Tablaencabezadosycolumnaprincipal" w:customStyle="1">
    <w:name w:val="Tabla encabezados y columna principal"/>
    <w:basedOn w:val="Tablanormal"/>
    <w:uiPriority w:val="99"/>
    <w:rsid w:val="002D697D"/>
    <w:pPr>
      <w:spacing w:before="60" w:after="60" w:line="240" w:lineRule="auto"/>
    </w:pPr>
    <w:rPr>
      <w:rFonts w:eastAsia="MS Mincho"/>
      <w:color w:val="4B4F54"/>
      <w:sz w:val="20"/>
      <w:szCs w:val="20"/>
      <w:lang w:val="en-US" w:eastAsia="ja-JP"/>
    </w:rPr>
    <w:tblPr>
      <w:tblStyleRowBandSize w:val="1"/>
      <w:jc w:val="right"/>
      <w:tblBorders>
        <w:top w:val="single" w:color="B4B8BC" w:sz="4" w:space="0"/>
        <w:left w:val="single" w:color="B4B8BC" w:sz="4" w:space="0"/>
        <w:bottom w:val="single" w:color="B4B8BC" w:sz="4" w:space="0"/>
        <w:right w:val="single" w:color="B4B8BC" w:sz="4" w:space="0"/>
        <w:insideV w:val="single" w:color="B4B8BC" w:sz="4" w:space="0"/>
      </w:tblBorders>
    </w:tblPr>
    <w:trPr>
      <w:jc w:val="right"/>
    </w:trPr>
    <w:tblStylePr w:type="firstRow">
      <w:pPr>
        <w:jc w:val="left"/>
      </w:pPr>
      <w:rPr>
        <w:rFonts w:ascii="Calibri" w:hAnsi="Calibri"/>
        <w:b/>
        <w:color w:val="F2F2F2" w:themeColor="background1" w:themeShade="F2"/>
        <w:sz w:val="16"/>
      </w:rPr>
      <w:tblPr/>
      <w:trPr>
        <w:tblHeader/>
      </w:trPr>
      <w:tcPr>
        <w:shd w:val="clear" w:color="auto" w:fill="4B4F54" w:themeFill="text1"/>
        <w:vAlign w:val="center"/>
      </w:tcPr>
    </w:tblStylePr>
    <w:tblStylePr w:type="lastRow">
      <w:rPr>
        <w:rFonts w:ascii="Calibri" w:hAnsi="Calibri"/>
        <w:b/>
        <w:caps/>
        <w:smallCaps w:val="0"/>
        <w:color w:val="00B2A9"/>
        <w:sz w:val="16"/>
      </w:rPr>
      <w:tblPr/>
      <w:tcPr>
        <w:tcBorders>
          <w:top w:val="nil"/>
        </w:tcBorders>
      </w:tcPr>
    </w:tblStylePr>
    <w:tblStylePr w:type="firstCol">
      <w:rPr>
        <w:rFonts w:ascii="Calibri" w:hAnsi="Calibri"/>
        <w:sz w:val="16"/>
      </w:rPr>
    </w:tblStylePr>
    <w:tblStylePr w:type="band2Horz">
      <w:tblPr/>
      <w:tcPr>
        <w:shd w:val="clear" w:color="auto" w:fill="D9DBDD"/>
      </w:tcPr>
    </w:tblStylePr>
  </w:style>
  <w:style w:type="paragraph" w:styleId="ndicedefigurasotablas" w:customStyle="1">
    <w:name w:val="Índice de figuras o tablas"/>
    <w:basedOn w:val="Normal"/>
    <w:link w:val="ndicedefigurasotablasCar"/>
    <w:qFormat/>
    <w:rsid w:val="002D697D"/>
    <w:rPr>
      <w:rFonts w:ascii="Century Gothic" w:hAnsi="Century Gothic"/>
      <w:caps/>
      <w:sz w:val="44"/>
      <w:szCs w:val="44"/>
    </w:rPr>
  </w:style>
  <w:style w:type="paragraph" w:styleId="TDC4">
    <w:name w:val="toc 4"/>
    <w:basedOn w:val="Normal"/>
    <w:next w:val="Normal"/>
    <w:autoRedefine/>
    <w:uiPriority w:val="39"/>
    <w:unhideWhenUsed/>
    <w:rsid w:val="002D697D"/>
    <w:pPr>
      <w:spacing w:after="100" w:line="259" w:lineRule="auto"/>
      <w:ind w:left="660"/>
      <w:jc w:val="left"/>
    </w:pPr>
    <w:rPr>
      <w:rFonts w:asciiTheme="minorHAnsi" w:hAnsiTheme="minorHAnsi" w:eastAsiaTheme="minorEastAsia" w:cstheme="minorBidi"/>
      <w:color w:val="auto"/>
    </w:rPr>
  </w:style>
  <w:style w:type="character" w:styleId="ndicedefigurasotablasCar" w:customStyle="1">
    <w:name w:val="Índice de figuras o tablas Car"/>
    <w:basedOn w:val="Fuentedeprrafopredeter"/>
    <w:link w:val="ndicedefigurasotablas"/>
    <w:rsid w:val="002D697D"/>
    <w:rPr>
      <w:rFonts w:ascii="Century Gothic" w:hAnsi="Century Gothic" w:eastAsia="Calibri Light" w:cs="Times New Roman"/>
      <w:caps/>
      <w:noProof/>
      <w:color w:val="4B4F54"/>
      <w:sz w:val="44"/>
      <w:szCs w:val="44"/>
      <w:lang w:eastAsia="es-ES"/>
    </w:rPr>
  </w:style>
  <w:style w:type="paragraph" w:styleId="TDC5">
    <w:name w:val="toc 5"/>
    <w:basedOn w:val="Normal"/>
    <w:next w:val="Normal"/>
    <w:autoRedefine/>
    <w:uiPriority w:val="39"/>
    <w:unhideWhenUsed/>
    <w:rsid w:val="002D697D"/>
    <w:pPr>
      <w:spacing w:after="100" w:line="259" w:lineRule="auto"/>
      <w:ind w:left="880"/>
      <w:jc w:val="left"/>
    </w:pPr>
    <w:rPr>
      <w:rFonts w:asciiTheme="minorHAnsi" w:hAnsiTheme="minorHAnsi" w:eastAsiaTheme="minorEastAsia" w:cstheme="minorBidi"/>
      <w:color w:val="auto"/>
    </w:rPr>
  </w:style>
  <w:style w:type="paragraph" w:styleId="TDC6">
    <w:name w:val="toc 6"/>
    <w:basedOn w:val="Normal"/>
    <w:next w:val="Normal"/>
    <w:autoRedefine/>
    <w:uiPriority w:val="39"/>
    <w:unhideWhenUsed/>
    <w:rsid w:val="002D697D"/>
    <w:pPr>
      <w:spacing w:after="100" w:line="259" w:lineRule="auto"/>
      <w:ind w:left="1100"/>
      <w:jc w:val="left"/>
    </w:pPr>
    <w:rPr>
      <w:rFonts w:asciiTheme="minorHAnsi" w:hAnsiTheme="minorHAnsi" w:eastAsiaTheme="minorEastAsia" w:cstheme="minorBidi"/>
      <w:color w:val="auto"/>
    </w:rPr>
  </w:style>
  <w:style w:type="paragraph" w:styleId="TDC7">
    <w:name w:val="toc 7"/>
    <w:basedOn w:val="Normal"/>
    <w:next w:val="Normal"/>
    <w:autoRedefine/>
    <w:uiPriority w:val="39"/>
    <w:unhideWhenUsed/>
    <w:rsid w:val="002D697D"/>
    <w:pPr>
      <w:spacing w:after="100" w:line="259" w:lineRule="auto"/>
      <w:ind w:left="1320"/>
      <w:jc w:val="left"/>
    </w:pPr>
    <w:rPr>
      <w:rFonts w:asciiTheme="minorHAnsi" w:hAnsiTheme="minorHAnsi" w:eastAsiaTheme="minorEastAsia" w:cstheme="minorBidi"/>
      <w:color w:val="auto"/>
    </w:rPr>
  </w:style>
  <w:style w:type="paragraph" w:styleId="TDC8">
    <w:name w:val="toc 8"/>
    <w:basedOn w:val="Normal"/>
    <w:next w:val="Normal"/>
    <w:autoRedefine/>
    <w:uiPriority w:val="39"/>
    <w:unhideWhenUsed/>
    <w:rsid w:val="002D697D"/>
    <w:pPr>
      <w:spacing w:after="100" w:line="259" w:lineRule="auto"/>
      <w:ind w:left="1540"/>
      <w:jc w:val="left"/>
    </w:pPr>
    <w:rPr>
      <w:rFonts w:asciiTheme="minorHAnsi" w:hAnsiTheme="minorHAnsi" w:eastAsiaTheme="minorEastAsia" w:cstheme="minorBidi"/>
      <w:color w:val="auto"/>
    </w:rPr>
  </w:style>
  <w:style w:type="paragraph" w:styleId="TDC9">
    <w:name w:val="toc 9"/>
    <w:basedOn w:val="Normal"/>
    <w:next w:val="Normal"/>
    <w:autoRedefine/>
    <w:uiPriority w:val="39"/>
    <w:unhideWhenUsed/>
    <w:rsid w:val="002D697D"/>
    <w:pPr>
      <w:spacing w:after="100" w:line="259" w:lineRule="auto"/>
      <w:ind w:left="1760"/>
      <w:jc w:val="left"/>
    </w:pPr>
    <w:rPr>
      <w:rFonts w:asciiTheme="minorHAnsi" w:hAnsiTheme="minorHAnsi" w:eastAsiaTheme="minorEastAsia" w:cstheme="minorBidi"/>
      <w:color w:val="auto"/>
    </w:rPr>
  </w:style>
  <w:style w:type="paragraph" w:styleId="Tablaparafiguras" w:customStyle="1">
    <w:name w:val="Tabla para figuras"/>
    <w:basedOn w:val="Normal"/>
    <w:link w:val="TablaparafigurasCar"/>
    <w:qFormat/>
    <w:rsid w:val="002D697D"/>
    <w:pPr>
      <w:spacing w:before="0" w:after="0"/>
      <w:jc w:val="center"/>
    </w:pPr>
  </w:style>
  <w:style w:type="character" w:styleId="nfasis">
    <w:name w:val="Emphasis"/>
    <w:basedOn w:val="Fuentedeprrafopredeter"/>
    <w:uiPriority w:val="20"/>
    <w:qFormat/>
    <w:rsid w:val="002D697D"/>
    <w:rPr>
      <w:b/>
      <w:i/>
      <w:iCs/>
      <w:color w:val="4B4F54" w:themeColor="text1"/>
    </w:rPr>
  </w:style>
  <w:style w:type="character" w:styleId="TablaparafigurasCar" w:customStyle="1">
    <w:name w:val="Tabla para figuras Car"/>
    <w:basedOn w:val="Fuentedeprrafopredeter"/>
    <w:link w:val="Tablaparafiguras"/>
    <w:rsid w:val="002D697D"/>
    <w:rPr>
      <w:rFonts w:ascii="Calibri Light" w:hAnsi="Calibri Light" w:eastAsia="Calibri Light" w:cs="Times New Roman"/>
      <w:noProof/>
      <w:color w:val="4B4F54"/>
      <w:lang w:eastAsia="es-ES"/>
    </w:rPr>
  </w:style>
  <w:style w:type="paragraph" w:styleId="Listanumerada" w:customStyle="1">
    <w:name w:val="Lista numerada"/>
    <w:basedOn w:val="Prrafodelista"/>
    <w:link w:val="ListanumeradaCar"/>
    <w:qFormat/>
    <w:rsid w:val="00E97039"/>
    <w:pPr>
      <w:numPr>
        <w:numId w:val="2"/>
      </w:numPr>
      <w:tabs>
        <w:tab w:val="left" w:pos="1134"/>
      </w:tabs>
      <w:ind w:left="993" w:hanging="284"/>
    </w:pPr>
  </w:style>
  <w:style w:type="character" w:styleId="nfasisintenso">
    <w:name w:val="Intense Emphasis"/>
    <w:basedOn w:val="Fuentedeprrafopredeter"/>
    <w:uiPriority w:val="21"/>
    <w:qFormat/>
    <w:rsid w:val="002D697D"/>
    <w:rPr>
      <w:rFonts w:ascii="Century Gothic" w:hAnsi="Century Gothic"/>
      <w:i/>
      <w:iCs/>
      <w:color w:val="00B2A9" w:themeColor="accent1"/>
      <w:sz w:val="22"/>
    </w:rPr>
  </w:style>
  <w:style w:type="character" w:styleId="ListanumeradaCar" w:customStyle="1">
    <w:name w:val="Lista numerada Car"/>
    <w:basedOn w:val="PrrafodelistaCar"/>
    <w:link w:val="Listanumerada"/>
    <w:rsid w:val="00E97039"/>
    <w:rPr>
      <w:rFonts w:ascii="Calibri Light" w:hAnsi="Calibri Light" w:cs="Times New Roman"/>
      <w:color w:val="4B4F54" w:themeColor="text1"/>
      <w:lang w:eastAsia="es-ES"/>
    </w:rPr>
  </w:style>
  <w:style w:type="table" w:styleId="TablaManualCasiopea4" w:customStyle="1">
    <w:name w:val="TablaManualCasiopea4"/>
    <w:basedOn w:val="Tablanormal"/>
    <w:next w:val="Tablaconcuadrcula"/>
    <w:uiPriority w:val="39"/>
    <w:rsid w:val="002D69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Pg" w:customStyle="1">
    <w:name w:val="Nº Pág"/>
    <w:basedOn w:val="Encabezado"/>
    <w:link w:val="NPgCar"/>
    <w:qFormat/>
    <w:rsid w:val="002D697D"/>
    <w:pPr>
      <w:spacing w:before="0" w:after="120"/>
      <w:jc w:val="right"/>
    </w:pPr>
    <w:rPr>
      <w:rFonts w:ascii="Century Gothic" w:hAnsi="Century Gothic"/>
      <w:b/>
      <w:color w:val="FFFFFF" w:themeColor="background1"/>
      <w:sz w:val="24"/>
      <w:szCs w:val="28"/>
      <w:lang w:val="en-US" w:eastAsia="ja-JP"/>
    </w:rPr>
  </w:style>
  <w:style w:type="character" w:styleId="NPgCar" w:customStyle="1">
    <w:name w:val="Nº Pág Car"/>
    <w:basedOn w:val="EncabezadoCar"/>
    <w:link w:val="NPg"/>
    <w:rsid w:val="002D697D"/>
    <w:rPr>
      <w:rFonts w:ascii="Century Gothic" w:hAnsi="Century Gothic" w:eastAsia="Calibri Light" w:cs="Times New Roman"/>
      <w:b/>
      <w:noProof/>
      <w:color w:val="FFFFFF" w:themeColor="background1"/>
      <w:sz w:val="24"/>
      <w:szCs w:val="28"/>
      <w:lang w:val="en-US" w:eastAsia="ja-JP"/>
    </w:rPr>
  </w:style>
  <w:style w:type="paragraph" w:styleId="TtuloGeneral" w:customStyle="1">
    <w:name w:val="Título General"/>
    <w:basedOn w:val="Normal"/>
    <w:link w:val="TtuloGeneralCar"/>
    <w:qFormat/>
    <w:rsid w:val="002D697D"/>
    <w:pPr>
      <w:spacing w:before="0" w:after="0"/>
      <w:jc w:val="left"/>
    </w:pPr>
    <w:rPr>
      <w:rFonts w:ascii="Century Gothic" w:hAnsi="Century Gothic" w:eastAsiaTheme="minorHAnsi"/>
      <w:color w:val="FFFFFF" w:themeColor="background1"/>
      <w:sz w:val="96"/>
      <w:szCs w:val="96"/>
    </w:rPr>
  </w:style>
  <w:style w:type="character" w:styleId="TtuloGeneralCar" w:customStyle="1">
    <w:name w:val="Título General Car"/>
    <w:basedOn w:val="Fuentedeprrafopredeter"/>
    <w:link w:val="TtuloGeneral"/>
    <w:rsid w:val="002D697D"/>
    <w:rPr>
      <w:rFonts w:ascii="Century Gothic" w:hAnsi="Century Gothic" w:cs="Times New Roman"/>
      <w:noProof/>
      <w:color w:val="FFFFFF" w:themeColor="background1"/>
      <w:sz w:val="96"/>
      <w:szCs w:val="96"/>
      <w:lang w:eastAsia="es-ES"/>
    </w:rPr>
  </w:style>
  <w:style w:type="table" w:styleId="TablaManualCasiopea5" w:customStyle="1">
    <w:name w:val="TablaManualCasiopea5"/>
    <w:basedOn w:val="Tablanormal"/>
    <w:next w:val="Tablaconcuadrcula"/>
    <w:uiPriority w:val="39"/>
    <w:rsid w:val="002D69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Quirn" w:customStyle="1">
    <w:name w:val="Quirón"/>
    <w:basedOn w:val="Normal"/>
    <w:link w:val="QuirnCar"/>
    <w:qFormat/>
    <w:rsid w:val="002D697D"/>
    <w:pPr>
      <w:spacing w:before="0" w:after="120"/>
      <w:ind w:left="348"/>
      <w:jc w:val="left"/>
    </w:pPr>
    <w:rPr>
      <w:color w:val="00B2A9" w:themeColor="accent1"/>
    </w:rPr>
  </w:style>
  <w:style w:type="character" w:styleId="QuirnCar" w:customStyle="1">
    <w:name w:val="Quirón Car"/>
    <w:basedOn w:val="Fuentedeprrafopredeter"/>
    <w:link w:val="Quirn"/>
    <w:rsid w:val="002D697D"/>
    <w:rPr>
      <w:rFonts w:ascii="Calibri Light" w:hAnsi="Calibri Light" w:eastAsia="Calibri Light" w:cs="Times New Roman"/>
      <w:noProof/>
      <w:color w:val="00B2A9" w:themeColor="accent1"/>
      <w:lang w:eastAsia="es-ES"/>
    </w:rPr>
  </w:style>
  <w:style w:type="paragraph" w:styleId="Listaparainteriordetabla" w:customStyle="1">
    <w:name w:val="Lista para interior de tabla"/>
    <w:basedOn w:val="Tablaordenacin"/>
    <w:link w:val="ListaparainteriordetablaCar"/>
    <w:qFormat/>
    <w:rsid w:val="0067605C"/>
    <w:pPr>
      <w:numPr>
        <w:numId w:val="4"/>
      </w:numPr>
      <w:tabs>
        <w:tab w:val="left" w:pos="473"/>
      </w:tabs>
      <w:ind w:left="331" w:hanging="284"/>
    </w:pPr>
  </w:style>
  <w:style w:type="paragraph" w:styleId="Sinespaciado">
    <w:name w:val="No Spacing"/>
    <w:uiPriority w:val="1"/>
    <w:qFormat/>
    <w:rsid w:val="002D697D"/>
    <w:pPr>
      <w:spacing w:after="0" w:line="240" w:lineRule="auto"/>
      <w:ind w:left="709"/>
      <w:jc w:val="both"/>
    </w:pPr>
    <w:rPr>
      <w:rFonts w:ascii="Calibri Light" w:hAnsi="Calibri Light" w:eastAsia="Calibri Light" w:cs="Times New Roman"/>
      <w:color w:val="4B4F54"/>
      <w:lang w:eastAsia="es-ES"/>
    </w:rPr>
  </w:style>
  <w:style w:type="character" w:styleId="ListaparainteriordetablaCar" w:customStyle="1">
    <w:name w:val="Lista para interior de tabla Car"/>
    <w:basedOn w:val="TablaordenacinCar"/>
    <w:link w:val="Listaparainteriordetabla"/>
    <w:rsid w:val="0067605C"/>
    <w:rPr>
      <w:rFonts w:ascii="Calibri Light" w:hAnsi="Calibri Light" w:eastAsia="MS Mincho" w:cs="Times New Roman"/>
      <w:noProof/>
      <w:color w:val="4B4F54" w:themeColor="text1"/>
      <w:sz w:val="20"/>
      <w:szCs w:val="20"/>
      <w:lang w:val="en-US" w:eastAsia="ja-JP"/>
    </w:rPr>
  </w:style>
  <w:style w:type="paragraph" w:styleId="Ttulo">
    <w:name w:val="Title"/>
    <w:aliases w:val="Nombre Documento"/>
    <w:basedOn w:val="Normal"/>
    <w:next w:val="Normal"/>
    <w:link w:val="TtuloCar"/>
    <w:qFormat/>
    <w:rsid w:val="002D697D"/>
    <w:pPr>
      <w:spacing w:before="0" w:after="0"/>
      <w:contextualSpacing/>
      <w:jc w:val="right"/>
    </w:pPr>
    <w:rPr>
      <w:rFonts w:ascii="Century Gothic" w:hAnsi="Century Gothic" w:eastAsiaTheme="majorEastAsia" w:cstheme="majorBidi"/>
      <w:color w:val="4B4F54" w:themeColor="text1"/>
      <w:spacing w:val="-10"/>
      <w:kern w:val="28"/>
      <w:sz w:val="48"/>
      <w:szCs w:val="48"/>
    </w:rPr>
  </w:style>
  <w:style w:type="character" w:styleId="TtuloCar" w:customStyle="1">
    <w:name w:val="Título Car"/>
    <w:aliases w:val="Nombre Documento Car"/>
    <w:basedOn w:val="Fuentedeprrafopredeter"/>
    <w:link w:val="Ttulo"/>
    <w:rsid w:val="002D697D"/>
    <w:rPr>
      <w:rFonts w:ascii="Century Gothic" w:hAnsi="Century Gothic" w:eastAsiaTheme="majorEastAsia" w:cstheme="majorBidi"/>
      <w:noProof/>
      <w:color w:val="4B4F54" w:themeColor="text1"/>
      <w:spacing w:val="-10"/>
      <w:kern w:val="28"/>
      <w:sz w:val="48"/>
      <w:szCs w:val="48"/>
      <w:lang w:eastAsia="es-ES"/>
    </w:rPr>
  </w:style>
  <w:style w:type="paragraph" w:styleId="Listanumeradaletras" w:customStyle="1">
    <w:name w:val="Lista numerada letras"/>
    <w:basedOn w:val="Listanumerada"/>
    <w:link w:val="ListanumeradaletrasCar"/>
    <w:qFormat/>
    <w:rsid w:val="00BD065E"/>
    <w:pPr>
      <w:numPr>
        <w:numId w:val="7"/>
      </w:numPr>
      <w:spacing w:after="200"/>
      <w:ind w:left="993" w:hanging="284"/>
    </w:pPr>
  </w:style>
  <w:style w:type="paragraph" w:styleId="Comando" w:customStyle="1">
    <w:name w:val="Comando"/>
    <w:basedOn w:val="Listanumerada"/>
    <w:link w:val="ComandoCar"/>
    <w:qFormat/>
    <w:rsid w:val="002D697D"/>
    <w:pPr>
      <w:numPr>
        <w:numId w:val="0"/>
      </w:numPr>
      <w:ind w:left="1069"/>
      <w:jc w:val="left"/>
    </w:pPr>
    <w:rPr>
      <w:rFonts w:ascii="Consolas" w:hAnsi="Consolas"/>
      <w:color w:val="005954" w:themeColor="accent1" w:themeShade="80"/>
      <w:sz w:val="20"/>
    </w:rPr>
  </w:style>
  <w:style w:type="character" w:styleId="ListanumeradaletrasCar" w:customStyle="1">
    <w:name w:val="Lista numerada letras Car"/>
    <w:basedOn w:val="ListanumeradaCar"/>
    <w:link w:val="Listanumeradaletras"/>
    <w:rsid w:val="00BD065E"/>
    <w:rPr>
      <w:rFonts w:ascii="Calibri Light" w:hAnsi="Calibri Light" w:cs="Times New Roman"/>
      <w:color w:val="4B4F54" w:themeColor="text1"/>
      <w:lang w:eastAsia="es-ES"/>
    </w:rPr>
  </w:style>
  <w:style w:type="paragraph" w:styleId="Textoparaformas" w:customStyle="1">
    <w:name w:val="Texto para formas"/>
    <w:basedOn w:val="Normal"/>
    <w:link w:val="TextoparaformasCar"/>
    <w:qFormat/>
    <w:rsid w:val="002D697D"/>
    <w:pPr>
      <w:tabs>
        <w:tab w:val="center" w:pos="4252"/>
        <w:tab w:val="right" w:pos="8504"/>
      </w:tabs>
      <w:spacing w:before="0" w:after="120"/>
      <w:jc w:val="center"/>
    </w:pPr>
    <w:rPr>
      <w:rFonts w:ascii="Century Gothic" w:hAnsi="Century Gothic" w:eastAsiaTheme="minorHAnsi"/>
      <w:b/>
      <w:color w:val="FFFFFF" w:themeColor="background1"/>
      <w:sz w:val="36"/>
      <w:szCs w:val="36"/>
      <w:lang w:val="en-US" w:eastAsia="ja-JP"/>
    </w:rPr>
  </w:style>
  <w:style w:type="character" w:styleId="ComandoCar" w:customStyle="1">
    <w:name w:val="Comando Car"/>
    <w:basedOn w:val="ListanumeradaCar"/>
    <w:link w:val="Comando"/>
    <w:rsid w:val="002D697D"/>
    <w:rPr>
      <w:rFonts w:ascii="Consolas" w:hAnsi="Consolas" w:cs="Times New Roman"/>
      <w:noProof/>
      <w:color w:val="005954" w:themeColor="accent1" w:themeShade="80"/>
      <w:sz w:val="20"/>
      <w:lang w:eastAsia="es-ES"/>
    </w:rPr>
  </w:style>
  <w:style w:type="character" w:styleId="TextoparaformasCar" w:customStyle="1">
    <w:name w:val="Texto para formas Car"/>
    <w:basedOn w:val="Fuentedeprrafopredeter"/>
    <w:link w:val="Textoparaformas"/>
    <w:rsid w:val="002D697D"/>
    <w:rPr>
      <w:rFonts w:ascii="Century Gothic" w:hAnsi="Century Gothic" w:cs="Times New Roman"/>
      <w:b/>
      <w:color w:val="FFFFFF" w:themeColor="background1"/>
      <w:sz w:val="36"/>
      <w:szCs w:val="36"/>
      <w:lang w:val="en-US" w:eastAsia="ja-JP"/>
    </w:rPr>
  </w:style>
  <w:style w:type="paragraph" w:styleId="Normalcondesplazamiento" w:customStyle="1">
    <w:name w:val="Normal con desplazamiento"/>
    <w:basedOn w:val="Listanumeradaletras"/>
    <w:link w:val="NormalcondesplazamientoCar"/>
    <w:qFormat/>
    <w:rsid w:val="002D697D"/>
    <w:pPr>
      <w:numPr>
        <w:numId w:val="0"/>
      </w:numPr>
      <w:spacing w:line="240" w:lineRule="auto"/>
      <w:ind w:left="1429" w:firstLine="414"/>
    </w:pPr>
  </w:style>
  <w:style w:type="character" w:styleId="NormalcondesplazamientoCar" w:customStyle="1">
    <w:name w:val="Normal con desplazamiento Car"/>
    <w:basedOn w:val="ListanumeradaletrasCar"/>
    <w:link w:val="Normalcondesplazamiento"/>
    <w:rsid w:val="002D697D"/>
    <w:rPr>
      <w:rFonts w:ascii="Calibri Light" w:hAnsi="Calibri Light" w:cs="Times New Roman"/>
      <w:noProof/>
      <w:color w:val="4B4F54" w:themeColor="text1"/>
      <w:lang w:eastAsia="es-ES"/>
    </w:rPr>
  </w:style>
  <w:style w:type="character" w:styleId="NormalWebCar" w:customStyle="1">
    <w:name w:val="Normal (Web) Car"/>
    <w:basedOn w:val="Fuentedeprrafopredeter"/>
    <w:link w:val="NormalWeb"/>
    <w:uiPriority w:val="99"/>
    <w:rsid w:val="002D697D"/>
    <w:rPr>
      <w:rFonts w:ascii="Segoe UI" w:hAnsi="Segoe UI" w:eastAsia="Times New Roman" w:cs="Segoe UI"/>
      <w:noProof/>
      <w:color w:val="4B4F54"/>
      <w:sz w:val="24"/>
      <w:szCs w:val="24"/>
      <w:lang w:eastAsia="es-ES"/>
    </w:rPr>
  </w:style>
  <w:style w:type="paragraph" w:styleId="Ilustraciones" w:customStyle="1">
    <w:name w:val="Ilustraciones"/>
    <w:basedOn w:val="Descripcin"/>
    <w:link w:val="IlustracionesCar"/>
    <w:qFormat/>
    <w:rsid w:val="002D697D"/>
    <w:pPr>
      <w:spacing w:before="0"/>
      <w:ind w:firstLine="284"/>
    </w:pPr>
    <w:rPr>
      <w:rFonts w:asciiTheme="majorHAnsi" w:hAnsiTheme="majorHAnsi"/>
      <w:lang w:eastAsia="en-US"/>
    </w:rPr>
  </w:style>
  <w:style w:type="character" w:styleId="IlustracionesCar" w:customStyle="1">
    <w:name w:val="Ilustraciones Car"/>
    <w:basedOn w:val="Fuentedeprrafopredeter"/>
    <w:link w:val="Ilustraciones"/>
    <w:rsid w:val="002D697D"/>
    <w:rPr>
      <w:rFonts w:cs="Times New Roman" w:asciiTheme="majorHAnsi" w:hAnsiTheme="majorHAnsi"/>
      <w:i/>
      <w:iCs/>
      <w:color w:val="4B4F54" w:themeColor="text2"/>
      <w:sz w:val="18"/>
      <w:szCs w:val="18"/>
    </w:rPr>
  </w:style>
  <w:style w:type="paragraph" w:styleId="TtuloDocumentoencabezado" w:customStyle="1">
    <w:name w:val="Título Documento encabezado"/>
    <w:basedOn w:val="nombreproyecto"/>
    <w:link w:val="TtuloDocumentoencabezadoCar"/>
    <w:qFormat/>
    <w:rsid w:val="002D697D"/>
    <w:rPr>
      <w:sz w:val="32"/>
      <w:szCs w:val="32"/>
    </w:rPr>
  </w:style>
  <w:style w:type="character" w:styleId="Referenciasutil">
    <w:name w:val="Subtle Reference"/>
    <w:basedOn w:val="Fuentedeprrafopredeter"/>
    <w:uiPriority w:val="31"/>
    <w:qFormat/>
    <w:rsid w:val="002D697D"/>
    <w:rPr>
      <w:smallCaps/>
      <w:color w:val="868C93" w:themeColor="text1" w:themeTint="A5"/>
    </w:rPr>
  </w:style>
  <w:style w:type="character" w:styleId="TtuloDocumentoencabezadoCar" w:customStyle="1">
    <w:name w:val="Título Documento encabezado Car"/>
    <w:basedOn w:val="nombreproyectoCar"/>
    <w:link w:val="TtuloDocumentoencabezado"/>
    <w:rsid w:val="002D697D"/>
    <w:rPr>
      <w:rFonts w:cs="Times New Roman" w:asciiTheme="majorHAnsi" w:hAnsiTheme="majorHAnsi"/>
      <w:b/>
      <w:noProof/>
      <w:color w:val="A6A6A6" w:themeColor="background1" w:themeShade="A6"/>
      <w:sz w:val="32"/>
      <w:szCs w:val="32"/>
      <w:lang w:val="en-US" w:eastAsia="ja-JP"/>
      <w14:reflection w14:blurRad="6350" w14:stA="55000" w14:stPos="0" w14:endA="300" w14:endPos="45500" w14:dist="0" w14:dir="5400000" w14:fadeDir="5400000" w14:sx="100000" w14:sy="-100000" w14:kx="0" w14:ky="0" w14:algn="bl"/>
    </w:rPr>
  </w:style>
  <w:style w:type="paragraph" w:styleId="ndiceSubttulo" w:customStyle="1">
    <w:name w:val="Índice Subtítulo"/>
    <w:basedOn w:val="ndicedefigurasotablas"/>
    <w:link w:val="ndiceSubttuloCar"/>
    <w:qFormat/>
    <w:rsid w:val="002D697D"/>
    <w:rPr>
      <w:color w:val="00B2A9" w:themeColor="accent1"/>
      <w:sz w:val="36"/>
      <w:szCs w:val="40"/>
    </w:rPr>
  </w:style>
  <w:style w:type="character" w:styleId="ndiceSubttuloCar" w:customStyle="1">
    <w:name w:val="Índice Subtítulo Car"/>
    <w:basedOn w:val="ndicedefigurasotablasCar"/>
    <w:link w:val="ndiceSubttulo"/>
    <w:rsid w:val="002D697D"/>
    <w:rPr>
      <w:rFonts w:ascii="Century Gothic" w:hAnsi="Century Gothic" w:eastAsia="Calibri Light" w:cs="Times New Roman"/>
      <w:caps/>
      <w:noProof/>
      <w:color w:val="00B2A9" w:themeColor="accent1"/>
      <w:sz w:val="36"/>
      <w:szCs w:val="40"/>
      <w:lang w:eastAsia="es-ES"/>
    </w:rPr>
  </w:style>
  <w:style w:type="paragraph" w:styleId="TtuloGeneralII" w:customStyle="1">
    <w:name w:val="Título General II"/>
    <w:basedOn w:val="TtuloGeneral"/>
    <w:link w:val="TtuloGeneralIICar"/>
    <w:qFormat/>
    <w:rsid w:val="002D697D"/>
    <w:rPr>
      <w:sz w:val="134"/>
      <w:szCs w:val="134"/>
    </w:rPr>
  </w:style>
  <w:style w:type="paragraph" w:styleId="TtuloGeneralIII" w:customStyle="1">
    <w:name w:val="Título General III"/>
    <w:basedOn w:val="TtuloGeneral"/>
    <w:link w:val="TtuloGeneralIIICar"/>
    <w:qFormat/>
    <w:rsid w:val="002D697D"/>
    <w:pPr>
      <w:spacing w:before="120" w:line="540" w:lineRule="exact"/>
    </w:pPr>
    <w:rPr>
      <w:rFonts w:asciiTheme="majorHAnsi" w:hAnsiTheme="majorHAnsi"/>
      <w:color w:val="B4B8BC" w:themeColor="text1" w:themeTint="66"/>
      <w:sz w:val="44"/>
      <w:szCs w:val="72"/>
    </w:rPr>
  </w:style>
  <w:style w:type="character" w:styleId="TtuloGeneralIICar" w:customStyle="1">
    <w:name w:val="Título General II Car"/>
    <w:basedOn w:val="TtuloGeneralCar"/>
    <w:link w:val="TtuloGeneralII"/>
    <w:rsid w:val="002D697D"/>
    <w:rPr>
      <w:rFonts w:ascii="Century Gothic" w:hAnsi="Century Gothic" w:cs="Times New Roman"/>
      <w:noProof/>
      <w:color w:val="FFFFFF" w:themeColor="background1"/>
      <w:sz w:val="134"/>
      <w:szCs w:val="134"/>
      <w:lang w:eastAsia="es-ES"/>
    </w:rPr>
  </w:style>
  <w:style w:type="paragraph" w:styleId="TtuloGeneralIV" w:customStyle="1">
    <w:name w:val="Título General IV"/>
    <w:basedOn w:val="TtuloGeneral"/>
    <w:link w:val="TtuloGeneralIVCar"/>
    <w:qFormat/>
    <w:rsid w:val="002D697D"/>
    <w:pPr>
      <w:spacing w:before="120" w:line="540" w:lineRule="exact"/>
    </w:pPr>
    <w:rPr>
      <w:rFonts w:asciiTheme="majorHAnsi" w:hAnsiTheme="majorHAnsi"/>
      <w:sz w:val="60"/>
      <w:szCs w:val="60"/>
    </w:rPr>
  </w:style>
  <w:style w:type="character" w:styleId="TtuloGeneralIIICar" w:customStyle="1">
    <w:name w:val="Título General III Car"/>
    <w:basedOn w:val="TtuloGeneralCar"/>
    <w:link w:val="TtuloGeneralIII"/>
    <w:rsid w:val="002D697D"/>
    <w:rPr>
      <w:rFonts w:cs="Times New Roman" w:asciiTheme="majorHAnsi" w:hAnsiTheme="majorHAnsi"/>
      <w:noProof/>
      <w:color w:val="B4B8BC" w:themeColor="text1" w:themeTint="66"/>
      <w:sz w:val="44"/>
      <w:szCs w:val="72"/>
      <w:lang w:eastAsia="es-ES"/>
    </w:rPr>
  </w:style>
  <w:style w:type="paragraph" w:styleId="TtuloGeneralVao" w:customStyle="1">
    <w:name w:val="Título General V (año)"/>
    <w:basedOn w:val="TtuloGeneral"/>
    <w:link w:val="TtuloGeneralVaoCar"/>
    <w:qFormat/>
    <w:rsid w:val="002D697D"/>
    <w:pPr>
      <w:spacing w:before="120" w:line="540" w:lineRule="exact"/>
    </w:pPr>
    <w:rPr>
      <w:rFonts w:asciiTheme="minorHAnsi" w:hAnsiTheme="minorHAnsi"/>
      <w:b/>
      <w:color w:val="00B2A9" w:themeColor="accent1"/>
      <w:sz w:val="36"/>
      <w:szCs w:val="72"/>
    </w:rPr>
  </w:style>
  <w:style w:type="character" w:styleId="TtuloGeneralIVCar" w:customStyle="1">
    <w:name w:val="Título General IV Car"/>
    <w:basedOn w:val="TtuloGeneralCar"/>
    <w:link w:val="TtuloGeneralIV"/>
    <w:rsid w:val="002D697D"/>
    <w:rPr>
      <w:rFonts w:cs="Times New Roman" w:asciiTheme="majorHAnsi" w:hAnsiTheme="majorHAnsi"/>
      <w:noProof/>
      <w:color w:val="FFFFFF" w:themeColor="background1"/>
      <w:sz w:val="60"/>
      <w:szCs w:val="60"/>
      <w:lang w:eastAsia="es-ES"/>
    </w:rPr>
  </w:style>
  <w:style w:type="paragraph" w:styleId="HojadeControl" w:customStyle="1">
    <w:name w:val="Hoja de Control"/>
    <w:basedOn w:val="Normal"/>
    <w:link w:val="HojadeControlCar"/>
    <w:qFormat/>
    <w:rsid w:val="002D697D"/>
    <w:pPr>
      <w:tabs>
        <w:tab w:val="center" w:pos="4252"/>
        <w:tab w:val="right" w:pos="8504"/>
      </w:tabs>
      <w:spacing w:before="0" w:after="120"/>
      <w:ind w:left="51" w:right="27" w:hanging="84"/>
      <w:jc w:val="right"/>
    </w:pPr>
    <w:rPr>
      <w:rFonts w:asciiTheme="majorHAnsi" w:hAnsiTheme="majorHAnsi" w:eastAsiaTheme="minorHAnsi"/>
      <w:b/>
      <w:color w:val="A6A6A6" w:themeColor="background1" w:themeShade="A6"/>
      <w:sz w:val="40"/>
      <w:szCs w:val="40"/>
      <w:lang w:eastAsia="ja-JP"/>
    </w:rPr>
  </w:style>
  <w:style w:type="character" w:styleId="TtuloGeneralVaoCar" w:customStyle="1">
    <w:name w:val="Título General V (año) Car"/>
    <w:basedOn w:val="TtuloGeneralCar"/>
    <w:link w:val="TtuloGeneralVao"/>
    <w:rsid w:val="002D697D"/>
    <w:rPr>
      <w:rFonts w:ascii="Century Gothic" w:hAnsi="Century Gothic" w:cs="Times New Roman"/>
      <w:b/>
      <w:noProof/>
      <w:color w:val="00B2A9" w:themeColor="accent1"/>
      <w:sz w:val="36"/>
      <w:szCs w:val="72"/>
      <w:lang w:eastAsia="es-ES"/>
    </w:rPr>
  </w:style>
  <w:style w:type="paragraph" w:styleId="TablaHojadeControl1" w:customStyle="1">
    <w:name w:val="Tabla Hoja de Control 1"/>
    <w:basedOn w:val="Normal"/>
    <w:link w:val="TablaHojadeControl1Car"/>
    <w:qFormat/>
    <w:rsid w:val="002D697D"/>
    <w:pPr>
      <w:spacing w:before="0" w:after="120"/>
      <w:ind w:left="206"/>
      <w:jc w:val="left"/>
    </w:pPr>
    <w:rPr>
      <w:rFonts w:eastAsiaTheme="minorHAnsi"/>
      <w:color w:val="4B4F54" w:themeColor="text1"/>
    </w:rPr>
  </w:style>
  <w:style w:type="character" w:styleId="HojadeControlCar" w:customStyle="1">
    <w:name w:val="Hoja de Control Car"/>
    <w:basedOn w:val="Fuentedeprrafopredeter"/>
    <w:link w:val="HojadeControl"/>
    <w:rsid w:val="002D697D"/>
    <w:rPr>
      <w:rFonts w:cs="Times New Roman" w:asciiTheme="majorHAnsi" w:hAnsiTheme="majorHAnsi"/>
      <w:b/>
      <w:noProof/>
      <w:color w:val="A6A6A6" w:themeColor="background1" w:themeShade="A6"/>
      <w:sz w:val="40"/>
      <w:szCs w:val="40"/>
      <w:lang w:eastAsia="ja-JP"/>
    </w:rPr>
  </w:style>
  <w:style w:type="paragraph" w:styleId="TablaHojadeControl3" w:customStyle="1">
    <w:name w:val="Tabla Hoja de Control 3"/>
    <w:basedOn w:val="Normal"/>
    <w:link w:val="TablaHojadeControl3Car"/>
    <w:qFormat/>
    <w:rsid w:val="002D697D"/>
    <w:pPr>
      <w:spacing w:before="0" w:after="0"/>
      <w:jc w:val="center"/>
    </w:pPr>
    <w:rPr>
      <w:rFonts w:eastAsiaTheme="minorHAnsi"/>
      <w:color w:val="4B4F54" w:themeColor="text1"/>
    </w:rPr>
  </w:style>
  <w:style w:type="character" w:styleId="TablaHojadeControl1Car" w:customStyle="1">
    <w:name w:val="Tabla Hoja de Control 1 Car"/>
    <w:basedOn w:val="Fuentedeprrafopredeter"/>
    <w:link w:val="TablaHojadeControl1"/>
    <w:rsid w:val="002D697D"/>
    <w:rPr>
      <w:rFonts w:ascii="Calibri Light" w:hAnsi="Calibri Light" w:cs="Times New Roman"/>
      <w:noProof/>
      <w:color w:val="4B4F54" w:themeColor="text1"/>
      <w:lang w:eastAsia="es-ES"/>
    </w:rPr>
  </w:style>
  <w:style w:type="paragraph" w:styleId="Imagen" w:customStyle="1">
    <w:name w:val="Imagen"/>
    <w:basedOn w:val="Normal"/>
    <w:link w:val="ImagenCar"/>
    <w:qFormat/>
    <w:rsid w:val="002D697D"/>
    <w:pPr>
      <w:spacing w:before="360" w:after="120"/>
      <w:jc w:val="center"/>
    </w:pPr>
  </w:style>
  <w:style w:type="character" w:styleId="TablaHojadeControl3Car" w:customStyle="1">
    <w:name w:val="Tabla Hoja de Control 3 Car"/>
    <w:basedOn w:val="Fuentedeprrafopredeter"/>
    <w:link w:val="TablaHojadeControl3"/>
    <w:rsid w:val="002D697D"/>
    <w:rPr>
      <w:rFonts w:ascii="Calibri Light" w:hAnsi="Calibri Light" w:cs="Times New Roman"/>
      <w:noProof/>
      <w:color w:val="4B4F54" w:themeColor="text1"/>
      <w:lang w:eastAsia="es-ES"/>
    </w:rPr>
  </w:style>
  <w:style w:type="character" w:styleId="ImagenCar" w:customStyle="1">
    <w:name w:val="Imagen Car"/>
    <w:basedOn w:val="Fuentedeprrafopredeter"/>
    <w:link w:val="Imagen"/>
    <w:rsid w:val="002D697D"/>
    <w:rPr>
      <w:rFonts w:ascii="Calibri Light" w:hAnsi="Calibri Light" w:eastAsia="Calibri Light" w:cs="Times New Roman"/>
      <w:noProof/>
      <w:color w:val="4B4F54"/>
      <w:lang w:eastAsia="es-ES"/>
    </w:rPr>
  </w:style>
  <w:style w:type="paragraph" w:styleId="Cita">
    <w:name w:val="Quote"/>
    <w:basedOn w:val="Normal"/>
    <w:next w:val="Normal"/>
    <w:link w:val="CitaCar"/>
    <w:uiPriority w:val="29"/>
    <w:qFormat/>
    <w:rsid w:val="0018161A"/>
    <w:pPr>
      <w:spacing w:before="200" w:after="160"/>
      <w:ind w:left="864" w:right="864"/>
      <w:jc w:val="center"/>
    </w:pPr>
    <w:rPr>
      <w:i/>
      <w:iCs/>
      <w:color w:val="747A82" w:themeColor="text1" w:themeTint="BF"/>
    </w:rPr>
  </w:style>
  <w:style w:type="character" w:styleId="CitaCar" w:customStyle="1">
    <w:name w:val="Cita Car"/>
    <w:basedOn w:val="Fuentedeprrafopredeter"/>
    <w:link w:val="Cita"/>
    <w:uiPriority w:val="29"/>
    <w:rsid w:val="0018161A"/>
    <w:rPr>
      <w:rFonts w:ascii="Calibri Light" w:hAnsi="Calibri Light" w:eastAsia="Calibri Light" w:cs="Times New Roman"/>
      <w:i/>
      <w:iCs/>
      <w:noProof/>
      <w:color w:val="747A82" w:themeColor="text1" w:themeTint="BF"/>
      <w:lang w:eastAsia="es-ES"/>
    </w:rPr>
  </w:style>
  <w:style w:type="character" w:styleId="Referenciaintensa">
    <w:name w:val="Intense Reference"/>
    <w:uiPriority w:val="32"/>
    <w:qFormat/>
    <w:rsid w:val="00E43930"/>
    <w:rPr>
      <w:i/>
      <w:color w:val="4B4F54" w:themeColor="text1"/>
      <w:u w:val="single"/>
    </w:rPr>
  </w:style>
  <w:style w:type="paragraph" w:styleId="Textonotapie">
    <w:name w:val="footnote text"/>
    <w:basedOn w:val="Normal"/>
    <w:link w:val="TextonotapieCar"/>
    <w:uiPriority w:val="99"/>
    <w:semiHidden/>
    <w:unhideWhenUsed/>
    <w:rsid w:val="005A06DD"/>
    <w:pPr>
      <w:spacing w:before="0" w:after="0"/>
    </w:pPr>
    <w:rPr>
      <w:sz w:val="20"/>
      <w:szCs w:val="20"/>
    </w:rPr>
  </w:style>
  <w:style w:type="character" w:styleId="TextonotapieCar" w:customStyle="1">
    <w:name w:val="Texto nota pie Car"/>
    <w:basedOn w:val="Fuentedeprrafopredeter"/>
    <w:link w:val="Textonotapie"/>
    <w:uiPriority w:val="99"/>
    <w:semiHidden/>
    <w:rsid w:val="005A06DD"/>
    <w:rPr>
      <w:rFonts w:ascii="Calibri Light" w:hAnsi="Calibri Light" w:eastAsia="Calibri Light" w:cs="Times New Roman"/>
      <w:color w:val="4B4F54"/>
      <w:sz w:val="20"/>
      <w:szCs w:val="20"/>
      <w:lang w:eastAsia="es-ES"/>
    </w:rPr>
  </w:style>
  <w:style w:type="character" w:styleId="Refdenotaalpie">
    <w:name w:val="footnote reference"/>
    <w:basedOn w:val="Fuentedeprrafopredeter"/>
    <w:uiPriority w:val="99"/>
    <w:semiHidden/>
    <w:unhideWhenUsed/>
    <w:rsid w:val="005A06DD"/>
    <w:rPr>
      <w:vertAlign w:val="superscript"/>
    </w:rPr>
  </w:style>
  <w:style w:type="numbering" w:styleId="Estilo1" w:customStyle="1">
    <w:name w:val="Estilo1"/>
    <w:uiPriority w:val="99"/>
    <w:rsid w:val="009007E3"/>
    <w:pPr>
      <w:numPr>
        <w:numId w:val="8"/>
      </w:numPr>
    </w:pPr>
  </w:style>
  <w:style w:type="paragraph" w:styleId="Listaconmargennormal" w:customStyle="1">
    <w:name w:val="Lista con margen normal"/>
    <w:basedOn w:val="Prrafodelista"/>
    <w:link w:val="ListaconmargennormalCar"/>
    <w:qFormat/>
    <w:rsid w:val="00DD15F8"/>
    <w:pPr>
      <w:ind w:left="426" w:hanging="426"/>
    </w:pPr>
  </w:style>
  <w:style w:type="character" w:styleId="ListaconmargennormalCar" w:customStyle="1">
    <w:name w:val="Lista con margen normal Car"/>
    <w:basedOn w:val="PrrafodelistaCar"/>
    <w:link w:val="Listaconmargennormal"/>
    <w:rsid w:val="00DD15F8"/>
    <w:rPr>
      <w:rFonts w:ascii="Calibri Light" w:hAnsi="Calibri Light" w:cs="Times New Roman"/>
      <w:color w:val="4B4F54" w:themeColor="text1"/>
      <w:lang w:eastAsia="es-ES"/>
    </w:rPr>
  </w:style>
  <w:style w:type="numbering" w:styleId="Estilo2" w:customStyle="1">
    <w:name w:val="Estilo2"/>
    <w:uiPriority w:val="99"/>
    <w:rsid w:val="00B92C8C"/>
    <w:pPr>
      <w:numPr>
        <w:numId w:val="10"/>
      </w:numPr>
    </w:pPr>
  </w:style>
  <w:style w:type="character" w:styleId="Hipervnculovisitado">
    <w:name w:val="FollowedHyperlink"/>
    <w:basedOn w:val="Fuentedeprrafopredeter"/>
    <w:uiPriority w:val="99"/>
    <w:semiHidden/>
    <w:unhideWhenUsed/>
    <w:rsid w:val="00533BB8"/>
    <w:rPr>
      <w:color w:val="A3648B" w:themeColor="followedHyperlink"/>
      <w:u w:val="single"/>
    </w:rPr>
  </w:style>
  <w:style w:type="paragraph" w:styleId="HTMLconformatoprevio">
    <w:name w:val="HTML Preformatted"/>
    <w:basedOn w:val="Normal"/>
    <w:link w:val="HTMLconformatoprevioCar"/>
    <w:uiPriority w:val="99"/>
    <w:semiHidden/>
    <w:unhideWhenUsed/>
    <w:rsid w:val="00ED7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eastAsia="Times New Roman" w:cs="Courier New"/>
      <w:color w:val="auto"/>
      <w:sz w:val="20"/>
      <w:szCs w:val="20"/>
    </w:rPr>
  </w:style>
  <w:style w:type="character" w:styleId="HTMLconformatoprevioCar" w:customStyle="1">
    <w:name w:val="HTML con formato previo Car"/>
    <w:basedOn w:val="Fuentedeprrafopredeter"/>
    <w:link w:val="HTMLconformatoprevio"/>
    <w:uiPriority w:val="99"/>
    <w:semiHidden/>
    <w:rsid w:val="00ED7EE8"/>
    <w:rPr>
      <w:rFonts w:ascii="Courier New" w:hAnsi="Courier New" w:eastAsia="Times New Roman"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755979">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67575437">
      <w:bodyDiv w:val="1"/>
      <w:marLeft w:val="0"/>
      <w:marRight w:val="0"/>
      <w:marTop w:val="0"/>
      <w:marBottom w:val="0"/>
      <w:divBdr>
        <w:top w:val="none" w:sz="0" w:space="0" w:color="auto"/>
        <w:left w:val="none" w:sz="0" w:space="0" w:color="auto"/>
        <w:bottom w:val="none" w:sz="0" w:space="0" w:color="auto"/>
        <w:right w:val="none" w:sz="0" w:space="0" w:color="auto"/>
      </w:divBdr>
    </w:div>
    <w:div w:id="76247598">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89669089">
      <w:bodyDiv w:val="1"/>
      <w:marLeft w:val="0"/>
      <w:marRight w:val="0"/>
      <w:marTop w:val="0"/>
      <w:marBottom w:val="0"/>
      <w:divBdr>
        <w:top w:val="none" w:sz="0" w:space="0" w:color="auto"/>
        <w:left w:val="none" w:sz="0" w:space="0" w:color="auto"/>
        <w:bottom w:val="none" w:sz="0" w:space="0" w:color="auto"/>
        <w:right w:val="none" w:sz="0" w:space="0" w:color="auto"/>
      </w:divBdr>
    </w:div>
    <w:div w:id="117992084">
      <w:bodyDiv w:val="1"/>
      <w:marLeft w:val="0"/>
      <w:marRight w:val="0"/>
      <w:marTop w:val="0"/>
      <w:marBottom w:val="0"/>
      <w:divBdr>
        <w:top w:val="none" w:sz="0" w:space="0" w:color="auto"/>
        <w:left w:val="none" w:sz="0" w:space="0" w:color="auto"/>
        <w:bottom w:val="none" w:sz="0" w:space="0" w:color="auto"/>
        <w:right w:val="none" w:sz="0" w:space="0" w:color="auto"/>
      </w:divBdr>
    </w:div>
    <w:div w:id="122816883">
      <w:bodyDiv w:val="1"/>
      <w:marLeft w:val="0"/>
      <w:marRight w:val="0"/>
      <w:marTop w:val="0"/>
      <w:marBottom w:val="0"/>
      <w:divBdr>
        <w:top w:val="none" w:sz="0" w:space="0" w:color="auto"/>
        <w:left w:val="none" w:sz="0" w:space="0" w:color="auto"/>
        <w:bottom w:val="none" w:sz="0" w:space="0" w:color="auto"/>
        <w:right w:val="none" w:sz="0" w:space="0" w:color="auto"/>
      </w:divBdr>
    </w:div>
    <w:div w:id="123012800">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131363916">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132065023">
      <w:bodyDiv w:val="1"/>
      <w:marLeft w:val="0"/>
      <w:marRight w:val="0"/>
      <w:marTop w:val="0"/>
      <w:marBottom w:val="0"/>
      <w:divBdr>
        <w:top w:val="none" w:sz="0" w:space="0" w:color="auto"/>
        <w:left w:val="none" w:sz="0" w:space="0" w:color="auto"/>
        <w:bottom w:val="none" w:sz="0" w:space="0" w:color="auto"/>
        <w:right w:val="none" w:sz="0" w:space="0" w:color="auto"/>
      </w:divBdr>
    </w:div>
    <w:div w:id="136146368">
      <w:bodyDiv w:val="1"/>
      <w:marLeft w:val="0"/>
      <w:marRight w:val="0"/>
      <w:marTop w:val="0"/>
      <w:marBottom w:val="0"/>
      <w:divBdr>
        <w:top w:val="none" w:sz="0" w:space="0" w:color="auto"/>
        <w:left w:val="none" w:sz="0" w:space="0" w:color="auto"/>
        <w:bottom w:val="none" w:sz="0" w:space="0" w:color="auto"/>
        <w:right w:val="none" w:sz="0" w:space="0" w:color="auto"/>
      </w:divBdr>
    </w:div>
    <w:div w:id="161773390">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165368099">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188031225">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195582334">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209535911">
      <w:bodyDiv w:val="1"/>
      <w:marLeft w:val="0"/>
      <w:marRight w:val="0"/>
      <w:marTop w:val="0"/>
      <w:marBottom w:val="0"/>
      <w:divBdr>
        <w:top w:val="none" w:sz="0" w:space="0" w:color="auto"/>
        <w:left w:val="none" w:sz="0" w:space="0" w:color="auto"/>
        <w:bottom w:val="none" w:sz="0" w:space="0" w:color="auto"/>
        <w:right w:val="none" w:sz="0" w:space="0" w:color="auto"/>
      </w:divBdr>
    </w:div>
    <w:div w:id="258029369">
      <w:bodyDiv w:val="1"/>
      <w:marLeft w:val="0"/>
      <w:marRight w:val="0"/>
      <w:marTop w:val="0"/>
      <w:marBottom w:val="0"/>
      <w:divBdr>
        <w:top w:val="none" w:sz="0" w:space="0" w:color="auto"/>
        <w:left w:val="none" w:sz="0" w:space="0" w:color="auto"/>
        <w:bottom w:val="none" w:sz="0" w:space="0" w:color="auto"/>
        <w:right w:val="none" w:sz="0" w:space="0" w:color="auto"/>
      </w:divBdr>
    </w:div>
    <w:div w:id="270823499">
      <w:bodyDiv w:val="1"/>
      <w:marLeft w:val="0"/>
      <w:marRight w:val="0"/>
      <w:marTop w:val="0"/>
      <w:marBottom w:val="0"/>
      <w:divBdr>
        <w:top w:val="none" w:sz="0" w:space="0" w:color="auto"/>
        <w:left w:val="none" w:sz="0" w:space="0" w:color="auto"/>
        <w:bottom w:val="none" w:sz="0" w:space="0" w:color="auto"/>
        <w:right w:val="none" w:sz="0" w:space="0" w:color="auto"/>
      </w:divBdr>
    </w:div>
    <w:div w:id="276184827">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276722344">
      <w:bodyDiv w:val="1"/>
      <w:marLeft w:val="0"/>
      <w:marRight w:val="0"/>
      <w:marTop w:val="0"/>
      <w:marBottom w:val="0"/>
      <w:divBdr>
        <w:top w:val="none" w:sz="0" w:space="0" w:color="auto"/>
        <w:left w:val="none" w:sz="0" w:space="0" w:color="auto"/>
        <w:bottom w:val="none" w:sz="0" w:space="0" w:color="auto"/>
        <w:right w:val="none" w:sz="0" w:space="0" w:color="auto"/>
      </w:divBdr>
    </w:div>
    <w:div w:id="300429631">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324825558">
      <w:bodyDiv w:val="1"/>
      <w:marLeft w:val="0"/>
      <w:marRight w:val="0"/>
      <w:marTop w:val="0"/>
      <w:marBottom w:val="0"/>
      <w:divBdr>
        <w:top w:val="none" w:sz="0" w:space="0" w:color="auto"/>
        <w:left w:val="none" w:sz="0" w:space="0" w:color="auto"/>
        <w:bottom w:val="none" w:sz="0" w:space="0" w:color="auto"/>
        <w:right w:val="none" w:sz="0" w:space="0" w:color="auto"/>
      </w:divBdr>
    </w:div>
    <w:div w:id="363100973">
      <w:bodyDiv w:val="1"/>
      <w:marLeft w:val="0"/>
      <w:marRight w:val="0"/>
      <w:marTop w:val="0"/>
      <w:marBottom w:val="0"/>
      <w:divBdr>
        <w:top w:val="none" w:sz="0" w:space="0" w:color="auto"/>
        <w:left w:val="none" w:sz="0" w:space="0" w:color="auto"/>
        <w:bottom w:val="none" w:sz="0" w:space="0" w:color="auto"/>
        <w:right w:val="none" w:sz="0" w:space="0" w:color="auto"/>
      </w:divBdr>
    </w:div>
    <w:div w:id="379551739">
      <w:bodyDiv w:val="1"/>
      <w:marLeft w:val="0"/>
      <w:marRight w:val="0"/>
      <w:marTop w:val="0"/>
      <w:marBottom w:val="0"/>
      <w:divBdr>
        <w:top w:val="none" w:sz="0" w:space="0" w:color="auto"/>
        <w:left w:val="none" w:sz="0" w:space="0" w:color="auto"/>
        <w:bottom w:val="none" w:sz="0" w:space="0" w:color="auto"/>
        <w:right w:val="none" w:sz="0" w:space="0" w:color="auto"/>
      </w:divBdr>
    </w:div>
    <w:div w:id="380129131">
      <w:bodyDiv w:val="1"/>
      <w:marLeft w:val="0"/>
      <w:marRight w:val="0"/>
      <w:marTop w:val="0"/>
      <w:marBottom w:val="0"/>
      <w:divBdr>
        <w:top w:val="none" w:sz="0" w:space="0" w:color="auto"/>
        <w:left w:val="none" w:sz="0" w:space="0" w:color="auto"/>
        <w:bottom w:val="none" w:sz="0" w:space="0" w:color="auto"/>
        <w:right w:val="none" w:sz="0" w:space="0" w:color="auto"/>
      </w:divBdr>
    </w:div>
    <w:div w:id="400905568">
      <w:bodyDiv w:val="1"/>
      <w:marLeft w:val="0"/>
      <w:marRight w:val="0"/>
      <w:marTop w:val="0"/>
      <w:marBottom w:val="0"/>
      <w:divBdr>
        <w:top w:val="none" w:sz="0" w:space="0" w:color="auto"/>
        <w:left w:val="none" w:sz="0" w:space="0" w:color="auto"/>
        <w:bottom w:val="none" w:sz="0" w:space="0" w:color="auto"/>
        <w:right w:val="none" w:sz="0" w:space="0" w:color="auto"/>
      </w:divBdr>
    </w:div>
    <w:div w:id="426583022">
      <w:bodyDiv w:val="1"/>
      <w:marLeft w:val="0"/>
      <w:marRight w:val="0"/>
      <w:marTop w:val="0"/>
      <w:marBottom w:val="0"/>
      <w:divBdr>
        <w:top w:val="none" w:sz="0" w:space="0" w:color="auto"/>
        <w:left w:val="none" w:sz="0" w:space="0" w:color="auto"/>
        <w:bottom w:val="none" w:sz="0" w:space="0" w:color="auto"/>
        <w:right w:val="none" w:sz="0" w:space="0" w:color="auto"/>
      </w:divBdr>
    </w:div>
    <w:div w:id="475805476">
      <w:bodyDiv w:val="1"/>
      <w:marLeft w:val="0"/>
      <w:marRight w:val="0"/>
      <w:marTop w:val="0"/>
      <w:marBottom w:val="0"/>
      <w:divBdr>
        <w:top w:val="none" w:sz="0" w:space="0" w:color="auto"/>
        <w:left w:val="none" w:sz="0" w:space="0" w:color="auto"/>
        <w:bottom w:val="none" w:sz="0" w:space="0" w:color="auto"/>
        <w:right w:val="none" w:sz="0" w:space="0" w:color="auto"/>
      </w:divBdr>
    </w:div>
    <w:div w:id="494994157">
      <w:bodyDiv w:val="1"/>
      <w:marLeft w:val="0"/>
      <w:marRight w:val="0"/>
      <w:marTop w:val="0"/>
      <w:marBottom w:val="0"/>
      <w:divBdr>
        <w:top w:val="none" w:sz="0" w:space="0" w:color="auto"/>
        <w:left w:val="none" w:sz="0" w:space="0" w:color="auto"/>
        <w:bottom w:val="none" w:sz="0" w:space="0" w:color="auto"/>
        <w:right w:val="none" w:sz="0" w:space="0" w:color="auto"/>
      </w:divBdr>
    </w:div>
    <w:div w:id="501044809">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513804190">
      <w:bodyDiv w:val="1"/>
      <w:marLeft w:val="0"/>
      <w:marRight w:val="0"/>
      <w:marTop w:val="0"/>
      <w:marBottom w:val="0"/>
      <w:divBdr>
        <w:top w:val="none" w:sz="0" w:space="0" w:color="auto"/>
        <w:left w:val="none" w:sz="0" w:space="0" w:color="auto"/>
        <w:bottom w:val="none" w:sz="0" w:space="0" w:color="auto"/>
        <w:right w:val="none" w:sz="0" w:space="0" w:color="auto"/>
      </w:divBdr>
    </w:div>
    <w:div w:id="539319768">
      <w:bodyDiv w:val="1"/>
      <w:marLeft w:val="0"/>
      <w:marRight w:val="0"/>
      <w:marTop w:val="0"/>
      <w:marBottom w:val="0"/>
      <w:divBdr>
        <w:top w:val="none" w:sz="0" w:space="0" w:color="auto"/>
        <w:left w:val="none" w:sz="0" w:space="0" w:color="auto"/>
        <w:bottom w:val="none" w:sz="0" w:space="0" w:color="auto"/>
        <w:right w:val="none" w:sz="0" w:space="0" w:color="auto"/>
      </w:divBdr>
    </w:div>
    <w:div w:id="548684669">
      <w:bodyDiv w:val="1"/>
      <w:marLeft w:val="0"/>
      <w:marRight w:val="0"/>
      <w:marTop w:val="0"/>
      <w:marBottom w:val="0"/>
      <w:divBdr>
        <w:top w:val="none" w:sz="0" w:space="0" w:color="auto"/>
        <w:left w:val="none" w:sz="0" w:space="0" w:color="auto"/>
        <w:bottom w:val="none" w:sz="0" w:space="0" w:color="auto"/>
        <w:right w:val="none" w:sz="0" w:space="0" w:color="auto"/>
      </w:divBdr>
    </w:div>
    <w:div w:id="551962458">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566377017">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625352955">
      <w:bodyDiv w:val="1"/>
      <w:marLeft w:val="0"/>
      <w:marRight w:val="0"/>
      <w:marTop w:val="0"/>
      <w:marBottom w:val="0"/>
      <w:divBdr>
        <w:top w:val="none" w:sz="0" w:space="0" w:color="auto"/>
        <w:left w:val="none" w:sz="0" w:space="0" w:color="auto"/>
        <w:bottom w:val="none" w:sz="0" w:space="0" w:color="auto"/>
        <w:right w:val="none" w:sz="0" w:space="0" w:color="auto"/>
      </w:divBdr>
    </w:div>
    <w:div w:id="636448925">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637338050">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681395700">
      <w:bodyDiv w:val="1"/>
      <w:marLeft w:val="0"/>
      <w:marRight w:val="0"/>
      <w:marTop w:val="0"/>
      <w:marBottom w:val="0"/>
      <w:divBdr>
        <w:top w:val="none" w:sz="0" w:space="0" w:color="auto"/>
        <w:left w:val="none" w:sz="0" w:space="0" w:color="auto"/>
        <w:bottom w:val="none" w:sz="0" w:space="0" w:color="auto"/>
        <w:right w:val="none" w:sz="0" w:space="0" w:color="auto"/>
      </w:divBdr>
    </w:div>
    <w:div w:id="687411195">
      <w:bodyDiv w:val="1"/>
      <w:marLeft w:val="0"/>
      <w:marRight w:val="0"/>
      <w:marTop w:val="0"/>
      <w:marBottom w:val="0"/>
      <w:divBdr>
        <w:top w:val="none" w:sz="0" w:space="0" w:color="auto"/>
        <w:left w:val="none" w:sz="0" w:space="0" w:color="auto"/>
        <w:bottom w:val="none" w:sz="0" w:space="0" w:color="auto"/>
        <w:right w:val="none" w:sz="0" w:space="0" w:color="auto"/>
      </w:divBdr>
    </w:div>
    <w:div w:id="700475830">
      <w:bodyDiv w:val="1"/>
      <w:marLeft w:val="0"/>
      <w:marRight w:val="0"/>
      <w:marTop w:val="0"/>
      <w:marBottom w:val="0"/>
      <w:divBdr>
        <w:top w:val="none" w:sz="0" w:space="0" w:color="auto"/>
        <w:left w:val="none" w:sz="0" w:space="0" w:color="auto"/>
        <w:bottom w:val="none" w:sz="0" w:space="0" w:color="auto"/>
        <w:right w:val="none" w:sz="0" w:space="0" w:color="auto"/>
      </w:divBdr>
    </w:div>
    <w:div w:id="736591091">
      <w:bodyDiv w:val="1"/>
      <w:marLeft w:val="0"/>
      <w:marRight w:val="0"/>
      <w:marTop w:val="0"/>
      <w:marBottom w:val="0"/>
      <w:divBdr>
        <w:top w:val="none" w:sz="0" w:space="0" w:color="auto"/>
        <w:left w:val="none" w:sz="0" w:space="0" w:color="auto"/>
        <w:bottom w:val="none" w:sz="0" w:space="0" w:color="auto"/>
        <w:right w:val="none" w:sz="0" w:space="0" w:color="auto"/>
      </w:divBdr>
    </w:div>
    <w:div w:id="739601649">
      <w:bodyDiv w:val="1"/>
      <w:marLeft w:val="0"/>
      <w:marRight w:val="0"/>
      <w:marTop w:val="0"/>
      <w:marBottom w:val="0"/>
      <w:divBdr>
        <w:top w:val="none" w:sz="0" w:space="0" w:color="auto"/>
        <w:left w:val="none" w:sz="0" w:space="0" w:color="auto"/>
        <w:bottom w:val="none" w:sz="0" w:space="0" w:color="auto"/>
        <w:right w:val="none" w:sz="0" w:space="0" w:color="auto"/>
      </w:divBdr>
    </w:div>
    <w:div w:id="740834930">
      <w:bodyDiv w:val="1"/>
      <w:marLeft w:val="0"/>
      <w:marRight w:val="0"/>
      <w:marTop w:val="0"/>
      <w:marBottom w:val="0"/>
      <w:divBdr>
        <w:top w:val="none" w:sz="0" w:space="0" w:color="auto"/>
        <w:left w:val="none" w:sz="0" w:space="0" w:color="auto"/>
        <w:bottom w:val="none" w:sz="0" w:space="0" w:color="auto"/>
        <w:right w:val="none" w:sz="0" w:space="0" w:color="auto"/>
      </w:divBdr>
    </w:div>
    <w:div w:id="750349010">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766510790">
      <w:bodyDiv w:val="1"/>
      <w:marLeft w:val="0"/>
      <w:marRight w:val="0"/>
      <w:marTop w:val="0"/>
      <w:marBottom w:val="0"/>
      <w:divBdr>
        <w:top w:val="none" w:sz="0" w:space="0" w:color="auto"/>
        <w:left w:val="none" w:sz="0" w:space="0" w:color="auto"/>
        <w:bottom w:val="none" w:sz="0" w:space="0" w:color="auto"/>
        <w:right w:val="none" w:sz="0" w:space="0" w:color="auto"/>
      </w:divBdr>
    </w:div>
    <w:div w:id="790512130">
      <w:bodyDiv w:val="1"/>
      <w:marLeft w:val="0"/>
      <w:marRight w:val="0"/>
      <w:marTop w:val="0"/>
      <w:marBottom w:val="0"/>
      <w:divBdr>
        <w:top w:val="none" w:sz="0" w:space="0" w:color="auto"/>
        <w:left w:val="none" w:sz="0" w:space="0" w:color="auto"/>
        <w:bottom w:val="none" w:sz="0" w:space="0" w:color="auto"/>
        <w:right w:val="none" w:sz="0" w:space="0" w:color="auto"/>
      </w:divBdr>
      <w:divsChild>
        <w:div w:id="647709301">
          <w:marLeft w:val="0"/>
          <w:marRight w:val="0"/>
          <w:marTop w:val="0"/>
          <w:marBottom w:val="0"/>
          <w:divBdr>
            <w:top w:val="none" w:sz="0" w:space="0" w:color="auto"/>
            <w:left w:val="none" w:sz="0" w:space="0" w:color="auto"/>
            <w:bottom w:val="none" w:sz="0" w:space="0" w:color="auto"/>
            <w:right w:val="none" w:sz="0" w:space="0" w:color="auto"/>
          </w:divBdr>
        </w:div>
      </w:divsChild>
    </w:div>
    <w:div w:id="817116534">
      <w:bodyDiv w:val="1"/>
      <w:marLeft w:val="0"/>
      <w:marRight w:val="0"/>
      <w:marTop w:val="0"/>
      <w:marBottom w:val="0"/>
      <w:divBdr>
        <w:top w:val="none" w:sz="0" w:space="0" w:color="auto"/>
        <w:left w:val="none" w:sz="0" w:space="0" w:color="auto"/>
        <w:bottom w:val="none" w:sz="0" w:space="0" w:color="auto"/>
        <w:right w:val="none" w:sz="0" w:space="0" w:color="auto"/>
      </w:divBdr>
    </w:div>
    <w:div w:id="825896454">
      <w:bodyDiv w:val="1"/>
      <w:marLeft w:val="0"/>
      <w:marRight w:val="0"/>
      <w:marTop w:val="0"/>
      <w:marBottom w:val="0"/>
      <w:divBdr>
        <w:top w:val="none" w:sz="0" w:space="0" w:color="auto"/>
        <w:left w:val="none" w:sz="0" w:space="0" w:color="auto"/>
        <w:bottom w:val="none" w:sz="0" w:space="0" w:color="auto"/>
        <w:right w:val="none" w:sz="0" w:space="0" w:color="auto"/>
      </w:divBdr>
    </w:div>
    <w:div w:id="846990943">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852499974">
      <w:bodyDiv w:val="1"/>
      <w:marLeft w:val="0"/>
      <w:marRight w:val="0"/>
      <w:marTop w:val="0"/>
      <w:marBottom w:val="0"/>
      <w:divBdr>
        <w:top w:val="none" w:sz="0" w:space="0" w:color="auto"/>
        <w:left w:val="none" w:sz="0" w:space="0" w:color="auto"/>
        <w:bottom w:val="none" w:sz="0" w:space="0" w:color="auto"/>
        <w:right w:val="none" w:sz="0" w:space="0" w:color="auto"/>
      </w:divBdr>
    </w:div>
    <w:div w:id="853570423">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856121437">
      <w:bodyDiv w:val="1"/>
      <w:marLeft w:val="0"/>
      <w:marRight w:val="0"/>
      <w:marTop w:val="0"/>
      <w:marBottom w:val="0"/>
      <w:divBdr>
        <w:top w:val="none" w:sz="0" w:space="0" w:color="auto"/>
        <w:left w:val="none" w:sz="0" w:space="0" w:color="auto"/>
        <w:bottom w:val="none" w:sz="0" w:space="0" w:color="auto"/>
        <w:right w:val="none" w:sz="0" w:space="0" w:color="auto"/>
      </w:divBdr>
      <w:divsChild>
        <w:div w:id="210461140">
          <w:marLeft w:val="0"/>
          <w:marRight w:val="0"/>
          <w:marTop w:val="0"/>
          <w:marBottom w:val="0"/>
          <w:divBdr>
            <w:top w:val="none" w:sz="0" w:space="0" w:color="auto"/>
            <w:left w:val="none" w:sz="0" w:space="0" w:color="auto"/>
            <w:bottom w:val="none" w:sz="0" w:space="0" w:color="auto"/>
            <w:right w:val="none" w:sz="0" w:space="0" w:color="auto"/>
          </w:divBdr>
        </w:div>
      </w:divsChild>
    </w:div>
    <w:div w:id="920067299">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990446750">
      <w:bodyDiv w:val="1"/>
      <w:marLeft w:val="0"/>
      <w:marRight w:val="0"/>
      <w:marTop w:val="0"/>
      <w:marBottom w:val="0"/>
      <w:divBdr>
        <w:top w:val="none" w:sz="0" w:space="0" w:color="auto"/>
        <w:left w:val="none" w:sz="0" w:space="0" w:color="auto"/>
        <w:bottom w:val="none" w:sz="0" w:space="0" w:color="auto"/>
        <w:right w:val="none" w:sz="0" w:space="0" w:color="auto"/>
      </w:divBdr>
      <w:divsChild>
        <w:div w:id="1307734125">
          <w:marLeft w:val="0"/>
          <w:marRight w:val="0"/>
          <w:marTop w:val="0"/>
          <w:marBottom w:val="0"/>
          <w:divBdr>
            <w:top w:val="none" w:sz="0" w:space="0" w:color="auto"/>
            <w:left w:val="none" w:sz="0" w:space="0" w:color="auto"/>
            <w:bottom w:val="none" w:sz="0" w:space="0" w:color="auto"/>
            <w:right w:val="none" w:sz="0" w:space="0" w:color="auto"/>
          </w:divBdr>
        </w:div>
      </w:divsChild>
    </w:div>
    <w:div w:id="1003239259">
      <w:bodyDiv w:val="1"/>
      <w:marLeft w:val="0"/>
      <w:marRight w:val="0"/>
      <w:marTop w:val="0"/>
      <w:marBottom w:val="0"/>
      <w:divBdr>
        <w:top w:val="none" w:sz="0" w:space="0" w:color="auto"/>
        <w:left w:val="none" w:sz="0" w:space="0" w:color="auto"/>
        <w:bottom w:val="none" w:sz="0" w:space="0" w:color="auto"/>
        <w:right w:val="none" w:sz="0" w:space="0" w:color="auto"/>
      </w:divBdr>
    </w:div>
    <w:div w:id="1036660335">
      <w:bodyDiv w:val="1"/>
      <w:marLeft w:val="0"/>
      <w:marRight w:val="0"/>
      <w:marTop w:val="0"/>
      <w:marBottom w:val="0"/>
      <w:divBdr>
        <w:top w:val="none" w:sz="0" w:space="0" w:color="auto"/>
        <w:left w:val="none" w:sz="0" w:space="0" w:color="auto"/>
        <w:bottom w:val="none" w:sz="0" w:space="0" w:color="auto"/>
        <w:right w:val="none" w:sz="0" w:space="0" w:color="auto"/>
      </w:divBdr>
    </w:div>
    <w:div w:id="1043673695">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1078477732">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1127352508">
      <w:bodyDiv w:val="1"/>
      <w:marLeft w:val="60"/>
      <w:marRight w:val="60"/>
      <w:marTop w:val="60"/>
      <w:marBottom w:val="60"/>
      <w:divBdr>
        <w:top w:val="single" w:sz="6" w:space="0" w:color="ABADB3"/>
        <w:left w:val="single" w:sz="6" w:space="0" w:color="ABADB3"/>
        <w:bottom w:val="single" w:sz="6" w:space="0" w:color="ABADB3"/>
        <w:right w:val="single" w:sz="6" w:space="0" w:color="ABADB3"/>
      </w:divBdr>
      <w:divsChild>
        <w:div w:id="47175405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134523562">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1137796103">
      <w:bodyDiv w:val="1"/>
      <w:marLeft w:val="0"/>
      <w:marRight w:val="0"/>
      <w:marTop w:val="0"/>
      <w:marBottom w:val="0"/>
      <w:divBdr>
        <w:top w:val="none" w:sz="0" w:space="0" w:color="auto"/>
        <w:left w:val="none" w:sz="0" w:space="0" w:color="auto"/>
        <w:bottom w:val="none" w:sz="0" w:space="0" w:color="auto"/>
        <w:right w:val="none" w:sz="0" w:space="0" w:color="auto"/>
      </w:divBdr>
    </w:div>
    <w:div w:id="1248156589">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1253315946">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1274361260">
      <w:bodyDiv w:val="1"/>
      <w:marLeft w:val="0"/>
      <w:marRight w:val="0"/>
      <w:marTop w:val="0"/>
      <w:marBottom w:val="0"/>
      <w:divBdr>
        <w:top w:val="none" w:sz="0" w:space="0" w:color="auto"/>
        <w:left w:val="none" w:sz="0" w:space="0" w:color="auto"/>
        <w:bottom w:val="none" w:sz="0" w:space="0" w:color="auto"/>
        <w:right w:val="none" w:sz="0" w:space="0" w:color="auto"/>
      </w:divBdr>
    </w:div>
    <w:div w:id="1323654205">
      <w:bodyDiv w:val="1"/>
      <w:marLeft w:val="0"/>
      <w:marRight w:val="0"/>
      <w:marTop w:val="0"/>
      <w:marBottom w:val="0"/>
      <w:divBdr>
        <w:top w:val="none" w:sz="0" w:space="0" w:color="auto"/>
        <w:left w:val="none" w:sz="0" w:space="0" w:color="auto"/>
        <w:bottom w:val="none" w:sz="0" w:space="0" w:color="auto"/>
        <w:right w:val="none" w:sz="0" w:space="0" w:color="auto"/>
      </w:divBdr>
    </w:div>
    <w:div w:id="1353922062">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1366559089">
      <w:bodyDiv w:val="1"/>
      <w:marLeft w:val="0"/>
      <w:marRight w:val="0"/>
      <w:marTop w:val="0"/>
      <w:marBottom w:val="0"/>
      <w:divBdr>
        <w:top w:val="none" w:sz="0" w:space="0" w:color="auto"/>
        <w:left w:val="none" w:sz="0" w:space="0" w:color="auto"/>
        <w:bottom w:val="none" w:sz="0" w:space="0" w:color="auto"/>
        <w:right w:val="none" w:sz="0" w:space="0" w:color="auto"/>
      </w:divBdr>
    </w:div>
    <w:div w:id="1392072664">
      <w:bodyDiv w:val="1"/>
      <w:marLeft w:val="0"/>
      <w:marRight w:val="0"/>
      <w:marTop w:val="0"/>
      <w:marBottom w:val="0"/>
      <w:divBdr>
        <w:top w:val="none" w:sz="0" w:space="0" w:color="auto"/>
        <w:left w:val="none" w:sz="0" w:space="0" w:color="auto"/>
        <w:bottom w:val="none" w:sz="0" w:space="0" w:color="auto"/>
        <w:right w:val="none" w:sz="0" w:space="0" w:color="auto"/>
      </w:divBdr>
      <w:divsChild>
        <w:div w:id="629215128">
          <w:marLeft w:val="0"/>
          <w:marRight w:val="0"/>
          <w:marTop w:val="0"/>
          <w:marBottom w:val="0"/>
          <w:divBdr>
            <w:top w:val="none" w:sz="0" w:space="0" w:color="auto"/>
            <w:left w:val="none" w:sz="0" w:space="0" w:color="auto"/>
            <w:bottom w:val="none" w:sz="0" w:space="0" w:color="auto"/>
            <w:right w:val="none" w:sz="0" w:space="0" w:color="auto"/>
          </w:divBdr>
        </w:div>
        <w:div w:id="1158695106">
          <w:marLeft w:val="0"/>
          <w:marRight w:val="0"/>
          <w:marTop w:val="0"/>
          <w:marBottom w:val="0"/>
          <w:divBdr>
            <w:top w:val="none" w:sz="0" w:space="0" w:color="auto"/>
            <w:left w:val="none" w:sz="0" w:space="0" w:color="auto"/>
            <w:bottom w:val="none" w:sz="0" w:space="0" w:color="auto"/>
            <w:right w:val="none" w:sz="0" w:space="0" w:color="auto"/>
          </w:divBdr>
        </w:div>
        <w:div w:id="1359043312">
          <w:marLeft w:val="0"/>
          <w:marRight w:val="0"/>
          <w:marTop w:val="0"/>
          <w:marBottom w:val="0"/>
          <w:divBdr>
            <w:top w:val="none" w:sz="0" w:space="0" w:color="auto"/>
            <w:left w:val="none" w:sz="0" w:space="0" w:color="auto"/>
            <w:bottom w:val="none" w:sz="0" w:space="0" w:color="auto"/>
            <w:right w:val="none" w:sz="0" w:space="0" w:color="auto"/>
          </w:divBdr>
        </w:div>
        <w:div w:id="1649240630">
          <w:marLeft w:val="0"/>
          <w:marRight w:val="0"/>
          <w:marTop w:val="0"/>
          <w:marBottom w:val="0"/>
          <w:divBdr>
            <w:top w:val="none" w:sz="0" w:space="0" w:color="auto"/>
            <w:left w:val="none" w:sz="0" w:space="0" w:color="auto"/>
            <w:bottom w:val="none" w:sz="0" w:space="0" w:color="auto"/>
            <w:right w:val="none" w:sz="0" w:space="0" w:color="auto"/>
          </w:divBdr>
        </w:div>
      </w:divsChild>
    </w:div>
    <w:div w:id="1392116737">
      <w:bodyDiv w:val="1"/>
      <w:marLeft w:val="0"/>
      <w:marRight w:val="0"/>
      <w:marTop w:val="0"/>
      <w:marBottom w:val="0"/>
      <w:divBdr>
        <w:top w:val="none" w:sz="0" w:space="0" w:color="auto"/>
        <w:left w:val="none" w:sz="0" w:space="0" w:color="auto"/>
        <w:bottom w:val="none" w:sz="0" w:space="0" w:color="auto"/>
        <w:right w:val="none" w:sz="0" w:space="0" w:color="auto"/>
      </w:divBdr>
    </w:div>
    <w:div w:id="1392197834">
      <w:bodyDiv w:val="1"/>
      <w:marLeft w:val="0"/>
      <w:marRight w:val="0"/>
      <w:marTop w:val="0"/>
      <w:marBottom w:val="0"/>
      <w:divBdr>
        <w:top w:val="none" w:sz="0" w:space="0" w:color="auto"/>
        <w:left w:val="none" w:sz="0" w:space="0" w:color="auto"/>
        <w:bottom w:val="none" w:sz="0" w:space="0" w:color="auto"/>
        <w:right w:val="none" w:sz="0" w:space="0" w:color="auto"/>
      </w:divBdr>
    </w:div>
    <w:div w:id="1397585905">
      <w:bodyDiv w:val="1"/>
      <w:marLeft w:val="0"/>
      <w:marRight w:val="0"/>
      <w:marTop w:val="0"/>
      <w:marBottom w:val="0"/>
      <w:divBdr>
        <w:top w:val="none" w:sz="0" w:space="0" w:color="auto"/>
        <w:left w:val="none" w:sz="0" w:space="0" w:color="auto"/>
        <w:bottom w:val="none" w:sz="0" w:space="0" w:color="auto"/>
        <w:right w:val="none" w:sz="0" w:space="0" w:color="auto"/>
      </w:divBdr>
    </w:div>
    <w:div w:id="1401439640">
      <w:bodyDiv w:val="1"/>
      <w:marLeft w:val="0"/>
      <w:marRight w:val="0"/>
      <w:marTop w:val="0"/>
      <w:marBottom w:val="0"/>
      <w:divBdr>
        <w:top w:val="none" w:sz="0" w:space="0" w:color="auto"/>
        <w:left w:val="none" w:sz="0" w:space="0" w:color="auto"/>
        <w:bottom w:val="none" w:sz="0" w:space="0" w:color="auto"/>
        <w:right w:val="none" w:sz="0" w:space="0" w:color="auto"/>
      </w:divBdr>
    </w:div>
    <w:div w:id="1463503686">
      <w:bodyDiv w:val="1"/>
      <w:marLeft w:val="60"/>
      <w:marRight w:val="60"/>
      <w:marTop w:val="60"/>
      <w:marBottom w:val="60"/>
      <w:divBdr>
        <w:top w:val="single" w:sz="6" w:space="0" w:color="ABADB3"/>
        <w:left w:val="single" w:sz="6" w:space="0" w:color="ABADB3"/>
        <w:bottom w:val="single" w:sz="6" w:space="0" w:color="ABADB3"/>
        <w:right w:val="single" w:sz="6" w:space="0" w:color="ABADB3"/>
      </w:divBdr>
      <w:divsChild>
        <w:div w:id="173265349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472090431">
      <w:bodyDiv w:val="1"/>
      <w:marLeft w:val="0"/>
      <w:marRight w:val="0"/>
      <w:marTop w:val="0"/>
      <w:marBottom w:val="0"/>
      <w:divBdr>
        <w:top w:val="none" w:sz="0" w:space="0" w:color="auto"/>
        <w:left w:val="none" w:sz="0" w:space="0" w:color="auto"/>
        <w:bottom w:val="none" w:sz="0" w:space="0" w:color="auto"/>
        <w:right w:val="none" w:sz="0" w:space="0" w:color="auto"/>
      </w:divBdr>
    </w:div>
    <w:div w:id="1476529331">
      <w:bodyDiv w:val="1"/>
      <w:marLeft w:val="0"/>
      <w:marRight w:val="0"/>
      <w:marTop w:val="0"/>
      <w:marBottom w:val="0"/>
      <w:divBdr>
        <w:top w:val="none" w:sz="0" w:space="0" w:color="auto"/>
        <w:left w:val="none" w:sz="0" w:space="0" w:color="auto"/>
        <w:bottom w:val="none" w:sz="0" w:space="0" w:color="auto"/>
        <w:right w:val="none" w:sz="0" w:space="0" w:color="auto"/>
      </w:divBdr>
    </w:div>
    <w:div w:id="1510019907">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1514343315">
      <w:bodyDiv w:val="1"/>
      <w:marLeft w:val="0"/>
      <w:marRight w:val="0"/>
      <w:marTop w:val="0"/>
      <w:marBottom w:val="0"/>
      <w:divBdr>
        <w:top w:val="none" w:sz="0" w:space="0" w:color="auto"/>
        <w:left w:val="none" w:sz="0" w:space="0" w:color="auto"/>
        <w:bottom w:val="none" w:sz="0" w:space="0" w:color="auto"/>
        <w:right w:val="none" w:sz="0" w:space="0" w:color="auto"/>
      </w:divBdr>
    </w:div>
    <w:div w:id="1518810835">
      <w:bodyDiv w:val="1"/>
      <w:marLeft w:val="0"/>
      <w:marRight w:val="0"/>
      <w:marTop w:val="0"/>
      <w:marBottom w:val="0"/>
      <w:divBdr>
        <w:top w:val="none" w:sz="0" w:space="0" w:color="auto"/>
        <w:left w:val="none" w:sz="0" w:space="0" w:color="auto"/>
        <w:bottom w:val="none" w:sz="0" w:space="0" w:color="auto"/>
        <w:right w:val="none" w:sz="0" w:space="0" w:color="auto"/>
      </w:divBdr>
    </w:div>
    <w:div w:id="1563373215">
      <w:bodyDiv w:val="1"/>
      <w:marLeft w:val="0"/>
      <w:marRight w:val="0"/>
      <w:marTop w:val="0"/>
      <w:marBottom w:val="0"/>
      <w:divBdr>
        <w:top w:val="none" w:sz="0" w:space="0" w:color="auto"/>
        <w:left w:val="none" w:sz="0" w:space="0" w:color="auto"/>
        <w:bottom w:val="none" w:sz="0" w:space="0" w:color="auto"/>
        <w:right w:val="none" w:sz="0" w:space="0" w:color="auto"/>
      </w:divBdr>
    </w:div>
    <w:div w:id="1570774171">
      <w:bodyDiv w:val="1"/>
      <w:marLeft w:val="0"/>
      <w:marRight w:val="0"/>
      <w:marTop w:val="0"/>
      <w:marBottom w:val="0"/>
      <w:divBdr>
        <w:top w:val="none" w:sz="0" w:space="0" w:color="auto"/>
        <w:left w:val="none" w:sz="0" w:space="0" w:color="auto"/>
        <w:bottom w:val="none" w:sz="0" w:space="0" w:color="auto"/>
        <w:right w:val="none" w:sz="0" w:space="0" w:color="auto"/>
      </w:divBdr>
    </w:div>
    <w:div w:id="1593779081">
      <w:bodyDiv w:val="1"/>
      <w:marLeft w:val="0"/>
      <w:marRight w:val="0"/>
      <w:marTop w:val="0"/>
      <w:marBottom w:val="0"/>
      <w:divBdr>
        <w:top w:val="none" w:sz="0" w:space="0" w:color="auto"/>
        <w:left w:val="none" w:sz="0" w:space="0" w:color="auto"/>
        <w:bottom w:val="none" w:sz="0" w:space="0" w:color="auto"/>
        <w:right w:val="none" w:sz="0" w:space="0" w:color="auto"/>
      </w:divBdr>
    </w:div>
    <w:div w:id="1616055723">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1619019622">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1657342096">
      <w:bodyDiv w:val="1"/>
      <w:marLeft w:val="0"/>
      <w:marRight w:val="0"/>
      <w:marTop w:val="0"/>
      <w:marBottom w:val="0"/>
      <w:divBdr>
        <w:top w:val="none" w:sz="0" w:space="0" w:color="auto"/>
        <w:left w:val="none" w:sz="0" w:space="0" w:color="auto"/>
        <w:bottom w:val="none" w:sz="0" w:space="0" w:color="auto"/>
        <w:right w:val="none" w:sz="0" w:space="0" w:color="auto"/>
      </w:divBdr>
    </w:div>
    <w:div w:id="1689716083">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1712919072">
      <w:bodyDiv w:val="1"/>
      <w:marLeft w:val="0"/>
      <w:marRight w:val="0"/>
      <w:marTop w:val="0"/>
      <w:marBottom w:val="0"/>
      <w:divBdr>
        <w:top w:val="none" w:sz="0" w:space="0" w:color="auto"/>
        <w:left w:val="none" w:sz="0" w:space="0" w:color="auto"/>
        <w:bottom w:val="none" w:sz="0" w:space="0" w:color="auto"/>
        <w:right w:val="none" w:sz="0" w:space="0" w:color="auto"/>
      </w:divBdr>
    </w:div>
    <w:div w:id="1751730122">
      <w:bodyDiv w:val="1"/>
      <w:marLeft w:val="0"/>
      <w:marRight w:val="0"/>
      <w:marTop w:val="0"/>
      <w:marBottom w:val="0"/>
      <w:divBdr>
        <w:top w:val="none" w:sz="0" w:space="0" w:color="auto"/>
        <w:left w:val="none" w:sz="0" w:space="0" w:color="auto"/>
        <w:bottom w:val="none" w:sz="0" w:space="0" w:color="auto"/>
        <w:right w:val="none" w:sz="0" w:space="0" w:color="auto"/>
      </w:divBdr>
    </w:div>
    <w:div w:id="1775401224">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1815950842">
      <w:bodyDiv w:val="1"/>
      <w:marLeft w:val="0"/>
      <w:marRight w:val="0"/>
      <w:marTop w:val="0"/>
      <w:marBottom w:val="0"/>
      <w:divBdr>
        <w:top w:val="none" w:sz="0" w:space="0" w:color="auto"/>
        <w:left w:val="none" w:sz="0" w:space="0" w:color="auto"/>
        <w:bottom w:val="none" w:sz="0" w:space="0" w:color="auto"/>
        <w:right w:val="none" w:sz="0" w:space="0" w:color="auto"/>
      </w:divBdr>
    </w:div>
    <w:div w:id="1827427810">
      <w:bodyDiv w:val="1"/>
      <w:marLeft w:val="0"/>
      <w:marRight w:val="0"/>
      <w:marTop w:val="0"/>
      <w:marBottom w:val="0"/>
      <w:divBdr>
        <w:top w:val="none" w:sz="0" w:space="0" w:color="auto"/>
        <w:left w:val="none" w:sz="0" w:space="0" w:color="auto"/>
        <w:bottom w:val="none" w:sz="0" w:space="0" w:color="auto"/>
        <w:right w:val="none" w:sz="0" w:space="0" w:color="auto"/>
      </w:divBdr>
    </w:div>
    <w:div w:id="1859274632">
      <w:bodyDiv w:val="1"/>
      <w:marLeft w:val="0"/>
      <w:marRight w:val="0"/>
      <w:marTop w:val="0"/>
      <w:marBottom w:val="0"/>
      <w:divBdr>
        <w:top w:val="none" w:sz="0" w:space="0" w:color="auto"/>
        <w:left w:val="none" w:sz="0" w:space="0" w:color="auto"/>
        <w:bottom w:val="none" w:sz="0" w:space="0" w:color="auto"/>
        <w:right w:val="none" w:sz="0" w:space="0" w:color="auto"/>
      </w:divBdr>
    </w:div>
    <w:div w:id="1882748217">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1889995860">
      <w:bodyDiv w:val="1"/>
      <w:marLeft w:val="0"/>
      <w:marRight w:val="0"/>
      <w:marTop w:val="0"/>
      <w:marBottom w:val="0"/>
      <w:divBdr>
        <w:top w:val="none" w:sz="0" w:space="0" w:color="auto"/>
        <w:left w:val="none" w:sz="0" w:space="0" w:color="auto"/>
        <w:bottom w:val="none" w:sz="0" w:space="0" w:color="auto"/>
        <w:right w:val="none" w:sz="0" w:space="0" w:color="auto"/>
      </w:divBdr>
    </w:div>
    <w:div w:id="1892106861">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1892841425">
      <w:bodyDiv w:val="1"/>
      <w:marLeft w:val="0"/>
      <w:marRight w:val="0"/>
      <w:marTop w:val="0"/>
      <w:marBottom w:val="0"/>
      <w:divBdr>
        <w:top w:val="none" w:sz="0" w:space="0" w:color="auto"/>
        <w:left w:val="none" w:sz="0" w:space="0" w:color="auto"/>
        <w:bottom w:val="none" w:sz="0" w:space="0" w:color="auto"/>
        <w:right w:val="none" w:sz="0" w:space="0" w:color="auto"/>
      </w:divBdr>
    </w:div>
    <w:div w:id="1907179725">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1907959572">
      <w:bodyDiv w:val="1"/>
      <w:marLeft w:val="0"/>
      <w:marRight w:val="0"/>
      <w:marTop w:val="0"/>
      <w:marBottom w:val="0"/>
      <w:divBdr>
        <w:top w:val="none" w:sz="0" w:space="0" w:color="auto"/>
        <w:left w:val="none" w:sz="0" w:space="0" w:color="auto"/>
        <w:bottom w:val="none" w:sz="0" w:space="0" w:color="auto"/>
        <w:right w:val="none" w:sz="0" w:space="0" w:color="auto"/>
      </w:divBdr>
    </w:div>
    <w:div w:id="1911227492">
      <w:bodyDiv w:val="1"/>
      <w:marLeft w:val="0"/>
      <w:marRight w:val="0"/>
      <w:marTop w:val="0"/>
      <w:marBottom w:val="0"/>
      <w:divBdr>
        <w:top w:val="none" w:sz="0" w:space="0" w:color="auto"/>
        <w:left w:val="none" w:sz="0" w:space="0" w:color="auto"/>
        <w:bottom w:val="none" w:sz="0" w:space="0" w:color="auto"/>
        <w:right w:val="none" w:sz="0" w:space="0" w:color="auto"/>
      </w:divBdr>
    </w:div>
    <w:div w:id="1916696263">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1947691353">
      <w:bodyDiv w:val="1"/>
      <w:marLeft w:val="0"/>
      <w:marRight w:val="0"/>
      <w:marTop w:val="0"/>
      <w:marBottom w:val="0"/>
      <w:divBdr>
        <w:top w:val="none" w:sz="0" w:space="0" w:color="auto"/>
        <w:left w:val="none" w:sz="0" w:space="0" w:color="auto"/>
        <w:bottom w:val="none" w:sz="0" w:space="0" w:color="auto"/>
        <w:right w:val="none" w:sz="0" w:space="0" w:color="auto"/>
      </w:divBdr>
    </w:div>
    <w:div w:id="1986349079">
      <w:bodyDiv w:val="1"/>
      <w:marLeft w:val="0"/>
      <w:marRight w:val="0"/>
      <w:marTop w:val="0"/>
      <w:marBottom w:val="0"/>
      <w:divBdr>
        <w:top w:val="none" w:sz="0" w:space="0" w:color="auto"/>
        <w:left w:val="none" w:sz="0" w:space="0" w:color="auto"/>
        <w:bottom w:val="none" w:sz="0" w:space="0" w:color="auto"/>
        <w:right w:val="none" w:sz="0" w:space="0" w:color="auto"/>
      </w:divBdr>
    </w:div>
    <w:div w:id="2006740747">
      <w:bodyDiv w:val="1"/>
      <w:marLeft w:val="0"/>
      <w:marRight w:val="0"/>
      <w:marTop w:val="0"/>
      <w:marBottom w:val="0"/>
      <w:divBdr>
        <w:top w:val="none" w:sz="0" w:space="0" w:color="auto"/>
        <w:left w:val="none" w:sz="0" w:space="0" w:color="auto"/>
        <w:bottom w:val="none" w:sz="0" w:space="0" w:color="auto"/>
        <w:right w:val="none" w:sz="0" w:space="0" w:color="auto"/>
      </w:divBdr>
    </w:div>
    <w:div w:id="2068646275">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2069568145">
      <w:bodyDiv w:val="1"/>
      <w:marLeft w:val="0"/>
      <w:marRight w:val="0"/>
      <w:marTop w:val="0"/>
      <w:marBottom w:val="0"/>
      <w:divBdr>
        <w:top w:val="none" w:sz="0" w:space="0" w:color="auto"/>
        <w:left w:val="none" w:sz="0" w:space="0" w:color="auto"/>
        <w:bottom w:val="none" w:sz="0" w:space="0" w:color="auto"/>
        <w:right w:val="none" w:sz="0" w:space="0" w:color="auto"/>
      </w:divBdr>
    </w:div>
    <w:div w:id="2084373745">
      <w:bodyDiv w:val="1"/>
      <w:marLeft w:val="0"/>
      <w:marRight w:val="0"/>
      <w:marTop w:val="0"/>
      <w:marBottom w:val="0"/>
      <w:divBdr>
        <w:top w:val="none" w:sz="0" w:space="0" w:color="auto"/>
        <w:left w:val="none" w:sz="0" w:space="0" w:color="auto"/>
        <w:bottom w:val="none" w:sz="0" w:space="0" w:color="auto"/>
        <w:right w:val="none" w:sz="0" w:space="0" w:color="auto"/>
      </w:divBdr>
    </w:div>
    <w:div w:id="2114277455">
      <w:bodyDiv w:val="1"/>
      <w:marLeft w:val="0"/>
      <w:marRight w:val="0"/>
      <w:marTop w:val="0"/>
      <w:marBottom w:val="0"/>
      <w:divBdr>
        <w:top w:val="none" w:sz="0" w:space="0" w:color="auto"/>
        <w:left w:val="none" w:sz="0" w:space="0" w:color="auto"/>
        <w:bottom w:val="none" w:sz="0" w:space="0" w:color="auto"/>
        <w:right w:val="none" w:sz="0" w:space="0" w:color="auto"/>
      </w:divBdr>
    </w:div>
    <w:div w:id="2119524997">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2134207754">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 w:id="2134982398">
      <w:bodyDiv w:val="1"/>
      <w:marLeft w:val="0"/>
      <w:marRight w:val="0"/>
      <w:marTop w:val="0"/>
      <w:marBottom w:val="0"/>
      <w:divBdr>
        <w:top w:val="none" w:sz="0" w:space="0" w:color="auto"/>
        <w:left w:val="none" w:sz="0" w:space="0" w:color="auto"/>
        <w:bottom w:val="none" w:sz="0" w:space="0" w:color="auto"/>
        <w:right w:val="none" w:sz="0" w:space="0" w:color="auto"/>
      </w:divBdr>
    </w:div>
    <w:div w:id="2145927958">
      <w:bodyDiv w:val="1"/>
      <w:marLeft w:val="60"/>
      <w:marRight w:val="60"/>
      <w:marTop w:val="60"/>
      <w:marBottom w:val="60"/>
      <w:divBdr>
        <w:top w:val="single" w:sz="6" w:space="0" w:color="ABADB3"/>
        <w:left w:val="single" w:sz="6" w:space="0" w:color="ABADB3"/>
        <w:bottom w:val="single" w:sz="6" w:space="0" w:color="ABADB3"/>
        <w:right w:val="single" w:sz="6" w:space="0" w:color="ABADB3"/>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eader" Target="header2.xml" Id="rId13" /><Relationship Type="http://schemas.openxmlformats.org/officeDocument/2006/relationships/header" Target="header5.xml" Id="rId39" /><Relationship Type="http://schemas.openxmlformats.org/officeDocument/2006/relationships/theme" Target="theme/theme1.xml" Id="rId42"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header" Target="header3.xml" Id="rId16" /><Relationship Type="http://schemas.openxmlformats.org/officeDocument/2006/relationships/hyperlink" Target="http://www.erlang.org" TargetMode="External" Id="rId20" /><Relationship Type="http://schemas.openxmlformats.org/officeDocument/2006/relationships/fontTable" Target="fontTable.xml"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header" Target="header4.xml" Id="rId37" /><Relationship Type="http://schemas.openxmlformats.org/officeDocument/2006/relationships/footer" Target="footer5.xml" Id="rId40" /><Relationship Type="http://schemas.openxmlformats.org/officeDocument/2006/relationships/numbering" Target="numbering.xml" Id="rId5" /><Relationship Type="http://schemas.openxmlformats.org/officeDocument/2006/relationships/footer" Target="footer2.xml" Id="rId15" /><Relationship Type="http://schemas.openxmlformats.org/officeDocument/2006/relationships/image" Target="media/image2.png" Id="rId36"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4"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header" Target="header1.xml" Id="rId12" /><Relationship Type="http://schemas.openxmlformats.org/officeDocument/2006/relationships/footer" Target="footer3.xml" Id="rId17" /><Relationship Type="http://schemas.openxmlformats.org/officeDocument/2006/relationships/footer" Target="footer4.xml" Id="rId38" /><Relationship Type="http://schemas.openxmlformats.org/officeDocument/2006/relationships/header" Target="header6.xml" Id="Re7c8370645bc4a60" /><Relationship Type="http://schemas.openxmlformats.org/officeDocument/2006/relationships/image" Target="/media/image11.png" Id="R7203ec9b8b034dc2" /><Relationship Type="http://schemas.openxmlformats.org/officeDocument/2006/relationships/image" Target="/media/image12.png" Id="R200397a383694e0f" /><Relationship Type="http://schemas.openxmlformats.org/officeDocument/2006/relationships/hyperlink" Target="https://dev.azure.com/quironsalud" TargetMode="External" Id="R237f173b3b8242fc" /><Relationship Type="http://schemas.openxmlformats.org/officeDocument/2006/relationships/hyperlink" Target="https://support.microsoft.com/es-es/account-billing/descargar-e-instalar-la-aplicaci%C3%B3n-microsoft-authenticator-351498fc-850a-45da-b7b6-27e523b8702a" TargetMode="External" Id="Rbe144fe5d6064cbc" /><Relationship Type="http://schemas.openxmlformats.org/officeDocument/2006/relationships/hyperlink" Target="https://play.google.com/store/apps/details?id=com.azure.authenticator" TargetMode="External" Id="R6229278fcdf94063" /><Relationship Type="http://schemas.openxmlformats.org/officeDocument/2006/relationships/hyperlink" Target="https://apps.apple.com/es/app/microsoft-authenticator/id983156458" TargetMode="External" Id="R3907ee2a50a34fbb" /><Relationship Type="http://schemas.openxmlformats.org/officeDocument/2006/relationships/image" Target="/media/image13.png" Id="Rce735085feab4d82" /><Relationship Type="http://schemas.openxmlformats.org/officeDocument/2006/relationships/image" Target="/media/image14.png" Id="R9ddd4c82d77c4b22" /><Relationship Type="http://schemas.openxmlformats.org/officeDocument/2006/relationships/image" Target="/media/image15.png" Id="R31bfdf7709284ea1" /><Relationship Type="http://schemas.openxmlformats.org/officeDocument/2006/relationships/image" Target="/media/image16.png" Id="R541a9decd4224882" /><Relationship Type="http://schemas.openxmlformats.org/officeDocument/2006/relationships/image" Target="/media/image17.png" Id="R53388614afa24ac9" /><Relationship Type="http://schemas.openxmlformats.org/officeDocument/2006/relationships/image" Target="/media/image18.png" Id="R9016ecba070848da" /><Relationship Type="http://schemas.openxmlformats.org/officeDocument/2006/relationships/image" Target="/media/image19.png" Id="Rff451e06b610499b" /><Relationship Type="http://schemas.openxmlformats.org/officeDocument/2006/relationships/hyperlink" Target="https://pkgs.dev.azure.com/quironsalud/6a800482-4790-4a31-bf85-ebe022d3facc/_packaging/CasiopeaNuget/nuget/v3/index.json" TargetMode="External" Id="R126ba5ae14ab4601" /><Relationship Type="http://schemas.openxmlformats.org/officeDocument/2006/relationships/image" Target="/media/image1a.png" Id="R3d9dfd86b88346a6" /><Relationship Type="http://schemas.openxmlformats.org/officeDocument/2006/relationships/image" Target="/media/image1b.png" Id="R5b2327f93ca14fd7" /><Relationship Type="http://schemas.openxmlformats.org/officeDocument/2006/relationships/image" Target="/media/image1c.png" Id="R07cba607b379498d" /><Relationship Type="http://schemas.openxmlformats.org/officeDocument/2006/relationships/image" Target="/media/image1d.png" Id="Rf7a30c8a94894914" /><Relationship Type="http://schemas.openxmlformats.org/officeDocument/2006/relationships/image" Target="/media/image1e.png" Id="R153437d555ea486a" /><Relationship Type="http://schemas.openxmlformats.org/officeDocument/2006/relationships/image" Target="/media/image1f.png" Id="Rd5bee7a08bc9488c" /><Relationship Type="http://schemas.openxmlformats.org/officeDocument/2006/relationships/image" Target="/media/image20.png" Id="Reb1241c5cd364f1b" /><Relationship Type="http://schemas.openxmlformats.org/officeDocument/2006/relationships/hyperlink" Target="https://dev.azure.com/quironsalud/Casiopea%202.0i/_wiki/wikis/Casiopea-2.0i.wiki/1160/Ramas" TargetMode="External" Id="R783600df1b304683" /><Relationship Type="http://schemas.openxmlformats.org/officeDocument/2006/relationships/image" Target="/media/image21.png" Id="R29625528ded54230" /><Relationship Type="http://schemas.openxmlformats.org/officeDocument/2006/relationships/image" Target="/media/image22.png" Id="R0800dfd32a624d68" /><Relationship Type="http://schemas.openxmlformats.org/officeDocument/2006/relationships/image" Target="/media/image23.png" Id="R7dffe1267db44eeb" /><Relationship Type="http://schemas.openxmlformats.org/officeDocument/2006/relationships/image" Target="/media/image24.png" Id="R53b8b57d9b5249de" /><Relationship Type="http://schemas.openxmlformats.org/officeDocument/2006/relationships/image" Target="/media/image25.png" Id="Rf5114a65c3bb458f" /><Relationship Type="http://schemas.openxmlformats.org/officeDocument/2006/relationships/image" Target="/media/image26.png" Id="R963273485e014be4" /><Relationship Type="http://schemas.openxmlformats.org/officeDocument/2006/relationships/image" Target="/media/image27.png" Id="R42730a53e9bf49c5" /><Relationship Type="http://schemas.openxmlformats.org/officeDocument/2006/relationships/image" Target="/media/image28.png" Id="R5a056c53680046b3" /><Relationship Type="http://schemas.openxmlformats.org/officeDocument/2006/relationships/image" Target="/media/image2a.png" Id="R613fab1bb10c4c6d" /><Relationship Type="http://schemas.openxmlformats.org/officeDocument/2006/relationships/image" Target="/media/image2b.png" Id="R8381381544c54281" /><Relationship Type="http://schemas.openxmlformats.org/officeDocument/2006/relationships/image" Target="/media/image2c.png" Id="R6facf8f335bb4149" /><Relationship Type="http://schemas.openxmlformats.org/officeDocument/2006/relationships/image" Target="/media/image2d.png" Id="R2994b24469c44239" /><Relationship Type="http://schemas.openxmlformats.org/officeDocument/2006/relationships/image" Target="/media/image2e.png" Id="R760795be4b1844be" /><Relationship Type="http://schemas.openxmlformats.org/officeDocument/2006/relationships/hyperlink" Target="https://dev.azure.com/quironsalud/Casiopea%202.0i/_wiki/wikis/Casiopea-2.0i.wiki/608/Certificados-HTTPS" TargetMode="External" Id="R741f00d77c224566" /><Relationship Type="http://schemas.openxmlformats.org/officeDocument/2006/relationships/image" Target="/media/image2f.png" Id="Rd79416bce7e9460b" /><Relationship Type="http://schemas.openxmlformats.org/officeDocument/2006/relationships/image" Target="/media/image30.png" Id="Rd0bc2f22c94d49d7" /><Relationship Type="http://schemas.openxmlformats.org/officeDocument/2006/relationships/image" Target="/media/image31.png" Id="R1d8992c5e1fc4367" /><Relationship Type="http://schemas.openxmlformats.org/officeDocument/2006/relationships/image" Target="/media/image32.png" Id="R70f19fbbca244948" /><Relationship Type="http://schemas.openxmlformats.org/officeDocument/2006/relationships/image" Target="/media/image33.png" Id="R23bc6b37e3fe43fd" /><Relationship Type="http://schemas.openxmlformats.org/officeDocument/2006/relationships/image" Target="/media/image34.png" Id="R9a906675071543b4" /><Relationship Type="http://schemas.openxmlformats.org/officeDocument/2006/relationships/image" Target="/media/image35.png" Id="Re56514f2f24b4a55" /><Relationship Type="http://schemas.openxmlformats.org/officeDocument/2006/relationships/image" Target="/media/image36.png" Id="Re345e2e5ed9946eb" /><Relationship Type="http://schemas.openxmlformats.org/officeDocument/2006/relationships/image" Target="/media/image37.png" Id="Rf69b410f1218431f" /><Relationship Type="http://schemas.openxmlformats.org/officeDocument/2006/relationships/image" Target="/media/image38.png" Id="R4b9b81ca3dec457c" /><Relationship Type="http://schemas.openxmlformats.org/officeDocument/2006/relationships/image" Target="/media/image39.png" Id="R0a13bf2bba2e4770" /><Relationship Type="http://schemas.openxmlformats.org/officeDocument/2006/relationships/hyperlink" Target="https://v3-12.rabbitmq.com/install-windows.html" TargetMode="External" Id="Rcb04f49ff21a4ebf" /><Relationship Type="http://schemas.openxmlformats.org/officeDocument/2006/relationships/image" Target="/media/image3a.png" Id="R4df506ca3f4944ae" /><Relationship Type="http://schemas.openxmlformats.org/officeDocument/2006/relationships/hyperlink" Target="http://www.erlang.org/downloads" TargetMode="External" Id="Rb049ccaa4e534251" /><Relationship Type="http://schemas.openxmlformats.org/officeDocument/2006/relationships/hyperlink" Target="https://github.com/erlang/otp/releases/download/OTP-26.2.2/otp_win64_26.2.2.exe" TargetMode="External" Id="R6fd28246a8694929" /><Relationship Type="http://schemas.openxmlformats.org/officeDocument/2006/relationships/image" Target="/media/image3b.png" Id="R74c2a65a5162425c" /><Relationship Type="http://schemas.openxmlformats.org/officeDocument/2006/relationships/hyperlink" Target="https://www.rabbitmq.com/install-windows.html" TargetMode="External" Id="R6a54c3ef3b404cfa" /><Relationship Type="http://schemas.openxmlformats.org/officeDocument/2006/relationships/hyperlink" Target="https://github.com/rabbitmq/rabbitmq-server/releases/download/v3.12.13/rabbitmq-server-3.12.13.exe" TargetMode="External" Id="R9e8cfb5138a84fe3" /><Relationship Type="http://schemas.openxmlformats.org/officeDocument/2006/relationships/hyperlink" Target="https://www.rabbitmq.com/docs/community-plugins" TargetMode="External" Id="Rb42dfec65ed844eb" /><Relationship Type="http://schemas.openxmlformats.org/officeDocument/2006/relationships/hyperlink" Target="https://github.com/rabbitmq/rabbitmq-delayed-message-exchange" TargetMode="External" Id="R23fa21910f1b4cd9" /><Relationship Type="http://schemas.openxmlformats.org/officeDocument/2006/relationships/hyperlink" Target="https://github.com/rabbitmq/rabbitmq-delayed-message-exchange/releases/download/v3.12.0/rabbitmq_delayed_message_exchange-3.12.0.ez" TargetMode="External" Id="R4720660644a9488f" /><Relationship Type="http://schemas.openxmlformats.org/officeDocument/2006/relationships/hyperlink" Target="https://learn.microsoft.com/es-es/windows-server/administration/windows-commands/move" TargetMode="External" Id="R3740c6c6cc564a9d" /><Relationship Type="http://schemas.openxmlformats.org/officeDocument/2006/relationships/image" Target="/media/image3c.png" Id="R67531f661df54e5d" /><Relationship Type="http://schemas.openxmlformats.org/officeDocument/2006/relationships/image" Target="/media/image3d.png" Id="Reca9a08365fd43b6" /><Relationship Type="http://schemas.openxmlformats.org/officeDocument/2006/relationships/image" Target="/media/image3e.png" Id="R833ed39064a0428f" /><Relationship Type="http://schemas.openxmlformats.org/officeDocument/2006/relationships/image" Target="/media/image3f.png" Id="Rf585ec80e1844130" /><Relationship Type="http://schemas.openxmlformats.org/officeDocument/2006/relationships/image" Target="/media/image40.png" Id="R0d40ad08c4514bf8" /><Relationship Type="http://schemas.openxmlformats.org/officeDocument/2006/relationships/image" Target="/media/image41.png" Id="R3c7c71d0d923482b" /><Relationship Type="http://schemas.openxmlformats.org/officeDocument/2006/relationships/image" Target="/media/image42.png" Id="R4d392f78fab34ee9" /><Relationship Type="http://schemas.openxmlformats.org/officeDocument/2006/relationships/image" Target="/media/image43.png" Id="R4f8c13b208a645db" /><Relationship Type="http://schemas.openxmlformats.org/officeDocument/2006/relationships/image" Target="/media/image44.png" Id="Rd61965cc51b240ce" /><Relationship Type="http://schemas.openxmlformats.org/officeDocument/2006/relationships/hyperlink" Target="http://localhost:15672" TargetMode="External" Id="Rc67054c7a85348c2" /><Relationship Type="http://schemas.openxmlformats.org/officeDocument/2006/relationships/image" Target="/media/image45.png" Id="R2b155db577db4d80" /><Relationship Type="http://schemas.openxmlformats.org/officeDocument/2006/relationships/image" Target="/media/image46.png" Id="R6c817023374e4ceb" /><Relationship Type="http://schemas.openxmlformats.org/officeDocument/2006/relationships/image" Target="/media/image47.png" Id="Rfd7dee33c7684a73" /><Relationship Type="http://schemas.openxmlformats.org/officeDocument/2006/relationships/image" Target="/media/image48.png" Id="R79407297808940c7" /><Relationship Type="http://schemas.openxmlformats.org/officeDocument/2006/relationships/hyperlink" Target="https://localhost/Presentation.HCE" TargetMode="External" Id="R8231b59a241f41e5" /><Relationship Type="http://schemas.openxmlformats.org/officeDocument/2006/relationships/image" Target="/media/image49.png" Id="R94bc2831eff648aa" /><Relationship Type="http://schemas.openxmlformats.org/officeDocument/2006/relationships/image" Target="/media/image4a.png" Id="Rbcfb9a7ee3574f1c" /><Relationship Type="http://schemas.openxmlformats.org/officeDocument/2006/relationships/image" Target="/media/image4b.png" Id="R3ae5a49c52e54fb6" /><Relationship Type="http://schemas.openxmlformats.org/officeDocument/2006/relationships/image" Target="/media/image4c.png" Id="R76ee75d5b2424c1c" /><Relationship Type="http://schemas.openxmlformats.org/officeDocument/2006/relationships/hyperlink" Target="https://localhost/Presentation.HCE" TargetMode="External" Id="Rcbf44166ddee4b78" /><Relationship Type="http://schemas.openxmlformats.org/officeDocument/2006/relationships/image" Target="/media/image4d.png" Id="R06ff1cec808d4cfa" /><Relationship Type="http://schemas.openxmlformats.org/officeDocument/2006/relationships/image" Target="/media/image4e.png" Id="Rb06da548722c4269" /><Relationship Type="http://schemas.openxmlformats.org/officeDocument/2006/relationships/image" Target="/media/image4f.png" Id="Rde3ebb6b4d924900" /><Relationship Type="http://schemas.openxmlformats.org/officeDocument/2006/relationships/image" Target="/media/image50.png" Id="Rd246c172ec194d9b" /><Relationship Type="http://schemas.openxmlformats.org/officeDocument/2006/relationships/image" Target="/media/image51.png" Id="Re1c6809e26c84fdc" /><Relationship Type="http://schemas.openxmlformats.org/officeDocument/2006/relationships/image" Target="/media/image52.png" Id="R3e3bbdb6c1004456" /><Relationship Type="http://schemas.openxmlformats.org/officeDocument/2006/relationships/image" Target="/media/image53.png" Id="Rf5d398e44033438e" /><Relationship Type="http://schemas.openxmlformats.org/officeDocument/2006/relationships/image" Target="/media/image54.png" Id="Re89016a300cf43e2" /><Relationship Type="http://schemas.openxmlformats.org/officeDocument/2006/relationships/hyperlink" Target="https://learn.microsoft.com/es-es/sql/ssms/download-sql-server-management-studio-ssms?view=sql-server-ver16" TargetMode="External" Id="R750a342e208742cb" /><Relationship Type="http://schemas.openxmlformats.org/officeDocument/2006/relationships/hyperlink" Target="https://aka.ms/ssmsfullsetup?clcid=0x40a" TargetMode="External" Id="R950be74bbf7f467f" /><Relationship Type="http://schemas.openxmlformats.org/officeDocument/2006/relationships/image" Target="/media/image55.png" Id="Rd9150a537db64833" /><Relationship Type="http://schemas.openxmlformats.org/officeDocument/2006/relationships/image" Target="/media/image56.png" Id="R9076316e8d10471f" /><Relationship Type="http://schemas.openxmlformats.org/officeDocument/2006/relationships/image" Target="/media/image57.png" Id="R8f974f2e536e46c1" /><Relationship Type="http://schemas.openxmlformats.org/officeDocument/2006/relationships/image" Target="/media/image58.png" Id="R84cd8450e5374d00" /><Relationship Type="http://schemas.openxmlformats.org/officeDocument/2006/relationships/hyperlink" Target="https://www.microsoft.com/es-es/sql-server/sql-server-downloads" TargetMode="External" Id="Rf7c9af0776a64b1c" /><Relationship Type="http://schemas.openxmlformats.org/officeDocument/2006/relationships/hyperlink" Target="https://go.microsoft.com/fwlink/p/?linkid=2215158&amp;clcid=0x40A&amp;culture=es-es&amp;country=es" TargetMode="External" Id="R151612f162ec4c91" /><Relationship Type="http://schemas.openxmlformats.org/officeDocument/2006/relationships/image" Target="/media/image59.png" Id="R9604d35adba94685" /><Relationship Type="http://schemas.openxmlformats.org/officeDocument/2006/relationships/image" Target="/media/image5a.png" Id="Ra59caa8eb25847d9" /><Relationship Type="http://schemas.openxmlformats.org/officeDocument/2006/relationships/image" Target="/media/image5b.png" Id="Rcfb59eee4d954550" /><Relationship Type="http://schemas.openxmlformats.org/officeDocument/2006/relationships/image" Target="/media/image5c.png" Id="Rb36acf526eaa4b60" /><Relationship Type="http://schemas.openxmlformats.org/officeDocument/2006/relationships/image" Target="/media/image5d.png" Id="R1beca36d84dd443e" /><Relationship Type="http://schemas.openxmlformats.org/officeDocument/2006/relationships/image" Target="/media/image5e.png" Id="R8be4ad26e78344ba" /><Relationship Type="http://schemas.openxmlformats.org/officeDocument/2006/relationships/image" Target="/media/image5f.png" Id="R969297cda5354049" /><Relationship Type="http://schemas.openxmlformats.org/officeDocument/2006/relationships/image" Target="/media/image60.png" Id="Rf1dfc417ff6d4d86" /><Relationship Type="http://schemas.openxmlformats.org/officeDocument/2006/relationships/image" Target="/media/image61.png" Id="R72486a5d97f34543" /><Relationship Type="http://schemas.openxmlformats.org/officeDocument/2006/relationships/image" Target="/media/image62.png" Id="R729ef3a352464214" /><Relationship Type="http://schemas.openxmlformats.org/officeDocument/2006/relationships/image" Target="/media/image63.png" Id="Rba2ef0ae5f134eca" /><Relationship Type="http://schemas.openxmlformats.org/officeDocument/2006/relationships/image" Target="/media/image65.png" Id="R5c0de40be5614b84" /><Relationship Type="http://schemas.openxmlformats.org/officeDocument/2006/relationships/image" Target="/media/image66.png" Id="R1f1e7a4cde064ac1" /><Relationship Type="http://schemas.openxmlformats.org/officeDocument/2006/relationships/image" Target="/media/image67.png" Id="R70188b85459b4ba5" /><Relationship Type="http://schemas.openxmlformats.org/officeDocument/2006/relationships/image" Target="/media/image68.png" Id="R9c8c26efab81473a" /><Relationship Type="http://schemas.openxmlformats.org/officeDocument/2006/relationships/image" Target="/media/image69.png" Id="R4862c7bd2c6d4bc7" /><Relationship Type="http://schemas.openxmlformats.org/officeDocument/2006/relationships/image" Target="/media/image6a.png" Id="R8af2299e28a44c4d" /><Relationship Type="http://schemas.openxmlformats.org/officeDocument/2006/relationships/image" Target="/media/image6b.png" Id="R929d6d9790264d9d" /><Relationship Type="http://schemas.openxmlformats.org/officeDocument/2006/relationships/image" Target="/media/image6c.png" Id="Rf976507e01ab4d90" /><Relationship Type="http://schemas.openxmlformats.org/officeDocument/2006/relationships/hyperlink" Target="https://learn.microsoft.com/en-us/dotnet/core/tools/dotnet-dev-certs" TargetMode="External" Id="R610dc14905ac47d8" /><Relationship Type="http://schemas.openxmlformats.org/officeDocument/2006/relationships/image" Target="/media/image64.png" Id="Rcb1148b0e24e4c39" /><Relationship Type="http://schemas.openxmlformats.org/officeDocument/2006/relationships/image" Target="/media/image6d.png" Id="R21159c6839284729" /><Relationship Type="http://schemas.openxmlformats.org/officeDocument/2006/relationships/image" Target="/media/image6e.png" Id="R3429b0aac88e4980" /><Relationship Type="http://schemas.openxmlformats.org/officeDocument/2006/relationships/image" Target="/media/image6f.png" Id="Rfe8c2697a5894191" /><Relationship Type="http://schemas.openxmlformats.org/officeDocument/2006/relationships/image" Target="/media/image70.png" Id="R3d980d760c94472f" /><Relationship Type="http://schemas.openxmlformats.org/officeDocument/2006/relationships/image" Target="/media/image71.png" Id="R1c4a019f6d3e4104" /><Relationship Type="http://schemas.openxmlformats.org/officeDocument/2006/relationships/image" Target="/media/image72.png" Id="Re374a63d7e894583" /><Relationship Type="http://schemas.openxmlformats.org/officeDocument/2006/relationships/image" Target="/media/image73.png" Id="R4c4be62941054c40" /><Relationship Type="http://schemas.openxmlformats.org/officeDocument/2006/relationships/image" Target="/media/image74.png" Id="Rb3d073086f774d79" /><Relationship Type="http://schemas.openxmlformats.org/officeDocument/2006/relationships/image" Target="/media/image75.png" Id="Rf57aee3dfde64811" /><Relationship Type="http://schemas.openxmlformats.org/officeDocument/2006/relationships/image" Target="/media/image76.png" Id="R6880c1fc943e44d5" /><Relationship Type="http://schemas.openxmlformats.org/officeDocument/2006/relationships/image" Target="/media/image77.png" Id="Rc5244b9bb84f4865" /><Relationship Type="http://schemas.openxmlformats.org/officeDocument/2006/relationships/image" Target="/media/image78.png" Id="R26341b338e3b4b5c" /><Relationship Type="http://schemas.openxmlformats.org/officeDocument/2006/relationships/image" Target="/media/image79.png" Id="R08facac219bd460e" /><Relationship Type="http://schemas.openxmlformats.org/officeDocument/2006/relationships/hyperlink" Target="https://cliente-rw.gfi.es/quiron/" TargetMode="External" Id="Rd8a1b75758464518" /></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atriz%20Mora\AppData\Local\Microsoft\Windows\Temporary%20Internet%20Files\Content.Outlook\DWG53KWG\Formato_documentaci&#243;n_CASIOPEA2_V02.dotx" TargetMode="External"/></Relationships>
</file>

<file path=word/theme/theme1.xml><?xml version="1.0" encoding="utf-8"?>
<a:theme xmlns:a="http://schemas.openxmlformats.org/drawingml/2006/main" name="casiopea_quiron2016">
  <a:themeElements>
    <a:clrScheme name="Personalizado 1">
      <a:dk1>
        <a:srgbClr val="4B4F54"/>
      </a:dk1>
      <a:lt1>
        <a:sysClr val="window" lastClr="FFFFFF"/>
      </a:lt1>
      <a:dk2>
        <a:srgbClr val="4B4F54"/>
      </a:dk2>
      <a:lt2>
        <a:srgbClr val="E4E3E2"/>
      </a:lt2>
      <a:accent1>
        <a:srgbClr val="00B2A9"/>
      </a:accent1>
      <a:accent2>
        <a:srgbClr val="00B2A9"/>
      </a:accent2>
      <a:accent3>
        <a:srgbClr val="E03E52"/>
      </a:accent3>
      <a:accent4>
        <a:srgbClr val="61ADBF"/>
      </a:accent4>
      <a:accent5>
        <a:srgbClr val="A3648B"/>
      </a:accent5>
      <a:accent6>
        <a:srgbClr val="F8943F"/>
      </a:accent6>
      <a:hlink>
        <a:srgbClr val="4C483D"/>
      </a:hlink>
      <a:folHlink>
        <a:srgbClr val="A3648B"/>
      </a:folHlink>
    </a:clrScheme>
    <a:fontScheme name="Quirónsalud">
      <a:majorFont>
        <a:latin typeface="Calibri"/>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5407a86f-be5a-4298-a73f-b644f296febd">
      <UserInfo>
        <DisplayName>Fernandez-Medel David</DisplayName>
        <AccountId>842</AccountId>
        <AccountType/>
      </UserInfo>
      <UserInfo>
        <DisplayName>Iorga- Alberto</DisplayName>
        <AccountId>843</AccountId>
        <AccountType/>
      </UserInfo>
      <UserInfo>
        <DisplayName>Juany-Seva-Escudero Mario</DisplayName>
        <AccountId>844</AccountId>
        <AccountType/>
      </UserInfo>
      <UserInfo>
        <DisplayName>Vizcaino-Jimenez Rafael</DisplayName>
        <AccountId>845</AccountId>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59FE1271416A04493DEF609DE6E6093" ma:contentTypeVersion="14" ma:contentTypeDescription="Crée un document." ma:contentTypeScope="" ma:versionID="9d227716918fcccba2e89d98fa475f68">
  <xsd:schema xmlns:xsd="http://www.w3.org/2001/XMLSchema" xmlns:xs="http://www.w3.org/2001/XMLSchema" xmlns:p="http://schemas.microsoft.com/office/2006/metadata/properties" xmlns:ns2="b28c1f83-30b1-467c-a5c3-bf38b2414043" xmlns:ns3="5407a86f-be5a-4298-a73f-b644f296febd" targetNamespace="http://schemas.microsoft.com/office/2006/metadata/properties" ma:root="true" ma:fieldsID="a43f7833c3dc33a61d6194033e1e437a" ns2:_="" ns3:_="">
    <xsd:import namespace="b28c1f83-30b1-467c-a5c3-bf38b2414043"/>
    <xsd:import namespace="5407a86f-be5a-4298-a73f-b644f296febd"/>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8c1f83-30b1-467c-a5c3-bf38b24140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407a86f-be5a-4298-a73f-b644f296febd" elementFormDefault="qualified">
    <xsd:import namespace="http://schemas.microsoft.com/office/2006/documentManagement/types"/>
    <xsd:import namespace="http://schemas.microsoft.com/office/infopath/2007/PartnerControls"/>
    <xsd:element name="SharedWithUsers" ma:index="1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E03D62-D17C-4677-B10D-B497F0C9824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5E3C680-995D-4B21-9286-CCA78D40E2F5}"/>
</file>

<file path=customXml/itemProps3.xml><?xml version="1.0" encoding="utf-8"?>
<ds:datastoreItem xmlns:ds="http://schemas.openxmlformats.org/officeDocument/2006/customXml" ds:itemID="{84237C09-9459-443C-9F97-EFCCF4B71FC5}">
  <ds:schemaRefs>
    <ds:schemaRef ds:uri="http://schemas.microsoft.com/sharepoint/v3/contenttype/forms"/>
  </ds:schemaRefs>
</ds:datastoreItem>
</file>

<file path=customXml/itemProps4.xml><?xml version="1.0" encoding="utf-8"?>
<ds:datastoreItem xmlns:ds="http://schemas.openxmlformats.org/officeDocument/2006/customXml" ds:itemID="{DA9AB5B4-3083-4F12-850A-9975FE9B00CE}">
  <ds:schemaRefs>
    <ds:schemaRef ds:uri="http://schemas.openxmlformats.org/officeDocument/2006/bibliography"/>
  </ds:schemaRefs>
</ds:datastoreItem>
</file>

<file path=docMetadata/LabelInfo.xml><?xml version="1.0" encoding="utf-8"?>
<clbl:labelList xmlns:clbl="http://schemas.microsoft.com/office/2020/mipLabelMetadata">
  <clbl:label id="{6c04a875-6eb2-484b-a14b-e2519851b720}" enabled="1" method="Standard" siteId="{14cb4ab4-62b8-45a2-a944-e225383ee1f9}" removed="0"/>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Formato_documentación_CASIOPEA2_V02.dotx</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Mora Rivas</dc:creator>
  <cp:keywords/>
  <dc:description/>
  <cp:lastModifiedBy>Garcia-Fernandez Miguel</cp:lastModifiedBy>
  <cp:revision>21</cp:revision>
  <cp:lastPrinted>2016-12-13T17:09:00Z</cp:lastPrinted>
  <dcterms:created xsi:type="dcterms:W3CDTF">2024-03-04T08:25:00Z</dcterms:created>
  <dcterms:modified xsi:type="dcterms:W3CDTF">2024-03-12T15:41:37Z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0x010100459FE1271416A04493DEF609DE6E6093</vt:lpwstr>
  </property>
</Properties>
</file>